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charts/chart1.xml" ContentType="application/vnd.openxmlformats-officedocument.drawingml.chart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8BDF7" w14:textId="77777777" w:rsidR="00524BB6" w:rsidRDefault="00524BB6" w:rsidP="00524BB6">
      <w:pPr>
        <w:pBdr>
          <w:top w:val="single" w:sz="36" w:space="12" w:color="0000FF"/>
        </w:pBdr>
        <w:jc w:val="center"/>
        <w:rPr>
          <w:rFonts w:cs="Arial"/>
          <w:b/>
          <w:color w:val="0000FF"/>
          <w:sz w:val="40"/>
          <w:szCs w:val="40"/>
        </w:rPr>
      </w:pPr>
      <w:bookmarkStart w:id="0" w:name="_Toc510896916"/>
      <w:r>
        <w:rPr>
          <w:rFonts w:cs="Arial"/>
          <w:b/>
          <w:color w:val="0000FF"/>
          <w:sz w:val="40"/>
          <w:szCs w:val="40"/>
        </w:rPr>
        <w:t>HPTVIETNAM CORPORATION</w:t>
      </w:r>
    </w:p>
    <w:p w14:paraId="1E6C8287" w14:textId="77777777" w:rsidR="00524BB6" w:rsidRPr="00E63D0D" w:rsidRDefault="00E63D0D" w:rsidP="00524BB6">
      <w:pPr>
        <w:jc w:val="center"/>
        <w:rPr>
          <w:b/>
          <w:color w:val="0000FF"/>
          <w:sz w:val="28"/>
          <w:szCs w:val="28"/>
        </w:rPr>
      </w:pPr>
      <w:r w:rsidRPr="00E63D0D">
        <w:rPr>
          <w:b/>
          <w:color w:val="0000FF"/>
          <w:sz w:val="28"/>
          <w:szCs w:val="28"/>
        </w:rPr>
        <w:t>HPT Cyber Security Center</w:t>
      </w:r>
    </w:p>
    <w:p w14:paraId="43D827B2" w14:textId="77777777" w:rsidR="00524BB6" w:rsidRDefault="00524BB6" w:rsidP="00524BB6">
      <w:pPr>
        <w:jc w:val="center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Website: www.hpt.vn</w:t>
      </w:r>
    </w:p>
    <w:p w14:paraId="5677A969" w14:textId="77777777" w:rsidR="00524BB6" w:rsidRDefault="00524BB6" w:rsidP="00524BB6">
      <w:pPr>
        <w:jc w:val="center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---o0o---</w:t>
      </w:r>
    </w:p>
    <w:p w14:paraId="47AB0181" w14:textId="77777777" w:rsidR="00524BB6" w:rsidRPr="00CA3B72" w:rsidRDefault="000E2A5B" w:rsidP="00524BB6">
      <w:pPr>
        <w:pBdr>
          <w:bottom w:val="single" w:sz="36" w:space="12" w:color="0000FF"/>
        </w:pBdr>
        <w:jc w:val="center"/>
        <w:rPr>
          <w:color w:val="0000FF"/>
          <w:sz w:val="36"/>
          <w:szCs w:val="52"/>
        </w:rPr>
      </w:pPr>
      <w:r>
        <w:rPr>
          <w:color w:val="0000FF"/>
          <w:sz w:val="36"/>
          <w:szCs w:val="52"/>
        </w:rPr>
        <w:t>SECURITY ASSESSMENT</w:t>
      </w:r>
      <w:r w:rsidR="00524BB6" w:rsidRPr="00CA3B72">
        <w:rPr>
          <w:color w:val="0000FF"/>
          <w:sz w:val="36"/>
          <w:szCs w:val="52"/>
        </w:rPr>
        <w:t xml:space="preserve"> REPORT</w:t>
      </w:r>
    </w:p>
    <w:p w14:paraId="06657BF9" w14:textId="77777777" w:rsidR="006720E7" w:rsidRDefault="006720E7" w:rsidP="00524BB6">
      <w:pPr>
        <w:jc w:val="both"/>
        <w:rPr>
          <w:b/>
          <w:color w:val="0000FF"/>
          <w:sz w:val="28"/>
          <w:szCs w:val="28"/>
        </w:rPr>
      </w:pPr>
    </w:p>
    <w:p w14:paraId="7E51A538" w14:textId="77777777" w:rsidR="00524BB6" w:rsidRDefault="00524BB6" w:rsidP="00524BB6">
      <w:pPr>
        <w:jc w:val="center"/>
        <w:rPr>
          <w:b/>
          <w:color w:val="0000FF"/>
          <w:sz w:val="28"/>
          <w:szCs w:val="28"/>
        </w:rPr>
      </w:pPr>
      <w:r>
        <w:rPr>
          <w:b/>
          <w:noProof/>
          <w:color w:val="0000FF"/>
          <w:sz w:val="28"/>
          <w:szCs w:val="28"/>
        </w:rPr>
        <w:drawing>
          <wp:inline distT="0" distB="0" distL="0" distR="0" wp14:anchorId="3BD4CBC3" wp14:editId="6D99BC06">
            <wp:extent cx="2222031" cy="116153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HPT-chat-luong-ca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493" cy="118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442A" w14:textId="77777777" w:rsidR="006720E7" w:rsidRDefault="006720E7" w:rsidP="00524BB6">
      <w:pPr>
        <w:jc w:val="both"/>
        <w:rPr>
          <w:b/>
          <w:color w:val="0000FF"/>
          <w:sz w:val="28"/>
          <w:szCs w:val="28"/>
        </w:rPr>
      </w:pPr>
    </w:p>
    <w:p w14:paraId="2C0FCB9C" w14:textId="77777777" w:rsidR="00524BB6" w:rsidRDefault="00E63D0D" w:rsidP="00524BB6">
      <w:pPr>
        <w:jc w:val="both"/>
        <w:rPr>
          <w:b/>
          <w:color w:val="0000FF"/>
          <w:sz w:val="28"/>
          <w:szCs w:val="28"/>
        </w:rPr>
      </w:pPr>
      <w:r w:rsidRPr="00A45A10">
        <w:rPr>
          <w:b/>
          <w:noProof/>
          <w:color w:val="0000FF"/>
          <w:sz w:val="28"/>
          <w:szCs w:val="28"/>
        </w:rPr>
        <w:drawing>
          <wp:inline distT="0" distB="0" distL="0" distR="0" wp14:anchorId="3DCF1742" wp14:editId="4CBC1A2A">
            <wp:extent cx="5941695" cy="1631120"/>
            <wp:effectExtent l="0" t="0" r="1905" b="0"/>
            <wp:docPr id="9" name="Picture 9" descr="A computer mouse and key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mputer mouse and keyboard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63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FD08" w14:textId="77777777" w:rsidR="00524BB6" w:rsidRDefault="00524BB6" w:rsidP="00524BB6">
      <w:pPr>
        <w:jc w:val="both"/>
        <w:rPr>
          <w:b/>
          <w:color w:val="0000FF"/>
          <w:sz w:val="28"/>
          <w:szCs w:val="28"/>
        </w:rPr>
      </w:pPr>
    </w:p>
    <w:p w14:paraId="0EB20230" w14:textId="77777777" w:rsidR="00524BB6" w:rsidRDefault="00524BB6" w:rsidP="00524BB6">
      <w:pPr>
        <w:jc w:val="both"/>
        <w:rPr>
          <w:b/>
          <w:color w:val="0000FF"/>
          <w:sz w:val="28"/>
          <w:szCs w:val="28"/>
        </w:rPr>
      </w:pPr>
    </w:p>
    <w:p w14:paraId="5E0A9CAA" w14:textId="77777777" w:rsidR="002A4F04" w:rsidRDefault="002A4F04" w:rsidP="00524BB6">
      <w:pPr>
        <w:jc w:val="both"/>
        <w:rPr>
          <w:b/>
          <w:color w:val="0000FF"/>
          <w:sz w:val="28"/>
          <w:szCs w:val="28"/>
        </w:rPr>
      </w:pPr>
    </w:p>
    <w:p w14:paraId="58290C8F" w14:textId="77777777" w:rsidR="00524BB6" w:rsidRPr="00524BB6" w:rsidRDefault="00A946C3" w:rsidP="00524BB6">
      <w:pPr>
        <w:pBdr>
          <w:bottom w:val="single" w:sz="36" w:space="12" w:color="0000FF"/>
        </w:pBdr>
        <w:jc w:val="center"/>
        <w:rPr>
          <w:b/>
          <w:color w:val="0000FF"/>
          <w:sz w:val="38"/>
          <w:szCs w:val="52"/>
        </w:rPr>
      </w:pPr>
      <w:r>
        <w:rPr>
          <w:b/>
          <w:color w:val="0000FF"/>
          <w:sz w:val="38"/>
          <w:szCs w:val="52"/>
        </w:rPr>
        <w:t xml:space="preserve">PENETRATION TESTING REPORT </w:t>
      </w:r>
      <w:r>
        <w:rPr>
          <w:b/>
          <w:color w:val="0000FF"/>
          <w:sz w:val="38"/>
          <w:szCs w:val="52"/>
        </w:rPr>
        <w:br/>
      </w:r>
      <w:r w:rsidR="00022518">
        <w:rPr>
          <w:b/>
          <w:color w:val="0000FF"/>
          <w:sz w:val="38"/>
          <w:szCs w:val="52"/>
        </w:rPr>
        <w:t>WEB</w:t>
      </w:r>
      <w:r>
        <w:rPr>
          <w:b/>
          <w:color w:val="0000FF"/>
          <w:sz w:val="38"/>
          <w:szCs w:val="52"/>
        </w:rPr>
        <w:t xml:space="preserve"> APPLICATION</w:t>
      </w:r>
    </w:p>
    <w:p w14:paraId="39D3ABE2" w14:textId="77777777" w:rsidR="00524BB6" w:rsidRPr="00DE029C" w:rsidRDefault="00524BB6" w:rsidP="00524BB6">
      <w:pPr>
        <w:pBdr>
          <w:bottom w:val="single" w:sz="36" w:space="12" w:color="0000FF"/>
        </w:pBdr>
        <w:jc w:val="center"/>
        <w:rPr>
          <w:color w:val="0000FF"/>
          <w:sz w:val="28"/>
          <w:szCs w:val="28"/>
        </w:rPr>
      </w:pPr>
    </w:p>
    <w:p w14:paraId="0875C017" w14:textId="77777777" w:rsidR="00DE029C" w:rsidRPr="00DE029C" w:rsidRDefault="00DE029C" w:rsidP="00524BB6">
      <w:pPr>
        <w:pBdr>
          <w:bottom w:val="single" w:sz="36" w:space="12" w:color="0000FF"/>
        </w:pBdr>
        <w:jc w:val="center"/>
        <w:rPr>
          <w:color w:val="0000FF"/>
          <w:sz w:val="28"/>
          <w:szCs w:val="28"/>
        </w:rPr>
      </w:pPr>
    </w:p>
    <w:p w14:paraId="2856F4AB" w14:textId="77777777" w:rsidR="00524BB6" w:rsidRDefault="00A946C3" w:rsidP="00524BB6">
      <w:pPr>
        <w:pBdr>
          <w:bottom w:val="single" w:sz="36" w:space="12" w:color="0000FF"/>
        </w:pBdr>
        <w:jc w:val="center"/>
        <w:rPr>
          <w:b/>
          <w:color w:val="0000FF"/>
          <w:sz w:val="40"/>
          <w:szCs w:val="40"/>
        </w:rPr>
      </w:pPr>
      <w:r>
        <w:rPr>
          <w:b/>
          <w:color w:val="0000FF"/>
          <w:sz w:val="40"/>
          <w:szCs w:val="40"/>
        </w:rPr>
        <w:t>CUSTOMER</w:t>
      </w:r>
      <w:r w:rsidR="00D11ABF">
        <w:rPr>
          <w:b/>
          <w:color w:val="0000FF"/>
          <w:sz w:val="40"/>
          <w:szCs w:val="40"/>
        </w:rPr>
        <w:t xml:space="preserve">: </w:t>
      </w:r>
    </w:p>
    <w:p w14:paraId="2AF51472" w14:textId="77777777" w:rsidR="00A00CDA" w:rsidRPr="00636CB1" w:rsidRDefault="00A00CDA" w:rsidP="00A00CDA">
      <w:pPr>
        <w:jc w:val="both"/>
        <w:rPr>
          <w:b/>
          <w:color w:val="0000FF"/>
          <w:u w:val="single"/>
        </w:rPr>
        <w:sectPr w:rsidR="00A00CDA" w:rsidRPr="00636CB1" w:rsidSect="00BF131D">
          <w:footerReference w:type="default" r:id="rId10"/>
          <w:headerReference w:type="first" r:id="rId11"/>
          <w:footerReference w:type="first" r:id="rId12"/>
          <w:pgSz w:w="11909" w:h="16834" w:code="9"/>
          <w:pgMar w:top="1134" w:right="1134" w:bottom="1134" w:left="1418" w:header="680" w:footer="699" w:gutter="0"/>
          <w:pgNumType w:start="1" w:chapStyle="1"/>
          <w:cols w:space="720"/>
          <w:docGrid w:linePitch="360"/>
        </w:sectPr>
      </w:pPr>
    </w:p>
    <w:p w14:paraId="171E2877" w14:textId="77777777" w:rsidR="00E07C4D" w:rsidRPr="0056691F" w:rsidRDefault="0056691F" w:rsidP="001C787C">
      <w:pPr>
        <w:pBdr>
          <w:bottom w:val="single" w:sz="24" w:space="9" w:color="0000FF"/>
        </w:pBdr>
        <w:jc w:val="center"/>
        <w:rPr>
          <w:rFonts w:cs="Arial"/>
          <w:b/>
          <w:color w:val="0000FF"/>
          <w:sz w:val="36"/>
          <w:szCs w:val="36"/>
        </w:rPr>
      </w:pPr>
      <w:r w:rsidRPr="0056691F">
        <w:rPr>
          <w:rFonts w:cs="Arial"/>
          <w:b/>
          <w:color w:val="0000FF"/>
          <w:sz w:val="36"/>
          <w:szCs w:val="36"/>
        </w:rPr>
        <w:lastRenderedPageBreak/>
        <w:t>TABLE OF CONTENTS</w:t>
      </w:r>
    </w:p>
    <w:p w14:paraId="7B0328E8" w14:textId="77777777" w:rsidR="004F330C" w:rsidRDefault="00CF6C2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</w:rPr>
      </w:pPr>
      <w:r>
        <w:rPr>
          <w:lang w:val="vi-VN"/>
        </w:rPr>
        <w:fldChar w:fldCharType="begin"/>
      </w:r>
      <w:r>
        <w:rPr>
          <w:lang w:val="vi-VN"/>
        </w:rPr>
        <w:instrText xml:space="preserve"> TOC \o "1-3" \h \z \u </w:instrText>
      </w:r>
      <w:r>
        <w:rPr>
          <w:lang w:val="vi-VN"/>
        </w:rPr>
        <w:fldChar w:fldCharType="separate"/>
      </w:r>
      <w:hyperlink w:anchor="_Toc34146486" w:history="1">
        <w:r w:rsidR="004F330C" w:rsidRPr="00691C6F">
          <w:rPr>
            <w:rStyle w:val="Hyperlink"/>
            <w:noProof/>
          </w:rPr>
          <w:t>1.</w:t>
        </w:r>
        <w:r w:rsidR="004F330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</w:rPr>
          <w:tab/>
        </w:r>
        <w:r w:rsidR="004F330C" w:rsidRPr="00691C6F">
          <w:rPr>
            <w:rStyle w:val="Hyperlink"/>
            <w:noProof/>
          </w:rPr>
          <w:t>EXECUTIVE SUMMARY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_Toc34146486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1</w:t>
        </w:r>
        <w:r w:rsidR="004F330C">
          <w:rPr>
            <w:noProof/>
            <w:webHidden/>
          </w:rPr>
          <w:fldChar w:fldCharType="end"/>
        </w:r>
      </w:hyperlink>
    </w:p>
    <w:p w14:paraId="434537A7" w14:textId="77777777" w:rsidR="004F330C" w:rsidRDefault="00977C8B">
      <w:pPr>
        <w:pStyle w:val="TOC2"/>
        <w:rPr>
          <w:rFonts w:asciiTheme="minorHAnsi" w:eastAsiaTheme="minorEastAsia" w:hAnsiTheme="minorHAnsi" w:cstheme="minorBidi"/>
          <w:iCs w:val="0"/>
          <w:caps w:val="0"/>
          <w:noProof/>
          <w:sz w:val="24"/>
          <w:szCs w:val="24"/>
        </w:rPr>
      </w:pPr>
      <w:hyperlink w:anchor="_Toc34146487" w:history="1">
        <w:r w:rsidR="004F330C" w:rsidRPr="00691C6F">
          <w:rPr>
            <w:rStyle w:val="Hyperlink"/>
            <w:noProof/>
          </w:rPr>
          <w:t>1.1.</w:t>
        </w:r>
        <w:r w:rsidR="004F330C">
          <w:rPr>
            <w:rFonts w:asciiTheme="minorHAnsi" w:eastAsiaTheme="minorEastAsia" w:hAnsiTheme="minorHAnsi" w:cstheme="minorBidi"/>
            <w:iCs w:val="0"/>
            <w:caps w:val="0"/>
            <w:noProof/>
            <w:sz w:val="24"/>
            <w:szCs w:val="24"/>
          </w:rPr>
          <w:tab/>
        </w:r>
        <w:r w:rsidR="004F330C" w:rsidRPr="00691C6F">
          <w:rPr>
            <w:rStyle w:val="Hyperlink"/>
            <w:noProof/>
          </w:rPr>
          <w:t>VERSION OF DOCUMENT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_Toc34146487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1</w:t>
        </w:r>
        <w:r w:rsidR="004F330C">
          <w:rPr>
            <w:noProof/>
            <w:webHidden/>
          </w:rPr>
          <w:fldChar w:fldCharType="end"/>
        </w:r>
      </w:hyperlink>
    </w:p>
    <w:p w14:paraId="5174E6BF" w14:textId="77777777" w:rsidR="004F330C" w:rsidRDefault="00977C8B">
      <w:pPr>
        <w:pStyle w:val="TOC2"/>
        <w:rPr>
          <w:rFonts w:asciiTheme="minorHAnsi" w:eastAsiaTheme="minorEastAsia" w:hAnsiTheme="minorHAnsi" w:cstheme="minorBidi"/>
          <w:iCs w:val="0"/>
          <w:caps w:val="0"/>
          <w:noProof/>
          <w:sz w:val="24"/>
          <w:szCs w:val="24"/>
        </w:rPr>
      </w:pPr>
      <w:hyperlink w:anchor="_Toc34146488" w:history="1">
        <w:r w:rsidR="004F330C" w:rsidRPr="00691C6F">
          <w:rPr>
            <w:rStyle w:val="Hyperlink"/>
            <w:noProof/>
          </w:rPr>
          <w:t>1.2.</w:t>
        </w:r>
        <w:r w:rsidR="004F330C">
          <w:rPr>
            <w:rFonts w:asciiTheme="minorHAnsi" w:eastAsiaTheme="minorEastAsia" w:hAnsiTheme="minorHAnsi" w:cstheme="minorBidi"/>
            <w:iCs w:val="0"/>
            <w:caps w:val="0"/>
            <w:noProof/>
            <w:sz w:val="24"/>
            <w:szCs w:val="24"/>
          </w:rPr>
          <w:tab/>
        </w:r>
        <w:r w:rsidR="004F330C" w:rsidRPr="00691C6F">
          <w:rPr>
            <w:rStyle w:val="Hyperlink"/>
            <w:noProof/>
          </w:rPr>
          <w:t>IMPLEMETATION TIME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_Toc34146488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1</w:t>
        </w:r>
        <w:r w:rsidR="004F330C">
          <w:rPr>
            <w:noProof/>
            <w:webHidden/>
          </w:rPr>
          <w:fldChar w:fldCharType="end"/>
        </w:r>
      </w:hyperlink>
    </w:p>
    <w:p w14:paraId="0CC50881" w14:textId="77777777" w:rsidR="004F330C" w:rsidRDefault="00977C8B">
      <w:pPr>
        <w:pStyle w:val="TOC2"/>
        <w:rPr>
          <w:rFonts w:asciiTheme="minorHAnsi" w:eastAsiaTheme="minorEastAsia" w:hAnsiTheme="minorHAnsi" w:cstheme="minorBidi"/>
          <w:iCs w:val="0"/>
          <w:caps w:val="0"/>
          <w:noProof/>
          <w:sz w:val="24"/>
          <w:szCs w:val="24"/>
        </w:rPr>
      </w:pPr>
      <w:hyperlink w:anchor="_Toc34146489" w:history="1">
        <w:r w:rsidR="004F330C" w:rsidRPr="00691C6F">
          <w:rPr>
            <w:rStyle w:val="Hyperlink"/>
            <w:noProof/>
          </w:rPr>
          <w:t>1.3.</w:t>
        </w:r>
        <w:r w:rsidR="004F330C">
          <w:rPr>
            <w:rFonts w:asciiTheme="minorHAnsi" w:eastAsiaTheme="minorEastAsia" w:hAnsiTheme="minorHAnsi" w:cstheme="minorBidi"/>
            <w:iCs w:val="0"/>
            <w:caps w:val="0"/>
            <w:noProof/>
            <w:sz w:val="24"/>
            <w:szCs w:val="24"/>
          </w:rPr>
          <w:tab/>
        </w:r>
        <w:r w:rsidR="004F330C" w:rsidRPr="00691C6F">
          <w:rPr>
            <w:rStyle w:val="Hyperlink"/>
            <w:noProof/>
          </w:rPr>
          <w:t>TECHNICAL TEAM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_Toc34146489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1</w:t>
        </w:r>
        <w:r w:rsidR="004F330C">
          <w:rPr>
            <w:noProof/>
            <w:webHidden/>
          </w:rPr>
          <w:fldChar w:fldCharType="end"/>
        </w:r>
      </w:hyperlink>
    </w:p>
    <w:p w14:paraId="7DE3EB8A" w14:textId="77777777" w:rsidR="004F330C" w:rsidRDefault="00977C8B">
      <w:pPr>
        <w:pStyle w:val="TOC2"/>
        <w:rPr>
          <w:rFonts w:asciiTheme="minorHAnsi" w:eastAsiaTheme="minorEastAsia" w:hAnsiTheme="minorHAnsi" w:cstheme="minorBidi"/>
          <w:iCs w:val="0"/>
          <w:caps w:val="0"/>
          <w:noProof/>
          <w:sz w:val="24"/>
          <w:szCs w:val="24"/>
        </w:rPr>
      </w:pPr>
      <w:hyperlink w:anchor="_Toc34146490" w:history="1">
        <w:r w:rsidR="004F330C" w:rsidRPr="00691C6F">
          <w:rPr>
            <w:rStyle w:val="Hyperlink"/>
            <w:noProof/>
          </w:rPr>
          <w:t>1.4.</w:t>
        </w:r>
        <w:r w:rsidR="004F330C">
          <w:rPr>
            <w:rFonts w:asciiTheme="minorHAnsi" w:eastAsiaTheme="minorEastAsia" w:hAnsiTheme="minorHAnsi" w:cstheme="minorBidi"/>
            <w:iCs w:val="0"/>
            <w:caps w:val="0"/>
            <w:noProof/>
            <w:sz w:val="24"/>
            <w:szCs w:val="24"/>
          </w:rPr>
          <w:tab/>
        </w:r>
        <w:r w:rsidR="004F330C" w:rsidRPr="00691C6F">
          <w:rPr>
            <w:rStyle w:val="Hyperlink"/>
            <w:noProof/>
          </w:rPr>
          <w:t>MỤC ĐÍCH ĐÁNH GIÁ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_Toc34146490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1</w:t>
        </w:r>
        <w:r w:rsidR="004F330C">
          <w:rPr>
            <w:noProof/>
            <w:webHidden/>
          </w:rPr>
          <w:fldChar w:fldCharType="end"/>
        </w:r>
      </w:hyperlink>
    </w:p>
    <w:p w14:paraId="2BD0138E" w14:textId="77777777" w:rsidR="004F330C" w:rsidRDefault="00977C8B">
      <w:pPr>
        <w:pStyle w:val="TOC2"/>
        <w:rPr>
          <w:rFonts w:asciiTheme="minorHAnsi" w:eastAsiaTheme="minorEastAsia" w:hAnsiTheme="minorHAnsi" w:cstheme="minorBidi"/>
          <w:iCs w:val="0"/>
          <w:caps w:val="0"/>
          <w:noProof/>
          <w:sz w:val="24"/>
          <w:szCs w:val="24"/>
        </w:rPr>
      </w:pPr>
      <w:hyperlink w:anchor="_Toc34146491" w:history="1">
        <w:r w:rsidR="004F330C" w:rsidRPr="00691C6F">
          <w:rPr>
            <w:rStyle w:val="Hyperlink"/>
            <w:noProof/>
          </w:rPr>
          <w:t>1.5.</w:t>
        </w:r>
        <w:r w:rsidR="004F330C">
          <w:rPr>
            <w:rFonts w:asciiTheme="minorHAnsi" w:eastAsiaTheme="minorEastAsia" w:hAnsiTheme="minorHAnsi" w:cstheme="minorBidi"/>
            <w:iCs w:val="0"/>
            <w:caps w:val="0"/>
            <w:noProof/>
            <w:sz w:val="24"/>
            <w:szCs w:val="24"/>
          </w:rPr>
          <w:tab/>
        </w:r>
        <w:r w:rsidR="004F330C" w:rsidRPr="00691C6F">
          <w:rPr>
            <w:rStyle w:val="Hyperlink"/>
            <w:noProof/>
          </w:rPr>
          <w:t>SCOPE OF ASSESSMENT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_Toc34146491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1</w:t>
        </w:r>
        <w:r w:rsidR="004F330C">
          <w:rPr>
            <w:noProof/>
            <w:webHidden/>
          </w:rPr>
          <w:fldChar w:fldCharType="end"/>
        </w:r>
      </w:hyperlink>
    </w:p>
    <w:p w14:paraId="688B0354" w14:textId="77777777" w:rsidR="004F330C" w:rsidRDefault="00977C8B">
      <w:pPr>
        <w:pStyle w:val="TOC2"/>
        <w:rPr>
          <w:rFonts w:asciiTheme="minorHAnsi" w:eastAsiaTheme="minorEastAsia" w:hAnsiTheme="minorHAnsi" w:cstheme="minorBidi"/>
          <w:iCs w:val="0"/>
          <w:caps w:val="0"/>
          <w:noProof/>
          <w:sz w:val="24"/>
          <w:szCs w:val="24"/>
        </w:rPr>
      </w:pPr>
      <w:hyperlink w:anchor="_Toc34146492" w:history="1">
        <w:r w:rsidR="004F330C" w:rsidRPr="00691C6F">
          <w:rPr>
            <w:rStyle w:val="Hyperlink"/>
            <w:noProof/>
          </w:rPr>
          <w:t>1.6.</w:t>
        </w:r>
        <w:r w:rsidR="004F330C">
          <w:rPr>
            <w:rFonts w:asciiTheme="minorHAnsi" w:eastAsiaTheme="minorEastAsia" w:hAnsiTheme="minorHAnsi" w:cstheme="minorBidi"/>
            <w:iCs w:val="0"/>
            <w:caps w:val="0"/>
            <w:noProof/>
            <w:sz w:val="24"/>
            <w:szCs w:val="24"/>
          </w:rPr>
          <w:tab/>
        </w:r>
        <w:r w:rsidR="004F330C" w:rsidRPr="00691C6F">
          <w:rPr>
            <w:rStyle w:val="Hyperlink"/>
            <w:noProof/>
          </w:rPr>
          <w:t>ASSESSMENT STANDARD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_Toc34146492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1</w:t>
        </w:r>
        <w:r w:rsidR="004F330C">
          <w:rPr>
            <w:noProof/>
            <w:webHidden/>
          </w:rPr>
          <w:fldChar w:fldCharType="end"/>
        </w:r>
      </w:hyperlink>
    </w:p>
    <w:p w14:paraId="380B9811" w14:textId="77777777" w:rsidR="004F330C" w:rsidRDefault="00977C8B">
      <w:pPr>
        <w:pStyle w:val="TOC2"/>
        <w:rPr>
          <w:rFonts w:asciiTheme="minorHAnsi" w:eastAsiaTheme="minorEastAsia" w:hAnsiTheme="minorHAnsi" w:cstheme="minorBidi"/>
          <w:iCs w:val="0"/>
          <w:caps w:val="0"/>
          <w:noProof/>
          <w:sz w:val="24"/>
          <w:szCs w:val="24"/>
        </w:rPr>
      </w:pPr>
      <w:hyperlink w:anchor="_Toc34146493" w:history="1">
        <w:r w:rsidR="004F330C" w:rsidRPr="00691C6F">
          <w:rPr>
            <w:rStyle w:val="Hyperlink"/>
            <w:noProof/>
          </w:rPr>
          <w:t>1.7.</w:t>
        </w:r>
        <w:r w:rsidR="004F330C">
          <w:rPr>
            <w:rFonts w:asciiTheme="minorHAnsi" w:eastAsiaTheme="minorEastAsia" w:hAnsiTheme="minorHAnsi" w:cstheme="minorBidi"/>
            <w:iCs w:val="0"/>
            <w:caps w:val="0"/>
            <w:noProof/>
            <w:sz w:val="24"/>
            <w:szCs w:val="24"/>
          </w:rPr>
          <w:tab/>
        </w:r>
        <w:r w:rsidR="004F330C" w:rsidRPr="00691C6F">
          <w:rPr>
            <w:rStyle w:val="Hyperlink"/>
            <w:noProof/>
          </w:rPr>
          <w:t>VULNERABILITIES STATISTICS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_Toc34146493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2</w:t>
        </w:r>
        <w:r w:rsidR="004F330C">
          <w:rPr>
            <w:noProof/>
            <w:webHidden/>
          </w:rPr>
          <w:fldChar w:fldCharType="end"/>
        </w:r>
      </w:hyperlink>
    </w:p>
    <w:p w14:paraId="2FD582E4" w14:textId="77777777" w:rsidR="004F330C" w:rsidRDefault="00977C8B">
      <w:pPr>
        <w:pStyle w:val="TOC2"/>
        <w:rPr>
          <w:rFonts w:asciiTheme="minorHAnsi" w:eastAsiaTheme="minorEastAsia" w:hAnsiTheme="minorHAnsi" w:cstheme="minorBidi"/>
          <w:iCs w:val="0"/>
          <w:caps w:val="0"/>
          <w:noProof/>
          <w:sz w:val="24"/>
          <w:szCs w:val="24"/>
        </w:rPr>
      </w:pPr>
      <w:hyperlink w:anchor="_Toc34146494" w:history="1">
        <w:r w:rsidR="004F330C" w:rsidRPr="00691C6F">
          <w:rPr>
            <w:rStyle w:val="Hyperlink"/>
            <w:noProof/>
          </w:rPr>
          <w:t>1.8.</w:t>
        </w:r>
        <w:r w:rsidR="004F330C">
          <w:rPr>
            <w:rFonts w:asciiTheme="minorHAnsi" w:eastAsiaTheme="minorEastAsia" w:hAnsiTheme="minorHAnsi" w:cstheme="minorBidi"/>
            <w:iCs w:val="0"/>
            <w:caps w:val="0"/>
            <w:noProof/>
            <w:sz w:val="24"/>
            <w:szCs w:val="24"/>
          </w:rPr>
          <w:tab/>
        </w:r>
        <w:r w:rsidR="004F330C" w:rsidRPr="00691C6F">
          <w:rPr>
            <w:rStyle w:val="Hyperlink"/>
            <w:noProof/>
          </w:rPr>
          <w:t>RECOMMENDATION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_Toc34146494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3</w:t>
        </w:r>
        <w:r w:rsidR="004F330C">
          <w:rPr>
            <w:noProof/>
            <w:webHidden/>
          </w:rPr>
          <w:fldChar w:fldCharType="end"/>
        </w:r>
      </w:hyperlink>
    </w:p>
    <w:p w14:paraId="2D0B3FF1" w14:textId="77777777" w:rsidR="004F330C" w:rsidRDefault="00977C8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</w:rPr>
      </w:pPr>
      <w:hyperlink w:anchor="_Toc34146495" w:history="1">
        <w:r w:rsidR="004F330C" w:rsidRPr="00691C6F">
          <w:rPr>
            <w:rStyle w:val="Hyperlink"/>
            <w:noProof/>
          </w:rPr>
          <w:t>2.</w:t>
        </w:r>
        <w:r w:rsidR="004F330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</w:rPr>
          <w:tab/>
        </w:r>
        <w:r w:rsidR="004F330C" w:rsidRPr="00691C6F">
          <w:rPr>
            <w:rStyle w:val="Hyperlink"/>
            <w:noProof/>
          </w:rPr>
          <w:t>TECHNICAL DETAIL REPORT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_Toc34146495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4</w:t>
        </w:r>
        <w:r w:rsidR="004F330C">
          <w:rPr>
            <w:noProof/>
            <w:webHidden/>
          </w:rPr>
          <w:fldChar w:fldCharType="end"/>
        </w:r>
      </w:hyperlink>
    </w:p>
    <w:p w14:paraId="23A0D599" w14:textId="77777777" w:rsidR="004F330C" w:rsidRDefault="00977C8B">
      <w:pPr>
        <w:pStyle w:val="TOC2"/>
        <w:rPr>
          <w:rFonts w:asciiTheme="minorHAnsi" w:eastAsiaTheme="minorEastAsia" w:hAnsiTheme="minorHAnsi" w:cstheme="minorBidi"/>
          <w:iCs w:val="0"/>
          <w:caps w:val="0"/>
          <w:noProof/>
          <w:sz w:val="24"/>
          <w:szCs w:val="24"/>
        </w:rPr>
      </w:pPr>
      <w:hyperlink w:anchor="_Toc34146496" w:history="1">
        <w:r w:rsidR="004F330C" w:rsidRPr="00691C6F">
          <w:rPr>
            <w:rStyle w:val="Hyperlink"/>
            <w:noProof/>
          </w:rPr>
          <w:t>2.1.</w:t>
        </w:r>
        <w:r w:rsidR="004F330C">
          <w:rPr>
            <w:rFonts w:asciiTheme="minorHAnsi" w:eastAsiaTheme="minorEastAsia" w:hAnsiTheme="minorHAnsi" w:cstheme="minorBidi"/>
            <w:iCs w:val="0"/>
            <w:caps w:val="0"/>
            <w:noProof/>
            <w:sz w:val="24"/>
            <w:szCs w:val="24"/>
          </w:rPr>
          <w:tab/>
        </w:r>
        <w:r w:rsidR="004F330C" w:rsidRPr="00691C6F">
          <w:rPr>
            <w:rStyle w:val="Hyperlink"/>
            <w:noProof/>
          </w:rPr>
          <w:t>CRITICAL RISK FINDINGS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_Toc34146496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4</w:t>
        </w:r>
        <w:r w:rsidR="004F330C">
          <w:rPr>
            <w:noProof/>
            <w:webHidden/>
          </w:rPr>
          <w:fldChar w:fldCharType="end"/>
        </w:r>
      </w:hyperlink>
    </w:p>
    <w:p w14:paraId="6C2F0846" w14:textId="77777777" w:rsidR="004F330C" w:rsidRDefault="00977C8B">
      <w:pPr>
        <w:pStyle w:val="TOC3"/>
        <w:rPr>
          <w:rFonts w:asciiTheme="minorHAnsi" w:eastAsiaTheme="minorEastAsia" w:hAnsiTheme="minorHAnsi" w:cstheme="minorBidi"/>
        </w:rPr>
      </w:pPr>
      <w:hyperlink w:anchor="_Toc34146497" w:history="1">
        <w:r w:rsidR="004F330C" w:rsidRPr="00691C6F">
          <w:rPr>
            <w:rStyle w:val="Hyperlink"/>
          </w:rPr>
          <w:t>2.1.1.</w:t>
        </w:r>
        <w:r w:rsidR="004F330C">
          <w:rPr>
            <w:rFonts w:asciiTheme="minorHAnsi" w:eastAsiaTheme="minorEastAsia" w:hAnsiTheme="minorHAnsi" w:cstheme="minorBidi"/>
          </w:rPr>
          <w:tab/>
        </w:r>
        <w:r w:rsidR="004F330C" w:rsidRPr="00691C6F">
          <w:rPr>
            <w:rStyle w:val="Hyperlink"/>
          </w:rPr>
          <w:t>ISSUE</w:t>
        </w:r>
        <w:r w:rsidR="004F330C">
          <w:rPr>
            <w:webHidden/>
          </w:rPr>
          <w:tab/>
        </w:r>
        <w:r w:rsidR="004F330C">
          <w:rPr>
            <w:webHidden/>
          </w:rPr>
          <w:fldChar w:fldCharType="begin"/>
        </w:r>
        <w:r w:rsidR="004F330C">
          <w:rPr>
            <w:webHidden/>
          </w:rPr>
          <w:instrText xml:space="preserve"> PAGEREF _Toc34146497 \h </w:instrText>
        </w:r>
        <w:r w:rsidR="004F330C">
          <w:rPr>
            <w:webHidden/>
          </w:rPr>
        </w:r>
        <w:r w:rsidR="004F330C">
          <w:rPr>
            <w:webHidden/>
          </w:rPr>
          <w:fldChar w:fldCharType="separate"/>
        </w:r>
        <w:r w:rsidR="002A4F04">
          <w:rPr>
            <w:webHidden/>
          </w:rPr>
          <w:t>4</w:t>
        </w:r>
        <w:r w:rsidR="004F330C">
          <w:rPr>
            <w:webHidden/>
          </w:rPr>
          <w:fldChar w:fldCharType="end"/>
        </w:r>
      </w:hyperlink>
    </w:p>
    <w:p w14:paraId="635D6063" w14:textId="77777777" w:rsidR="004F330C" w:rsidRDefault="00977C8B">
      <w:pPr>
        <w:pStyle w:val="TOC2"/>
        <w:rPr>
          <w:rFonts w:asciiTheme="minorHAnsi" w:eastAsiaTheme="minorEastAsia" w:hAnsiTheme="minorHAnsi" w:cstheme="minorBidi"/>
          <w:iCs w:val="0"/>
          <w:caps w:val="0"/>
          <w:noProof/>
          <w:sz w:val="24"/>
          <w:szCs w:val="24"/>
        </w:rPr>
      </w:pPr>
      <w:hyperlink w:anchor="_Toc34146498" w:history="1">
        <w:r w:rsidR="004F330C" w:rsidRPr="00691C6F">
          <w:rPr>
            <w:rStyle w:val="Hyperlink"/>
            <w:noProof/>
          </w:rPr>
          <w:t>2.2.</w:t>
        </w:r>
        <w:r w:rsidR="004F330C">
          <w:rPr>
            <w:rFonts w:asciiTheme="minorHAnsi" w:eastAsiaTheme="minorEastAsia" w:hAnsiTheme="minorHAnsi" w:cstheme="minorBidi"/>
            <w:iCs w:val="0"/>
            <w:caps w:val="0"/>
            <w:noProof/>
            <w:sz w:val="24"/>
            <w:szCs w:val="24"/>
          </w:rPr>
          <w:tab/>
        </w:r>
        <w:r w:rsidR="004F330C" w:rsidRPr="00691C6F">
          <w:rPr>
            <w:rStyle w:val="Hyperlink"/>
            <w:noProof/>
          </w:rPr>
          <w:t>HIGH RISK FINDINGS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_Toc34146498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4</w:t>
        </w:r>
        <w:r w:rsidR="004F330C">
          <w:rPr>
            <w:noProof/>
            <w:webHidden/>
          </w:rPr>
          <w:fldChar w:fldCharType="end"/>
        </w:r>
      </w:hyperlink>
    </w:p>
    <w:p w14:paraId="104792A8" w14:textId="77777777" w:rsidR="004F330C" w:rsidRDefault="00977C8B">
      <w:pPr>
        <w:pStyle w:val="TOC3"/>
        <w:rPr>
          <w:rFonts w:asciiTheme="minorHAnsi" w:eastAsiaTheme="minorEastAsia" w:hAnsiTheme="minorHAnsi" w:cstheme="minorBidi"/>
        </w:rPr>
      </w:pPr>
      <w:hyperlink w:anchor="_Toc34146499" w:history="1">
        <w:r w:rsidR="004F330C" w:rsidRPr="00691C6F">
          <w:rPr>
            <w:rStyle w:val="Hyperlink"/>
          </w:rPr>
          <w:t>2.2.1.</w:t>
        </w:r>
        <w:r w:rsidR="004F330C">
          <w:rPr>
            <w:rFonts w:asciiTheme="minorHAnsi" w:eastAsiaTheme="minorEastAsia" w:hAnsiTheme="minorHAnsi" w:cstheme="minorBidi"/>
          </w:rPr>
          <w:tab/>
        </w:r>
        <w:r w:rsidR="004F330C" w:rsidRPr="00691C6F">
          <w:rPr>
            <w:rStyle w:val="Hyperlink"/>
          </w:rPr>
          <w:t>ISSUE</w:t>
        </w:r>
        <w:r w:rsidR="004F330C">
          <w:rPr>
            <w:webHidden/>
          </w:rPr>
          <w:tab/>
        </w:r>
        <w:r w:rsidR="004F330C">
          <w:rPr>
            <w:webHidden/>
          </w:rPr>
          <w:fldChar w:fldCharType="begin"/>
        </w:r>
        <w:r w:rsidR="004F330C">
          <w:rPr>
            <w:webHidden/>
          </w:rPr>
          <w:instrText xml:space="preserve"> PAGEREF _Toc34146499 \h </w:instrText>
        </w:r>
        <w:r w:rsidR="004F330C">
          <w:rPr>
            <w:webHidden/>
          </w:rPr>
        </w:r>
        <w:r w:rsidR="004F330C">
          <w:rPr>
            <w:webHidden/>
          </w:rPr>
          <w:fldChar w:fldCharType="separate"/>
        </w:r>
        <w:r w:rsidR="002A4F04">
          <w:rPr>
            <w:webHidden/>
          </w:rPr>
          <w:t>4</w:t>
        </w:r>
        <w:r w:rsidR="004F330C">
          <w:rPr>
            <w:webHidden/>
          </w:rPr>
          <w:fldChar w:fldCharType="end"/>
        </w:r>
      </w:hyperlink>
    </w:p>
    <w:p w14:paraId="24D1DE98" w14:textId="77777777" w:rsidR="004F330C" w:rsidRDefault="00977C8B">
      <w:pPr>
        <w:pStyle w:val="TOC2"/>
        <w:rPr>
          <w:rFonts w:asciiTheme="minorHAnsi" w:eastAsiaTheme="minorEastAsia" w:hAnsiTheme="minorHAnsi" w:cstheme="minorBidi"/>
          <w:iCs w:val="0"/>
          <w:caps w:val="0"/>
          <w:noProof/>
          <w:sz w:val="24"/>
          <w:szCs w:val="24"/>
        </w:rPr>
      </w:pPr>
      <w:hyperlink w:anchor="_Toc34146500" w:history="1">
        <w:r w:rsidR="004F330C" w:rsidRPr="00691C6F">
          <w:rPr>
            <w:rStyle w:val="Hyperlink"/>
            <w:noProof/>
          </w:rPr>
          <w:t>2.3.</w:t>
        </w:r>
        <w:r w:rsidR="004F330C">
          <w:rPr>
            <w:rFonts w:asciiTheme="minorHAnsi" w:eastAsiaTheme="minorEastAsia" w:hAnsiTheme="minorHAnsi" w:cstheme="minorBidi"/>
            <w:iCs w:val="0"/>
            <w:caps w:val="0"/>
            <w:noProof/>
            <w:sz w:val="24"/>
            <w:szCs w:val="24"/>
          </w:rPr>
          <w:tab/>
        </w:r>
        <w:r w:rsidR="004F330C" w:rsidRPr="00691C6F">
          <w:rPr>
            <w:rStyle w:val="Hyperlink"/>
            <w:noProof/>
          </w:rPr>
          <w:t>MEDIUM RISK FINDINGS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_Toc34146500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5</w:t>
        </w:r>
        <w:r w:rsidR="004F330C">
          <w:rPr>
            <w:noProof/>
            <w:webHidden/>
          </w:rPr>
          <w:fldChar w:fldCharType="end"/>
        </w:r>
      </w:hyperlink>
    </w:p>
    <w:p w14:paraId="22554377" w14:textId="77777777" w:rsidR="004F330C" w:rsidRDefault="00977C8B">
      <w:pPr>
        <w:pStyle w:val="TOC3"/>
        <w:rPr>
          <w:rFonts w:asciiTheme="minorHAnsi" w:eastAsiaTheme="minorEastAsia" w:hAnsiTheme="minorHAnsi" w:cstheme="minorBidi"/>
        </w:rPr>
      </w:pPr>
      <w:hyperlink w:anchor="_Toc34146501" w:history="1">
        <w:r w:rsidR="004F330C" w:rsidRPr="00691C6F">
          <w:rPr>
            <w:rStyle w:val="Hyperlink"/>
          </w:rPr>
          <w:t>2.3.1.</w:t>
        </w:r>
        <w:r w:rsidR="004F330C">
          <w:rPr>
            <w:rFonts w:asciiTheme="minorHAnsi" w:eastAsiaTheme="minorEastAsia" w:hAnsiTheme="minorHAnsi" w:cstheme="minorBidi"/>
          </w:rPr>
          <w:tab/>
        </w:r>
        <w:r w:rsidR="004F330C" w:rsidRPr="00691C6F">
          <w:rPr>
            <w:rStyle w:val="Hyperlink"/>
          </w:rPr>
          <w:t>ISSUE</w:t>
        </w:r>
        <w:r w:rsidR="004F330C">
          <w:rPr>
            <w:webHidden/>
          </w:rPr>
          <w:tab/>
        </w:r>
        <w:r w:rsidR="004F330C">
          <w:rPr>
            <w:webHidden/>
          </w:rPr>
          <w:fldChar w:fldCharType="begin"/>
        </w:r>
        <w:r w:rsidR="004F330C">
          <w:rPr>
            <w:webHidden/>
          </w:rPr>
          <w:instrText xml:space="preserve"> PAGEREF _Toc34146501 \h </w:instrText>
        </w:r>
        <w:r w:rsidR="004F330C">
          <w:rPr>
            <w:webHidden/>
          </w:rPr>
        </w:r>
        <w:r w:rsidR="004F330C">
          <w:rPr>
            <w:webHidden/>
          </w:rPr>
          <w:fldChar w:fldCharType="separate"/>
        </w:r>
        <w:r w:rsidR="002A4F04">
          <w:rPr>
            <w:webHidden/>
          </w:rPr>
          <w:t>5</w:t>
        </w:r>
        <w:r w:rsidR="004F330C">
          <w:rPr>
            <w:webHidden/>
          </w:rPr>
          <w:fldChar w:fldCharType="end"/>
        </w:r>
      </w:hyperlink>
    </w:p>
    <w:p w14:paraId="3C09E254" w14:textId="77777777" w:rsidR="004F330C" w:rsidRDefault="00977C8B">
      <w:pPr>
        <w:pStyle w:val="TOC2"/>
        <w:rPr>
          <w:rFonts w:asciiTheme="minorHAnsi" w:eastAsiaTheme="minorEastAsia" w:hAnsiTheme="minorHAnsi" w:cstheme="minorBidi"/>
          <w:iCs w:val="0"/>
          <w:caps w:val="0"/>
          <w:noProof/>
          <w:sz w:val="24"/>
          <w:szCs w:val="24"/>
        </w:rPr>
      </w:pPr>
      <w:hyperlink w:anchor="_Toc34146502" w:history="1">
        <w:r w:rsidR="004F330C" w:rsidRPr="00691C6F">
          <w:rPr>
            <w:rStyle w:val="Hyperlink"/>
            <w:noProof/>
          </w:rPr>
          <w:t>2.4.</w:t>
        </w:r>
        <w:r w:rsidR="004F330C">
          <w:rPr>
            <w:rFonts w:asciiTheme="minorHAnsi" w:eastAsiaTheme="minorEastAsia" w:hAnsiTheme="minorHAnsi" w:cstheme="minorBidi"/>
            <w:iCs w:val="0"/>
            <w:caps w:val="0"/>
            <w:noProof/>
            <w:sz w:val="24"/>
            <w:szCs w:val="24"/>
          </w:rPr>
          <w:tab/>
        </w:r>
        <w:r w:rsidR="004F330C" w:rsidRPr="00691C6F">
          <w:rPr>
            <w:rStyle w:val="Hyperlink"/>
            <w:noProof/>
          </w:rPr>
          <w:t>LOW RISK FINDINGS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_Toc34146502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6</w:t>
        </w:r>
        <w:r w:rsidR="004F330C">
          <w:rPr>
            <w:noProof/>
            <w:webHidden/>
          </w:rPr>
          <w:fldChar w:fldCharType="end"/>
        </w:r>
      </w:hyperlink>
    </w:p>
    <w:p w14:paraId="623C8FE6" w14:textId="77777777" w:rsidR="004F330C" w:rsidRDefault="00977C8B">
      <w:pPr>
        <w:pStyle w:val="TOC3"/>
        <w:rPr>
          <w:rFonts w:asciiTheme="minorHAnsi" w:eastAsiaTheme="minorEastAsia" w:hAnsiTheme="minorHAnsi" w:cstheme="minorBidi"/>
        </w:rPr>
      </w:pPr>
      <w:hyperlink w:anchor="_Toc34146503" w:history="1">
        <w:r w:rsidR="004F330C" w:rsidRPr="00691C6F">
          <w:rPr>
            <w:rStyle w:val="Hyperlink"/>
          </w:rPr>
          <w:t>2.4.1.</w:t>
        </w:r>
        <w:r w:rsidR="004F330C">
          <w:rPr>
            <w:rFonts w:asciiTheme="minorHAnsi" w:eastAsiaTheme="minorEastAsia" w:hAnsiTheme="minorHAnsi" w:cstheme="minorBidi"/>
          </w:rPr>
          <w:tab/>
        </w:r>
        <w:r w:rsidR="004F330C" w:rsidRPr="00691C6F">
          <w:rPr>
            <w:rStyle w:val="Hyperlink"/>
          </w:rPr>
          <w:t>ISSUE</w:t>
        </w:r>
        <w:r w:rsidR="004F330C">
          <w:rPr>
            <w:webHidden/>
          </w:rPr>
          <w:tab/>
        </w:r>
        <w:r w:rsidR="004F330C">
          <w:rPr>
            <w:webHidden/>
          </w:rPr>
          <w:fldChar w:fldCharType="begin"/>
        </w:r>
        <w:r w:rsidR="004F330C">
          <w:rPr>
            <w:webHidden/>
          </w:rPr>
          <w:instrText xml:space="preserve"> PAGEREF _Toc34146503 \h </w:instrText>
        </w:r>
        <w:r w:rsidR="004F330C">
          <w:rPr>
            <w:webHidden/>
          </w:rPr>
        </w:r>
        <w:r w:rsidR="004F330C">
          <w:rPr>
            <w:webHidden/>
          </w:rPr>
          <w:fldChar w:fldCharType="separate"/>
        </w:r>
        <w:r w:rsidR="002A4F04">
          <w:rPr>
            <w:webHidden/>
          </w:rPr>
          <w:t>6</w:t>
        </w:r>
        <w:r w:rsidR="004F330C">
          <w:rPr>
            <w:webHidden/>
          </w:rPr>
          <w:fldChar w:fldCharType="end"/>
        </w:r>
      </w:hyperlink>
    </w:p>
    <w:p w14:paraId="48694D29" w14:textId="77777777" w:rsidR="004F330C" w:rsidRDefault="00977C8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</w:rPr>
      </w:pPr>
      <w:hyperlink w:anchor="_Toc34146504" w:history="1">
        <w:r w:rsidR="004F330C" w:rsidRPr="00691C6F">
          <w:rPr>
            <w:rStyle w:val="Hyperlink"/>
            <w:noProof/>
          </w:rPr>
          <w:t>3.</w:t>
        </w:r>
        <w:r w:rsidR="004F330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</w:rPr>
          <w:tab/>
        </w:r>
        <w:r w:rsidR="004F330C" w:rsidRPr="00691C6F">
          <w:rPr>
            <w:rStyle w:val="Hyperlink"/>
            <w:noProof/>
          </w:rPr>
          <w:t>APPENDIX A: ASSESSMENT INFORMATION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_Toc34146504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8</w:t>
        </w:r>
        <w:r w:rsidR="004F330C">
          <w:rPr>
            <w:noProof/>
            <w:webHidden/>
          </w:rPr>
          <w:fldChar w:fldCharType="end"/>
        </w:r>
      </w:hyperlink>
    </w:p>
    <w:p w14:paraId="0AC1F93C" w14:textId="77777777" w:rsidR="004F330C" w:rsidRDefault="00977C8B">
      <w:pPr>
        <w:pStyle w:val="TOC2"/>
        <w:rPr>
          <w:rFonts w:asciiTheme="minorHAnsi" w:eastAsiaTheme="minorEastAsia" w:hAnsiTheme="minorHAnsi" w:cstheme="minorBidi"/>
          <w:iCs w:val="0"/>
          <w:caps w:val="0"/>
          <w:noProof/>
          <w:sz w:val="24"/>
          <w:szCs w:val="24"/>
        </w:rPr>
      </w:pPr>
      <w:hyperlink w:anchor="_Toc34146505" w:history="1">
        <w:r w:rsidR="004F330C" w:rsidRPr="00691C6F">
          <w:rPr>
            <w:rStyle w:val="Hyperlink"/>
            <w:noProof/>
          </w:rPr>
          <w:t>3.1.</w:t>
        </w:r>
        <w:r w:rsidR="004F330C">
          <w:rPr>
            <w:rFonts w:asciiTheme="minorHAnsi" w:eastAsiaTheme="minorEastAsia" w:hAnsiTheme="minorHAnsi" w:cstheme="minorBidi"/>
            <w:iCs w:val="0"/>
            <w:caps w:val="0"/>
            <w:noProof/>
            <w:sz w:val="24"/>
            <w:szCs w:val="24"/>
          </w:rPr>
          <w:tab/>
        </w:r>
        <w:r w:rsidR="004F330C" w:rsidRPr="00691C6F">
          <w:rPr>
            <w:rStyle w:val="Hyperlink"/>
            <w:noProof/>
          </w:rPr>
          <w:t>LIST OF IP DOING ASSESSMENT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_Toc34146505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8</w:t>
        </w:r>
        <w:r w:rsidR="004F330C">
          <w:rPr>
            <w:noProof/>
            <w:webHidden/>
          </w:rPr>
          <w:fldChar w:fldCharType="end"/>
        </w:r>
      </w:hyperlink>
    </w:p>
    <w:p w14:paraId="4E833662" w14:textId="77777777" w:rsidR="004F330C" w:rsidRDefault="00977C8B">
      <w:pPr>
        <w:pStyle w:val="TOC2"/>
        <w:rPr>
          <w:rFonts w:asciiTheme="minorHAnsi" w:eastAsiaTheme="minorEastAsia" w:hAnsiTheme="minorHAnsi" w:cstheme="minorBidi"/>
          <w:iCs w:val="0"/>
          <w:caps w:val="0"/>
          <w:noProof/>
          <w:sz w:val="24"/>
          <w:szCs w:val="24"/>
        </w:rPr>
      </w:pPr>
      <w:hyperlink w:anchor="_Toc34146506" w:history="1">
        <w:r w:rsidR="004F330C" w:rsidRPr="00691C6F">
          <w:rPr>
            <w:rStyle w:val="Hyperlink"/>
            <w:noProof/>
          </w:rPr>
          <w:t>3.2.</w:t>
        </w:r>
        <w:r w:rsidR="004F330C">
          <w:rPr>
            <w:rFonts w:asciiTheme="minorHAnsi" w:eastAsiaTheme="minorEastAsia" w:hAnsiTheme="minorHAnsi" w:cstheme="minorBidi"/>
            <w:iCs w:val="0"/>
            <w:caps w:val="0"/>
            <w:noProof/>
            <w:sz w:val="24"/>
            <w:szCs w:val="24"/>
          </w:rPr>
          <w:tab/>
        </w:r>
        <w:r w:rsidR="004F330C" w:rsidRPr="00691C6F">
          <w:rPr>
            <w:rStyle w:val="Hyperlink"/>
            <w:noProof/>
          </w:rPr>
          <w:t>LIST OF TOOLS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_Toc34146506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8</w:t>
        </w:r>
        <w:r w:rsidR="004F330C">
          <w:rPr>
            <w:noProof/>
            <w:webHidden/>
          </w:rPr>
          <w:fldChar w:fldCharType="end"/>
        </w:r>
      </w:hyperlink>
    </w:p>
    <w:p w14:paraId="1ACA214D" w14:textId="77777777" w:rsidR="004F330C" w:rsidRDefault="00977C8B">
      <w:pPr>
        <w:pStyle w:val="TOC2"/>
        <w:rPr>
          <w:rFonts w:asciiTheme="minorHAnsi" w:eastAsiaTheme="minorEastAsia" w:hAnsiTheme="minorHAnsi" w:cstheme="minorBidi"/>
          <w:iCs w:val="0"/>
          <w:caps w:val="0"/>
          <w:noProof/>
          <w:sz w:val="24"/>
          <w:szCs w:val="24"/>
        </w:rPr>
      </w:pPr>
      <w:hyperlink w:anchor="_Toc34146507" w:history="1">
        <w:r w:rsidR="004F330C" w:rsidRPr="00691C6F">
          <w:rPr>
            <w:rStyle w:val="Hyperlink"/>
            <w:noProof/>
          </w:rPr>
          <w:t>3.3.</w:t>
        </w:r>
        <w:r w:rsidR="004F330C">
          <w:rPr>
            <w:rFonts w:asciiTheme="minorHAnsi" w:eastAsiaTheme="minorEastAsia" w:hAnsiTheme="minorHAnsi" w:cstheme="minorBidi"/>
            <w:iCs w:val="0"/>
            <w:caps w:val="0"/>
            <w:noProof/>
            <w:sz w:val="24"/>
            <w:szCs w:val="24"/>
          </w:rPr>
          <w:tab/>
        </w:r>
        <w:r w:rsidR="004F330C" w:rsidRPr="00691C6F">
          <w:rPr>
            <w:rStyle w:val="Hyperlink"/>
            <w:noProof/>
          </w:rPr>
          <w:t>LIST OF OWASP TESTCASE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_Toc34146507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8</w:t>
        </w:r>
        <w:r w:rsidR="004F330C">
          <w:rPr>
            <w:noProof/>
            <w:webHidden/>
          </w:rPr>
          <w:fldChar w:fldCharType="end"/>
        </w:r>
      </w:hyperlink>
    </w:p>
    <w:p w14:paraId="576C3654" w14:textId="77777777" w:rsidR="004F330C" w:rsidRDefault="00977C8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</w:rPr>
      </w:pPr>
      <w:hyperlink w:anchor="_Toc34146508" w:history="1">
        <w:r w:rsidR="004F330C" w:rsidRPr="00691C6F">
          <w:rPr>
            <w:rStyle w:val="Hyperlink"/>
            <w:noProof/>
          </w:rPr>
          <w:t>4.</w:t>
        </w:r>
        <w:r w:rsidR="004F330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</w:rPr>
          <w:tab/>
        </w:r>
        <w:r w:rsidR="004F330C" w:rsidRPr="00691C6F">
          <w:rPr>
            <w:rStyle w:val="Hyperlink"/>
            <w:noProof/>
          </w:rPr>
          <w:t>APPENDIX B: RISK CLASSIFICATION</w:t>
        </w:r>
        <w:r w:rsidR="004F330C">
          <w:rPr>
            <w:noProof/>
            <w:webHidden/>
          </w:rPr>
          <w:tab/>
        </w:r>
        <w:r w:rsidR="004F330C">
          <w:rPr>
            <w:noProof/>
            <w:webHidden/>
          </w:rPr>
          <w:fldChar w:fldCharType="begin"/>
        </w:r>
        <w:r w:rsidR="004F330C">
          <w:rPr>
            <w:noProof/>
            <w:webHidden/>
          </w:rPr>
          <w:instrText xml:space="preserve"> PAGEREF _Toc34146508 \h </w:instrText>
        </w:r>
        <w:r w:rsidR="004F330C">
          <w:rPr>
            <w:noProof/>
            <w:webHidden/>
          </w:rPr>
        </w:r>
        <w:r w:rsidR="004F330C">
          <w:rPr>
            <w:noProof/>
            <w:webHidden/>
          </w:rPr>
          <w:fldChar w:fldCharType="separate"/>
        </w:r>
        <w:r w:rsidR="002A4F04">
          <w:rPr>
            <w:noProof/>
            <w:webHidden/>
          </w:rPr>
          <w:t>13</w:t>
        </w:r>
        <w:r w:rsidR="004F330C">
          <w:rPr>
            <w:noProof/>
            <w:webHidden/>
          </w:rPr>
          <w:fldChar w:fldCharType="end"/>
        </w:r>
      </w:hyperlink>
    </w:p>
    <w:p w14:paraId="6D6D068F" w14:textId="77777777" w:rsidR="00AF754A" w:rsidRDefault="00CF6C25" w:rsidP="0056691F">
      <w:pPr>
        <w:jc w:val="both"/>
        <w:rPr>
          <w:b/>
          <w:bCs/>
          <w:caps/>
          <w:color w:val="0000FF"/>
          <w:lang w:val="vi-VN"/>
        </w:rPr>
      </w:pPr>
      <w:r>
        <w:rPr>
          <w:b/>
          <w:bCs/>
          <w:caps/>
          <w:color w:val="0000FF"/>
          <w:lang w:val="vi-VN"/>
        </w:rPr>
        <w:fldChar w:fldCharType="end"/>
      </w:r>
    </w:p>
    <w:p w14:paraId="0AA1982F" w14:textId="77777777" w:rsidR="00AF754A" w:rsidRDefault="00AF754A" w:rsidP="0056691F">
      <w:pPr>
        <w:jc w:val="both"/>
        <w:rPr>
          <w:b/>
          <w:bCs/>
          <w:caps/>
          <w:color w:val="0000FF"/>
          <w:lang w:val="vi-VN"/>
        </w:rPr>
      </w:pPr>
    </w:p>
    <w:p w14:paraId="7457FCD7" w14:textId="77777777" w:rsidR="00AF754A" w:rsidRPr="00AF754A" w:rsidRDefault="00AF754A" w:rsidP="0056691F">
      <w:pPr>
        <w:jc w:val="both"/>
        <w:rPr>
          <w:b/>
          <w:bCs/>
          <w:caps/>
          <w:color w:val="0000FF"/>
          <w:lang w:val="vi-VN"/>
        </w:rPr>
        <w:sectPr w:rsidR="00AF754A" w:rsidRPr="00AF754A" w:rsidSect="00E63D0D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9" w:h="16834" w:code="9"/>
          <w:pgMar w:top="1134" w:right="1134" w:bottom="1134" w:left="1418" w:header="680" w:footer="699" w:gutter="0"/>
          <w:pgNumType w:start="1"/>
          <w:cols w:space="720"/>
          <w:docGrid w:linePitch="360"/>
        </w:sectPr>
      </w:pPr>
    </w:p>
    <w:p w14:paraId="6E8BC607" w14:textId="77777777" w:rsidR="0010660E" w:rsidRDefault="00CD2750" w:rsidP="00AC213D">
      <w:pPr>
        <w:pStyle w:val="Heading1"/>
      </w:pPr>
      <w:bookmarkStart w:id="1" w:name="_Toc251942033"/>
      <w:bookmarkEnd w:id="0"/>
      <w:r>
        <w:rPr>
          <w:caps w:val="0"/>
        </w:rPr>
        <w:lastRenderedPageBreak/>
        <w:t>PROJECT INFORMATION</w:t>
      </w:r>
    </w:p>
    <w:p w14:paraId="0338F98D" w14:textId="77777777" w:rsidR="00AC213D" w:rsidRPr="00AC213D" w:rsidRDefault="00AC213D" w:rsidP="002A4F04">
      <w:r w:rsidRPr="00AC213D">
        <w:t xml:space="preserve">The report is divided into several sections including </w:t>
      </w:r>
      <w:r w:rsidR="00A826C9">
        <w:t>ex</w:t>
      </w:r>
      <w:r w:rsidR="0056691F">
        <w:t>e</w:t>
      </w:r>
      <w:r w:rsidR="00A826C9">
        <w:t xml:space="preserve">cutive report and detail report </w:t>
      </w:r>
      <w:r w:rsidR="00BA0B32">
        <w:t xml:space="preserve">for findings </w:t>
      </w:r>
      <w:r w:rsidR="00A826C9">
        <w:t>of</w:t>
      </w:r>
      <w:r w:rsidR="00BA0B32">
        <w:t xml:space="preserve"> application</w:t>
      </w:r>
    </w:p>
    <w:p w14:paraId="3BCA4534" w14:textId="77777777" w:rsidR="00CB354F" w:rsidRDefault="00AC213D" w:rsidP="00FE5DAE">
      <w:pPr>
        <w:pStyle w:val="Heading2"/>
      </w:pPr>
      <w:bookmarkStart w:id="2" w:name="_Toc34146487"/>
      <w:r w:rsidRPr="00AC213D">
        <w:t>VERSION OF DOCUMENT</w:t>
      </w:r>
      <w:bookmarkEnd w:id="2"/>
    </w:p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1701"/>
        <w:gridCol w:w="1417"/>
        <w:gridCol w:w="2973"/>
      </w:tblGrid>
      <w:tr w:rsidR="007F65D5" w14:paraId="667FA77B" w14:textId="77777777" w:rsidTr="007F6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9CDB176" w14:textId="77777777" w:rsidR="001020DE" w:rsidRPr="002F47E8" w:rsidRDefault="002F47E8" w:rsidP="009B64A1">
            <w:pPr>
              <w:jc w:val="center"/>
            </w:pPr>
            <w:r w:rsidRPr="002F47E8">
              <w:t>ID</w:t>
            </w:r>
          </w:p>
        </w:tc>
        <w:tc>
          <w:tcPr>
            <w:tcW w:w="2552" w:type="dxa"/>
          </w:tcPr>
          <w:p w14:paraId="431DD6FB" w14:textId="77777777" w:rsidR="001020DE" w:rsidRPr="002F47E8" w:rsidRDefault="002F47E8" w:rsidP="009B64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47E8">
              <w:t>UPDATE DATE</w:t>
            </w:r>
          </w:p>
        </w:tc>
        <w:tc>
          <w:tcPr>
            <w:tcW w:w="1701" w:type="dxa"/>
          </w:tcPr>
          <w:p w14:paraId="6ACD303A" w14:textId="77777777" w:rsidR="001020DE" w:rsidRPr="002F47E8" w:rsidRDefault="002F47E8" w:rsidP="009B64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47E8">
              <w:t>VERSION</w:t>
            </w:r>
          </w:p>
        </w:tc>
        <w:tc>
          <w:tcPr>
            <w:tcW w:w="1417" w:type="dxa"/>
          </w:tcPr>
          <w:p w14:paraId="5CC00121" w14:textId="77777777" w:rsidR="001020DE" w:rsidRPr="002F47E8" w:rsidRDefault="002F47E8" w:rsidP="009B64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47E8">
              <w:t>TYPE</w:t>
            </w:r>
          </w:p>
        </w:tc>
        <w:tc>
          <w:tcPr>
            <w:tcW w:w="2973" w:type="dxa"/>
          </w:tcPr>
          <w:p w14:paraId="4CF823BB" w14:textId="77777777" w:rsidR="001020DE" w:rsidRPr="002F47E8" w:rsidRDefault="002F47E8" w:rsidP="009B64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47E8">
              <w:t>AUTHOR</w:t>
            </w:r>
          </w:p>
        </w:tc>
      </w:tr>
      <w:tr w:rsidR="007F65D5" w14:paraId="1B044DCA" w14:textId="77777777" w:rsidTr="007F65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A48FEC3" w14:textId="77777777" w:rsidR="008725E0" w:rsidRPr="005E1C4E" w:rsidRDefault="008725E0" w:rsidP="008725E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</w:rPr>
              <w:t>[[</w:t>
            </w:r>
            <w:r w:rsidR="00DD0918">
              <w:rPr>
                <w:b w:val="0"/>
              </w:rPr>
              <w:t>Doc</w:t>
            </w:r>
            <w:r>
              <w:rPr>
                <w:b w:val="0"/>
              </w:rPr>
              <w:t>.</w:t>
            </w:r>
            <w:r w:rsidR="00386412">
              <w:rPr>
                <w:b w:val="0"/>
              </w:rPr>
              <w:t>ID</w:t>
            </w:r>
            <w:r>
              <w:rPr>
                <w:b w:val="0"/>
              </w:rPr>
              <w:t>]]</w:t>
            </w:r>
          </w:p>
        </w:tc>
        <w:tc>
          <w:tcPr>
            <w:tcW w:w="2552" w:type="dxa"/>
          </w:tcPr>
          <w:p w14:paraId="6D6259F3" w14:textId="77777777" w:rsidR="008725E0" w:rsidRDefault="008725E0" w:rsidP="00872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</w:t>
            </w:r>
            <w:r w:rsidR="00DD0918">
              <w:t>Doc</w:t>
            </w:r>
            <w:r>
              <w:t>.</w:t>
            </w:r>
            <w:r w:rsidR="00215F1F" w:rsidRPr="00215F1F">
              <w:t>Update_Date</w:t>
            </w:r>
            <w:r>
              <w:t>]]</w:t>
            </w:r>
          </w:p>
        </w:tc>
        <w:tc>
          <w:tcPr>
            <w:tcW w:w="1701" w:type="dxa"/>
          </w:tcPr>
          <w:p w14:paraId="7121BAAE" w14:textId="77777777" w:rsidR="008725E0" w:rsidRDefault="008725E0" w:rsidP="0087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</w:t>
            </w:r>
            <w:r w:rsidR="00DD0918">
              <w:t>Doc</w:t>
            </w:r>
            <w:r>
              <w:t>.</w:t>
            </w:r>
            <w:r w:rsidR="00215F1F">
              <w:t>V</w:t>
            </w:r>
            <w:r>
              <w:t>ersion]]</w:t>
            </w:r>
          </w:p>
        </w:tc>
        <w:tc>
          <w:tcPr>
            <w:tcW w:w="1417" w:type="dxa"/>
          </w:tcPr>
          <w:p w14:paraId="3603ABB5" w14:textId="77777777" w:rsidR="008725E0" w:rsidRDefault="008725E0" w:rsidP="008725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</w:t>
            </w:r>
            <w:r w:rsidR="00DD0918">
              <w:t>Doc.T</w:t>
            </w:r>
            <w:r>
              <w:t>ype]]</w:t>
            </w:r>
          </w:p>
        </w:tc>
        <w:tc>
          <w:tcPr>
            <w:tcW w:w="2973" w:type="dxa"/>
          </w:tcPr>
          <w:p w14:paraId="45DF1A64" w14:textId="77777777" w:rsidR="008725E0" w:rsidRDefault="008725E0" w:rsidP="008725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</w:t>
            </w:r>
            <w:r w:rsidR="00DD0918">
              <w:t>Doc</w:t>
            </w:r>
            <w:r>
              <w:t>.</w:t>
            </w:r>
            <w:r w:rsidR="00DD0918">
              <w:t>A</w:t>
            </w:r>
            <w:r>
              <w:t>uthor]]</w:t>
            </w:r>
          </w:p>
        </w:tc>
      </w:tr>
    </w:tbl>
    <w:p w14:paraId="0F290199" w14:textId="77777777" w:rsidR="002F47E8" w:rsidRDefault="002F47E8" w:rsidP="002F47E8">
      <w:pPr>
        <w:pStyle w:val="Heading2"/>
      </w:pPr>
      <w:bookmarkStart w:id="3" w:name="_Toc34146488"/>
      <w:r>
        <w:t>IMPLEMETATION TIME</w:t>
      </w:r>
      <w:bookmarkEnd w:id="3"/>
    </w:p>
    <w:p w14:paraId="332EFB70" w14:textId="77777777" w:rsidR="002F47E8" w:rsidRDefault="002F47E8" w:rsidP="002F47E8">
      <w:pPr>
        <w:pStyle w:val="ListParagraph"/>
        <w:numPr>
          <w:ilvl w:val="0"/>
          <w:numId w:val="14"/>
        </w:numPr>
      </w:pPr>
      <w:r w:rsidRPr="00E55260">
        <w:t>Web Application Assessment</w:t>
      </w:r>
      <w:r>
        <w:t xml:space="preserve">: </w:t>
      </w:r>
      <w:r w:rsidR="008725E0">
        <w:t>[[</w:t>
      </w:r>
      <w:r w:rsidR="008357F1">
        <w:t>Proj</w:t>
      </w:r>
      <w:r w:rsidR="00646290">
        <w:t>e</w:t>
      </w:r>
      <w:r w:rsidR="008357F1">
        <w:t>ct.</w:t>
      </w:r>
      <w:r w:rsidR="002B5ADB">
        <w:t>T</w:t>
      </w:r>
      <w:r w:rsidR="008357F1">
        <w:t>ime]]</w:t>
      </w:r>
    </w:p>
    <w:p w14:paraId="2C70BBA6" w14:textId="77777777" w:rsidR="002F47E8" w:rsidRDefault="002F47E8" w:rsidP="002F47E8">
      <w:pPr>
        <w:pStyle w:val="Heading2"/>
      </w:pPr>
      <w:bookmarkStart w:id="4" w:name="_Toc34146489"/>
      <w:r>
        <w:rPr>
          <w:caps w:val="0"/>
        </w:rPr>
        <w:t>TECHNICAL TEAM</w:t>
      </w:r>
      <w:bookmarkEnd w:id="4"/>
    </w:p>
    <w:tbl>
      <w:tblPr>
        <w:tblStyle w:val="GridTable4-Accent110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5103"/>
        <w:gridCol w:w="3540"/>
      </w:tblGrid>
      <w:tr w:rsidR="00865CF1" w:rsidRPr="00706ED0" w14:paraId="59A9E709" w14:textId="77777777" w:rsidTr="00865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BDB9F7A" w14:textId="77777777" w:rsidR="002F47E8" w:rsidRPr="002F47E8" w:rsidRDefault="002F47E8" w:rsidP="0030517C">
            <w:pPr>
              <w:jc w:val="center"/>
              <w:rPr>
                <w:bCs w:val="0"/>
              </w:rPr>
            </w:pPr>
            <w:r w:rsidRPr="002F47E8">
              <w:rPr>
                <w:bCs w:val="0"/>
              </w:rPr>
              <w:t>ID</w:t>
            </w:r>
          </w:p>
        </w:tc>
        <w:tc>
          <w:tcPr>
            <w:tcW w:w="5103" w:type="dxa"/>
          </w:tcPr>
          <w:p w14:paraId="3381F2CC" w14:textId="77777777" w:rsidR="002F47E8" w:rsidRPr="002F47E8" w:rsidRDefault="002F47E8" w:rsidP="00305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2F47E8">
              <w:rPr>
                <w:bCs w:val="0"/>
              </w:rPr>
              <w:t>TECHNICIAN</w:t>
            </w:r>
          </w:p>
        </w:tc>
        <w:tc>
          <w:tcPr>
            <w:tcW w:w="3540" w:type="dxa"/>
          </w:tcPr>
          <w:p w14:paraId="1B4C501B" w14:textId="77777777" w:rsidR="002F47E8" w:rsidRPr="002F47E8" w:rsidRDefault="002F47E8" w:rsidP="003051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2F47E8">
              <w:rPr>
                <w:bCs w:val="0"/>
              </w:rPr>
              <w:t>ROLE</w:t>
            </w:r>
          </w:p>
        </w:tc>
      </w:tr>
      <w:tr w:rsidR="00865CF1" w:rsidRPr="00706ED0" w14:paraId="41279844" w14:textId="77777777" w:rsidTr="00865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6112C31" w14:textId="77777777" w:rsidR="002F47E8" w:rsidRPr="00DC18FD" w:rsidRDefault="00C170BC" w:rsidP="0030517C">
            <w:pPr>
              <w:jc w:val="center"/>
              <w:rPr>
                <w:b w:val="0"/>
              </w:rPr>
            </w:pPr>
            <w:r>
              <w:rPr>
                <w:b w:val="0"/>
              </w:rPr>
              <w:t>[[Tea</w:t>
            </w:r>
            <w:r w:rsidR="00865CF1">
              <w:rPr>
                <w:b w:val="0"/>
              </w:rPr>
              <w:t>m.</w:t>
            </w:r>
            <w:r w:rsidR="00795C9C">
              <w:rPr>
                <w:b w:val="0"/>
              </w:rPr>
              <w:t>ID</w:t>
            </w:r>
            <w:r w:rsidR="00865CF1">
              <w:rPr>
                <w:b w:val="0"/>
              </w:rPr>
              <w:t>]]</w:t>
            </w:r>
          </w:p>
        </w:tc>
        <w:tc>
          <w:tcPr>
            <w:tcW w:w="5103" w:type="dxa"/>
          </w:tcPr>
          <w:p w14:paraId="3BD95188" w14:textId="77777777" w:rsidR="002F47E8" w:rsidRPr="00706ED0" w:rsidRDefault="00767D37" w:rsidP="00305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[[Team.</w:t>
            </w:r>
            <w:r w:rsidR="00795C9C">
              <w:t>Na</w:t>
            </w:r>
            <w:r>
              <w:t>me]]</w:t>
            </w:r>
          </w:p>
        </w:tc>
        <w:tc>
          <w:tcPr>
            <w:tcW w:w="3540" w:type="dxa"/>
          </w:tcPr>
          <w:p w14:paraId="1B19A04E" w14:textId="77777777" w:rsidR="002F47E8" w:rsidRPr="00706ED0" w:rsidRDefault="00767D37" w:rsidP="003051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[[Team.</w:t>
            </w:r>
            <w:r w:rsidR="00795C9C">
              <w:t>R</w:t>
            </w:r>
            <w:r>
              <w:t>ole]]</w:t>
            </w:r>
          </w:p>
        </w:tc>
      </w:tr>
    </w:tbl>
    <w:p w14:paraId="270950EE" w14:textId="77777777" w:rsidR="0030517C" w:rsidRDefault="00D870BD" w:rsidP="0030517C">
      <w:pPr>
        <w:pStyle w:val="Heading2"/>
        <w:rPr>
          <w:rFonts w:cs="Times New Roman"/>
        </w:rPr>
      </w:pPr>
      <w:r>
        <w:rPr>
          <w:rFonts w:cs="Times New Roman"/>
        </w:rPr>
        <w:t>PURPOSE OF ASSESSMENT</w:t>
      </w:r>
    </w:p>
    <w:p w14:paraId="2B728757" w14:textId="77777777" w:rsidR="0030517C" w:rsidRDefault="00843511" w:rsidP="0030517C">
      <w:pPr>
        <w:pStyle w:val="ListParagraph"/>
        <w:numPr>
          <w:ilvl w:val="0"/>
          <w:numId w:val="14"/>
        </w:numPr>
      </w:pPr>
      <w:r>
        <w:t>Security test for web application</w:t>
      </w:r>
      <w:r w:rsidR="0030517C">
        <w:t>.</w:t>
      </w:r>
    </w:p>
    <w:p w14:paraId="63BED604" w14:textId="77777777" w:rsidR="0030517C" w:rsidRPr="00D24D27" w:rsidRDefault="00843511" w:rsidP="0030517C">
      <w:pPr>
        <w:pStyle w:val="ListParagraph"/>
        <w:numPr>
          <w:ilvl w:val="0"/>
          <w:numId w:val="14"/>
        </w:numPr>
      </w:pPr>
      <w:r>
        <w:t>Determine vulnerabilities in application in scope of assessment early to prevent exploitation</w:t>
      </w:r>
      <w:r w:rsidR="0030517C">
        <w:t>.</w:t>
      </w:r>
    </w:p>
    <w:p w14:paraId="2B25473F" w14:textId="77777777" w:rsidR="00292AAB" w:rsidRDefault="00AC213D" w:rsidP="007476B7">
      <w:pPr>
        <w:pStyle w:val="Heading2"/>
      </w:pPr>
      <w:bookmarkStart w:id="5" w:name="_Toc34146491"/>
      <w:r>
        <w:t xml:space="preserve">SCOPE OF </w:t>
      </w:r>
      <w:r w:rsidR="00843511">
        <w:rPr>
          <w:caps w:val="0"/>
        </w:rPr>
        <w:t>ASSESSMENT</w:t>
      </w:r>
      <w:bookmarkEnd w:id="5"/>
    </w:p>
    <w:p w14:paraId="502B1606" w14:textId="77777777" w:rsidR="0089065C" w:rsidRPr="004A61ED" w:rsidRDefault="005E1C4E" w:rsidP="0089065C">
      <w:pPr>
        <w:numPr>
          <w:ilvl w:val="0"/>
          <w:numId w:val="33"/>
        </w:numPr>
        <w:jc w:val="both"/>
      </w:pPr>
      <w:r>
        <w:t>Name</w:t>
      </w:r>
      <w:r w:rsidR="0089065C" w:rsidRPr="004A61ED">
        <w:t xml:space="preserve">: </w:t>
      </w:r>
      <w:r w:rsidR="00A846A7">
        <w:t>[[Project.Name]]</w:t>
      </w:r>
    </w:p>
    <w:p w14:paraId="1FF8D1BA" w14:textId="77777777" w:rsidR="0089065C" w:rsidRPr="004A61ED" w:rsidRDefault="005E1C4E" w:rsidP="0089065C">
      <w:pPr>
        <w:numPr>
          <w:ilvl w:val="0"/>
          <w:numId w:val="33"/>
        </w:numPr>
        <w:jc w:val="both"/>
      </w:pPr>
      <w:r>
        <w:t>Domain/URL</w:t>
      </w:r>
      <w:r w:rsidR="0089065C" w:rsidRPr="004A61ED">
        <w:t xml:space="preserve">: </w:t>
      </w:r>
      <w:r w:rsidR="00DD0918">
        <w:t>[[Project.Target]]</w:t>
      </w:r>
    </w:p>
    <w:p w14:paraId="2792957A" w14:textId="77777777" w:rsidR="0089065C" w:rsidRPr="004A61ED" w:rsidRDefault="008D63EC" w:rsidP="0089065C">
      <w:pPr>
        <w:numPr>
          <w:ilvl w:val="0"/>
          <w:numId w:val="33"/>
        </w:numPr>
        <w:jc w:val="both"/>
      </w:pPr>
      <w:r>
        <w:t>Scope of assessment</w:t>
      </w:r>
      <w:r w:rsidR="0089065C" w:rsidRPr="004A61ED">
        <w:t xml:space="preserve">: </w:t>
      </w:r>
    </w:p>
    <w:p w14:paraId="3D7D390B" w14:textId="77777777" w:rsidR="0089065C" w:rsidRDefault="0089065C" w:rsidP="0089065C">
      <w:pPr>
        <w:pStyle w:val="ListParagraph"/>
        <w:numPr>
          <w:ilvl w:val="0"/>
          <w:numId w:val="34"/>
        </w:numPr>
        <w:jc w:val="both"/>
      </w:pPr>
      <w:r w:rsidRPr="004A61ED">
        <w:t>Black</w:t>
      </w:r>
      <w:r w:rsidR="005E1C4E">
        <w:t>B</w:t>
      </w:r>
      <w:r w:rsidRPr="004A61ED">
        <w:t xml:space="preserve">ox: </w:t>
      </w:r>
      <w:r w:rsidR="008D63EC">
        <w:t>Perform pentest without any information of Web application</w:t>
      </w:r>
    </w:p>
    <w:p w14:paraId="08023F07" w14:textId="77777777" w:rsidR="005E1C4E" w:rsidRDefault="005E1C4E" w:rsidP="0089065C">
      <w:pPr>
        <w:pStyle w:val="ListParagraph"/>
        <w:numPr>
          <w:ilvl w:val="0"/>
          <w:numId w:val="34"/>
        </w:numPr>
        <w:jc w:val="both"/>
      </w:pPr>
      <w:r>
        <w:t>GreyBox: Perform using normal user, registered user</w:t>
      </w:r>
    </w:p>
    <w:p w14:paraId="5938B5D3" w14:textId="77777777" w:rsidR="00297F3B" w:rsidRDefault="00A62970" w:rsidP="007476B7">
      <w:pPr>
        <w:pStyle w:val="Heading2"/>
      </w:pPr>
      <w:bookmarkStart w:id="6" w:name="_Toc34146492"/>
      <w:r>
        <w:t>ASSESSMENT STANDARD</w:t>
      </w:r>
      <w:bookmarkEnd w:id="6"/>
    </w:p>
    <w:p w14:paraId="6FA44806" w14:textId="77777777" w:rsidR="00022518" w:rsidRDefault="00022518" w:rsidP="00022518">
      <w:r>
        <w:t>The assessment method is based on OWASP Top 10 Web Category which defines top common category and vulnerablities in Web Appilcation.</w:t>
      </w:r>
    </w:p>
    <w:p w14:paraId="0C6C0F5C" w14:textId="77777777" w:rsidR="00FA5645" w:rsidRDefault="00FA5645" w:rsidP="00FE5DAE">
      <w:pPr>
        <w:pStyle w:val="ListParagraph"/>
        <w:numPr>
          <w:ilvl w:val="0"/>
          <w:numId w:val="14"/>
        </w:numPr>
        <w:spacing w:after="120"/>
        <w:ind w:left="714" w:hanging="357"/>
        <w:contextualSpacing w:val="0"/>
      </w:pPr>
      <w:r>
        <w:t>A1 Injection</w:t>
      </w:r>
    </w:p>
    <w:p w14:paraId="2895F598" w14:textId="77777777" w:rsidR="00FA5645" w:rsidRDefault="00FA5645" w:rsidP="00FE5DAE">
      <w:pPr>
        <w:pStyle w:val="ListParagraph"/>
        <w:numPr>
          <w:ilvl w:val="0"/>
          <w:numId w:val="14"/>
        </w:numPr>
        <w:spacing w:after="120"/>
        <w:ind w:left="714" w:hanging="357"/>
        <w:contextualSpacing w:val="0"/>
      </w:pPr>
      <w:r>
        <w:t>A2 Broken Authentication and Session Management</w:t>
      </w:r>
    </w:p>
    <w:p w14:paraId="1BFB9266" w14:textId="77777777" w:rsidR="00FA5645" w:rsidRDefault="00FA5645" w:rsidP="00FE5DAE">
      <w:pPr>
        <w:pStyle w:val="ListParagraph"/>
        <w:numPr>
          <w:ilvl w:val="0"/>
          <w:numId w:val="14"/>
        </w:numPr>
        <w:spacing w:after="120"/>
        <w:ind w:left="714" w:hanging="357"/>
        <w:contextualSpacing w:val="0"/>
      </w:pPr>
      <w:r>
        <w:t>A3 Cross-Site Scripting (XSS)</w:t>
      </w:r>
    </w:p>
    <w:p w14:paraId="1D2C2627" w14:textId="77777777" w:rsidR="00FA5645" w:rsidRDefault="00FA5645" w:rsidP="00FE5DAE">
      <w:pPr>
        <w:pStyle w:val="ListParagraph"/>
        <w:numPr>
          <w:ilvl w:val="0"/>
          <w:numId w:val="14"/>
        </w:numPr>
        <w:spacing w:after="120"/>
        <w:ind w:left="714" w:hanging="357"/>
        <w:contextualSpacing w:val="0"/>
      </w:pPr>
      <w:r>
        <w:t>A4 Insecure Direct Object References</w:t>
      </w:r>
    </w:p>
    <w:p w14:paraId="41C06A81" w14:textId="77777777" w:rsidR="00FA5645" w:rsidRDefault="00FA5645" w:rsidP="00FE5DAE">
      <w:pPr>
        <w:pStyle w:val="ListParagraph"/>
        <w:numPr>
          <w:ilvl w:val="0"/>
          <w:numId w:val="14"/>
        </w:numPr>
        <w:spacing w:after="120"/>
        <w:ind w:left="714" w:hanging="357"/>
        <w:contextualSpacing w:val="0"/>
      </w:pPr>
      <w:r>
        <w:t>A5 Security Misconfiguration</w:t>
      </w:r>
    </w:p>
    <w:p w14:paraId="0DC2A385" w14:textId="77777777" w:rsidR="00FA5645" w:rsidRDefault="00FA5645" w:rsidP="00FE5DAE">
      <w:pPr>
        <w:pStyle w:val="ListParagraph"/>
        <w:numPr>
          <w:ilvl w:val="0"/>
          <w:numId w:val="14"/>
        </w:numPr>
        <w:spacing w:after="120"/>
        <w:ind w:left="714" w:hanging="357"/>
        <w:contextualSpacing w:val="0"/>
      </w:pPr>
      <w:r>
        <w:t>A6 Sensitive Data Exposure</w:t>
      </w:r>
    </w:p>
    <w:p w14:paraId="7F07D1D2" w14:textId="77777777" w:rsidR="00FA5645" w:rsidRDefault="00FA5645" w:rsidP="00FE5DAE">
      <w:pPr>
        <w:pStyle w:val="ListParagraph"/>
        <w:numPr>
          <w:ilvl w:val="0"/>
          <w:numId w:val="14"/>
        </w:numPr>
        <w:spacing w:after="120"/>
        <w:ind w:left="714" w:hanging="357"/>
        <w:contextualSpacing w:val="0"/>
      </w:pPr>
      <w:r>
        <w:t>A7 Missing Function Level Access Control</w:t>
      </w:r>
    </w:p>
    <w:p w14:paraId="6A096171" w14:textId="77777777" w:rsidR="00FA5645" w:rsidRDefault="00FA5645" w:rsidP="00FE5DAE">
      <w:pPr>
        <w:pStyle w:val="ListParagraph"/>
        <w:numPr>
          <w:ilvl w:val="0"/>
          <w:numId w:val="14"/>
        </w:numPr>
        <w:spacing w:after="120"/>
        <w:ind w:left="714" w:hanging="357"/>
        <w:contextualSpacing w:val="0"/>
      </w:pPr>
      <w:r>
        <w:t>A8 Cross-Site Request Forgery (CSRF)</w:t>
      </w:r>
    </w:p>
    <w:p w14:paraId="04EC2B82" w14:textId="77777777" w:rsidR="00FA5645" w:rsidRDefault="00FA5645" w:rsidP="00FE5DAE">
      <w:pPr>
        <w:pStyle w:val="ListParagraph"/>
        <w:numPr>
          <w:ilvl w:val="0"/>
          <w:numId w:val="14"/>
        </w:numPr>
        <w:spacing w:after="120"/>
        <w:ind w:left="714" w:hanging="357"/>
        <w:contextualSpacing w:val="0"/>
      </w:pPr>
      <w:r>
        <w:t>A9 Using Components with Known Vulnerabilities</w:t>
      </w:r>
    </w:p>
    <w:p w14:paraId="734DCC93" w14:textId="77777777" w:rsidR="00297F3B" w:rsidRDefault="00FA5645" w:rsidP="00FE5DAE">
      <w:pPr>
        <w:pStyle w:val="ListParagraph"/>
        <w:numPr>
          <w:ilvl w:val="0"/>
          <w:numId w:val="14"/>
        </w:numPr>
        <w:spacing w:after="120"/>
        <w:ind w:left="714" w:hanging="357"/>
        <w:contextualSpacing w:val="0"/>
      </w:pPr>
      <w:r>
        <w:t>A10 Unvalidated Redirects and Forwards</w:t>
      </w:r>
    </w:p>
    <w:p w14:paraId="0AAE2602" w14:textId="77777777" w:rsidR="00CD2750" w:rsidRDefault="00CD2750" w:rsidP="00CD2750">
      <w:pPr>
        <w:pStyle w:val="Heading1"/>
      </w:pPr>
      <w:bookmarkStart w:id="7" w:name="_Toc34146493"/>
      <w:r>
        <w:rPr>
          <w:caps w:val="0"/>
        </w:rPr>
        <w:lastRenderedPageBreak/>
        <w:t>EXECUTIVE SUMMARY</w:t>
      </w:r>
    </w:p>
    <w:p w14:paraId="55F4BEEA" w14:textId="77777777" w:rsidR="0053766E" w:rsidRDefault="007476B7" w:rsidP="007476B7">
      <w:pPr>
        <w:pStyle w:val="Heading2"/>
      </w:pPr>
      <w:r w:rsidRPr="0053766E">
        <w:t>VULNERABILITIES</w:t>
      </w:r>
      <w:r>
        <w:t xml:space="preserve"> STATISTICS</w:t>
      </w:r>
      <w:bookmarkEnd w:id="7"/>
    </w:p>
    <w:p w14:paraId="294D0CF2" w14:textId="77777777" w:rsidR="00843511" w:rsidRDefault="00843511" w:rsidP="00843511">
      <w:r>
        <w:t>Below is statistics chart of vulnerabilities categorized by severity level in application</w:t>
      </w:r>
      <w:r w:rsidR="007B584C">
        <w:t>:</w:t>
      </w:r>
    </w:p>
    <w:p w14:paraId="0BF67603" w14:textId="77777777" w:rsidR="00F52B8C" w:rsidRPr="006C489C" w:rsidRDefault="00F52B8C" w:rsidP="006C489C">
      <w:pPr>
        <w:jc w:val="center"/>
        <w:rPr>
          <w:color w:val="FFFFFF" w:themeColor="background1"/>
        </w:rPr>
      </w:pPr>
      <w:r w:rsidRPr="001775E8">
        <w:rPr>
          <w:noProof/>
          <w:color w:val="C00000"/>
          <w:shd w:val="clear" w:color="auto" w:fill="7030A0"/>
        </w:rPr>
        <w:drawing>
          <wp:inline distT="0" distB="0" distL="0" distR="0" wp14:anchorId="67449945" wp14:editId="4DB8C801">
            <wp:extent cx="5760000" cy="3168000"/>
            <wp:effectExtent l="0" t="0" r="6350" b="762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6942"/>
      </w:tblGrid>
      <w:tr w:rsidR="007B584C" w:rsidRPr="004A61ED" w14:paraId="74C04BD0" w14:textId="77777777" w:rsidTr="006D6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bookmarkEnd w:id="1"/>
          <w:p w14:paraId="0919F941" w14:textId="77777777" w:rsidR="007B584C" w:rsidRPr="00071B0F" w:rsidRDefault="007B584C" w:rsidP="007B584C">
            <w:pPr>
              <w:jc w:val="center"/>
              <w:rPr>
                <w:rStyle w:val="PlaceholderText"/>
                <w:color w:val="FFFFFF" w:themeColor="background1"/>
              </w:rPr>
            </w:pPr>
            <w:r w:rsidRPr="00071B0F">
              <w:rPr>
                <w:rStyle w:val="PlaceholderText"/>
                <w:color w:val="FFFFFF" w:themeColor="background1"/>
              </w:rPr>
              <w:t>ID</w:t>
            </w:r>
          </w:p>
        </w:tc>
        <w:tc>
          <w:tcPr>
            <w:tcW w:w="1701" w:type="dxa"/>
          </w:tcPr>
          <w:p w14:paraId="447BF3E0" w14:textId="77777777" w:rsidR="007B584C" w:rsidRPr="00071B0F" w:rsidRDefault="007B584C" w:rsidP="007B58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FFFFFF" w:themeColor="background1"/>
              </w:rPr>
            </w:pPr>
            <w:r w:rsidRPr="00071B0F">
              <w:rPr>
                <w:rStyle w:val="PlaceholderText"/>
                <w:color w:val="FFFFFF" w:themeColor="background1"/>
              </w:rPr>
              <w:t>SEVERITY</w:t>
            </w:r>
          </w:p>
        </w:tc>
        <w:tc>
          <w:tcPr>
            <w:tcW w:w="6942" w:type="dxa"/>
          </w:tcPr>
          <w:p w14:paraId="6247BA3B" w14:textId="77777777" w:rsidR="007B584C" w:rsidRPr="00071B0F" w:rsidRDefault="007B584C" w:rsidP="007B58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FFFFFF" w:themeColor="background1"/>
              </w:rPr>
            </w:pPr>
            <w:r w:rsidRPr="00071B0F">
              <w:rPr>
                <w:rStyle w:val="PlaceholderText"/>
                <w:color w:val="FFFFFF" w:themeColor="background1"/>
              </w:rPr>
              <w:t>VULNERABILITY</w:t>
            </w:r>
          </w:p>
        </w:tc>
      </w:tr>
      <w:tr w:rsidR="00086E78" w:rsidRPr="004A61ED" w14:paraId="5BBC4CE9" w14:textId="77777777" w:rsidTr="006D6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029575D" w14:textId="77777777" w:rsidR="00086E78" w:rsidRPr="004A61ED" w:rsidRDefault="00086E78" w:rsidP="00086E78">
            <w:pPr>
              <w:spacing w:line="480" w:lineRule="auto"/>
              <w:rPr>
                <w:bCs w:val="0"/>
                <w:sz w:val="21"/>
              </w:rPr>
            </w:pPr>
            <w:r w:rsidRPr="003A3514">
              <w:t>[[</w:t>
            </w:r>
            <w:r w:rsidR="00C67807">
              <w:t>AllVuln.</w:t>
            </w:r>
            <w:r w:rsidRPr="003A3514">
              <w:t>Table.Id_Table]]</w:t>
            </w:r>
          </w:p>
        </w:tc>
        <w:tc>
          <w:tcPr>
            <w:tcW w:w="1701" w:type="dxa"/>
          </w:tcPr>
          <w:p w14:paraId="1D09345F" w14:textId="77777777" w:rsidR="00086E78" w:rsidRPr="004A61ED" w:rsidRDefault="00086E78" w:rsidP="00086E7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3A3514">
              <w:t>[[</w:t>
            </w:r>
            <w:r w:rsidR="00C67807">
              <w:t>AllVuln.</w:t>
            </w:r>
            <w:r w:rsidRPr="003A3514">
              <w:t>Table.</w:t>
            </w:r>
            <w:r w:rsidR="00D817FB">
              <w:t>c</w:t>
            </w:r>
            <w:r w:rsidRPr="003A3514">
              <w:t>olor</w:t>
            </w:r>
            <w:r w:rsidR="00D817FB">
              <w:t>-Risk_Table</w:t>
            </w:r>
            <w:r w:rsidRPr="003A3514">
              <w:t>]]</w:t>
            </w:r>
            <w:r w:rsidR="0044637E">
              <w:t xml:space="preserve"> </w:t>
            </w:r>
            <w:r w:rsidR="0044637E" w:rsidRPr="0044637E">
              <w:t>[[AllVuln.Table.Color]:merge-xml]</w:t>
            </w:r>
          </w:p>
        </w:tc>
        <w:tc>
          <w:tcPr>
            <w:tcW w:w="6942" w:type="dxa"/>
          </w:tcPr>
          <w:p w14:paraId="052AF316" w14:textId="77777777" w:rsidR="00086E78" w:rsidRPr="004A61ED" w:rsidRDefault="00086E78" w:rsidP="00086E78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3A3514">
              <w:t>[[</w:t>
            </w:r>
            <w:r w:rsidR="00C67807">
              <w:t>AllVuln.</w:t>
            </w:r>
            <w:r w:rsidRPr="003A3514">
              <w:t>Table.Namevuln_Table]]</w:t>
            </w:r>
          </w:p>
        </w:tc>
      </w:tr>
    </w:tbl>
    <w:p w14:paraId="61DF7024" w14:textId="77777777" w:rsidR="00791F52" w:rsidRPr="004A61ED" w:rsidRDefault="00791F52" w:rsidP="00791F52"/>
    <w:p w14:paraId="53DE0BB0" w14:textId="77777777" w:rsidR="00C42676" w:rsidRDefault="00A946C3" w:rsidP="007476B7">
      <w:pPr>
        <w:pStyle w:val="Heading2"/>
      </w:pPr>
      <w:bookmarkStart w:id="8" w:name="_Toc34146494"/>
      <w:r>
        <w:t>RECOMMENDATION</w:t>
      </w:r>
      <w:bookmarkEnd w:id="8"/>
    </w:p>
    <w:p w14:paraId="08734D63" w14:textId="77777777" w:rsidR="00C42676" w:rsidRDefault="00EF3B4E" w:rsidP="00EF3B4E">
      <w:r>
        <w:t>After perform</w:t>
      </w:r>
      <w:r w:rsidR="007B584C">
        <w:t>ing</w:t>
      </w:r>
      <w:r>
        <w:t xml:space="preserve"> security assessment for </w:t>
      </w:r>
      <w:r w:rsidR="007B584C">
        <w:t>application,</w:t>
      </w:r>
      <w:r w:rsidR="00B43995">
        <w:t xml:space="preserve"> </w:t>
      </w:r>
      <w:r w:rsidR="007B584C">
        <w:t>w</w:t>
      </w:r>
      <w:r>
        <w:t>e have some general summary</w:t>
      </w:r>
      <w:r w:rsidR="007B584C">
        <w:t>/comment:</w:t>
      </w:r>
    </w:p>
    <w:p w14:paraId="4A6C7866" w14:textId="77777777" w:rsidR="00953924" w:rsidRDefault="00953924" w:rsidP="00B30EE8">
      <w:pPr>
        <w:pStyle w:val="ListParagraph"/>
        <w:numPr>
          <w:ilvl w:val="0"/>
          <w:numId w:val="16"/>
        </w:numPr>
      </w:pPr>
    </w:p>
    <w:p w14:paraId="3E53CC0D" w14:textId="77777777" w:rsidR="00363892" w:rsidRPr="00A64A75" w:rsidRDefault="00185C29" w:rsidP="00C32A40">
      <w:pPr>
        <w:pStyle w:val="Heading1"/>
      </w:pPr>
      <w:bookmarkStart w:id="9" w:name="_Toc34146495"/>
      <w:r>
        <w:rPr>
          <w:caps w:val="0"/>
        </w:rPr>
        <w:lastRenderedPageBreak/>
        <w:t xml:space="preserve">TECHNICAL </w:t>
      </w:r>
      <w:r w:rsidR="00C32A40" w:rsidRPr="00C32A40">
        <w:rPr>
          <w:caps w:val="0"/>
        </w:rPr>
        <w:t>DET</w:t>
      </w:r>
      <w:r w:rsidR="00C846CA">
        <w:rPr>
          <w:caps w:val="0"/>
        </w:rPr>
        <w:t>AIL</w:t>
      </w:r>
      <w:r w:rsidR="00C32A40">
        <w:rPr>
          <w:caps w:val="0"/>
        </w:rPr>
        <w:t xml:space="preserve"> REPORT</w:t>
      </w:r>
      <w:bookmarkEnd w:id="9"/>
    </w:p>
    <w:p w14:paraId="2FC7F740" w14:textId="77777777" w:rsidR="00CC4809" w:rsidRDefault="00A046AA" w:rsidP="00E9225D">
      <w:pPr>
        <w:pStyle w:val="Heading2"/>
      </w:pPr>
      <w:bookmarkStart w:id="10" w:name="_Toc34146496"/>
      <w:r>
        <w:t>CRITICAL RISK FINDINGS</w:t>
      </w:r>
      <w:bookmarkStart w:id="11" w:name="_Toc251942038"/>
      <w:bookmarkEnd w:id="10"/>
    </w:p>
    <w:p w14:paraId="256514A3" w14:textId="77777777" w:rsidR="00CC4809" w:rsidRPr="00CC4809" w:rsidRDefault="00CC4809" w:rsidP="00CC4809">
      <w:pPr>
        <w:sectPr w:rsidR="00CC4809" w:rsidRPr="00CC4809" w:rsidSect="00CC4809">
          <w:footerReference w:type="default" r:id="rId20"/>
          <w:type w:val="continuous"/>
          <w:pgSz w:w="11909" w:h="16834" w:code="9"/>
          <w:pgMar w:top="1134" w:right="1134" w:bottom="1134" w:left="1418" w:header="680" w:footer="783" w:gutter="0"/>
          <w:cols w:space="720"/>
          <w:docGrid w:linePitch="360"/>
        </w:sectPr>
      </w:pPr>
    </w:p>
    <w:p w14:paraId="31D58882" w14:textId="77777777" w:rsidR="006D295D" w:rsidRPr="00B25F11" w:rsidRDefault="003B77D1" w:rsidP="00760616">
      <w:pPr>
        <w:pStyle w:val="Heading3"/>
      </w:pPr>
      <w:r w:rsidRPr="00B25F11">
        <w:t>[[Critical.Vuln.Name_Vuln]]</w:t>
      </w:r>
    </w:p>
    <w:tbl>
      <w:tblPr>
        <w:tblStyle w:val="TableGridLight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5"/>
        <w:gridCol w:w="2695"/>
        <w:gridCol w:w="1868"/>
        <w:gridCol w:w="2369"/>
      </w:tblGrid>
      <w:tr w:rsidR="006D295D" w:rsidRPr="00013A35" w14:paraId="7E400094" w14:textId="77777777" w:rsidTr="001B336C">
        <w:trPr>
          <w:trHeight w:val="530"/>
        </w:trPr>
        <w:tc>
          <w:tcPr>
            <w:tcW w:w="9327" w:type="dxa"/>
            <w:gridSpan w:val="4"/>
            <w:shd w:val="clear" w:color="auto" w:fill="00B0F0"/>
            <w:vAlign w:val="center"/>
          </w:tcPr>
          <w:p w14:paraId="67E2AE27" w14:textId="77777777" w:rsidR="006D295D" w:rsidRPr="00013A35" w:rsidRDefault="006D295D" w:rsidP="00013A35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12" w:name="OLE_LINK1"/>
            <w:bookmarkStart w:id="13" w:name="OLE_LINK2"/>
            <w:r w:rsidRPr="00013A35">
              <w:rPr>
                <w:b/>
                <w:bCs/>
                <w:sz w:val="20"/>
                <w:szCs w:val="20"/>
              </w:rPr>
              <w:t>VULNERABILITY INFORMATION</w:t>
            </w:r>
          </w:p>
        </w:tc>
      </w:tr>
      <w:tr w:rsidR="006D295D" w:rsidRPr="00013A35" w14:paraId="4620D5F6" w14:textId="77777777" w:rsidTr="00013A35">
        <w:trPr>
          <w:trHeight w:val="350"/>
        </w:trPr>
        <w:tc>
          <w:tcPr>
            <w:tcW w:w="2395" w:type="dxa"/>
            <w:shd w:val="clear" w:color="auto" w:fill="FFFFFF" w:themeFill="background1"/>
            <w:vAlign w:val="center"/>
          </w:tcPr>
          <w:p w14:paraId="78633BFA" w14:textId="77777777" w:rsidR="006D295D" w:rsidRPr="00013A35" w:rsidRDefault="006D295D" w:rsidP="00013A35">
            <w:pPr>
              <w:rPr>
                <w:rStyle w:val="PlaceholderText"/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6932" w:type="dxa"/>
            <w:gridSpan w:val="3"/>
            <w:vAlign w:val="center"/>
          </w:tcPr>
          <w:p w14:paraId="1200DCBC" w14:textId="77777777" w:rsidR="006D295D" w:rsidRPr="00013A35" w:rsidRDefault="007A3E4C" w:rsidP="00013A35">
            <w:pPr>
              <w:rPr>
                <w:sz w:val="20"/>
                <w:szCs w:val="20"/>
              </w:rPr>
            </w:pPr>
            <w:r w:rsidRPr="0050547A">
              <w:rPr>
                <w:color w:val="000000" w:themeColor="text1"/>
                <w:sz w:val="20"/>
                <w:szCs w:val="20"/>
              </w:rPr>
              <w:t>[[Critical.Vuln.</w:t>
            </w:r>
            <w:r>
              <w:rPr>
                <w:color w:val="000000" w:themeColor="text1"/>
                <w:sz w:val="20"/>
                <w:szCs w:val="20"/>
              </w:rPr>
              <w:t>Category</w:t>
            </w:r>
            <w:r w:rsidRPr="0050547A">
              <w:rPr>
                <w:color w:val="000000" w:themeColor="text1"/>
                <w:sz w:val="20"/>
                <w:szCs w:val="20"/>
              </w:rPr>
              <w:t>_Vuln]]</w:t>
            </w:r>
          </w:p>
        </w:tc>
      </w:tr>
      <w:tr w:rsidR="006D295D" w:rsidRPr="00013A35" w14:paraId="50C0821E" w14:textId="77777777" w:rsidTr="00013A35">
        <w:tc>
          <w:tcPr>
            <w:tcW w:w="2395" w:type="dxa"/>
            <w:shd w:val="clear" w:color="auto" w:fill="FFFFFF" w:themeFill="background1"/>
            <w:vAlign w:val="center"/>
          </w:tcPr>
          <w:p w14:paraId="74BD2B03" w14:textId="77777777" w:rsidR="006D295D" w:rsidRPr="00013A35" w:rsidRDefault="006D295D" w:rsidP="00013A35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6932" w:type="dxa"/>
            <w:gridSpan w:val="3"/>
            <w:vAlign w:val="center"/>
          </w:tcPr>
          <w:p w14:paraId="1827FA78" w14:textId="77777777" w:rsidR="006D295D" w:rsidRPr="00013A35" w:rsidRDefault="0050547A" w:rsidP="00013A35">
            <w:pPr>
              <w:rPr>
                <w:color w:val="000000" w:themeColor="text1"/>
                <w:sz w:val="20"/>
                <w:szCs w:val="20"/>
              </w:rPr>
            </w:pPr>
            <w:r w:rsidRPr="0050547A">
              <w:rPr>
                <w:color w:val="000000" w:themeColor="text1"/>
                <w:sz w:val="20"/>
                <w:szCs w:val="20"/>
              </w:rPr>
              <w:t>[[Critical.Vuln.Description_Vuln]]</w:t>
            </w:r>
          </w:p>
        </w:tc>
      </w:tr>
      <w:tr w:rsidR="002214F4" w:rsidRPr="00013A35" w14:paraId="36C833CB" w14:textId="77777777" w:rsidTr="00013A35">
        <w:tc>
          <w:tcPr>
            <w:tcW w:w="2395" w:type="dxa"/>
            <w:shd w:val="clear" w:color="auto" w:fill="FFFFFF" w:themeFill="background1"/>
            <w:vAlign w:val="center"/>
          </w:tcPr>
          <w:p w14:paraId="044C9F68" w14:textId="77777777" w:rsidR="002214F4" w:rsidRPr="00013A35" w:rsidRDefault="002214F4" w:rsidP="00013A35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6932" w:type="dxa"/>
            <w:gridSpan w:val="3"/>
            <w:shd w:val="clear" w:color="auto" w:fill="FFC0CB"/>
            <w:vAlign w:val="center"/>
          </w:tcPr>
          <w:p w14:paraId="0A8BF87B" w14:textId="77777777" w:rsidR="002214F4" w:rsidRPr="00013A35" w:rsidRDefault="002216B2" w:rsidP="00013A35">
            <w:pPr>
              <w:jc w:val="center"/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 w:themeColor="text1"/>
                <w:sz w:val="20"/>
                <w:szCs w:val="20"/>
              </w:rPr>
              <w:t>[[Critical.Vuln.Risk_Vuln]]</w:t>
            </w:r>
          </w:p>
        </w:tc>
      </w:tr>
      <w:tr w:rsidR="0056691F" w:rsidRPr="00013A35" w14:paraId="0659B1EB" w14:textId="77777777" w:rsidTr="00013A35">
        <w:tc>
          <w:tcPr>
            <w:tcW w:w="2395" w:type="dxa"/>
            <w:shd w:val="clear" w:color="auto" w:fill="FFFFFF" w:themeFill="background1"/>
            <w:vAlign w:val="center"/>
          </w:tcPr>
          <w:p w14:paraId="3977B38F" w14:textId="77777777" w:rsidR="002214F4" w:rsidRPr="00013A35" w:rsidRDefault="002214F4" w:rsidP="00013A35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IMPACT</w:t>
            </w:r>
          </w:p>
        </w:tc>
        <w:tc>
          <w:tcPr>
            <w:tcW w:w="2695" w:type="dxa"/>
            <w:shd w:val="clear" w:color="auto" w:fill="FF0000"/>
            <w:vAlign w:val="center"/>
          </w:tcPr>
          <w:p w14:paraId="4030535C" w14:textId="77777777" w:rsidR="002214F4" w:rsidRPr="00013A35" w:rsidRDefault="003B048E" w:rsidP="00013A35">
            <w:pPr>
              <w:jc w:val="center"/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[[Critical.Vuln.Affect_Vuln]]</w:t>
            </w:r>
          </w:p>
        </w:tc>
        <w:tc>
          <w:tcPr>
            <w:tcW w:w="1868" w:type="dxa"/>
            <w:shd w:val="clear" w:color="auto" w:fill="FFFFFF" w:themeFill="background1"/>
            <w:vAlign w:val="center"/>
          </w:tcPr>
          <w:p w14:paraId="18FAC52B" w14:textId="77777777" w:rsidR="002214F4" w:rsidRPr="00013A35" w:rsidRDefault="0056691F" w:rsidP="00013A35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LIKELIHOOD</w:t>
            </w:r>
          </w:p>
        </w:tc>
        <w:tc>
          <w:tcPr>
            <w:tcW w:w="2369" w:type="dxa"/>
            <w:shd w:val="clear" w:color="auto" w:fill="FF0000"/>
            <w:vAlign w:val="center"/>
          </w:tcPr>
          <w:p w14:paraId="676AC6CE" w14:textId="77777777" w:rsidR="002214F4" w:rsidRPr="00013A35" w:rsidRDefault="00636316" w:rsidP="00013A35">
            <w:pPr>
              <w:jc w:val="center"/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[[Critical.Vuln.Available_Vuln]]</w:t>
            </w:r>
          </w:p>
        </w:tc>
      </w:tr>
      <w:tr w:rsidR="006D295D" w:rsidRPr="00013A35" w14:paraId="6B72A364" w14:textId="77777777" w:rsidTr="00013A35">
        <w:tc>
          <w:tcPr>
            <w:tcW w:w="2395" w:type="dxa"/>
            <w:shd w:val="clear" w:color="auto" w:fill="FFFFFF" w:themeFill="background1"/>
            <w:vAlign w:val="center"/>
          </w:tcPr>
          <w:p w14:paraId="3A0B391F" w14:textId="77777777" w:rsidR="006D295D" w:rsidRPr="00013A35" w:rsidRDefault="002214F4" w:rsidP="00013A35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RECOMMEND</w:t>
            </w:r>
            <w:r w:rsidR="0056691F" w:rsidRPr="00013A35">
              <w:rPr>
                <w:b/>
                <w:bCs/>
                <w:color w:val="000000"/>
                <w:sz w:val="20"/>
                <w:szCs w:val="20"/>
              </w:rPr>
              <w:t>ATION</w:t>
            </w:r>
          </w:p>
        </w:tc>
        <w:tc>
          <w:tcPr>
            <w:tcW w:w="6932" w:type="dxa"/>
            <w:gridSpan w:val="3"/>
            <w:vAlign w:val="center"/>
          </w:tcPr>
          <w:p w14:paraId="5B9B2F4E" w14:textId="77777777" w:rsidR="006D295D" w:rsidRPr="00013A35" w:rsidRDefault="00AE3A4C" w:rsidP="00013A35">
            <w:pPr>
              <w:rPr>
                <w:sz w:val="20"/>
                <w:szCs w:val="20"/>
              </w:rPr>
            </w:pPr>
            <w:r w:rsidRPr="00AE3A4C">
              <w:rPr>
                <w:sz w:val="20"/>
                <w:szCs w:val="20"/>
              </w:rPr>
              <w:t>[[Critical.Vuln.Suggest_Vuln]]</w:t>
            </w:r>
          </w:p>
        </w:tc>
      </w:tr>
      <w:tr w:rsidR="006D295D" w:rsidRPr="00013A35" w14:paraId="340D562E" w14:textId="77777777" w:rsidTr="00013A35">
        <w:tc>
          <w:tcPr>
            <w:tcW w:w="2395" w:type="dxa"/>
            <w:shd w:val="clear" w:color="auto" w:fill="FFFFFF" w:themeFill="background1"/>
            <w:vAlign w:val="center"/>
          </w:tcPr>
          <w:p w14:paraId="27F32E4A" w14:textId="77777777" w:rsidR="006D295D" w:rsidRPr="00013A35" w:rsidRDefault="002214F4" w:rsidP="00013A35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REFERENCE</w:t>
            </w:r>
          </w:p>
        </w:tc>
        <w:tc>
          <w:tcPr>
            <w:tcW w:w="6932" w:type="dxa"/>
            <w:gridSpan w:val="3"/>
            <w:vAlign w:val="center"/>
          </w:tcPr>
          <w:p w14:paraId="37438335" w14:textId="77777777" w:rsidR="006D295D" w:rsidRPr="00013A35" w:rsidRDefault="00F635D8" w:rsidP="00013A35">
            <w:pPr>
              <w:rPr>
                <w:sz w:val="20"/>
                <w:szCs w:val="20"/>
              </w:rPr>
            </w:pPr>
            <w:r w:rsidRPr="00F635D8">
              <w:rPr>
                <w:sz w:val="20"/>
                <w:szCs w:val="20"/>
              </w:rPr>
              <w:t>[[Critical.Vuln.Reference_Vuln]]</w:t>
            </w:r>
          </w:p>
        </w:tc>
      </w:tr>
      <w:tr w:rsidR="006D295D" w:rsidRPr="00013A35" w14:paraId="3FEE851A" w14:textId="77777777" w:rsidTr="001B336C">
        <w:tc>
          <w:tcPr>
            <w:tcW w:w="9327" w:type="dxa"/>
            <w:gridSpan w:val="4"/>
            <w:shd w:val="clear" w:color="auto" w:fill="00B0F0"/>
            <w:vAlign w:val="center"/>
          </w:tcPr>
          <w:p w14:paraId="7EAFF8F3" w14:textId="77777777" w:rsidR="006D295D" w:rsidRPr="00013A35" w:rsidRDefault="00E121DD" w:rsidP="00013A35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013A35">
              <w:rPr>
                <w:rFonts w:eastAsia="Times New Roman"/>
                <w:b/>
                <w:bCs/>
                <w:sz w:val="20"/>
                <w:szCs w:val="20"/>
              </w:rPr>
              <w:t>VULNERABILITY DETAIL</w:t>
            </w:r>
          </w:p>
        </w:tc>
      </w:tr>
      <w:tr w:rsidR="006D295D" w:rsidRPr="00013A35" w14:paraId="0B22AAE2" w14:textId="77777777" w:rsidTr="00013A35">
        <w:tc>
          <w:tcPr>
            <w:tcW w:w="2395" w:type="dxa"/>
            <w:shd w:val="clear" w:color="auto" w:fill="FFFFFF" w:themeFill="background1"/>
            <w:vAlign w:val="center"/>
          </w:tcPr>
          <w:p w14:paraId="3C7515FB" w14:textId="77777777" w:rsidR="006D295D" w:rsidRPr="00013A35" w:rsidRDefault="00377F6A" w:rsidP="00013A35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6932" w:type="dxa"/>
            <w:gridSpan w:val="3"/>
            <w:vAlign w:val="center"/>
          </w:tcPr>
          <w:p w14:paraId="72D9085C" w14:textId="77777777" w:rsidR="006D295D" w:rsidRPr="00013A35" w:rsidRDefault="00E41FA9" w:rsidP="00013A35">
            <w:pPr>
              <w:rPr>
                <w:sz w:val="20"/>
                <w:szCs w:val="20"/>
              </w:rPr>
            </w:pPr>
            <w:r w:rsidRPr="00E41FA9">
              <w:rPr>
                <w:sz w:val="20"/>
                <w:szCs w:val="20"/>
              </w:rPr>
              <w:t>[[Critical.Vuln.Name_Function]]</w:t>
            </w:r>
          </w:p>
        </w:tc>
      </w:tr>
      <w:tr w:rsidR="006D295D" w:rsidRPr="00013A35" w14:paraId="54F1EB5E" w14:textId="77777777" w:rsidTr="00013A35">
        <w:tc>
          <w:tcPr>
            <w:tcW w:w="2395" w:type="dxa"/>
            <w:shd w:val="clear" w:color="auto" w:fill="FFFFFF" w:themeFill="background1"/>
            <w:vAlign w:val="center"/>
          </w:tcPr>
          <w:p w14:paraId="4C026483" w14:textId="77777777" w:rsidR="006D295D" w:rsidRPr="00013A35" w:rsidRDefault="007B584C" w:rsidP="00013A35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 xml:space="preserve">AFFECTED </w:t>
            </w:r>
            <w:r w:rsidR="00377F6A" w:rsidRPr="00013A35">
              <w:rPr>
                <w:b/>
                <w:bCs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932" w:type="dxa"/>
            <w:gridSpan w:val="3"/>
            <w:vAlign w:val="center"/>
          </w:tcPr>
          <w:p w14:paraId="12D6C937" w14:textId="77777777" w:rsidR="006D295D" w:rsidRPr="00013A35" w:rsidRDefault="00CF70A7" w:rsidP="00013A35">
            <w:pPr>
              <w:rPr>
                <w:sz w:val="20"/>
                <w:szCs w:val="20"/>
              </w:rPr>
            </w:pPr>
            <w:r w:rsidRPr="00CF70A7">
              <w:rPr>
                <w:sz w:val="20"/>
                <w:szCs w:val="20"/>
              </w:rPr>
              <w:t>[[Critical.Vuln.Url]]</w:t>
            </w:r>
          </w:p>
        </w:tc>
      </w:tr>
      <w:tr w:rsidR="006D295D" w:rsidRPr="00013A35" w14:paraId="3DC315E0" w14:textId="77777777" w:rsidTr="00013A35">
        <w:tc>
          <w:tcPr>
            <w:tcW w:w="2395" w:type="dxa"/>
            <w:shd w:val="clear" w:color="auto" w:fill="FFFFFF" w:themeFill="background1"/>
            <w:vAlign w:val="center"/>
          </w:tcPr>
          <w:p w14:paraId="5FDF4B50" w14:textId="77777777" w:rsidR="006D295D" w:rsidRPr="00013A35" w:rsidRDefault="00377F6A" w:rsidP="00013A35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6932" w:type="dxa"/>
            <w:gridSpan w:val="3"/>
            <w:vAlign w:val="center"/>
          </w:tcPr>
          <w:p w14:paraId="145937EC" w14:textId="77777777" w:rsidR="006D295D" w:rsidRPr="00013A35" w:rsidRDefault="00957D8C" w:rsidP="00013A35">
            <w:pPr>
              <w:rPr>
                <w:sz w:val="20"/>
                <w:szCs w:val="20"/>
              </w:rPr>
            </w:pPr>
            <w:r w:rsidRPr="00957D8C">
              <w:rPr>
                <w:sz w:val="20"/>
                <w:szCs w:val="20"/>
              </w:rPr>
              <w:t>[[Critical.Vuln.Parameter]]</w:t>
            </w:r>
          </w:p>
        </w:tc>
      </w:tr>
      <w:tr w:rsidR="00780F62" w:rsidRPr="00013A35" w14:paraId="2E7D12D1" w14:textId="77777777" w:rsidTr="00013A35">
        <w:tc>
          <w:tcPr>
            <w:tcW w:w="2395" w:type="dxa"/>
            <w:shd w:val="clear" w:color="auto" w:fill="FFFFFF" w:themeFill="background1"/>
            <w:vAlign w:val="center"/>
          </w:tcPr>
          <w:p w14:paraId="002B149C" w14:textId="77777777" w:rsidR="00780F62" w:rsidRPr="00013A35" w:rsidRDefault="00780F62" w:rsidP="00780F62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CONDITION</w:t>
            </w:r>
          </w:p>
        </w:tc>
        <w:tc>
          <w:tcPr>
            <w:tcW w:w="6932" w:type="dxa"/>
            <w:gridSpan w:val="3"/>
            <w:vAlign w:val="center"/>
          </w:tcPr>
          <w:p w14:paraId="0FC25D2C" w14:textId="77777777" w:rsidR="00780F62" w:rsidRPr="00013A35" w:rsidRDefault="00780F62" w:rsidP="00780F62">
            <w:pPr>
              <w:rPr>
                <w:sz w:val="20"/>
                <w:szCs w:val="20"/>
              </w:rPr>
            </w:pPr>
            <w:r w:rsidRPr="00957D8C">
              <w:rPr>
                <w:sz w:val="20"/>
                <w:szCs w:val="20"/>
              </w:rPr>
              <w:t>[[Critical.Vuln.</w:t>
            </w:r>
            <w:r>
              <w:rPr>
                <w:sz w:val="20"/>
                <w:szCs w:val="20"/>
              </w:rPr>
              <w:t>Condition</w:t>
            </w:r>
            <w:r w:rsidRPr="00957D8C">
              <w:rPr>
                <w:sz w:val="20"/>
                <w:szCs w:val="20"/>
              </w:rPr>
              <w:t>]]</w:t>
            </w:r>
          </w:p>
        </w:tc>
      </w:tr>
    </w:tbl>
    <w:p w14:paraId="0F4795C1" w14:textId="77777777" w:rsidR="00CC4809" w:rsidRDefault="00CC4809" w:rsidP="00780F62">
      <w:pPr>
        <w:rPr>
          <w:b/>
          <w:bCs/>
          <w:szCs w:val="20"/>
        </w:rPr>
      </w:pPr>
    </w:p>
    <w:p w14:paraId="4848D126" w14:textId="77777777" w:rsidR="00CC4809" w:rsidRDefault="00CC4809" w:rsidP="00780F62">
      <w:pPr>
        <w:rPr>
          <w:b/>
          <w:bCs/>
          <w:szCs w:val="20"/>
        </w:rPr>
        <w:sectPr w:rsidR="00CC4809" w:rsidSect="00CC4809">
          <w:type w:val="continuous"/>
          <w:pgSz w:w="11909" w:h="16834" w:code="9"/>
          <w:pgMar w:top="1134" w:right="1134" w:bottom="1134" w:left="1418" w:header="680" w:footer="783" w:gutter="0"/>
          <w:cols w:space="720"/>
          <w:docGrid w:linePitch="360"/>
        </w:sectPr>
      </w:pPr>
    </w:p>
    <w:tbl>
      <w:tblPr>
        <w:tblStyle w:val="TableGridLight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7"/>
      </w:tblGrid>
      <w:tr w:rsidR="0077026D" w:rsidRPr="00013A35" w14:paraId="28703786" w14:textId="77777777" w:rsidTr="00C70F9B">
        <w:trPr>
          <w:trHeight w:val="512"/>
        </w:trPr>
        <w:tc>
          <w:tcPr>
            <w:tcW w:w="9327" w:type="dxa"/>
            <w:shd w:val="clear" w:color="auto" w:fill="FFFFFF" w:themeFill="background1"/>
            <w:vAlign w:val="center"/>
          </w:tcPr>
          <w:p w14:paraId="2C8C75F3" w14:textId="06B14541" w:rsidR="00A20BDD" w:rsidRDefault="00A20BDD" w:rsidP="00780F62">
            <w:pPr>
              <w:rPr>
                <w:b/>
                <w:bCs/>
                <w:sz w:val="20"/>
                <w:szCs w:val="20"/>
              </w:rPr>
            </w:pPr>
            <w:r w:rsidRPr="00A20BDD">
              <w:rPr>
                <w:b/>
                <w:bCs/>
                <w:sz w:val="20"/>
                <w:szCs w:val="20"/>
              </w:rPr>
              <w:t>[[CriticalVulnDetails.Name]]:</w:t>
            </w:r>
          </w:p>
          <w:p w14:paraId="2395A845" w14:textId="5FF8661E" w:rsidR="0077026D" w:rsidRDefault="0048674E" w:rsidP="00780F62">
            <w:pPr>
              <w:rPr>
                <w:sz w:val="20"/>
                <w:szCs w:val="20"/>
              </w:rPr>
            </w:pPr>
            <w:r w:rsidRPr="0048674E">
              <w:rPr>
                <w:sz w:val="20"/>
                <w:szCs w:val="20"/>
              </w:rPr>
              <w:t>[[CriticalVulnDetails.Data]]</w:t>
            </w:r>
          </w:p>
          <w:p w14:paraId="3F65335C" w14:textId="577279FE" w:rsidR="001B0A1E" w:rsidRPr="00013A35" w:rsidRDefault="001B0A1E" w:rsidP="00780F62">
            <w:pPr>
              <w:rPr>
                <w:sz w:val="20"/>
                <w:szCs w:val="20"/>
              </w:rPr>
            </w:pPr>
            <w:r w:rsidRPr="001B0A1E">
              <w:rPr>
                <w:sz w:val="20"/>
                <w:szCs w:val="20"/>
              </w:rPr>
              <w:t>[[CriticalVulnDetails.image-Image]:from-resource:maxSize(15)]</w:t>
            </w:r>
          </w:p>
        </w:tc>
      </w:tr>
      <w:bookmarkEnd w:id="12"/>
      <w:bookmarkEnd w:id="13"/>
    </w:tbl>
    <w:p w14:paraId="740EE71E" w14:textId="77777777" w:rsidR="00CC4809" w:rsidRDefault="00CC4809" w:rsidP="00B25F11"/>
    <w:p w14:paraId="7AC56920" w14:textId="77777777" w:rsidR="00CC4809" w:rsidRDefault="00CC4809" w:rsidP="00B25F11">
      <w:pPr>
        <w:sectPr w:rsidR="00CC4809" w:rsidSect="00CC4809">
          <w:type w:val="continuous"/>
          <w:pgSz w:w="11909" w:h="16834" w:code="9"/>
          <w:pgMar w:top="1134" w:right="1134" w:bottom="1134" w:left="1418" w:header="680" w:footer="783" w:gutter="0"/>
          <w:cols w:space="720"/>
          <w:docGrid w:linePitch="360"/>
        </w:sectPr>
      </w:pPr>
    </w:p>
    <w:p w14:paraId="025EDAF4" w14:textId="77777777" w:rsidR="00CC4809" w:rsidRDefault="00CC4809" w:rsidP="00CC4809">
      <w:pPr>
        <w:pStyle w:val="Heading2"/>
      </w:pPr>
      <w:r>
        <w:t>HIGH RISK FINDINGS</w:t>
      </w:r>
    </w:p>
    <w:p w14:paraId="0C026C87" w14:textId="77777777" w:rsidR="00CC4809" w:rsidRPr="00CC4809" w:rsidRDefault="00CC4809" w:rsidP="00CC4809">
      <w:pPr>
        <w:sectPr w:rsidR="00CC4809" w:rsidRPr="00CC4809" w:rsidSect="00CC4809">
          <w:footerReference w:type="default" r:id="rId21"/>
          <w:type w:val="continuous"/>
          <w:pgSz w:w="11909" w:h="16834" w:code="9"/>
          <w:pgMar w:top="1134" w:right="1134" w:bottom="1134" w:left="1418" w:header="680" w:footer="783" w:gutter="0"/>
          <w:cols w:space="720"/>
          <w:docGrid w:linePitch="360"/>
        </w:sectPr>
      </w:pPr>
    </w:p>
    <w:p w14:paraId="540A3F20" w14:textId="77777777" w:rsidR="00CC4809" w:rsidRPr="00B25F11" w:rsidRDefault="00CC4809" w:rsidP="00760616">
      <w:pPr>
        <w:pStyle w:val="Heading3"/>
      </w:pPr>
      <w:r w:rsidRPr="00B25F11">
        <w:t>[[</w:t>
      </w:r>
      <w:r w:rsidR="000316BB">
        <w:t>High</w:t>
      </w:r>
      <w:r w:rsidRPr="00B25F11">
        <w:t>.Vuln.Name_Vuln]]</w:t>
      </w:r>
    </w:p>
    <w:tbl>
      <w:tblPr>
        <w:tblStyle w:val="TableGridLight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5"/>
        <w:gridCol w:w="2695"/>
        <w:gridCol w:w="1868"/>
        <w:gridCol w:w="2369"/>
      </w:tblGrid>
      <w:tr w:rsidR="00CC4809" w:rsidRPr="00013A35" w14:paraId="1E84FC85" w14:textId="77777777" w:rsidTr="00AA4467">
        <w:trPr>
          <w:trHeight w:val="530"/>
        </w:trPr>
        <w:tc>
          <w:tcPr>
            <w:tcW w:w="9327" w:type="dxa"/>
            <w:gridSpan w:val="4"/>
            <w:shd w:val="clear" w:color="auto" w:fill="00B0F0"/>
            <w:vAlign w:val="center"/>
          </w:tcPr>
          <w:p w14:paraId="2824956B" w14:textId="77777777" w:rsidR="00CC4809" w:rsidRPr="00013A35" w:rsidRDefault="00CC4809" w:rsidP="00AA4467">
            <w:pPr>
              <w:jc w:val="center"/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VULNERABILITY INFORMATION</w:t>
            </w:r>
          </w:p>
        </w:tc>
      </w:tr>
      <w:tr w:rsidR="00CC4809" w:rsidRPr="00013A35" w14:paraId="34106AC4" w14:textId="77777777" w:rsidTr="00AA4467">
        <w:trPr>
          <w:trHeight w:val="350"/>
        </w:trPr>
        <w:tc>
          <w:tcPr>
            <w:tcW w:w="2395" w:type="dxa"/>
            <w:shd w:val="clear" w:color="auto" w:fill="FFFFFF" w:themeFill="background1"/>
            <w:vAlign w:val="center"/>
          </w:tcPr>
          <w:p w14:paraId="6ED83B34" w14:textId="77777777" w:rsidR="00CC4809" w:rsidRPr="00013A35" w:rsidRDefault="00CC4809" w:rsidP="00AA4467">
            <w:pPr>
              <w:rPr>
                <w:rStyle w:val="PlaceholderText"/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6932" w:type="dxa"/>
            <w:gridSpan w:val="3"/>
            <w:vAlign w:val="center"/>
          </w:tcPr>
          <w:p w14:paraId="78641F44" w14:textId="77777777" w:rsidR="00CC4809" w:rsidRPr="00013A35" w:rsidRDefault="00CC4809" w:rsidP="00AA4467">
            <w:pPr>
              <w:rPr>
                <w:sz w:val="20"/>
                <w:szCs w:val="20"/>
              </w:rPr>
            </w:pPr>
            <w:r w:rsidRPr="0050547A">
              <w:rPr>
                <w:color w:val="000000" w:themeColor="text1"/>
                <w:sz w:val="20"/>
                <w:szCs w:val="20"/>
              </w:rPr>
              <w:t>[[</w:t>
            </w:r>
            <w:r w:rsidR="000316BB">
              <w:rPr>
                <w:color w:val="000000" w:themeColor="text1"/>
                <w:sz w:val="20"/>
                <w:szCs w:val="20"/>
              </w:rPr>
              <w:t>High</w:t>
            </w:r>
            <w:r w:rsidRPr="0050547A">
              <w:rPr>
                <w:color w:val="000000" w:themeColor="text1"/>
                <w:sz w:val="20"/>
                <w:szCs w:val="20"/>
              </w:rPr>
              <w:t>.Vuln.</w:t>
            </w:r>
            <w:r>
              <w:rPr>
                <w:color w:val="000000" w:themeColor="text1"/>
                <w:sz w:val="20"/>
                <w:szCs w:val="20"/>
              </w:rPr>
              <w:t>Category</w:t>
            </w:r>
            <w:r w:rsidRPr="0050547A">
              <w:rPr>
                <w:color w:val="000000" w:themeColor="text1"/>
                <w:sz w:val="20"/>
                <w:szCs w:val="20"/>
              </w:rPr>
              <w:t>_Vuln]]</w:t>
            </w:r>
          </w:p>
        </w:tc>
      </w:tr>
      <w:tr w:rsidR="00CC4809" w:rsidRPr="00013A35" w14:paraId="792CF048" w14:textId="77777777" w:rsidTr="00AA4467">
        <w:tc>
          <w:tcPr>
            <w:tcW w:w="2395" w:type="dxa"/>
            <w:shd w:val="clear" w:color="auto" w:fill="FFFFFF" w:themeFill="background1"/>
            <w:vAlign w:val="center"/>
          </w:tcPr>
          <w:p w14:paraId="74DCACCE" w14:textId="77777777"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6932" w:type="dxa"/>
            <w:gridSpan w:val="3"/>
            <w:vAlign w:val="center"/>
          </w:tcPr>
          <w:p w14:paraId="50DE3F3D" w14:textId="77777777" w:rsidR="00CC4809" w:rsidRPr="00013A35" w:rsidRDefault="00CC4809" w:rsidP="00AA4467">
            <w:pPr>
              <w:rPr>
                <w:color w:val="000000" w:themeColor="text1"/>
                <w:sz w:val="20"/>
                <w:szCs w:val="20"/>
              </w:rPr>
            </w:pPr>
            <w:r w:rsidRPr="0050547A">
              <w:rPr>
                <w:color w:val="000000" w:themeColor="text1"/>
                <w:sz w:val="20"/>
                <w:szCs w:val="20"/>
              </w:rPr>
              <w:t>[[</w:t>
            </w:r>
            <w:r w:rsidR="000316BB">
              <w:rPr>
                <w:color w:val="000000" w:themeColor="text1"/>
                <w:sz w:val="20"/>
                <w:szCs w:val="20"/>
              </w:rPr>
              <w:t>High</w:t>
            </w:r>
            <w:r w:rsidRPr="0050547A">
              <w:rPr>
                <w:color w:val="000000" w:themeColor="text1"/>
                <w:sz w:val="20"/>
                <w:szCs w:val="20"/>
              </w:rPr>
              <w:t>.Vuln.Description_Vuln]]</w:t>
            </w:r>
          </w:p>
        </w:tc>
      </w:tr>
      <w:tr w:rsidR="00CC4809" w:rsidRPr="00013A35" w14:paraId="57AB49B4" w14:textId="77777777" w:rsidTr="00CC4809">
        <w:tc>
          <w:tcPr>
            <w:tcW w:w="2395" w:type="dxa"/>
            <w:shd w:val="clear" w:color="auto" w:fill="FFFFFF" w:themeFill="background1"/>
            <w:vAlign w:val="center"/>
          </w:tcPr>
          <w:p w14:paraId="4C0AF44A" w14:textId="77777777"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6932" w:type="dxa"/>
            <w:gridSpan w:val="3"/>
            <w:shd w:val="clear" w:color="auto" w:fill="FF0000"/>
            <w:vAlign w:val="center"/>
          </w:tcPr>
          <w:p w14:paraId="5B4A97B8" w14:textId="77777777" w:rsidR="00CC4809" w:rsidRPr="00013A35" w:rsidRDefault="00CC4809" w:rsidP="00AA4467">
            <w:pPr>
              <w:jc w:val="center"/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 w:themeColor="text1"/>
                <w:sz w:val="20"/>
                <w:szCs w:val="20"/>
              </w:rPr>
              <w:t>[[</w:t>
            </w:r>
            <w:r w:rsidR="000316BB">
              <w:rPr>
                <w:b/>
                <w:bCs/>
                <w:color w:val="000000" w:themeColor="text1"/>
                <w:sz w:val="20"/>
                <w:szCs w:val="20"/>
              </w:rPr>
              <w:t>High</w:t>
            </w:r>
            <w:r w:rsidRPr="00013A35">
              <w:rPr>
                <w:b/>
                <w:bCs/>
                <w:color w:val="000000" w:themeColor="text1"/>
                <w:sz w:val="20"/>
                <w:szCs w:val="20"/>
              </w:rPr>
              <w:t>.Vuln.Risk_Vuln]]</w:t>
            </w:r>
          </w:p>
        </w:tc>
      </w:tr>
      <w:tr w:rsidR="00CC4809" w:rsidRPr="00013A35" w14:paraId="1A4CE4A5" w14:textId="77777777" w:rsidTr="00CC4809">
        <w:tc>
          <w:tcPr>
            <w:tcW w:w="2395" w:type="dxa"/>
            <w:shd w:val="clear" w:color="auto" w:fill="FFFFFF" w:themeFill="background1"/>
            <w:vAlign w:val="center"/>
          </w:tcPr>
          <w:p w14:paraId="613772C1" w14:textId="77777777"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IMPACT</w:t>
            </w:r>
          </w:p>
        </w:tc>
        <w:tc>
          <w:tcPr>
            <w:tcW w:w="2695" w:type="dxa"/>
            <w:shd w:val="clear" w:color="auto" w:fill="FF0000"/>
            <w:vAlign w:val="center"/>
          </w:tcPr>
          <w:p w14:paraId="273A3353" w14:textId="77777777" w:rsidR="00CC4809" w:rsidRPr="00013A35" w:rsidRDefault="00CC4809" w:rsidP="00AA4467">
            <w:pPr>
              <w:jc w:val="center"/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[[</w:t>
            </w:r>
            <w:r w:rsidR="000316BB">
              <w:rPr>
                <w:b/>
                <w:bCs/>
                <w:sz w:val="20"/>
                <w:szCs w:val="20"/>
              </w:rPr>
              <w:t>High</w:t>
            </w:r>
            <w:r w:rsidRPr="00013A35">
              <w:rPr>
                <w:b/>
                <w:bCs/>
                <w:sz w:val="20"/>
                <w:szCs w:val="20"/>
              </w:rPr>
              <w:t>.Vuln.Affect_Vuln]]</w:t>
            </w:r>
          </w:p>
        </w:tc>
        <w:tc>
          <w:tcPr>
            <w:tcW w:w="1868" w:type="dxa"/>
            <w:shd w:val="clear" w:color="auto" w:fill="FFFFFF" w:themeFill="background1"/>
            <w:vAlign w:val="center"/>
          </w:tcPr>
          <w:p w14:paraId="7ECFCF7D" w14:textId="77777777"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LIKELIHOOD</w:t>
            </w:r>
          </w:p>
        </w:tc>
        <w:tc>
          <w:tcPr>
            <w:tcW w:w="2369" w:type="dxa"/>
            <w:shd w:val="clear" w:color="auto" w:fill="FFC000"/>
            <w:vAlign w:val="center"/>
          </w:tcPr>
          <w:p w14:paraId="0557F489" w14:textId="77777777" w:rsidR="00CC4809" w:rsidRPr="00013A35" w:rsidRDefault="00CC4809" w:rsidP="00AA4467">
            <w:pPr>
              <w:jc w:val="center"/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[[</w:t>
            </w:r>
            <w:r w:rsidR="000316BB">
              <w:rPr>
                <w:b/>
                <w:bCs/>
                <w:sz w:val="20"/>
                <w:szCs w:val="20"/>
              </w:rPr>
              <w:t>High</w:t>
            </w:r>
            <w:r w:rsidRPr="00013A35">
              <w:rPr>
                <w:b/>
                <w:bCs/>
                <w:sz w:val="20"/>
                <w:szCs w:val="20"/>
              </w:rPr>
              <w:t>.Vuln.Available_Vuln]]</w:t>
            </w:r>
          </w:p>
        </w:tc>
      </w:tr>
      <w:tr w:rsidR="00CC4809" w:rsidRPr="00013A35" w14:paraId="4A7A5E6E" w14:textId="77777777" w:rsidTr="00AA4467">
        <w:tc>
          <w:tcPr>
            <w:tcW w:w="2395" w:type="dxa"/>
            <w:shd w:val="clear" w:color="auto" w:fill="FFFFFF" w:themeFill="background1"/>
            <w:vAlign w:val="center"/>
          </w:tcPr>
          <w:p w14:paraId="12EC3C40" w14:textId="77777777"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lastRenderedPageBreak/>
              <w:t>RECOMMENDATION</w:t>
            </w:r>
          </w:p>
        </w:tc>
        <w:tc>
          <w:tcPr>
            <w:tcW w:w="6932" w:type="dxa"/>
            <w:gridSpan w:val="3"/>
            <w:vAlign w:val="center"/>
          </w:tcPr>
          <w:p w14:paraId="0BD02078" w14:textId="77777777" w:rsidR="00CC4809" w:rsidRPr="00013A35" w:rsidRDefault="00CC4809" w:rsidP="00AA4467">
            <w:pPr>
              <w:rPr>
                <w:sz w:val="20"/>
                <w:szCs w:val="20"/>
              </w:rPr>
            </w:pPr>
            <w:r w:rsidRPr="00AE3A4C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High</w:t>
            </w:r>
            <w:r w:rsidRPr="00AE3A4C">
              <w:rPr>
                <w:sz w:val="20"/>
                <w:szCs w:val="20"/>
              </w:rPr>
              <w:t>.Vuln.Suggest_Vuln]]</w:t>
            </w:r>
          </w:p>
        </w:tc>
      </w:tr>
      <w:tr w:rsidR="00CC4809" w:rsidRPr="00013A35" w14:paraId="00491086" w14:textId="77777777" w:rsidTr="00AA4467">
        <w:tc>
          <w:tcPr>
            <w:tcW w:w="2395" w:type="dxa"/>
            <w:shd w:val="clear" w:color="auto" w:fill="FFFFFF" w:themeFill="background1"/>
            <w:vAlign w:val="center"/>
          </w:tcPr>
          <w:p w14:paraId="53857CB3" w14:textId="77777777"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REFERENCE</w:t>
            </w:r>
          </w:p>
        </w:tc>
        <w:tc>
          <w:tcPr>
            <w:tcW w:w="6932" w:type="dxa"/>
            <w:gridSpan w:val="3"/>
            <w:vAlign w:val="center"/>
          </w:tcPr>
          <w:p w14:paraId="430DB798" w14:textId="77777777" w:rsidR="00CC4809" w:rsidRPr="00013A35" w:rsidRDefault="00CC4809" w:rsidP="00AA4467">
            <w:pPr>
              <w:rPr>
                <w:sz w:val="20"/>
                <w:szCs w:val="20"/>
              </w:rPr>
            </w:pPr>
            <w:r w:rsidRPr="00F635D8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High</w:t>
            </w:r>
            <w:r w:rsidRPr="00F635D8">
              <w:rPr>
                <w:sz w:val="20"/>
                <w:szCs w:val="20"/>
              </w:rPr>
              <w:t>.Vuln.Reference_Vuln]]</w:t>
            </w:r>
          </w:p>
        </w:tc>
      </w:tr>
      <w:tr w:rsidR="00CC4809" w:rsidRPr="00013A35" w14:paraId="6CC7F47D" w14:textId="77777777" w:rsidTr="00AA4467">
        <w:tc>
          <w:tcPr>
            <w:tcW w:w="9327" w:type="dxa"/>
            <w:gridSpan w:val="4"/>
            <w:shd w:val="clear" w:color="auto" w:fill="00B0F0"/>
            <w:vAlign w:val="center"/>
          </w:tcPr>
          <w:p w14:paraId="0E0B910A" w14:textId="77777777" w:rsidR="00CC4809" w:rsidRPr="00013A35" w:rsidRDefault="00CC4809" w:rsidP="00AA4467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013A35">
              <w:rPr>
                <w:rFonts w:eastAsia="Times New Roman"/>
                <w:b/>
                <w:bCs/>
                <w:sz w:val="20"/>
                <w:szCs w:val="20"/>
              </w:rPr>
              <w:t>VULNERABILITY DETAIL</w:t>
            </w:r>
          </w:p>
        </w:tc>
      </w:tr>
      <w:tr w:rsidR="00CC4809" w:rsidRPr="00013A35" w14:paraId="3E951BAC" w14:textId="77777777" w:rsidTr="00AA4467">
        <w:tc>
          <w:tcPr>
            <w:tcW w:w="2395" w:type="dxa"/>
            <w:shd w:val="clear" w:color="auto" w:fill="FFFFFF" w:themeFill="background1"/>
            <w:vAlign w:val="center"/>
          </w:tcPr>
          <w:p w14:paraId="4DFB4F09" w14:textId="77777777"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6932" w:type="dxa"/>
            <w:gridSpan w:val="3"/>
            <w:vAlign w:val="center"/>
          </w:tcPr>
          <w:p w14:paraId="3D13E06A" w14:textId="77777777" w:rsidR="00CC4809" w:rsidRPr="00013A35" w:rsidRDefault="00CC4809" w:rsidP="00AA4467">
            <w:pPr>
              <w:rPr>
                <w:sz w:val="20"/>
                <w:szCs w:val="20"/>
              </w:rPr>
            </w:pPr>
            <w:r w:rsidRPr="00E41FA9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High</w:t>
            </w:r>
            <w:r w:rsidRPr="00E41FA9">
              <w:rPr>
                <w:sz w:val="20"/>
                <w:szCs w:val="20"/>
              </w:rPr>
              <w:t>.Vuln.Name_Function]]</w:t>
            </w:r>
          </w:p>
        </w:tc>
      </w:tr>
      <w:tr w:rsidR="00CC4809" w:rsidRPr="00013A35" w14:paraId="78E87F83" w14:textId="77777777" w:rsidTr="00AA4467">
        <w:tc>
          <w:tcPr>
            <w:tcW w:w="2395" w:type="dxa"/>
            <w:shd w:val="clear" w:color="auto" w:fill="FFFFFF" w:themeFill="background1"/>
            <w:vAlign w:val="center"/>
          </w:tcPr>
          <w:p w14:paraId="7953752A" w14:textId="77777777"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AFFECTED URL</w:t>
            </w:r>
          </w:p>
        </w:tc>
        <w:tc>
          <w:tcPr>
            <w:tcW w:w="6932" w:type="dxa"/>
            <w:gridSpan w:val="3"/>
            <w:vAlign w:val="center"/>
          </w:tcPr>
          <w:p w14:paraId="11C2CABD" w14:textId="77777777" w:rsidR="00CC4809" w:rsidRPr="00013A35" w:rsidRDefault="00CC4809" w:rsidP="00AA4467">
            <w:pPr>
              <w:rPr>
                <w:sz w:val="20"/>
                <w:szCs w:val="20"/>
              </w:rPr>
            </w:pPr>
            <w:r w:rsidRPr="00CF70A7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High</w:t>
            </w:r>
            <w:r w:rsidRPr="00CF70A7">
              <w:rPr>
                <w:sz w:val="20"/>
                <w:szCs w:val="20"/>
              </w:rPr>
              <w:t>.Vuln.Url]]</w:t>
            </w:r>
          </w:p>
        </w:tc>
      </w:tr>
      <w:tr w:rsidR="00CC4809" w:rsidRPr="00013A35" w14:paraId="41F31B4A" w14:textId="77777777" w:rsidTr="00AA4467">
        <w:tc>
          <w:tcPr>
            <w:tcW w:w="2395" w:type="dxa"/>
            <w:shd w:val="clear" w:color="auto" w:fill="FFFFFF" w:themeFill="background1"/>
            <w:vAlign w:val="center"/>
          </w:tcPr>
          <w:p w14:paraId="0A70B00A" w14:textId="77777777"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6932" w:type="dxa"/>
            <w:gridSpan w:val="3"/>
            <w:vAlign w:val="center"/>
          </w:tcPr>
          <w:p w14:paraId="201E3565" w14:textId="77777777" w:rsidR="00CC4809" w:rsidRPr="00013A35" w:rsidRDefault="00CC4809" w:rsidP="00AA4467">
            <w:pPr>
              <w:rPr>
                <w:sz w:val="20"/>
                <w:szCs w:val="20"/>
              </w:rPr>
            </w:pPr>
            <w:r w:rsidRPr="00957D8C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High</w:t>
            </w:r>
            <w:r w:rsidRPr="00957D8C">
              <w:rPr>
                <w:sz w:val="20"/>
                <w:szCs w:val="20"/>
              </w:rPr>
              <w:t>.Vuln.Parameter]]</w:t>
            </w:r>
          </w:p>
        </w:tc>
      </w:tr>
      <w:tr w:rsidR="00CC4809" w:rsidRPr="00013A35" w14:paraId="5BDC8297" w14:textId="77777777" w:rsidTr="00AA4467">
        <w:tc>
          <w:tcPr>
            <w:tcW w:w="2395" w:type="dxa"/>
            <w:shd w:val="clear" w:color="auto" w:fill="FFFFFF" w:themeFill="background1"/>
            <w:vAlign w:val="center"/>
          </w:tcPr>
          <w:p w14:paraId="266AB72F" w14:textId="77777777"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CONDITION</w:t>
            </w:r>
          </w:p>
        </w:tc>
        <w:tc>
          <w:tcPr>
            <w:tcW w:w="6932" w:type="dxa"/>
            <w:gridSpan w:val="3"/>
            <w:vAlign w:val="center"/>
          </w:tcPr>
          <w:p w14:paraId="67023C9F" w14:textId="77777777" w:rsidR="00CC4809" w:rsidRPr="00013A35" w:rsidRDefault="00CC4809" w:rsidP="00AA4467">
            <w:pPr>
              <w:rPr>
                <w:sz w:val="20"/>
                <w:szCs w:val="20"/>
              </w:rPr>
            </w:pPr>
            <w:r w:rsidRPr="00957D8C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High</w:t>
            </w:r>
            <w:r w:rsidRPr="00957D8C">
              <w:rPr>
                <w:sz w:val="20"/>
                <w:szCs w:val="20"/>
              </w:rPr>
              <w:t>.Vuln.</w:t>
            </w:r>
            <w:r>
              <w:rPr>
                <w:sz w:val="20"/>
                <w:szCs w:val="20"/>
              </w:rPr>
              <w:t>Condition</w:t>
            </w:r>
            <w:r w:rsidRPr="00957D8C">
              <w:rPr>
                <w:sz w:val="20"/>
                <w:szCs w:val="20"/>
              </w:rPr>
              <w:t>]]</w:t>
            </w:r>
          </w:p>
        </w:tc>
      </w:tr>
    </w:tbl>
    <w:p w14:paraId="358ACB19" w14:textId="77777777" w:rsidR="00CC4809" w:rsidRDefault="00CC4809" w:rsidP="00CC4809">
      <w:pPr>
        <w:rPr>
          <w:b/>
          <w:bCs/>
          <w:szCs w:val="20"/>
        </w:rPr>
      </w:pPr>
    </w:p>
    <w:p w14:paraId="289E5BAB" w14:textId="77777777" w:rsidR="00CC4809" w:rsidRDefault="00CC4809" w:rsidP="00CC4809">
      <w:pPr>
        <w:rPr>
          <w:b/>
          <w:bCs/>
          <w:szCs w:val="20"/>
        </w:rPr>
        <w:sectPr w:rsidR="00CC4809" w:rsidSect="00CC4809">
          <w:type w:val="continuous"/>
          <w:pgSz w:w="11909" w:h="16834" w:code="9"/>
          <w:pgMar w:top="1134" w:right="1134" w:bottom="1134" w:left="1418" w:header="680" w:footer="783" w:gutter="0"/>
          <w:cols w:space="720"/>
          <w:docGrid w:linePitch="360"/>
        </w:sectPr>
      </w:pPr>
    </w:p>
    <w:tbl>
      <w:tblPr>
        <w:tblStyle w:val="TableGridLight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7"/>
      </w:tblGrid>
      <w:tr w:rsidR="00CC4809" w:rsidRPr="00013A35" w14:paraId="5DE41AD1" w14:textId="77777777" w:rsidTr="00AA4467">
        <w:trPr>
          <w:trHeight w:val="512"/>
        </w:trPr>
        <w:tc>
          <w:tcPr>
            <w:tcW w:w="9327" w:type="dxa"/>
            <w:shd w:val="clear" w:color="auto" w:fill="FFFFFF" w:themeFill="background1"/>
            <w:vAlign w:val="center"/>
          </w:tcPr>
          <w:p w14:paraId="5E2F83F0" w14:textId="3A58D06B" w:rsidR="00CC4809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A20BDD">
              <w:rPr>
                <w:b/>
                <w:bCs/>
                <w:sz w:val="20"/>
                <w:szCs w:val="20"/>
              </w:rPr>
              <w:t>[[</w:t>
            </w:r>
            <w:r w:rsidR="000316BB">
              <w:rPr>
                <w:b/>
                <w:bCs/>
                <w:sz w:val="20"/>
                <w:szCs w:val="20"/>
              </w:rPr>
              <w:t>High</w:t>
            </w:r>
            <w:r w:rsidRPr="00A20BDD">
              <w:rPr>
                <w:b/>
                <w:bCs/>
                <w:sz w:val="20"/>
                <w:szCs w:val="20"/>
              </w:rPr>
              <w:t>VulnDetailsName]]:</w:t>
            </w:r>
          </w:p>
          <w:p w14:paraId="5FE57FB4" w14:textId="0CF72CA0" w:rsidR="00CC4809" w:rsidRDefault="00CC4809" w:rsidP="00AA4467">
            <w:pPr>
              <w:rPr>
                <w:sz w:val="20"/>
                <w:szCs w:val="20"/>
              </w:rPr>
            </w:pPr>
            <w:r w:rsidRPr="0048674E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High</w:t>
            </w:r>
            <w:r w:rsidRPr="0048674E">
              <w:rPr>
                <w:sz w:val="20"/>
                <w:szCs w:val="20"/>
              </w:rPr>
              <w:t>VulnDetailsData]]</w:t>
            </w:r>
          </w:p>
          <w:p w14:paraId="0260FD5A" w14:textId="64EEFEEB" w:rsidR="00CC4809" w:rsidRPr="00013A35" w:rsidRDefault="00CC4809" w:rsidP="00AA4467">
            <w:pPr>
              <w:rPr>
                <w:sz w:val="20"/>
                <w:szCs w:val="20"/>
              </w:rPr>
            </w:pPr>
            <w:r w:rsidRPr="001B0A1E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High</w:t>
            </w:r>
            <w:r w:rsidRPr="001B0A1E">
              <w:rPr>
                <w:sz w:val="20"/>
                <w:szCs w:val="20"/>
              </w:rPr>
              <w:t>VulnDetails.image-Image]:from-resource:maxSize(15)]</w:t>
            </w:r>
          </w:p>
        </w:tc>
      </w:tr>
    </w:tbl>
    <w:p w14:paraId="12E5BBD1" w14:textId="77777777" w:rsidR="00CC4809" w:rsidRDefault="00CC4809" w:rsidP="00CC4809"/>
    <w:p w14:paraId="1262FD05" w14:textId="77777777" w:rsidR="00CC4809" w:rsidRDefault="00CC4809" w:rsidP="00CC4809">
      <w:pPr>
        <w:sectPr w:rsidR="00CC4809" w:rsidSect="00CC4809">
          <w:type w:val="continuous"/>
          <w:pgSz w:w="11909" w:h="16834" w:code="9"/>
          <w:pgMar w:top="1134" w:right="1134" w:bottom="1134" w:left="1418" w:header="680" w:footer="783" w:gutter="0"/>
          <w:cols w:space="720"/>
          <w:docGrid w:linePitch="360"/>
        </w:sectPr>
      </w:pPr>
    </w:p>
    <w:p w14:paraId="7A917637" w14:textId="77777777" w:rsidR="00CC4809" w:rsidRDefault="00CC4809" w:rsidP="00CC4809">
      <w:pPr>
        <w:pStyle w:val="Heading2"/>
      </w:pPr>
      <w:r>
        <w:t>MEDIUM RISK FINDINGS</w:t>
      </w:r>
    </w:p>
    <w:p w14:paraId="39710E2C" w14:textId="77777777" w:rsidR="00CC4809" w:rsidRPr="00CC4809" w:rsidRDefault="00CC4809" w:rsidP="00CC4809">
      <w:pPr>
        <w:sectPr w:rsidR="00CC4809" w:rsidRPr="00CC4809" w:rsidSect="00CC4809">
          <w:footerReference w:type="default" r:id="rId22"/>
          <w:type w:val="continuous"/>
          <w:pgSz w:w="11909" w:h="16834" w:code="9"/>
          <w:pgMar w:top="1134" w:right="1134" w:bottom="1134" w:left="1418" w:header="680" w:footer="783" w:gutter="0"/>
          <w:cols w:space="720"/>
          <w:docGrid w:linePitch="360"/>
        </w:sectPr>
      </w:pPr>
    </w:p>
    <w:p w14:paraId="413980EE" w14:textId="77777777" w:rsidR="00CC4809" w:rsidRPr="00B25F11" w:rsidRDefault="00CC4809" w:rsidP="00760616">
      <w:pPr>
        <w:pStyle w:val="Heading3"/>
      </w:pPr>
      <w:r w:rsidRPr="00B25F11">
        <w:t>[[</w:t>
      </w:r>
      <w:r w:rsidR="000316BB">
        <w:t>Medium</w:t>
      </w:r>
      <w:r w:rsidRPr="00B25F11">
        <w:t>.Vuln.Name_Vuln]]</w:t>
      </w:r>
    </w:p>
    <w:tbl>
      <w:tblPr>
        <w:tblStyle w:val="TableGridLight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5"/>
        <w:gridCol w:w="2695"/>
        <w:gridCol w:w="1868"/>
        <w:gridCol w:w="2369"/>
      </w:tblGrid>
      <w:tr w:rsidR="00CC4809" w:rsidRPr="00013A35" w14:paraId="5965EA99" w14:textId="77777777" w:rsidTr="00AA4467">
        <w:trPr>
          <w:trHeight w:val="530"/>
        </w:trPr>
        <w:tc>
          <w:tcPr>
            <w:tcW w:w="9327" w:type="dxa"/>
            <w:gridSpan w:val="4"/>
            <w:shd w:val="clear" w:color="auto" w:fill="00B0F0"/>
            <w:vAlign w:val="center"/>
          </w:tcPr>
          <w:p w14:paraId="56140739" w14:textId="77777777" w:rsidR="00CC4809" w:rsidRPr="00013A35" w:rsidRDefault="00CC4809" w:rsidP="00AA4467">
            <w:pPr>
              <w:jc w:val="center"/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VULNERABILITY INFORMATION</w:t>
            </w:r>
          </w:p>
        </w:tc>
      </w:tr>
      <w:tr w:rsidR="00CC4809" w:rsidRPr="00013A35" w14:paraId="5F079BF3" w14:textId="77777777" w:rsidTr="00AA4467">
        <w:trPr>
          <w:trHeight w:val="350"/>
        </w:trPr>
        <w:tc>
          <w:tcPr>
            <w:tcW w:w="2395" w:type="dxa"/>
            <w:shd w:val="clear" w:color="auto" w:fill="FFFFFF" w:themeFill="background1"/>
            <w:vAlign w:val="center"/>
          </w:tcPr>
          <w:p w14:paraId="35E5E811" w14:textId="77777777" w:rsidR="00CC4809" w:rsidRPr="00013A35" w:rsidRDefault="00CC4809" w:rsidP="00AA4467">
            <w:pPr>
              <w:rPr>
                <w:rStyle w:val="PlaceholderText"/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6932" w:type="dxa"/>
            <w:gridSpan w:val="3"/>
            <w:vAlign w:val="center"/>
          </w:tcPr>
          <w:p w14:paraId="5004B103" w14:textId="77777777" w:rsidR="00CC4809" w:rsidRPr="00013A35" w:rsidRDefault="00CC4809" w:rsidP="00AA4467">
            <w:pPr>
              <w:rPr>
                <w:sz w:val="20"/>
                <w:szCs w:val="20"/>
              </w:rPr>
            </w:pPr>
            <w:r w:rsidRPr="0050547A">
              <w:rPr>
                <w:color w:val="000000" w:themeColor="text1"/>
                <w:sz w:val="20"/>
                <w:szCs w:val="20"/>
              </w:rPr>
              <w:t>[[</w:t>
            </w:r>
            <w:r w:rsidR="000316BB">
              <w:rPr>
                <w:color w:val="000000" w:themeColor="text1"/>
                <w:sz w:val="20"/>
                <w:szCs w:val="20"/>
              </w:rPr>
              <w:t>Medium</w:t>
            </w:r>
            <w:r w:rsidRPr="0050547A">
              <w:rPr>
                <w:color w:val="000000" w:themeColor="text1"/>
                <w:sz w:val="20"/>
                <w:szCs w:val="20"/>
              </w:rPr>
              <w:t>.Vuln.</w:t>
            </w:r>
            <w:r>
              <w:rPr>
                <w:color w:val="000000" w:themeColor="text1"/>
                <w:sz w:val="20"/>
                <w:szCs w:val="20"/>
              </w:rPr>
              <w:t>Category</w:t>
            </w:r>
            <w:r w:rsidRPr="0050547A">
              <w:rPr>
                <w:color w:val="000000" w:themeColor="text1"/>
                <w:sz w:val="20"/>
                <w:szCs w:val="20"/>
              </w:rPr>
              <w:t>_Vuln]]</w:t>
            </w:r>
          </w:p>
        </w:tc>
      </w:tr>
      <w:tr w:rsidR="00CC4809" w:rsidRPr="00013A35" w14:paraId="01CBA2BA" w14:textId="77777777" w:rsidTr="00AA4467">
        <w:tc>
          <w:tcPr>
            <w:tcW w:w="2395" w:type="dxa"/>
            <w:shd w:val="clear" w:color="auto" w:fill="FFFFFF" w:themeFill="background1"/>
            <w:vAlign w:val="center"/>
          </w:tcPr>
          <w:p w14:paraId="41F6ADA4" w14:textId="77777777"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6932" w:type="dxa"/>
            <w:gridSpan w:val="3"/>
            <w:vAlign w:val="center"/>
          </w:tcPr>
          <w:p w14:paraId="2F7049CA" w14:textId="77777777" w:rsidR="00CC4809" w:rsidRPr="00013A35" w:rsidRDefault="00CC4809" w:rsidP="00AA4467">
            <w:pPr>
              <w:rPr>
                <w:color w:val="000000" w:themeColor="text1"/>
                <w:sz w:val="20"/>
                <w:szCs w:val="20"/>
              </w:rPr>
            </w:pPr>
            <w:r w:rsidRPr="0050547A">
              <w:rPr>
                <w:color w:val="000000" w:themeColor="text1"/>
                <w:sz w:val="20"/>
                <w:szCs w:val="20"/>
              </w:rPr>
              <w:t>[[</w:t>
            </w:r>
            <w:r w:rsidR="000316BB">
              <w:rPr>
                <w:color w:val="000000" w:themeColor="text1"/>
                <w:sz w:val="20"/>
                <w:szCs w:val="20"/>
              </w:rPr>
              <w:t>Medium</w:t>
            </w:r>
            <w:r w:rsidRPr="0050547A">
              <w:rPr>
                <w:color w:val="000000" w:themeColor="text1"/>
                <w:sz w:val="20"/>
                <w:szCs w:val="20"/>
              </w:rPr>
              <w:t>.Vuln.Description_Vuln]]</w:t>
            </w:r>
          </w:p>
        </w:tc>
      </w:tr>
      <w:tr w:rsidR="00CC4809" w:rsidRPr="00013A35" w14:paraId="3C78CBA9" w14:textId="77777777" w:rsidTr="00CC4809">
        <w:tc>
          <w:tcPr>
            <w:tcW w:w="2395" w:type="dxa"/>
            <w:shd w:val="clear" w:color="auto" w:fill="FFFFFF" w:themeFill="background1"/>
            <w:vAlign w:val="center"/>
          </w:tcPr>
          <w:p w14:paraId="7C2E72F6" w14:textId="77777777"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6932" w:type="dxa"/>
            <w:gridSpan w:val="3"/>
            <w:shd w:val="clear" w:color="auto" w:fill="FFC000"/>
            <w:vAlign w:val="center"/>
          </w:tcPr>
          <w:p w14:paraId="1CFD4CD2" w14:textId="77777777" w:rsidR="00CC4809" w:rsidRPr="00013A35" w:rsidRDefault="00CC4809" w:rsidP="00AA4467">
            <w:pPr>
              <w:jc w:val="center"/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 w:themeColor="text1"/>
                <w:sz w:val="20"/>
                <w:szCs w:val="20"/>
              </w:rPr>
              <w:t>[[</w:t>
            </w:r>
            <w:r w:rsidR="000316BB">
              <w:rPr>
                <w:b/>
                <w:bCs/>
                <w:color w:val="000000" w:themeColor="text1"/>
                <w:sz w:val="20"/>
                <w:szCs w:val="20"/>
              </w:rPr>
              <w:t>Medium</w:t>
            </w:r>
            <w:r w:rsidRPr="00013A35">
              <w:rPr>
                <w:b/>
                <w:bCs/>
                <w:color w:val="000000" w:themeColor="text1"/>
                <w:sz w:val="20"/>
                <w:szCs w:val="20"/>
              </w:rPr>
              <w:t>.Vuln.Risk_Vuln]]</w:t>
            </w:r>
          </w:p>
        </w:tc>
      </w:tr>
      <w:tr w:rsidR="00CC4809" w:rsidRPr="00013A35" w14:paraId="4D9638CE" w14:textId="77777777" w:rsidTr="00CC4809">
        <w:tc>
          <w:tcPr>
            <w:tcW w:w="2395" w:type="dxa"/>
            <w:shd w:val="clear" w:color="auto" w:fill="FFFFFF" w:themeFill="background1"/>
            <w:vAlign w:val="center"/>
          </w:tcPr>
          <w:p w14:paraId="0129F527" w14:textId="77777777"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IMPACT</w:t>
            </w:r>
          </w:p>
        </w:tc>
        <w:tc>
          <w:tcPr>
            <w:tcW w:w="2695" w:type="dxa"/>
            <w:shd w:val="clear" w:color="auto" w:fill="FFC000"/>
            <w:vAlign w:val="center"/>
          </w:tcPr>
          <w:p w14:paraId="41AE9C14" w14:textId="77777777" w:rsidR="00CC4809" w:rsidRPr="00013A35" w:rsidRDefault="00CC4809" w:rsidP="00AA4467">
            <w:pPr>
              <w:jc w:val="center"/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[[</w:t>
            </w:r>
            <w:r w:rsidR="000316BB">
              <w:rPr>
                <w:b/>
                <w:bCs/>
                <w:sz w:val="20"/>
                <w:szCs w:val="20"/>
              </w:rPr>
              <w:t>Medium</w:t>
            </w:r>
            <w:r w:rsidRPr="00013A35">
              <w:rPr>
                <w:b/>
                <w:bCs/>
                <w:sz w:val="20"/>
                <w:szCs w:val="20"/>
              </w:rPr>
              <w:t>.Vuln.Affect_Vuln]]</w:t>
            </w:r>
          </w:p>
        </w:tc>
        <w:tc>
          <w:tcPr>
            <w:tcW w:w="1868" w:type="dxa"/>
            <w:shd w:val="clear" w:color="auto" w:fill="FFFFFF" w:themeFill="background1"/>
            <w:vAlign w:val="center"/>
          </w:tcPr>
          <w:p w14:paraId="62A68CF9" w14:textId="77777777"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LIKELIHOOD</w:t>
            </w:r>
          </w:p>
        </w:tc>
        <w:tc>
          <w:tcPr>
            <w:tcW w:w="2369" w:type="dxa"/>
            <w:shd w:val="clear" w:color="auto" w:fill="FFC000"/>
            <w:vAlign w:val="center"/>
          </w:tcPr>
          <w:p w14:paraId="2A7B0C5E" w14:textId="77777777" w:rsidR="00CC4809" w:rsidRPr="00013A35" w:rsidRDefault="00CC4809" w:rsidP="00AA4467">
            <w:pPr>
              <w:jc w:val="center"/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[[</w:t>
            </w:r>
            <w:r w:rsidR="000316BB">
              <w:rPr>
                <w:b/>
                <w:bCs/>
                <w:sz w:val="20"/>
                <w:szCs w:val="20"/>
              </w:rPr>
              <w:t>Medium</w:t>
            </w:r>
            <w:r w:rsidRPr="00013A35">
              <w:rPr>
                <w:b/>
                <w:bCs/>
                <w:sz w:val="20"/>
                <w:szCs w:val="20"/>
              </w:rPr>
              <w:t>.Vuln.Available_Vuln]]</w:t>
            </w:r>
          </w:p>
        </w:tc>
      </w:tr>
      <w:tr w:rsidR="00CC4809" w:rsidRPr="00013A35" w14:paraId="76B12BA1" w14:textId="77777777" w:rsidTr="00AA4467">
        <w:tc>
          <w:tcPr>
            <w:tcW w:w="2395" w:type="dxa"/>
            <w:shd w:val="clear" w:color="auto" w:fill="FFFFFF" w:themeFill="background1"/>
            <w:vAlign w:val="center"/>
          </w:tcPr>
          <w:p w14:paraId="170E1BB1" w14:textId="77777777"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RECOMMENDATION</w:t>
            </w:r>
          </w:p>
        </w:tc>
        <w:tc>
          <w:tcPr>
            <w:tcW w:w="6932" w:type="dxa"/>
            <w:gridSpan w:val="3"/>
            <w:vAlign w:val="center"/>
          </w:tcPr>
          <w:p w14:paraId="13491B83" w14:textId="77777777" w:rsidR="00CC4809" w:rsidRPr="00013A35" w:rsidRDefault="00CC4809" w:rsidP="00AA4467">
            <w:pPr>
              <w:rPr>
                <w:sz w:val="20"/>
                <w:szCs w:val="20"/>
              </w:rPr>
            </w:pPr>
            <w:r w:rsidRPr="00AE3A4C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Medium</w:t>
            </w:r>
            <w:r w:rsidRPr="00AE3A4C">
              <w:rPr>
                <w:sz w:val="20"/>
                <w:szCs w:val="20"/>
              </w:rPr>
              <w:t>.Vuln.Suggest_Vuln]]</w:t>
            </w:r>
          </w:p>
        </w:tc>
      </w:tr>
      <w:tr w:rsidR="00CC4809" w:rsidRPr="00013A35" w14:paraId="5EF1BC48" w14:textId="77777777" w:rsidTr="00AA4467">
        <w:tc>
          <w:tcPr>
            <w:tcW w:w="2395" w:type="dxa"/>
            <w:shd w:val="clear" w:color="auto" w:fill="FFFFFF" w:themeFill="background1"/>
            <w:vAlign w:val="center"/>
          </w:tcPr>
          <w:p w14:paraId="05E3C4CA" w14:textId="77777777"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REFERENCE</w:t>
            </w:r>
          </w:p>
        </w:tc>
        <w:tc>
          <w:tcPr>
            <w:tcW w:w="6932" w:type="dxa"/>
            <w:gridSpan w:val="3"/>
            <w:vAlign w:val="center"/>
          </w:tcPr>
          <w:p w14:paraId="0E013242" w14:textId="77777777" w:rsidR="00CC4809" w:rsidRPr="00013A35" w:rsidRDefault="00CC4809" w:rsidP="00AA4467">
            <w:pPr>
              <w:rPr>
                <w:sz w:val="20"/>
                <w:szCs w:val="20"/>
              </w:rPr>
            </w:pPr>
            <w:r w:rsidRPr="00F635D8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Medium</w:t>
            </w:r>
            <w:r w:rsidRPr="00F635D8">
              <w:rPr>
                <w:sz w:val="20"/>
                <w:szCs w:val="20"/>
              </w:rPr>
              <w:t>.Vuln.Reference_Vuln]]</w:t>
            </w:r>
          </w:p>
        </w:tc>
      </w:tr>
      <w:tr w:rsidR="00CC4809" w:rsidRPr="00013A35" w14:paraId="3E098A7F" w14:textId="77777777" w:rsidTr="00AA4467">
        <w:tc>
          <w:tcPr>
            <w:tcW w:w="9327" w:type="dxa"/>
            <w:gridSpan w:val="4"/>
            <w:shd w:val="clear" w:color="auto" w:fill="00B0F0"/>
            <w:vAlign w:val="center"/>
          </w:tcPr>
          <w:p w14:paraId="7AD0F9BC" w14:textId="77777777" w:rsidR="00CC4809" w:rsidRPr="00013A35" w:rsidRDefault="00CC4809" w:rsidP="00AA4467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013A35">
              <w:rPr>
                <w:rFonts w:eastAsia="Times New Roman"/>
                <w:b/>
                <w:bCs/>
                <w:sz w:val="20"/>
                <w:szCs w:val="20"/>
              </w:rPr>
              <w:t>VULNERABILITY DETAIL</w:t>
            </w:r>
          </w:p>
        </w:tc>
      </w:tr>
      <w:tr w:rsidR="00CC4809" w:rsidRPr="00013A35" w14:paraId="3A8534DA" w14:textId="77777777" w:rsidTr="00AA4467">
        <w:tc>
          <w:tcPr>
            <w:tcW w:w="2395" w:type="dxa"/>
            <w:shd w:val="clear" w:color="auto" w:fill="FFFFFF" w:themeFill="background1"/>
            <w:vAlign w:val="center"/>
          </w:tcPr>
          <w:p w14:paraId="0F1304E1" w14:textId="77777777"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6932" w:type="dxa"/>
            <w:gridSpan w:val="3"/>
            <w:vAlign w:val="center"/>
          </w:tcPr>
          <w:p w14:paraId="67AEDDF0" w14:textId="77777777" w:rsidR="00CC4809" w:rsidRPr="00013A35" w:rsidRDefault="00CC4809" w:rsidP="00AA4467">
            <w:pPr>
              <w:rPr>
                <w:sz w:val="20"/>
                <w:szCs w:val="20"/>
              </w:rPr>
            </w:pPr>
            <w:r w:rsidRPr="00E41FA9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Medium</w:t>
            </w:r>
            <w:r w:rsidRPr="00E41FA9">
              <w:rPr>
                <w:sz w:val="20"/>
                <w:szCs w:val="20"/>
              </w:rPr>
              <w:t>.Vuln.Name_Function]]</w:t>
            </w:r>
          </w:p>
        </w:tc>
      </w:tr>
      <w:tr w:rsidR="00CC4809" w:rsidRPr="00013A35" w14:paraId="5B995E53" w14:textId="77777777" w:rsidTr="00AA4467">
        <w:tc>
          <w:tcPr>
            <w:tcW w:w="2395" w:type="dxa"/>
            <w:shd w:val="clear" w:color="auto" w:fill="FFFFFF" w:themeFill="background1"/>
            <w:vAlign w:val="center"/>
          </w:tcPr>
          <w:p w14:paraId="234961EB" w14:textId="77777777"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AFFECTED URL</w:t>
            </w:r>
          </w:p>
        </w:tc>
        <w:tc>
          <w:tcPr>
            <w:tcW w:w="6932" w:type="dxa"/>
            <w:gridSpan w:val="3"/>
            <w:vAlign w:val="center"/>
          </w:tcPr>
          <w:p w14:paraId="513E3C3A" w14:textId="77777777" w:rsidR="00CC4809" w:rsidRPr="00013A35" w:rsidRDefault="00CC4809" w:rsidP="00AA4467">
            <w:pPr>
              <w:rPr>
                <w:sz w:val="20"/>
                <w:szCs w:val="20"/>
              </w:rPr>
            </w:pPr>
            <w:r w:rsidRPr="00CF70A7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Medium</w:t>
            </w:r>
            <w:r w:rsidRPr="00CF70A7">
              <w:rPr>
                <w:sz w:val="20"/>
                <w:szCs w:val="20"/>
              </w:rPr>
              <w:t>.Vuln.Url]]</w:t>
            </w:r>
          </w:p>
        </w:tc>
      </w:tr>
      <w:tr w:rsidR="00CC4809" w:rsidRPr="00013A35" w14:paraId="409FFA3A" w14:textId="77777777" w:rsidTr="00AA4467">
        <w:tc>
          <w:tcPr>
            <w:tcW w:w="2395" w:type="dxa"/>
            <w:shd w:val="clear" w:color="auto" w:fill="FFFFFF" w:themeFill="background1"/>
            <w:vAlign w:val="center"/>
          </w:tcPr>
          <w:p w14:paraId="25C48D84" w14:textId="77777777"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6932" w:type="dxa"/>
            <w:gridSpan w:val="3"/>
            <w:vAlign w:val="center"/>
          </w:tcPr>
          <w:p w14:paraId="0075C1FF" w14:textId="77777777" w:rsidR="00CC4809" w:rsidRPr="00013A35" w:rsidRDefault="00CC4809" w:rsidP="00AA4467">
            <w:pPr>
              <w:rPr>
                <w:sz w:val="20"/>
                <w:szCs w:val="20"/>
              </w:rPr>
            </w:pPr>
            <w:r w:rsidRPr="00957D8C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Medium</w:t>
            </w:r>
            <w:r w:rsidRPr="00957D8C">
              <w:rPr>
                <w:sz w:val="20"/>
                <w:szCs w:val="20"/>
              </w:rPr>
              <w:t>.Vuln.Parameter]]</w:t>
            </w:r>
          </w:p>
        </w:tc>
      </w:tr>
      <w:tr w:rsidR="00CC4809" w:rsidRPr="00013A35" w14:paraId="2234F082" w14:textId="77777777" w:rsidTr="00AA4467">
        <w:tc>
          <w:tcPr>
            <w:tcW w:w="2395" w:type="dxa"/>
            <w:shd w:val="clear" w:color="auto" w:fill="FFFFFF" w:themeFill="background1"/>
            <w:vAlign w:val="center"/>
          </w:tcPr>
          <w:p w14:paraId="544F4B74" w14:textId="77777777"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CONDITION</w:t>
            </w:r>
          </w:p>
        </w:tc>
        <w:tc>
          <w:tcPr>
            <w:tcW w:w="6932" w:type="dxa"/>
            <w:gridSpan w:val="3"/>
            <w:vAlign w:val="center"/>
          </w:tcPr>
          <w:p w14:paraId="010E71EB" w14:textId="77777777" w:rsidR="00CC4809" w:rsidRPr="00013A35" w:rsidRDefault="00CC4809" w:rsidP="00AA4467">
            <w:pPr>
              <w:rPr>
                <w:sz w:val="20"/>
                <w:szCs w:val="20"/>
              </w:rPr>
            </w:pPr>
            <w:r w:rsidRPr="00957D8C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Medium</w:t>
            </w:r>
            <w:r w:rsidRPr="00957D8C">
              <w:rPr>
                <w:sz w:val="20"/>
                <w:szCs w:val="20"/>
              </w:rPr>
              <w:t>.Vuln.</w:t>
            </w:r>
            <w:r>
              <w:rPr>
                <w:sz w:val="20"/>
                <w:szCs w:val="20"/>
              </w:rPr>
              <w:t>Condition</w:t>
            </w:r>
            <w:r w:rsidRPr="00957D8C">
              <w:rPr>
                <w:sz w:val="20"/>
                <w:szCs w:val="20"/>
              </w:rPr>
              <w:t>]]</w:t>
            </w:r>
          </w:p>
        </w:tc>
      </w:tr>
    </w:tbl>
    <w:p w14:paraId="63FB5E2D" w14:textId="77777777" w:rsidR="00CC4809" w:rsidRDefault="00CC4809" w:rsidP="00CC4809">
      <w:pPr>
        <w:rPr>
          <w:b/>
          <w:bCs/>
          <w:szCs w:val="20"/>
        </w:rPr>
      </w:pPr>
    </w:p>
    <w:p w14:paraId="3D58DD78" w14:textId="77777777" w:rsidR="00CC4809" w:rsidRDefault="00CC4809" w:rsidP="00CC4809">
      <w:pPr>
        <w:rPr>
          <w:b/>
          <w:bCs/>
          <w:szCs w:val="20"/>
        </w:rPr>
        <w:sectPr w:rsidR="00CC4809" w:rsidSect="00CC4809">
          <w:type w:val="continuous"/>
          <w:pgSz w:w="11909" w:h="16834" w:code="9"/>
          <w:pgMar w:top="1134" w:right="1134" w:bottom="1134" w:left="1418" w:header="680" w:footer="783" w:gutter="0"/>
          <w:cols w:space="720"/>
          <w:docGrid w:linePitch="360"/>
        </w:sectPr>
      </w:pPr>
    </w:p>
    <w:tbl>
      <w:tblPr>
        <w:tblStyle w:val="TableGridLight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7"/>
      </w:tblGrid>
      <w:tr w:rsidR="00CC4809" w:rsidRPr="00013A35" w14:paraId="5942488B" w14:textId="77777777" w:rsidTr="00AA4467">
        <w:trPr>
          <w:trHeight w:val="512"/>
        </w:trPr>
        <w:tc>
          <w:tcPr>
            <w:tcW w:w="9327" w:type="dxa"/>
            <w:shd w:val="clear" w:color="auto" w:fill="FFFFFF" w:themeFill="background1"/>
            <w:vAlign w:val="center"/>
          </w:tcPr>
          <w:p w14:paraId="15352328" w14:textId="5624B73D" w:rsidR="00CC4809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A20BDD">
              <w:rPr>
                <w:b/>
                <w:bCs/>
                <w:sz w:val="20"/>
                <w:szCs w:val="20"/>
              </w:rPr>
              <w:lastRenderedPageBreak/>
              <w:t>[[</w:t>
            </w:r>
            <w:r w:rsidR="000316BB">
              <w:rPr>
                <w:b/>
                <w:bCs/>
                <w:sz w:val="20"/>
                <w:szCs w:val="20"/>
              </w:rPr>
              <w:t>Medium</w:t>
            </w:r>
            <w:r w:rsidRPr="00A20BDD">
              <w:rPr>
                <w:b/>
                <w:bCs/>
                <w:sz w:val="20"/>
                <w:szCs w:val="20"/>
              </w:rPr>
              <w:t>VulnDetails.Name]]:</w:t>
            </w:r>
          </w:p>
          <w:p w14:paraId="329271DA" w14:textId="393E6FC1" w:rsidR="00CC4809" w:rsidRDefault="00CC4809" w:rsidP="00AA4467">
            <w:pPr>
              <w:rPr>
                <w:sz w:val="20"/>
                <w:szCs w:val="20"/>
              </w:rPr>
            </w:pPr>
            <w:r w:rsidRPr="0048674E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Medium</w:t>
            </w:r>
            <w:r w:rsidRPr="0048674E">
              <w:rPr>
                <w:sz w:val="20"/>
                <w:szCs w:val="20"/>
              </w:rPr>
              <w:t>VulnDetails.Data]]</w:t>
            </w:r>
          </w:p>
          <w:p w14:paraId="37267424" w14:textId="207E2352" w:rsidR="00CC4809" w:rsidRPr="00013A35" w:rsidRDefault="00CC4809" w:rsidP="00AA4467">
            <w:pPr>
              <w:rPr>
                <w:sz w:val="20"/>
                <w:szCs w:val="20"/>
              </w:rPr>
            </w:pPr>
            <w:r w:rsidRPr="001B0A1E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Medium</w:t>
            </w:r>
            <w:r w:rsidRPr="001B0A1E">
              <w:rPr>
                <w:sz w:val="20"/>
                <w:szCs w:val="20"/>
              </w:rPr>
              <w:t>VulnDetails.image-Image]:</w:t>
            </w:r>
            <w:r w:rsidR="002B280E">
              <w:rPr>
                <w:sz w:val="20"/>
                <w:szCs w:val="20"/>
              </w:rPr>
              <w:t>missing():</w:t>
            </w:r>
            <w:r w:rsidRPr="001B0A1E">
              <w:rPr>
                <w:sz w:val="20"/>
                <w:szCs w:val="20"/>
              </w:rPr>
              <w:t>from-resource:maxSize(15)]</w:t>
            </w:r>
          </w:p>
        </w:tc>
      </w:tr>
    </w:tbl>
    <w:p w14:paraId="5EE5D090" w14:textId="77777777" w:rsidR="00CC4809" w:rsidRDefault="00CC4809" w:rsidP="00CC4809"/>
    <w:p w14:paraId="317F1CE0" w14:textId="77777777" w:rsidR="00CC4809" w:rsidRDefault="00CC4809" w:rsidP="00CC4809">
      <w:pPr>
        <w:sectPr w:rsidR="00CC4809" w:rsidSect="00CC4809">
          <w:type w:val="continuous"/>
          <w:pgSz w:w="11909" w:h="16834" w:code="9"/>
          <w:pgMar w:top="1134" w:right="1134" w:bottom="1134" w:left="1418" w:header="680" w:footer="783" w:gutter="0"/>
          <w:cols w:space="720"/>
          <w:docGrid w:linePitch="360"/>
        </w:sectPr>
      </w:pPr>
    </w:p>
    <w:p w14:paraId="74837AD0" w14:textId="77777777" w:rsidR="00CC4809" w:rsidRDefault="00CC4809" w:rsidP="00CC4809">
      <w:pPr>
        <w:pStyle w:val="Heading2"/>
      </w:pPr>
      <w:r>
        <w:t>LOW RISK FINDINGS</w:t>
      </w:r>
    </w:p>
    <w:p w14:paraId="730B7BAA" w14:textId="77777777" w:rsidR="00CC4809" w:rsidRPr="00CC4809" w:rsidRDefault="00CC4809" w:rsidP="00CC4809">
      <w:pPr>
        <w:sectPr w:rsidR="00CC4809" w:rsidRPr="00CC4809" w:rsidSect="00CC4809">
          <w:footerReference w:type="default" r:id="rId23"/>
          <w:type w:val="continuous"/>
          <w:pgSz w:w="11909" w:h="16834" w:code="9"/>
          <w:pgMar w:top="1134" w:right="1134" w:bottom="1134" w:left="1418" w:header="680" w:footer="783" w:gutter="0"/>
          <w:cols w:space="720"/>
          <w:docGrid w:linePitch="360"/>
        </w:sectPr>
      </w:pPr>
    </w:p>
    <w:p w14:paraId="1A941D93" w14:textId="77777777" w:rsidR="00CC4809" w:rsidRPr="00B25F11" w:rsidRDefault="00CC4809" w:rsidP="00760616">
      <w:pPr>
        <w:pStyle w:val="Heading3"/>
      </w:pPr>
      <w:r w:rsidRPr="00B25F11">
        <w:t>[[</w:t>
      </w:r>
      <w:r w:rsidR="000316BB">
        <w:t>Low</w:t>
      </w:r>
      <w:r w:rsidRPr="00B25F11">
        <w:t>.Vuln.Name_Vuln]]</w:t>
      </w:r>
    </w:p>
    <w:tbl>
      <w:tblPr>
        <w:tblStyle w:val="TableGridLight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5"/>
        <w:gridCol w:w="2695"/>
        <w:gridCol w:w="1868"/>
        <w:gridCol w:w="2369"/>
      </w:tblGrid>
      <w:tr w:rsidR="00CC4809" w:rsidRPr="00013A35" w14:paraId="7A245482" w14:textId="77777777" w:rsidTr="00AA4467">
        <w:trPr>
          <w:trHeight w:val="530"/>
        </w:trPr>
        <w:tc>
          <w:tcPr>
            <w:tcW w:w="9327" w:type="dxa"/>
            <w:gridSpan w:val="4"/>
            <w:shd w:val="clear" w:color="auto" w:fill="00B0F0"/>
            <w:vAlign w:val="center"/>
          </w:tcPr>
          <w:p w14:paraId="3F3F4AC6" w14:textId="77777777" w:rsidR="00CC4809" w:rsidRPr="00013A35" w:rsidRDefault="00CC4809" w:rsidP="00AA4467">
            <w:pPr>
              <w:jc w:val="center"/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VULNERABILITY INFORMATION</w:t>
            </w:r>
          </w:p>
        </w:tc>
      </w:tr>
      <w:tr w:rsidR="00CC4809" w:rsidRPr="00013A35" w14:paraId="1DBA8636" w14:textId="77777777" w:rsidTr="00AA4467">
        <w:trPr>
          <w:trHeight w:val="350"/>
        </w:trPr>
        <w:tc>
          <w:tcPr>
            <w:tcW w:w="2395" w:type="dxa"/>
            <w:shd w:val="clear" w:color="auto" w:fill="FFFFFF" w:themeFill="background1"/>
            <w:vAlign w:val="center"/>
          </w:tcPr>
          <w:p w14:paraId="5ECB0379" w14:textId="77777777" w:rsidR="00CC4809" w:rsidRPr="00013A35" w:rsidRDefault="00CC4809" w:rsidP="00AA4467">
            <w:pPr>
              <w:rPr>
                <w:rStyle w:val="PlaceholderText"/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6932" w:type="dxa"/>
            <w:gridSpan w:val="3"/>
            <w:vAlign w:val="center"/>
          </w:tcPr>
          <w:p w14:paraId="2D5129BA" w14:textId="77777777" w:rsidR="00CC4809" w:rsidRPr="00013A35" w:rsidRDefault="00CC4809" w:rsidP="00AA4467">
            <w:pPr>
              <w:rPr>
                <w:sz w:val="20"/>
                <w:szCs w:val="20"/>
              </w:rPr>
            </w:pPr>
            <w:r w:rsidRPr="0050547A">
              <w:rPr>
                <w:color w:val="000000" w:themeColor="text1"/>
                <w:sz w:val="20"/>
                <w:szCs w:val="20"/>
              </w:rPr>
              <w:t>[[</w:t>
            </w:r>
            <w:r w:rsidR="000316BB">
              <w:rPr>
                <w:color w:val="000000" w:themeColor="text1"/>
                <w:sz w:val="20"/>
                <w:szCs w:val="20"/>
              </w:rPr>
              <w:t>Low</w:t>
            </w:r>
            <w:r w:rsidRPr="0050547A">
              <w:rPr>
                <w:color w:val="000000" w:themeColor="text1"/>
                <w:sz w:val="20"/>
                <w:szCs w:val="20"/>
              </w:rPr>
              <w:t>.Vuln.</w:t>
            </w:r>
            <w:r>
              <w:rPr>
                <w:color w:val="000000" w:themeColor="text1"/>
                <w:sz w:val="20"/>
                <w:szCs w:val="20"/>
              </w:rPr>
              <w:t>Category</w:t>
            </w:r>
            <w:r w:rsidRPr="0050547A">
              <w:rPr>
                <w:color w:val="000000" w:themeColor="text1"/>
                <w:sz w:val="20"/>
                <w:szCs w:val="20"/>
              </w:rPr>
              <w:t>_Vuln]]</w:t>
            </w:r>
          </w:p>
        </w:tc>
      </w:tr>
      <w:tr w:rsidR="00CC4809" w:rsidRPr="00013A35" w14:paraId="09D62A29" w14:textId="77777777" w:rsidTr="00AA4467">
        <w:tc>
          <w:tcPr>
            <w:tcW w:w="2395" w:type="dxa"/>
            <w:shd w:val="clear" w:color="auto" w:fill="FFFFFF" w:themeFill="background1"/>
            <w:vAlign w:val="center"/>
          </w:tcPr>
          <w:p w14:paraId="17BB7D97" w14:textId="77777777"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6932" w:type="dxa"/>
            <w:gridSpan w:val="3"/>
            <w:vAlign w:val="center"/>
          </w:tcPr>
          <w:p w14:paraId="0ECDD7A2" w14:textId="77777777" w:rsidR="00CC4809" w:rsidRPr="00013A35" w:rsidRDefault="00CC4809" w:rsidP="00AA4467">
            <w:pPr>
              <w:rPr>
                <w:color w:val="000000" w:themeColor="text1"/>
                <w:sz w:val="20"/>
                <w:szCs w:val="20"/>
              </w:rPr>
            </w:pPr>
            <w:r w:rsidRPr="0050547A">
              <w:rPr>
                <w:color w:val="000000" w:themeColor="text1"/>
                <w:sz w:val="20"/>
                <w:szCs w:val="20"/>
              </w:rPr>
              <w:t>[[</w:t>
            </w:r>
            <w:r w:rsidR="000316BB">
              <w:rPr>
                <w:color w:val="000000" w:themeColor="text1"/>
                <w:sz w:val="20"/>
                <w:szCs w:val="20"/>
              </w:rPr>
              <w:t>Low</w:t>
            </w:r>
            <w:r w:rsidRPr="0050547A">
              <w:rPr>
                <w:color w:val="000000" w:themeColor="text1"/>
                <w:sz w:val="20"/>
                <w:szCs w:val="20"/>
              </w:rPr>
              <w:t>.Vuln.Description_Vuln]]</w:t>
            </w:r>
          </w:p>
        </w:tc>
      </w:tr>
      <w:tr w:rsidR="00CC4809" w:rsidRPr="00013A35" w14:paraId="61205EAF" w14:textId="77777777" w:rsidTr="00CC4809">
        <w:tc>
          <w:tcPr>
            <w:tcW w:w="2395" w:type="dxa"/>
            <w:shd w:val="clear" w:color="auto" w:fill="FFFFFF" w:themeFill="background1"/>
            <w:vAlign w:val="center"/>
          </w:tcPr>
          <w:p w14:paraId="781C253B" w14:textId="77777777"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6932" w:type="dxa"/>
            <w:gridSpan w:val="3"/>
            <w:shd w:val="clear" w:color="auto" w:fill="FFFF00"/>
            <w:vAlign w:val="center"/>
          </w:tcPr>
          <w:p w14:paraId="6ACD4D6E" w14:textId="77777777" w:rsidR="00CC4809" w:rsidRPr="00013A35" w:rsidRDefault="00CC4809" w:rsidP="00AA4467">
            <w:pPr>
              <w:jc w:val="center"/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 w:themeColor="text1"/>
                <w:sz w:val="20"/>
                <w:szCs w:val="20"/>
              </w:rPr>
              <w:t>[[</w:t>
            </w:r>
            <w:r w:rsidR="000316BB">
              <w:rPr>
                <w:b/>
                <w:bCs/>
                <w:color w:val="000000" w:themeColor="text1"/>
                <w:sz w:val="20"/>
                <w:szCs w:val="20"/>
              </w:rPr>
              <w:t>Low</w:t>
            </w:r>
            <w:r w:rsidRPr="00013A35">
              <w:rPr>
                <w:b/>
                <w:bCs/>
                <w:color w:val="000000" w:themeColor="text1"/>
                <w:sz w:val="20"/>
                <w:szCs w:val="20"/>
              </w:rPr>
              <w:t>.Vuln.Risk_Vuln]]</w:t>
            </w:r>
          </w:p>
        </w:tc>
      </w:tr>
      <w:tr w:rsidR="00CC4809" w:rsidRPr="00013A35" w14:paraId="19C9B454" w14:textId="77777777" w:rsidTr="00CC4809">
        <w:tc>
          <w:tcPr>
            <w:tcW w:w="2395" w:type="dxa"/>
            <w:shd w:val="clear" w:color="auto" w:fill="FFFFFF" w:themeFill="background1"/>
            <w:vAlign w:val="center"/>
          </w:tcPr>
          <w:p w14:paraId="31DD44CE" w14:textId="77777777"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IMPACT</w:t>
            </w:r>
          </w:p>
        </w:tc>
        <w:tc>
          <w:tcPr>
            <w:tcW w:w="2695" w:type="dxa"/>
            <w:shd w:val="clear" w:color="auto" w:fill="FFFF00"/>
            <w:vAlign w:val="center"/>
          </w:tcPr>
          <w:p w14:paraId="10A55586" w14:textId="77777777" w:rsidR="00CC4809" w:rsidRPr="00013A35" w:rsidRDefault="00CC4809" w:rsidP="00AA4467">
            <w:pPr>
              <w:jc w:val="center"/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[[</w:t>
            </w:r>
            <w:r w:rsidR="000316BB">
              <w:rPr>
                <w:b/>
                <w:bCs/>
                <w:sz w:val="20"/>
                <w:szCs w:val="20"/>
              </w:rPr>
              <w:t>Low</w:t>
            </w:r>
            <w:r w:rsidRPr="00013A35">
              <w:rPr>
                <w:b/>
                <w:bCs/>
                <w:sz w:val="20"/>
                <w:szCs w:val="20"/>
              </w:rPr>
              <w:t>.Vuln.Affect_Vuln]]</w:t>
            </w:r>
          </w:p>
        </w:tc>
        <w:tc>
          <w:tcPr>
            <w:tcW w:w="1868" w:type="dxa"/>
            <w:shd w:val="clear" w:color="auto" w:fill="FFFFFF" w:themeFill="background1"/>
            <w:vAlign w:val="center"/>
          </w:tcPr>
          <w:p w14:paraId="31CEC27B" w14:textId="77777777"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LIKELIHOOD</w:t>
            </w:r>
          </w:p>
        </w:tc>
        <w:tc>
          <w:tcPr>
            <w:tcW w:w="2369" w:type="dxa"/>
            <w:shd w:val="clear" w:color="auto" w:fill="FFFF00"/>
            <w:vAlign w:val="center"/>
          </w:tcPr>
          <w:p w14:paraId="6407C97D" w14:textId="77777777" w:rsidR="00CC4809" w:rsidRPr="00013A35" w:rsidRDefault="00CC4809" w:rsidP="00AA4467">
            <w:pPr>
              <w:jc w:val="center"/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sz w:val="20"/>
                <w:szCs w:val="20"/>
              </w:rPr>
              <w:t>[[</w:t>
            </w:r>
            <w:r w:rsidR="000316BB">
              <w:rPr>
                <w:b/>
                <w:bCs/>
                <w:sz w:val="20"/>
                <w:szCs w:val="20"/>
              </w:rPr>
              <w:t>Low</w:t>
            </w:r>
            <w:r w:rsidRPr="00013A35">
              <w:rPr>
                <w:b/>
                <w:bCs/>
                <w:sz w:val="20"/>
                <w:szCs w:val="20"/>
              </w:rPr>
              <w:t>.Vuln.Available_Vuln]]</w:t>
            </w:r>
          </w:p>
        </w:tc>
      </w:tr>
      <w:tr w:rsidR="00CC4809" w:rsidRPr="00013A35" w14:paraId="761C4569" w14:textId="77777777" w:rsidTr="00AA4467">
        <w:tc>
          <w:tcPr>
            <w:tcW w:w="2395" w:type="dxa"/>
            <w:shd w:val="clear" w:color="auto" w:fill="FFFFFF" w:themeFill="background1"/>
            <w:vAlign w:val="center"/>
          </w:tcPr>
          <w:p w14:paraId="6A17ADEA" w14:textId="77777777"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RECOMMENDATION</w:t>
            </w:r>
          </w:p>
        </w:tc>
        <w:tc>
          <w:tcPr>
            <w:tcW w:w="6932" w:type="dxa"/>
            <w:gridSpan w:val="3"/>
            <w:vAlign w:val="center"/>
          </w:tcPr>
          <w:p w14:paraId="2977DB14" w14:textId="77777777" w:rsidR="00CC4809" w:rsidRPr="00013A35" w:rsidRDefault="00CC4809" w:rsidP="00AA4467">
            <w:pPr>
              <w:rPr>
                <w:sz w:val="20"/>
                <w:szCs w:val="20"/>
              </w:rPr>
            </w:pPr>
            <w:r w:rsidRPr="00AE3A4C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Low</w:t>
            </w:r>
            <w:r w:rsidRPr="00AE3A4C">
              <w:rPr>
                <w:sz w:val="20"/>
                <w:szCs w:val="20"/>
              </w:rPr>
              <w:t>.Vuln.Suggest_Vuln]]</w:t>
            </w:r>
          </w:p>
        </w:tc>
      </w:tr>
      <w:tr w:rsidR="00CC4809" w:rsidRPr="00013A35" w14:paraId="714F2E1D" w14:textId="77777777" w:rsidTr="00AA4467">
        <w:tc>
          <w:tcPr>
            <w:tcW w:w="2395" w:type="dxa"/>
            <w:shd w:val="clear" w:color="auto" w:fill="FFFFFF" w:themeFill="background1"/>
            <w:vAlign w:val="center"/>
          </w:tcPr>
          <w:p w14:paraId="359FC15C" w14:textId="77777777"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REFERENCE</w:t>
            </w:r>
          </w:p>
        </w:tc>
        <w:tc>
          <w:tcPr>
            <w:tcW w:w="6932" w:type="dxa"/>
            <w:gridSpan w:val="3"/>
            <w:vAlign w:val="center"/>
          </w:tcPr>
          <w:p w14:paraId="4CC9B5C5" w14:textId="77777777" w:rsidR="00CC4809" w:rsidRPr="00013A35" w:rsidRDefault="00CC4809" w:rsidP="00AA4467">
            <w:pPr>
              <w:rPr>
                <w:sz w:val="20"/>
                <w:szCs w:val="20"/>
              </w:rPr>
            </w:pPr>
            <w:r w:rsidRPr="00F635D8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Low</w:t>
            </w:r>
            <w:r w:rsidRPr="00F635D8">
              <w:rPr>
                <w:sz w:val="20"/>
                <w:szCs w:val="20"/>
              </w:rPr>
              <w:t>.Vuln.Reference_Vuln]]</w:t>
            </w:r>
          </w:p>
        </w:tc>
      </w:tr>
      <w:tr w:rsidR="00CC4809" w:rsidRPr="00013A35" w14:paraId="41CF7899" w14:textId="77777777" w:rsidTr="00AA4467">
        <w:tc>
          <w:tcPr>
            <w:tcW w:w="9327" w:type="dxa"/>
            <w:gridSpan w:val="4"/>
            <w:shd w:val="clear" w:color="auto" w:fill="00B0F0"/>
            <w:vAlign w:val="center"/>
          </w:tcPr>
          <w:p w14:paraId="05A90FCA" w14:textId="77777777" w:rsidR="00CC4809" w:rsidRPr="00013A35" w:rsidRDefault="00CC4809" w:rsidP="00AA4467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013A35">
              <w:rPr>
                <w:rFonts w:eastAsia="Times New Roman"/>
                <w:b/>
                <w:bCs/>
                <w:sz w:val="20"/>
                <w:szCs w:val="20"/>
              </w:rPr>
              <w:t>VULNERABILITY DETAIL</w:t>
            </w:r>
          </w:p>
        </w:tc>
      </w:tr>
      <w:tr w:rsidR="00CC4809" w:rsidRPr="00013A35" w14:paraId="127F795F" w14:textId="77777777" w:rsidTr="00AA4467">
        <w:tc>
          <w:tcPr>
            <w:tcW w:w="2395" w:type="dxa"/>
            <w:shd w:val="clear" w:color="auto" w:fill="FFFFFF" w:themeFill="background1"/>
            <w:vAlign w:val="center"/>
          </w:tcPr>
          <w:p w14:paraId="4F52529C" w14:textId="77777777"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6932" w:type="dxa"/>
            <w:gridSpan w:val="3"/>
            <w:vAlign w:val="center"/>
          </w:tcPr>
          <w:p w14:paraId="2437FA06" w14:textId="77777777" w:rsidR="00CC4809" w:rsidRPr="00013A35" w:rsidRDefault="00CC4809" w:rsidP="00AA4467">
            <w:pPr>
              <w:rPr>
                <w:sz w:val="20"/>
                <w:szCs w:val="20"/>
              </w:rPr>
            </w:pPr>
            <w:r w:rsidRPr="00E41FA9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Low</w:t>
            </w:r>
            <w:r w:rsidRPr="00E41FA9">
              <w:rPr>
                <w:sz w:val="20"/>
                <w:szCs w:val="20"/>
              </w:rPr>
              <w:t>.Vuln.Name_Function]]</w:t>
            </w:r>
          </w:p>
        </w:tc>
      </w:tr>
      <w:tr w:rsidR="00CC4809" w:rsidRPr="00013A35" w14:paraId="35CAEAFD" w14:textId="77777777" w:rsidTr="00AA4467">
        <w:tc>
          <w:tcPr>
            <w:tcW w:w="2395" w:type="dxa"/>
            <w:shd w:val="clear" w:color="auto" w:fill="FFFFFF" w:themeFill="background1"/>
            <w:vAlign w:val="center"/>
          </w:tcPr>
          <w:p w14:paraId="3F5FE609" w14:textId="77777777"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AFFECTED URL</w:t>
            </w:r>
          </w:p>
        </w:tc>
        <w:tc>
          <w:tcPr>
            <w:tcW w:w="6932" w:type="dxa"/>
            <w:gridSpan w:val="3"/>
            <w:vAlign w:val="center"/>
          </w:tcPr>
          <w:p w14:paraId="5D08CDC5" w14:textId="77777777" w:rsidR="00CC4809" w:rsidRPr="00013A35" w:rsidRDefault="00CC4809" w:rsidP="00AA4467">
            <w:pPr>
              <w:rPr>
                <w:sz w:val="20"/>
                <w:szCs w:val="20"/>
              </w:rPr>
            </w:pPr>
            <w:r w:rsidRPr="00CF70A7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Low</w:t>
            </w:r>
            <w:r w:rsidRPr="00CF70A7">
              <w:rPr>
                <w:sz w:val="20"/>
                <w:szCs w:val="20"/>
              </w:rPr>
              <w:t>.Vuln.Url]]</w:t>
            </w:r>
          </w:p>
        </w:tc>
      </w:tr>
      <w:tr w:rsidR="00CC4809" w:rsidRPr="00013A35" w14:paraId="4BDA67EB" w14:textId="77777777" w:rsidTr="00AA4467">
        <w:tc>
          <w:tcPr>
            <w:tcW w:w="2395" w:type="dxa"/>
            <w:shd w:val="clear" w:color="auto" w:fill="FFFFFF" w:themeFill="background1"/>
            <w:vAlign w:val="center"/>
          </w:tcPr>
          <w:p w14:paraId="44A5BF61" w14:textId="77777777"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6932" w:type="dxa"/>
            <w:gridSpan w:val="3"/>
            <w:vAlign w:val="center"/>
          </w:tcPr>
          <w:p w14:paraId="25ABD36B" w14:textId="77777777" w:rsidR="00CC4809" w:rsidRPr="00013A35" w:rsidRDefault="00CC4809" w:rsidP="00AA4467">
            <w:pPr>
              <w:rPr>
                <w:sz w:val="20"/>
                <w:szCs w:val="20"/>
              </w:rPr>
            </w:pPr>
            <w:r w:rsidRPr="00957D8C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Low</w:t>
            </w:r>
            <w:r w:rsidRPr="00957D8C">
              <w:rPr>
                <w:sz w:val="20"/>
                <w:szCs w:val="20"/>
              </w:rPr>
              <w:t>.Vuln.Parameter]]</w:t>
            </w:r>
          </w:p>
        </w:tc>
      </w:tr>
      <w:tr w:rsidR="00CC4809" w:rsidRPr="00013A35" w14:paraId="4698D0B5" w14:textId="77777777" w:rsidTr="00AA4467">
        <w:tc>
          <w:tcPr>
            <w:tcW w:w="2395" w:type="dxa"/>
            <w:shd w:val="clear" w:color="auto" w:fill="FFFFFF" w:themeFill="background1"/>
            <w:vAlign w:val="center"/>
          </w:tcPr>
          <w:p w14:paraId="14D1771E" w14:textId="77777777" w:rsidR="00CC4809" w:rsidRPr="00013A35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013A35">
              <w:rPr>
                <w:b/>
                <w:bCs/>
                <w:color w:val="000000"/>
                <w:sz w:val="20"/>
                <w:szCs w:val="20"/>
              </w:rPr>
              <w:t>CONDITION</w:t>
            </w:r>
          </w:p>
        </w:tc>
        <w:tc>
          <w:tcPr>
            <w:tcW w:w="6932" w:type="dxa"/>
            <w:gridSpan w:val="3"/>
            <w:vAlign w:val="center"/>
          </w:tcPr>
          <w:p w14:paraId="42D37E15" w14:textId="77777777" w:rsidR="00CC4809" w:rsidRPr="00013A35" w:rsidRDefault="00CC4809" w:rsidP="00AA4467">
            <w:pPr>
              <w:rPr>
                <w:sz w:val="20"/>
                <w:szCs w:val="20"/>
              </w:rPr>
            </w:pPr>
            <w:r w:rsidRPr="00957D8C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Low</w:t>
            </w:r>
            <w:r w:rsidRPr="00957D8C">
              <w:rPr>
                <w:sz w:val="20"/>
                <w:szCs w:val="20"/>
              </w:rPr>
              <w:t>.Vuln.</w:t>
            </w:r>
            <w:r>
              <w:rPr>
                <w:sz w:val="20"/>
                <w:szCs w:val="20"/>
              </w:rPr>
              <w:t>Condition</w:t>
            </w:r>
            <w:r w:rsidRPr="00957D8C">
              <w:rPr>
                <w:sz w:val="20"/>
                <w:szCs w:val="20"/>
              </w:rPr>
              <w:t>]]</w:t>
            </w:r>
          </w:p>
        </w:tc>
      </w:tr>
    </w:tbl>
    <w:p w14:paraId="6F8B8ADD" w14:textId="77777777" w:rsidR="00CC4809" w:rsidRDefault="00CC4809" w:rsidP="00CC4809">
      <w:pPr>
        <w:rPr>
          <w:b/>
          <w:bCs/>
          <w:szCs w:val="20"/>
        </w:rPr>
      </w:pPr>
    </w:p>
    <w:p w14:paraId="575B3BB1" w14:textId="77777777" w:rsidR="00CC4809" w:rsidRDefault="00CC4809" w:rsidP="00CC4809">
      <w:pPr>
        <w:rPr>
          <w:b/>
          <w:bCs/>
          <w:szCs w:val="20"/>
        </w:rPr>
        <w:sectPr w:rsidR="00CC4809" w:rsidSect="00CC4809">
          <w:type w:val="continuous"/>
          <w:pgSz w:w="11909" w:h="16834" w:code="9"/>
          <w:pgMar w:top="1134" w:right="1134" w:bottom="1134" w:left="1418" w:header="680" w:footer="783" w:gutter="0"/>
          <w:cols w:space="720"/>
          <w:docGrid w:linePitch="360"/>
        </w:sectPr>
      </w:pPr>
    </w:p>
    <w:tbl>
      <w:tblPr>
        <w:tblStyle w:val="TableGridLight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27"/>
      </w:tblGrid>
      <w:tr w:rsidR="00CC4809" w:rsidRPr="00013A35" w14:paraId="09FCB857" w14:textId="77777777" w:rsidTr="00AA4467">
        <w:trPr>
          <w:trHeight w:val="512"/>
        </w:trPr>
        <w:tc>
          <w:tcPr>
            <w:tcW w:w="9327" w:type="dxa"/>
            <w:shd w:val="clear" w:color="auto" w:fill="FFFFFF" w:themeFill="background1"/>
            <w:vAlign w:val="center"/>
          </w:tcPr>
          <w:p w14:paraId="620DD56F" w14:textId="6E6511E5" w:rsidR="00CC4809" w:rsidRDefault="00CC4809" w:rsidP="00AA4467">
            <w:pPr>
              <w:rPr>
                <w:b/>
                <w:bCs/>
                <w:sz w:val="20"/>
                <w:szCs w:val="20"/>
              </w:rPr>
            </w:pPr>
            <w:r w:rsidRPr="00A20BDD">
              <w:rPr>
                <w:b/>
                <w:bCs/>
                <w:sz w:val="20"/>
                <w:szCs w:val="20"/>
              </w:rPr>
              <w:t>[[</w:t>
            </w:r>
            <w:r w:rsidR="000316BB">
              <w:rPr>
                <w:b/>
                <w:bCs/>
                <w:sz w:val="20"/>
                <w:szCs w:val="20"/>
              </w:rPr>
              <w:t>Low</w:t>
            </w:r>
            <w:r w:rsidRPr="00A20BDD">
              <w:rPr>
                <w:b/>
                <w:bCs/>
                <w:sz w:val="20"/>
                <w:szCs w:val="20"/>
              </w:rPr>
              <w:t>VulnDetails.Name]]:</w:t>
            </w:r>
          </w:p>
          <w:p w14:paraId="47C1DEE3" w14:textId="774E87A5" w:rsidR="00CC4809" w:rsidRDefault="00CC4809" w:rsidP="00AA4467">
            <w:pPr>
              <w:rPr>
                <w:sz w:val="20"/>
                <w:szCs w:val="20"/>
              </w:rPr>
            </w:pPr>
            <w:r w:rsidRPr="0048674E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Low</w:t>
            </w:r>
            <w:r w:rsidRPr="0048674E">
              <w:rPr>
                <w:sz w:val="20"/>
                <w:szCs w:val="20"/>
              </w:rPr>
              <w:t>VulnDetails.Data]]</w:t>
            </w:r>
          </w:p>
          <w:p w14:paraId="739082F4" w14:textId="6FCD18BC" w:rsidR="00CC4809" w:rsidRPr="00013A35" w:rsidRDefault="00CC4809" w:rsidP="00AA4467">
            <w:pPr>
              <w:rPr>
                <w:sz w:val="20"/>
                <w:szCs w:val="20"/>
              </w:rPr>
            </w:pPr>
            <w:r w:rsidRPr="001B0A1E">
              <w:rPr>
                <w:sz w:val="20"/>
                <w:szCs w:val="20"/>
              </w:rPr>
              <w:t>[[</w:t>
            </w:r>
            <w:r w:rsidR="000316BB">
              <w:rPr>
                <w:sz w:val="20"/>
                <w:szCs w:val="20"/>
              </w:rPr>
              <w:t>Low</w:t>
            </w:r>
            <w:r w:rsidRPr="001B0A1E">
              <w:rPr>
                <w:sz w:val="20"/>
                <w:szCs w:val="20"/>
              </w:rPr>
              <w:t>VulnDetails.image-Image]:from-resource:maxSize(15)]</w:t>
            </w:r>
          </w:p>
        </w:tc>
      </w:tr>
    </w:tbl>
    <w:p w14:paraId="3F389216" w14:textId="77777777" w:rsidR="00CC4809" w:rsidRDefault="00CC4809" w:rsidP="00CC4809"/>
    <w:p w14:paraId="78491D78" w14:textId="77777777" w:rsidR="00CC4809" w:rsidRDefault="00CC4809" w:rsidP="00CC4809">
      <w:pPr>
        <w:sectPr w:rsidR="00CC4809" w:rsidSect="00CC4809">
          <w:type w:val="continuous"/>
          <w:pgSz w:w="11909" w:h="16834" w:code="9"/>
          <w:pgMar w:top="1134" w:right="1134" w:bottom="1134" w:left="1418" w:header="680" w:footer="783" w:gutter="0"/>
          <w:cols w:space="720"/>
          <w:docGrid w:linePitch="360"/>
        </w:sectPr>
      </w:pPr>
    </w:p>
    <w:p w14:paraId="27FC8FBD" w14:textId="77777777" w:rsidR="00B25F11" w:rsidRDefault="00B25F11" w:rsidP="00B25F11"/>
    <w:p w14:paraId="1F2304FA" w14:textId="77777777" w:rsidR="00DD3157" w:rsidRDefault="008E31DD" w:rsidP="00DD3157">
      <w:pPr>
        <w:pStyle w:val="Heading1"/>
      </w:pPr>
      <w:bookmarkStart w:id="14" w:name="_Toc449697705"/>
      <w:bookmarkStart w:id="15" w:name="_Toc34146504"/>
      <w:r>
        <w:lastRenderedPageBreak/>
        <w:t>APPENDIX</w:t>
      </w:r>
      <w:r w:rsidR="005D1C47">
        <w:t xml:space="preserve"> A: </w:t>
      </w:r>
      <w:bookmarkEnd w:id="14"/>
      <w:r>
        <w:rPr>
          <w:caps w:val="0"/>
        </w:rPr>
        <w:t>ASSESSMENT INFORMATION</w:t>
      </w:r>
      <w:bookmarkEnd w:id="15"/>
    </w:p>
    <w:p w14:paraId="1D82B0F5" w14:textId="77777777" w:rsidR="007B584C" w:rsidRDefault="007B584C" w:rsidP="007476B7">
      <w:pPr>
        <w:pStyle w:val="Heading2"/>
      </w:pPr>
      <w:bookmarkStart w:id="16" w:name="_Toc34146505"/>
      <w:bookmarkStart w:id="17" w:name="_Toc445395815"/>
      <w:bookmarkEnd w:id="11"/>
      <w:r>
        <w:t>LIST OF IP DOING ASSESSMENT</w:t>
      </w:r>
      <w:bookmarkEnd w:id="16"/>
    </w:p>
    <w:tbl>
      <w:tblPr>
        <w:tblStyle w:val="GridTable4-Accent110"/>
        <w:tblW w:w="0" w:type="auto"/>
        <w:tblLayout w:type="fixed"/>
        <w:tblLook w:val="04A0" w:firstRow="1" w:lastRow="0" w:firstColumn="1" w:lastColumn="0" w:noHBand="0" w:noVBand="1"/>
      </w:tblPr>
      <w:tblGrid>
        <w:gridCol w:w="645"/>
        <w:gridCol w:w="3789"/>
        <w:gridCol w:w="4913"/>
      </w:tblGrid>
      <w:tr w:rsidR="007B584C" w14:paraId="479999A0" w14:textId="77777777" w:rsidTr="00011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</w:tcPr>
          <w:p w14:paraId="39CB5B14" w14:textId="77777777" w:rsidR="007B584C" w:rsidRPr="00E84C31" w:rsidRDefault="007B584C" w:rsidP="00D21C2E">
            <w:pPr>
              <w:jc w:val="center"/>
              <w:rPr>
                <w:b w:val="0"/>
              </w:rPr>
            </w:pPr>
            <w:r>
              <w:t>ID</w:t>
            </w:r>
          </w:p>
        </w:tc>
        <w:tc>
          <w:tcPr>
            <w:tcW w:w="3789" w:type="dxa"/>
          </w:tcPr>
          <w:p w14:paraId="4971F152" w14:textId="77777777" w:rsidR="007B584C" w:rsidRPr="00E84C31" w:rsidRDefault="007B584C" w:rsidP="00D21C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TIMELINE</w:t>
            </w:r>
          </w:p>
        </w:tc>
        <w:tc>
          <w:tcPr>
            <w:tcW w:w="4913" w:type="dxa"/>
          </w:tcPr>
          <w:p w14:paraId="3343B593" w14:textId="77777777" w:rsidR="007B584C" w:rsidRPr="00E84C31" w:rsidRDefault="007B584C" w:rsidP="00D21C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IP ADDRESS</w:t>
            </w:r>
          </w:p>
        </w:tc>
      </w:tr>
      <w:tr w:rsidR="007B584C" w14:paraId="2187F5E2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</w:tcPr>
          <w:p w14:paraId="6AA76511" w14:textId="77777777" w:rsidR="007B584C" w:rsidRDefault="007B584C" w:rsidP="00D21C2E">
            <w:pPr>
              <w:jc w:val="center"/>
            </w:pPr>
            <w:r>
              <w:t>1</w:t>
            </w:r>
          </w:p>
        </w:tc>
        <w:tc>
          <w:tcPr>
            <w:tcW w:w="3789" w:type="dxa"/>
          </w:tcPr>
          <w:p w14:paraId="32DD2421" w14:textId="77777777" w:rsidR="007B584C" w:rsidRDefault="0001157D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[[Project.time]]</w:t>
            </w:r>
          </w:p>
        </w:tc>
        <w:tc>
          <w:tcPr>
            <w:tcW w:w="4913" w:type="dxa"/>
          </w:tcPr>
          <w:p w14:paraId="68BFCF7E" w14:textId="77777777" w:rsidR="007B584C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5A58">
              <w:t>101.99.33.201</w:t>
            </w:r>
          </w:p>
        </w:tc>
      </w:tr>
      <w:tr w:rsidR="007B584C" w14:paraId="0E66A269" w14:textId="77777777" w:rsidTr="000115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</w:tcPr>
          <w:p w14:paraId="77F0A229" w14:textId="77777777" w:rsidR="007B584C" w:rsidRDefault="007B584C" w:rsidP="00D21C2E">
            <w:pPr>
              <w:jc w:val="center"/>
            </w:pPr>
            <w:r>
              <w:t>2</w:t>
            </w:r>
          </w:p>
        </w:tc>
        <w:tc>
          <w:tcPr>
            <w:tcW w:w="3789" w:type="dxa"/>
          </w:tcPr>
          <w:p w14:paraId="6589EE89" w14:textId="77777777" w:rsidR="007B584C" w:rsidRDefault="0001157D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[[Project.time]]</w:t>
            </w:r>
          </w:p>
        </w:tc>
        <w:tc>
          <w:tcPr>
            <w:tcW w:w="4913" w:type="dxa"/>
          </w:tcPr>
          <w:p w14:paraId="7790F07B" w14:textId="77777777" w:rsidR="007B584C" w:rsidRPr="00CF5A58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5194">
              <w:t>115.165.164.30</w:t>
            </w:r>
          </w:p>
        </w:tc>
      </w:tr>
    </w:tbl>
    <w:p w14:paraId="12715636" w14:textId="77777777" w:rsidR="003E237F" w:rsidRDefault="008E31DD" w:rsidP="007476B7">
      <w:pPr>
        <w:pStyle w:val="Heading2"/>
      </w:pPr>
      <w:bookmarkStart w:id="18" w:name="_Toc34146506"/>
      <w:r>
        <w:t>LIST OF TOOLS</w:t>
      </w:r>
      <w:bookmarkEnd w:id="18"/>
    </w:p>
    <w:tbl>
      <w:tblPr>
        <w:tblStyle w:val="GridTable4-Accent1100"/>
        <w:tblW w:w="5000" w:type="pct"/>
        <w:tblLayout w:type="fixed"/>
        <w:tblLook w:val="04A0" w:firstRow="1" w:lastRow="0" w:firstColumn="1" w:lastColumn="0" w:noHBand="0" w:noVBand="1"/>
      </w:tblPr>
      <w:tblGrid>
        <w:gridCol w:w="722"/>
        <w:gridCol w:w="2232"/>
        <w:gridCol w:w="6619"/>
      </w:tblGrid>
      <w:tr w:rsidR="005629E3" w:rsidRPr="001D558C" w14:paraId="085DB880" w14:textId="77777777" w:rsidTr="00AA4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  <w:noWrap/>
            <w:hideMark/>
          </w:tcPr>
          <w:p w14:paraId="210514B6" w14:textId="77777777" w:rsidR="005629E3" w:rsidRPr="001D558C" w:rsidRDefault="005629E3" w:rsidP="00AA4467">
            <w:pPr>
              <w:jc w:val="center"/>
              <w:rPr>
                <w:b w:val="0"/>
                <w:bCs w:val="0"/>
              </w:rPr>
            </w:pPr>
            <w:r>
              <w:t>No.</w:t>
            </w:r>
          </w:p>
        </w:tc>
        <w:tc>
          <w:tcPr>
            <w:tcW w:w="1166" w:type="pct"/>
            <w:noWrap/>
            <w:hideMark/>
          </w:tcPr>
          <w:p w14:paraId="5AF83B58" w14:textId="77777777" w:rsidR="005629E3" w:rsidRPr="001D558C" w:rsidRDefault="005629E3" w:rsidP="00AA44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CATEGORY</w:t>
            </w:r>
          </w:p>
        </w:tc>
        <w:tc>
          <w:tcPr>
            <w:tcW w:w="3457" w:type="pct"/>
            <w:noWrap/>
            <w:hideMark/>
          </w:tcPr>
          <w:p w14:paraId="000985C6" w14:textId="77777777" w:rsidR="005629E3" w:rsidRPr="001D558C" w:rsidRDefault="005629E3" w:rsidP="00AA44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TOOLS</w:t>
            </w:r>
          </w:p>
        </w:tc>
      </w:tr>
      <w:tr w:rsidR="005629E3" w:rsidRPr="001D558C" w14:paraId="7546EA02" w14:textId="77777777" w:rsidTr="00AA4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  <w:vMerge w:val="restart"/>
            <w:noWrap/>
            <w:hideMark/>
          </w:tcPr>
          <w:p w14:paraId="0E7BC97E" w14:textId="77777777" w:rsidR="005629E3" w:rsidRPr="001D558C" w:rsidRDefault="005629E3" w:rsidP="00AA4467">
            <w:pPr>
              <w:rPr>
                <w:color w:val="000000"/>
              </w:rPr>
            </w:pPr>
            <w:r w:rsidRPr="003A3EC4">
              <w:rPr>
                <w:color w:val="000000"/>
              </w:rPr>
              <w:t> 1</w:t>
            </w:r>
          </w:p>
        </w:tc>
        <w:tc>
          <w:tcPr>
            <w:tcW w:w="1166" w:type="pct"/>
            <w:vMerge w:val="restart"/>
            <w:hideMark/>
          </w:tcPr>
          <w:p w14:paraId="3DED9061" w14:textId="77777777" w:rsidR="005629E3" w:rsidRPr="001D558C" w:rsidRDefault="005629E3" w:rsidP="00AA4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Open-Source tools</w:t>
            </w:r>
          </w:p>
        </w:tc>
        <w:tc>
          <w:tcPr>
            <w:tcW w:w="3457" w:type="pct"/>
            <w:hideMark/>
          </w:tcPr>
          <w:p w14:paraId="5DC8A3F6" w14:textId="77777777" w:rsidR="005629E3" w:rsidRPr="001D558C" w:rsidRDefault="005629E3" w:rsidP="00AA4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3A3EC4">
              <w:rPr>
                <w:color w:val="000000"/>
              </w:rPr>
              <w:t>Nmap, Firefox addons, Grabber, Zed, Sqlmap, WebScarab, Wireshark and other tool in Kali Linux (advanced penetration testing platform)</w:t>
            </w:r>
          </w:p>
        </w:tc>
      </w:tr>
      <w:tr w:rsidR="005629E3" w:rsidRPr="001D558C" w14:paraId="2B91D23D" w14:textId="77777777" w:rsidTr="00AA446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  <w:vMerge/>
            <w:hideMark/>
          </w:tcPr>
          <w:p w14:paraId="3C8C402B" w14:textId="77777777" w:rsidR="005629E3" w:rsidRPr="001D558C" w:rsidRDefault="005629E3" w:rsidP="00AA4467">
            <w:pPr>
              <w:rPr>
                <w:color w:val="000000"/>
              </w:rPr>
            </w:pPr>
          </w:p>
        </w:tc>
        <w:tc>
          <w:tcPr>
            <w:tcW w:w="1166" w:type="pct"/>
            <w:vMerge/>
            <w:hideMark/>
          </w:tcPr>
          <w:p w14:paraId="6B868BC2" w14:textId="77777777" w:rsidR="005629E3" w:rsidRPr="001D558C" w:rsidRDefault="005629E3" w:rsidP="00AA4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457" w:type="pct"/>
            <w:noWrap/>
            <w:hideMark/>
          </w:tcPr>
          <w:p w14:paraId="23AC7F06" w14:textId="77777777" w:rsidR="005629E3" w:rsidRPr="001D558C" w:rsidRDefault="005629E3" w:rsidP="00AA4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A3EC4">
              <w:rPr>
                <w:color w:val="000000"/>
              </w:rPr>
              <w:t xml:space="preserve">Framework scanner: </w:t>
            </w:r>
            <w:r w:rsidRPr="0096358F">
              <w:rPr>
                <w:color w:val="000000"/>
              </w:rPr>
              <w:t>Microsoft ASP.NET</w:t>
            </w:r>
          </w:p>
        </w:tc>
      </w:tr>
      <w:tr w:rsidR="005629E3" w:rsidRPr="001D558C" w14:paraId="7329361F" w14:textId="77777777" w:rsidTr="00AA4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  <w:vMerge/>
            <w:hideMark/>
          </w:tcPr>
          <w:p w14:paraId="143B2576" w14:textId="77777777" w:rsidR="005629E3" w:rsidRPr="001D558C" w:rsidRDefault="005629E3" w:rsidP="00AA4467">
            <w:pPr>
              <w:rPr>
                <w:color w:val="000000"/>
              </w:rPr>
            </w:pPr>
          </w:p>
        </w:tc>
        <w:tc>
          <w:tcPr>
            <w:tcW w:w="1166" w:type="pct"/>
            <w:vMerge/>
            <w:hideMark/>
          </w:tcPr>
          <w:p w14:paraId="3C18D54B" w14:textId="77777777" w:rsidR="005629E3" w:rsidRPr="001D558C" w:rsidRDefault="005629E3" w:rsidP="00AA4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457" w:type="pct"/>
            <w:noWrap/>
            <w:hideMark/>
          </w:tcPr>
          <w:p w14:paraId="1FBB6548" w14:textId="77777777" w:rsidR="005629E3" w:rsidRPr="001D558C" w:rsidRDefault="005629E3" w:rsidP="00AA4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3A3EC4">
              <w:rPr>
                <w:color w:val="000000"/>
              </w:rPr>
              <w:t>Software: notepad++, sublime, python, RDP, putty</w:t>
            </w:r>
          </w:p>
        </w:tc>
      </w:tr>
      <w:tr w:rsidR="005629E3" w:rsidRPr="001D558C" w14:paraId="7F5783A2" w14:textId="77777777" w:rsidTr="00AA446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  <w:vMerge w:val="restart"/>
            <w:noWrap/>
            <w:hideMark/>
          </w:tcPr>
          <w:p w14:paraId="0F0E4198" w14:textId="77777777" w:rsidR="005629E3" w:rsidRPr="001D558C" w:rsidRDefault="005629E3" w:rsidP="00AA4467">
            <w:pPr>
              <w:rPr>
                <w:color w:val="000000"/>
              </w:rPr>
            </w:pPr>
            <w:r w:rsidRPr="003A3EC4">
              <w:rPr>
                <w:color w:val="000000"/>
              </w:rPr>
              <w:t> 2</w:t>
            </w:r>
          </w:p>
        </w:tc>
        <w:tc>
          <w:tcPr>
            <w:tcW w:w="1166" w:type="pct"/>
            <w:vMerge w:val="restart"/>
            <w:noWrap/>
            <w:hideMark/>
          </w:tcPr>
          <w:p w14:paraId="30F72149" w14:textId="77777777" w:rsidR="005629E3" w:rsidRPr="001D558C" w:rsidRDefault="005629E3" w:rsidP="00AA4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Commercial tools</w:t>
            </w:r>
          </w:p>
        </w:tc>
        <w:tc>
          <w:tcPr>
            <w:tcW w:w="3457" w:type="pct"/>
            <w:noWrap/>
            <w:hideMark/>
          </w:tcPr>
          <w:p w14:paraId="13C4C8C9" w14:textId="77777777" w:rsidR="005629E3" w:rsidRPr="001D558C" w:rsidRDefault="005629E3" w:rsidP="00AA4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A3EC4">
              <w:rPr>
                <w:color w:val="000000"/>
              </w:rPr>
              <w:t xml:space="preserve">Burpsuite – </w:t>
            </w:r>
            <w:r>
              <w:rPr>
                <w:color w:val="000000"/>
              </w:rPr>
              <w:t>Proxy for application scanning, analyzing and modifying requests, responses</w:t>
            </w:r>
          </w:p>
        </w:tc>
      </w:tr>
      <w:tr w:rsidR="005629E3" w:rsidRPr="001D558C" w14:paraId="690F0C66" w14:textId="77777777" w:rsidTr="00AA4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  <w:vMerge/>
            <w:hideMark/>
          </w:tcPr>
          <w:p w14:paraId="5B61DC08" w14:textId="77777777" w:rsidR="005629E3" w:rsidRPr="001D558C" w:rsidRDefault="005629E3" w:rsidP="00AA4467">
            <w:pPr>
              <w:rPr>
                <w:color w:val="000000"/>
              </w:rPr>
            </w:pPr>
          </w:p>
        </w:tc>
        <w:tc>
          <w:tcPr>
            <w:tcW w:w="1166" w:type="pct"/>
            <w:vMerge/>
            <w:hideMark/>
          </w:tcPr>
          <w:p w14:paraId="5442F440" w14:textId="77777777" w:rsidR="005629E3" w:rsidRPr="001D558C" w:rsidRDefault="005629E3" w:rsidP="00AA4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457" w:type="pct"/>
            <w:hideMark/>
          </w:tcPr>
          <w:p w14:paraId="27A110D2" w14:textId="77777777" w:rsidR="005629E3" w:rsidRPr="001D558C" w:rsidRDefault="005629E3" w:rsidP="00AA4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3A3EC4">
              <w:rPr>
                <w:color w:val="000000"/>
              </w:rPr>
              <w:t xml:space="preserve">Nessus - </w:t>
            </w:r>
            <w:r>
              <w:rPr>
                <w:color w:val="000000"/>
              </w:rPr>
              <w:t>Vulnerability scanner for servers, databases, applications and network devices</w:t>
            </w:r>
          </w:p>
        </w:tc>
      </w:tr>
      <w:tr w:rsidR="005629E3" w:rsidRPr="001D558C" w14:paraId="4EBE3AD6" w14:textId="77777777" w:rsidTr="00AA4467">
        <w:trPr>
          <w:trHeight w:val="3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" w:type="pct"/>
            <w:noWrap/>
            <w:hideMark/>
          </w:tcPr>
          <w:p w14:paraId="015B832B" w14:textId="77777777" w:rsidR="005629E3" w:rsidRPr="001D558C" w:rsidRDefault="005629E3" w:rsidP="00AA4467">
            <w:pPr>
              <w:rPr>
                <w:color w:val="000000"/>
              </w:rPr>
            </w:pPr>
            <w:r w:rsidRPr="003A3EC4">
              <w:rPr>
                <w:color w:val="000000"/>
              </w:rPr>
              <w:t> 3</w:t>
            </w:r>
          </w:p>
        </w:tc>
        <w:tc>
          <w:tcPr>
            <w:tcW w:w="1166" w:type="pct"/>
            <w:hideMark/>
          </w:tcPr>
          <w:p w14:paraId="2EC3C17E" w14:textId="77777777" w:rsidR="005629E3" w:rsidRPr="001D558C" w:rsidRDefault="005629E3" w:rsidP="00AA4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Self-developed tools</w:t>
            </w:r>
            <w:r w:rsidRPr="003A3EC4">
              <w:rPr>
                <w:color w:val="000000"/>
              </w:rPr>
              <w:t xml:space="preserve"> (HPT)</w:t>
            </w:r>
          </w:p>
        </w:tc>
        <w:tc>
          <w:tcPr>
            <w:tcW w:w="3457" w:type="pct"/>
            <w:hideMark/>
          </w:tcPr>
          <w:p w14:paraId="26E2D372" w14:textId="77777777" w:rsidR="005629E3" w:rsidRPr="003A3EC4" w:rsidRDefault="005629E3" w:rsidP="00AA4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A3EC4">
              <w:rPr>
                <w:color w:val="000000"/>
              </w:rPr>
              <w:t>HPT Scanner &amp; Tool</w:t>
            </w:r>
            <w:r w:rsidRPr="003A3EC4">
              <w:rPr>
                <w:color w:val="000000"/>
              </w:rPr>
              <w:br/>
              <w:t xml:space="preserve">- </w:t>
            </w:r>
            <w:r>
              <w:rPr>
                <w:color w:val="000000"/>
              </w:rPr>
              <w:t>Analyzing application structure</w:t>
            </w:r>
            <w:r w:rsidRPr="003A3EC4">
              <w:rPr>
                <w:color w:val="000000"/>
              </w:rPr>
              <w:br/>
              <w:t xml:space="preserve">- </w:t>
            </w:r>
            <w:r>
              <w:rPr>
                <w:color w:val="000000"/>
              </w:rPr>
              <w:t>Enumerate application components</w:t>
            </w:r>
            <w:r w:rsidRPr="003A3EC4">
              <w:rPr>
                <w:color w:val="000000"/>
              </w:rPr>
              <w:t xml:space="preserve"> (</w:t>
            </w:r>
            <w:r>
              <w:rPr>
                <w:color w:val="000000"/>
              </w:rPr>
              <w:t>functions</w:t>
            </w:r>
            <w:r w:rsidRPr="003A3EC4">
              <w:rPr>
                <w:color w:val="000000"/>
              </w:rPr>
              <w:t xml:space="preserve">, url, </w:t>
            </w:r>
            <w:r>
              <w:rPr>
                <w:color w:val="000000"/>
              </w:rPr>
              <w:t>parameters</w:t>
            </w:r>
            <w:r w:rsidRPr="003A3EC4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…</w:t>
            </w:r>
            <w:r w:rsidRPr="003A3EC4">
              <w:rPr>
                <w:color w:val="000000"/>
              </w:rPr>
              <w:t>)</w:t>
            </w:r>
            <w:r w:rsidRPr="003A3EC4">
              <w:rPr>
                <w:color w:val="000000"/>
              </w:rPr>
              <w:br/>
              <w:t>-</w:t>
            </w:r>
            <w:r>
              <w:rPr>
                <w:color w:val="000000"/>
              </w:rPr>
              <w:t xml:space="preserve"> Password dictionary and signs of critical vulnerabilities, for example XSS, SQL based on errors</w:t>
            </w:r>
          </w:p>
          <w:p w14:paraId="66D68521" w14:textId="77777777" w:rsidR="005629E3" w:rsidRPr="001D558C" w:rsidRDefault="005629E3" w:rsidP="00AA4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3A3EC4">
              <w:rPr>
                <w:color w:val="000000"/>
              </w:rPr>
              <w:t xml:space="preserve">- </w:t>
            </w:r>
            <w:r>
              <w:rPr>
                <w:color w:val="000000"/>
              </w:rPr>
              <w:t>Sensitive components detection</w:t>
            </w:r>
            <w:r w:rsidRPr="003A3EC4">
              <w:rPr>
                <w:color w:val="000000"/>
              </w:rPr>
              <w:t xml:space="preserve"> (GHDB, Module, keyword,</w:t>
            </w:r>
            <w:r>
              <w:rPr>
                <w:color w:val="000000"/>
              </w:rPr>
              <w:t xml:space="preserve"> parameters</w:t>
            </w:r>
            <w:r w:rsidRPr="003A3EC4"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contents</w:t>
            </w:r>
            <w:r w:rsidRPr="003A3EC4">
              <w:rPr>
                <w:color w:val="000000"/>
              </w:rPr>
              <w:t xml:space="preserve">, email, </w:t>
            </w:r>
            <w:r>
              <w:rPr>
                <w:color w:val="000000"/>
              </w:rPr>
              <w:t>notes</w:t>
            </w:r>
            <w:r w:rsidRPr="003A3EC4">
              <w:rPr>
                <w:color w:val="000000"/>
              </w:rPr>
              <w:t>, backup dat</w:t>
            </w:r>
            <w:r>
              <w:rPr>
                <w:color w:val="000000"/>
              </w:rPr>
              <w:t>a, …</w:t>
            </w:r>
            <w:r w:rsidRPr="003A3EC4">
              <w:rPr>
                <w:color w:val="000000"/>
              </w:rPr>
              <w:t>)</w:t>
            </w:r>
            <w:r w:rsidRPr="003A3EC4">
              <w:rPr>
                <w:color w:val="000000"/>
              </w:rPr>
              <w:br/>
              <w:t xml:space="preserve">- </w:t>
            </w:r>
            <w:r>
              <w:rPr>
                <w:color w:val="000000"/>
              </w:rPr>
              <w:t>Customized exploit for critical vulnerabilities</w:t>
            </w:r>
            <w:r w:rsidRPr="003A3EC4">
              <w:rPr>
                <w:color w:val="000000"/>
              </w:rPr>
              <w:t>: SQL Injection, XSS, Heartbleed, XPath, XXE, File Upload, File Inclusion, OS Command Injection</w:t>
            </w:r>
            <w:r>
              <w:rPr>
                <w:color w:val="000000"/>
              </w:rPr>
              <w:t xml:space="preserve">, … and others vulnerabilities in and out of </w:t>
            </w:r>
            <w:r w:rsidRPr="003A3EC4">
              <w:rPr>
                <w:color w:val="000000"/>
              </w:rPr>
              <w:t xml:space="preserve">OWASP Top 10 </w:t>
            </w:r>
            <w:r w:rsidRPr="003A3EC4">
              <w:rPr>
                <w:color w:val="000000"/>
              </w:rPr>
              <w:br/>
              <w:t xml:space="preserve">- </w:t>
            </w:r>
            <w:r>
              <w:rPr>
                <w:color w:val="000000"/>
              </w:rPr>
              <w:t>Customization support for web service</w:t>
            </w:r>
          </w:p>
        </w:tc>
      </w:tr>
    </w:tbl>
    <w:p w14:paraId="72E3FEDA" w14:textId="77777777" w:rsidR="00DD3157" w:rsidRDefault="00B35DAE" w:rsidP="007476B7">
      <w:pPr>
        <w:pStyle w:val="Heading2"/>
      </w:pPr>
      <w:bookmarkStart w:id="19" w:name="_Toc34146507"/>
      <w:r>
        <w:t xml:space="preserve">LIST OF </w:t>
      </w:r>
      <w:r w:rsidR="00CE40CA">
        <w:t>OWASP</w:t>
      </w:r>
      <w:r w:rsidR="00D77876">
        <w:t xml:space="preserve"> TESTCASE</w:t>
      </w:r>
      <w:bookmarkEnd w:id="19"/>
      <w:r w:rsidR="004B1C9E">
        <w:t>S</w:t>
      </w:r>
    </w:p>
    <w:tbl>
      <w:tblPr>
        <w:tblStyle w:val="GridTable4-Accent110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6237"/>
        <w:gridCol w:w="1272"/>
      </w:tblGrid>
      <w:tr w:rsidR="0001157D" w:rsidRPr="00AD7173" w14:paraId="7B91FF81" w14:textId="77777777" w:rsidTr="000115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  <w:hideMark/>
          </w:tcPr>
          <w:p w14:paraId="2FB4EC9B" w14:textId="77777777" w:rsidR="007B584C" w:rsidRPr="00AD7173" w:rsidRDefault="007B584C" w:rsidP="00D21C2E">
            <w:pPr>
              <w:jc w:val="center"/>
              <w:rPr>
                <w:b w:val="0"/>
                <w:bCs w:val="0"/>
              </w:rPr>
            </w:pPr>
            <w:r>
              <w:t>CATEGORY</w:t>
            </w:r>
          </w:p>
        </w:tc>
        <w:tc>
          <w:tcPr>
            <w:tcW w:w="6237" w:type="dxa"/>
            <w:vAlign w:val="center"/>
            <w:hideMark/>
          </w:tcPr>
          <w:p w14:paraId="4AE5B014" w14:textId="77777777" w:rsidR="007B584C" w:rsidRPr="00AD7173" w:rsidRDefault="007B584C" w:rsidP="00D21C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D7173">
              <w:t>TESTCASE</w:t>
            </w:r>
          </w:p>
        </w:tc>
        <w:tc>
          <w:tcPr>
            <w:tcW w:w="1272" w:type="dxa"/>
            <w:vAlign w:val="center"/>
            <w:hideMark/>
          </w:tcPr>
          <w:p w14:paraId="68A0CAD3" w14:textId="77777777" w:rsidR="007B584C" w:rsidRPr="00AD7173" w:rsidRDefault="007B584C" w:rsidP="00D21C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RESULT</w:t>
            </w:r>
          </w:p>
        </w:tc>
      </w:tr>
      <w:tr w:rsidR="0001157D" w:rsidRPr="00193939" w14:paraId="5A6FF9D9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noWrap/>
          </w:tcPr>
          <w:p w14:paraId="2B03E58F" w14:textId="77777777" w:rsidR="007B584C" w:rsidRPr="00193939" w:rsidRDefault="007B584C" w:rsidP="00D21C2E">
            <w:r w:rsidRPr="009D52CD">
              <w:t>Information Gathering</w:t>
            </w:r>
          </w:p>
        </w:tc>
        <w:tc>
          <w:tcPr>
            <w:tcW w:w="6237" w:type="dxa"/>
          </w:tcPr>
          <w:p w14:paraId="4F8A75CA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33F4">
              <w:t>Conduct Search Engine Discovery and Reconnaissance for Information Leakage (OTG-INFO-001)</w:t>
            </w:r>
          </w:p>
        </w:tc>
        <w:tc>
          <w:tcPr>
            <w:tcW w:w="1272" w:type="dxa"/>
            <w:noWrap/>
          </w:tcPr>
          <w:p w14:paraId="0DD5B43B" w14:textId="77777777" w:rsidR="007B584C" w:rsidRPr="00193939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7B584C" w:rsidRPr="00193939" w14:paraId="7030EDCB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noWrap/>
          </w:tcPr>
          <w:p w14:paraId="14D0DF70" w14:textId="77777777" w:rsidR="007B584C" w:rsidRPr="00193939" w:rsidRDefault="007B584C" w:rsidP="00D21C2E"/>
        </w:tc>
        <w:tc>
          <w:tcPr>
            <w:tcW w:w="6237" w:type="dxa"/>
          </w:tcPr>
          <w:p w14:paraId="2C188ADB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33F4">
              <w:t>Fingerprint Web Server (OTG-INFO-002)</w:t>
            </w:r>
          </w:p>
        </w:tc>
        <w:tc>
          <w:tcPr>
            <w:tcW w:w="1272" w:type="dxa"/>
            <w:noWrap/>
          </w:tcPr>
          <w:p w14:paraId="4493ABC1" w14:textId="77777777" w:rsidR="007B584C" w:rsidRPr="00193939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1157D" w:rsidRPr="00193939" w14:paraId="6B00AB97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noWrap/>
          </w:tcPr>
          <w:p w14:paraId="201F670E" w14:textId="77777777" w:rsidR="007B584C" w:rsidRPr="00193939" w:rsidRDefault="007B584C" w:rsidP="00D21C2E"/>
        </w:tc>
        <w:tc>
          <w:tcPr>
            <w:tcW w:w="6237" w:type="dxa"/>
          </w:tcPr>
          <w:p w14:paraId="6FC1438C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33F4">
              <w:t>Review Webserver Metafiles for Information Leakage (OTG-INFO-003)</w:t>
            </w:r>
          </w:p>
        </w:tc>
        <w:tc>
          <w:tcPr>
            <w:tcW w:w="1272" w:type="dxa"/>
            <w:noWrap/>
          </w:tcPr>
          <w:p w14:paraId="64494C4A" w14:textId="77777777" w:rsidR="007B584C" w:rsidRPr="00193939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7B584C" w:rsidRPr="00193939" w14:paraId="076D108B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noWrap/>
          </w:tcPr>
          <w:p w14:paraId="13C3B19A" w14:textId="77777777" w:rsidR="007B584C" w:rsidRPr="00193939" w:rsidRDefault="007B584C" w:rsidP="00D21C2E"/>
        </w:tc>
        <w:tc>
          <w:tcPr>
            <w:tcW w:w="6237" w:type="dxa"/>
          </w:tcPr>
          <w:p w14:paraId="55810A3B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33F4">
              <w:t>Enumerate Applications on Webserver (OTG-INFO-004)</w:t>
            </w:r>
          </w:p>
        </w:tc>
        <w:tc>
          <w:tcPr>
            <w:tcW w:w="1272" w:type="dxa"/>
            <w:noWrap/>
          </w:tcPr>
          <w:p w14:paraId="5272567E" w14:textId="77777777" w:rsidR="007B584C" w:rsidRPr="00193939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1157D" w:rsidRPr="00193939" w14:paraId="2F1E91A9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noWrap/>
          </w:tcPr>
          <w:p w14:paraId="7E206621" w14:textId="77777777" w:rsidR="007B584C" w:rsidRPr="00193939" w:rsidRDefault="007B584C" w:rsidP="00D21C2E"/>
        </w:tc>
        <w:tc>
          <w:tcPr>
            <w:tcW w:w="6237" w:type="dxa"/>
          </w:tcPr>
          <w:p w14:paraId="3BFB04B0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33F4">
              <w:t xml:space="preserve">Review Webpage Comments and Metadata for Information </w:t>
            </w:r>
            <w:r w:rsidRPr="003E33F4">
              <w:lastRenderedPageBreak/>
              <w:t>Leakage (OTG-INFO-005)</w:t>
            </w:r>
          </w:p>
        </w:tc>
        <w:tc>
          <w:tcPr>
            <w:tcW w:w="1272" w:type="dxa"/>
            <w:noWrap/>
          </w:tcPr>
          <w:p w14:paraId="27EFA1CA" w14:textId="77777777" w:rsidR="007B584C" w:rsidRPr="00193939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Pass</w:t>
            </w:r>
          </w:p>
        </w:tc>
      </w:tr>
      <w:tr w:rsidR="007B584C" w:rsidRPr="00193939" w14:paraId="3E362934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noWrap/>
          </w:tcPr>
          <w:p w14:paraId="42C6BA9D" w14:textId="77777777" w:rsidR="007B584C" w:rsidRPr="00193939" w:rsidRDefault="007B584C" w:rsidP="00D21C2E"/>
        </w:tc>
        <w:tc>
          <w:tcPr>
            <w:tcW w:w="6237" w:type="dxa"/>
          </w:tcPr>
          <w:p w14:paraId="5CF1F80B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33F4">
              <w:t>Identify application entry points (OTG-INFO-006)</w:t>
            </w:r>
          </w:p>
        </w:tc>
        <w:tc>
          <w:tcPr>
            <w:tcW w:w="1272" w:type="dxa"/>
            <w:noWrap/>
          </w:tcPr>
          <w:p w14:paraId="49C5A420" w14:textId="77777777" w:rsidR="007B584C" w:rsidRPr="00193939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1157D" w:rsidRPr="00193939" w14:paraId="2FC18ADB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noWrap/>
          </w:tcPr>
          <w:p w14:paraId="3ED797F7" w14:textId="77777777" w:rsidR="007B584C" w:rsidRPr="00193939" w:rsidRDefault="007B584C" w:rsidP="00D21C2E"/>
        </w:tc>
        <w:tc>
          <w:tcPr>
            <w:tcW w:w="6237" w:type="dxa"/>
          </w:tcPr>
          <w:p w14:paraId="6FEDC408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33F4">
              <w:t>Map execution paths through application (OTG-INFO-007)</w:t>
            </w:r>
          </w:p>
        </w:tc>
        <w:tc>
          <w:tcPr>
            <w:tcW w:w="1272" w:type="dxa"/>
            <w:noWrap/>
          </w:tcPr>
          <w:p w14:paraId="0F8656ED" w14:textId="77777777" w:rsidR="007B584C" w:rsidRPr="00193939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7B584C" w:rsidRPr="00193939" w14:paraId="11E25D82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noWrap/>
          </w:tcPr>
          <w:p w14:paraId="2EF8B559" w14:textId="77777777" w:rsidR="007B584C" w:rsidRPr="00193939" w:rsidRDefault="007B584C" w:rsidP="00D21C2E"/>
        </w:tc>
        <w:tc>
          <w:tcPr>
            <w:tcW w:w="6237" w:type="dxa"/>
          </w:tcPr>
          <w:p w14:paraId="1651DD3E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33F4">
              <w:t>Fingerprint Web Application Framework (OTG-INFO-008)</w:t>
            </w:r>
          </w:p>
        </w:tc>
        <w:tc>
          <w:tcPr>
            <w:tcW w:w="1272" w:type="dxa"/>
            <w:noWrap/>
          </w:tcPr>
          <w:p w14:paraId="5DA1590E" w14:textId="77777777" w:rsidR="007B584C" w:rsidRPr="00193939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1157D" w:rsidRPr="00193939" w14:paraId="6613AC74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noWrap/>
          </w:tcPr>
          <w:p w14:paraId="3429FB86" w14:textId="77777777" w:rsidR="007B584C" w:rsidRPr="00193939" w:rsidRDefault="007B584C" w:rsidP="00D21C2E"/>
        </w:tc>
        <w:tc>
          <w:tcPr>
            <w:tcW w:w="6237" w:type="dxa"/>
          </w:tcPr>
          <w:p w14:paraId="49A31F77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33F4">
              <w:t>Fingerprint Web Application (OTG-INFO-009)</w:t>
            </w:r>
          </w:p>
        </w:tc>
        <w:tc>
          <w:tcPr>
            <w:tcW w:w="1272" w:type="dxa"/>
            <w:noWrap/>
          </w:tcPr>
          <w:p w14:paraId="11FB05A1" w14:textId="77777777" w:rsidR="007B584C" w:rsidRPr="00193939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7B584C" w:rsidRPr="00193939" w14:paraId="36F17E40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noWrap/>
          </w:tcPr>
          <w:p w14:paraId="1BCBDC79" w14:textId="77777777" w:rsidR="007B584C" w:rsidRPr="00193939" w:rsidRDefault="007B584C" w:rsidP="00D21C2E"/>
        </w:tc>
        <w:tc>
          <w:tcPr>
            <w:tcW w:w="6237" w:type="dxa"/>
          </w:tcPr>
          <w:p w14:paraId="76D5CADF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33F4">
              <w:t>Map Application Architecture (OTG-INFO-010)</w:t>
            </w:r>
          </w:p>
        </w:tc>
        <w:tc>
          <w:tcPr>
            <w:tcW w:w="1272" w:type="dxa"/>
            <w:noWrap/>
          </w:tcPr>
          <w:p w14:paraId="02D4C0B4" w14:textId="77777777" w:rsidR="007B584C" w:rsidRPr="00193939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1157D" w:rsidRPr="00AD7173" w14:paraId="392FABFB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noWrap/>
            <w:hideMark/>
          </w:tcPr>
          <w:p w14:paraId="69853451" w14:textId="77777777" w:rsidR="007B584C" w:rsidRPr="00AD7173" w:rsidRDefault="007B584C" w:rsidP="00D21C2E">
            <w:pPr>
              <w:rPr>
                <w:b w:val="0"/>
                <w:bCs w:val="0"/>
              </w:rPr>
            </w:pPr>
            <w:r w:rsidRPr="00AD7173">
              <w:t>Configuration and Deployment Management Testing</w:t>
            </w:r>
          </w:p>
        </w:tc>
        <w:tc>
          <w:tcPr>
            <w:tcW w:w="6237" w:type="dxa"/>
            <w:hideMark/>
          </w:tcPr>
          <w:p w14:paraId="3634FAD1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 Network/Infrastructure Configuration (OTG-CONFIG-001)</w:t>
            </w:r>
          </w:p>
        </w:tc>
        <w:tc>
          <w:tcPr>
            <w:tcW w:w="1272" w:type="dxa"/>
            <w:noWrap/>
            <w:hideMark/>
          </w:tcPr>
          <w:p w14:paraId="2986F347" w14:textId="77777777"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14:paraId="18FC3C8F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hideMark/>
          </w:tcPr>
          <w:p w14:paraId="74E59712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  <w:hideMark/>
          </w:tcPr>
          <w:p w14:paraId="26E1740B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AD7173">
              <w:rPr>
                <w:bCs/>
              </w:rPr>
              <w:t>Test Application Platform Configuration (OTG-CONFIG-002)</w:t>
            </w:r>
          </w:p>
        </w:tc>
        <w:tc>
          <w:tcPr>
            <w:tcW w:w="1272" w:type="dxa"/>
            <w:noWrap/>
            <w:hideMark/>
          </w:tcPr>
          <w:p w14:paraId="322D900E" w14:textId="77777777"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14:paraId="5DECCAD2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hideMark/>
          </w:tcPr>
          <w:p w14:paraId="1FABFAC4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  <w:hideMark/>
          </w:tcPr>
          <w:p w14:paraId="23BFE940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 File Extensions Handling for Sensitive Information (OTG-CONFIG-003)</w:t>
            </w:r>
          </w:p>
        </w:tc>
        <w:tc>
          <w:tcPr>
            <w:tcW w:w="1272" w:type="dxa"/>
            <w:noWrap/>
            <w:hideMark/>
          </w:tcPr>
          <w:p w14:paraId="146410FF" w14:textId="77777777"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14:paraId="5DB586A8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hideMark/>
          </w:tcPr>
          <w:p w14:paraId="602DBF5E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  <w:hideMark/>
          </w:tcPr>
          <w:p w14:paraId="56135443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Review Old, Backup and Unreferenced Files for Sensitive Information (OTG-CONFIG-004)</w:t>
            </w:r>
          </w:p>
        </w:tc>
        <w:tc>
          <w:tcPr>
            <w:tcW w:w="1272" w:type="dxa"/>
            <w:noWrap/>
            <w:hideMark/>
          </w:tcPr>
          <w:p w14:paraId="3E946362" w14:textId="77777777"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14:paraId="2CF57594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hideMark/>
          </w:tcPr>
          <w:p w14:paraId="17FBD5FE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  <w:hideMark/>
          </w:tcPr>
          <w:p w14:paraId="334D2786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AD7173">
              <w:rPr>
                <w:bCs/>
              </w:rPr>
              <w:t>Enumerate Infrastructure and Application Admin Interfaces (OTG-CONFIG-005)</w:t>
            </w:r>
          </w:p>
        </w:tc>
        <w:tc>
          <w:tcPr>
            <w:tcW w:w="1272" w:type="dxa"/>
            <w:noWrap/>
            <w:hideMark/>
          </w:tcPr>
          <w:p w14:paraId="31F206A3" w14:textId="77777777"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FF0000"/>
              </w:rPr>
            </w:pPr>
            <w:r w:rsidRPr="00AD7173">
              <w:rPr>
                <w:bCs/>
              </w:rPr>
              <w:t>Pass</w:t>
            </w:r>
          </w:p>
        </w:tc>
      </w:tr>
      <w:tr w:rsidR="007B584C" w:rsidRPr="00AD7173" w14:paraId="3DF764C9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hideMark/>
          </w:tcPr>
          <w:p w14:paraId="5FAC8ADA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  <w:hideMark/>
          </w:tcPr>
          <w:p w14:paraId="7957B019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 HTTP Methods (OTG-CONFIG-006)</w:t>
            </w:r>
          </w:p>
        </w:tc>
        <w:tc>
          <w:tcPr>
            <w:tcW w:w="1272" w:type="dxa"/>
            <w:noWrap/>
            <w:hideMark/>
          </w:tcPr>
          <w:p w14:paraId="340BA64B" w14:textId="77777777"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14:paraId="6436522E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hideMark/>
          </w:tcPr>
          <w:p w14:paraId="56E24F2E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  <w:hideMark/>
          </w:tcPr>
          <w:p w14:paraId="43048196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 HTTP Strict Transport Security (OTG-CONFIG-007)</w:t>
            </w:r>
          </w:p>
        </w:tc>
        <w:tc>
          <w:tcPr>
            <w:tcW w:w="1272" w:type="dxa"/>
            <w:noWrap/>
            <w:hideMark/>
          </w:tcPr>
          <w:p w14:paraId="1EEC2439" w14:textId="77777777"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D7173">
              <w:t>Pass</w:t>
            </w:r>
          </w:p>
        </w:tc>
      </w:tr>
      <w:tr w:rsidR="007B584C" w:rsidRPr="00AD7173" w14:paraId="111E5012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hideMark/>
          </w:tcPr>
          <w:p w14:paraId="12FBA6C0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  <w:hideMark/>
          </w:tcPr>
          <w:p w14:paraId="5B38C6C6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 RIA cross domain policy (OTG-CONFIG-008)</w:t>
            </w:r>
          </w:p>
        </w:tc>
        <w:tc>
          <w:tcPr>
            <w:tcW w:w="1272" w:type="dxa"/>
            <w:noWrap/>
            <w:hideMark/>
          </w:tcPr>
          <w:p w14:paraId="2C2E8E85" w14:textId="77777777"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14:paraId="0CE31BFD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52F28E84" w14:textId="77777777" w:rsidR="007B584C" w:rsidRPr="00AD7173" w:rsidRDefault="007B584C" w:rsidP="00D21C2E">
            <w:pPr>
              <w:rPr>
                <w:b w:val="0"/>
                <w:bCs w:val="0"/>
              </w:rPr>
            </w:pPr>
            <w:r w:rsidRPr="00AD7173">
              <w:t>Identity Management Testing</w:t>
            </w:r>
          </w:p>
        </w:tc>
        <w:tc>
          <w:tcPr>
            <w:tcW w:w="6237" w:type="dxa"/>
          </w:tcPr>
          <w:p w14:paraId="3E523ED6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 Role Definitions (OTG-IDENT-001)</w:t>
            </w:r>
          </w:p>
        </w:tc>
        <w:tc>
          <w:tcPr>
            <w:tcW w:w="1272" w:type="dxa"/>
            <w:noWrap/>
          </w:tcPr>
          <w:p w14:paraId="74416C42" w14:textId="77777777"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14:paraId="0497099D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FB55DB2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6BD87CFB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0" w:name="_Hlk15996155"/>
            <w:r w:rsidRPr="00AD7173">
              <w:t>Test User Registration Process (OTG-IDENT-002)</w:t>
            </w:r>
            <w:bookmarkEnd w:id="20"/>
          </w:p>
        </w:tc>
        <w:tc>
          <w:tcPr>
            <w:tcW w:w="1272" w:type="dxa"/>
            <w:noWrap/>
          </w:tcPr>
          <w:p w14:paraId="6B3FAB2F" w14:textId="77777777"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14:paraId="7F7DE6FB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1586FED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28CAB12A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 Account Provisioning Process (OTG-IDENT-003)</w:t>
            </w:r>
          </w:p>
        </w:tc>
        <w:tc>
          <w:tcPr>
            <w:tcW w:w="1272" w:type="dxa"/>
            <w:noWrap/>
          </w:tcPr>
          <w:p w14:paraId="02FB587A" w14:textId="77777777"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14:paraId="33C08C95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C1320E7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24E1EFBF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Account Enumeration and Guessable User Account (OTG-IDENT-004)</w:t>
            </w:r>
          </w:p>
        </w:tc>
        <w:tc>
          <w:tcPr>
            <w:tcW w:w="1272" w:type="dxa"/>
            <w:noWrap/>
          </w:tcPr>
          <w:p w14:paraId="0AB74436" w14:textId="77777777"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D7173">
              <w:t>Pass</w:t>
            </w:r>
          </w:p>
        </w:tc>
      </w:tr>
      <w:tr w:rsidR="0001157D" w:rsidRPr="00AD7173" w14:paraId="2BB90795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CDDF61C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6A378309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Weak or Unenforced Username Policy (OTG-IDENT-005)</w:t>
            </w:r>
          </w:p>
        </w:tc>
        <w:tc>
          <w:tcPr>
            <w:tcW w:w="1272" w:type="dxa"/>
            <w:noWrap/>
          </w:tcPr>
          <w:p w14:paraId="6EAADBA4" w14:textId="77777777"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14:paraId="666C88C6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7464B345" w14:textId="77777777" w:rsidR="007B584C" w:rsidRPr="00AD7173" w:rsidRDefault="007B584C" w:rsidP="00D21C2E">
            <w:pPr>
              <w:rPr>
                <w:b w:val="0"/>
                <w:bCs w:val="0"/>
              </w:rPr>
            </w:pPr>
            <w:r w:rsidRPr="00AD7173">
              <w:t>Authentication Testing</w:t>
            </w:r>
          </w:p>
        </w:tc>
        <w:tc>
          <w:tcPr>
            <w:tcW w:w="6237" w:type="dxa"/>
          </w:tcPr>
          <w:p w14:paraId="563E5D98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AD7173">
              <w:rPr>
                <w:bCs/>
              </w:rPr>
              <w:t>Testing for Credentials Transported over an Encrypted Channel (OTG-AUTHN-001)</w:t>
            </w:r>
          </w:p>
        </w:tc>
        <w:tc>
          <w:tcPr>
            <w:tcW w:w="1272" w:type="dxa"/>
            <w:noWrap/>
          </w:tcPr>
          <w:p w14:paraId="3199700E" w14:textId="77777777"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D7173">
              <w:t>Pass</w:t>
            </w:r>
          </w:p>
        </w:tc>
      </w:tr>
      <w:tr w:rsidR="0001157D" w:rsidRPr="00AD7173" w14:paraId="776D1167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CC7FCE7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4F3E161D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Default Credentials (OTG-AUTHN-002)</w:t>
            </w:r>
          </w:p>
        </w:tc>
        <w:tc>
          <w:tcPr>
            <w:tcW w:w="1272" w:type="dxa"/>
            <w:noWrap/>
          </w:tcPr>
          <w:p w14:paraId="1BE33B77" w14:textId="77777777"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14:paraId="10DB55ED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E41A012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26A68B90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Weak Lock Out Mechanism (OTG-AUTHN-003)</w:t>
            </w:r>
          </w:p>
        </w:tc>
        <w:tc>
          <w:tcPr>
            <w:tcW w:w="1272" w:type="dxa"/>
            <w:noWrap/>
          </w:tcPr>
          <w:p w14:paraId="5E44CF8E" w14:textId="77777777"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14:paraId="230CEA11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97C28AF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3B319545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Bypassing Authentication Schema (OTG-AUTHN-004)</w:t>
            </w:r>
          </w:p>
        </w:tc>
        <w:tc>
          <w:tcPr>
            <w:tcW w:w="1272" w:type="dxa"/>
            <w:noWrap/>
          </w:tcPr>
          <w:p w14:paraId="78384DC8" w14:textId="77777777"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14:paraId="0EAA1923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17C641E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5C19B9D9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 Remember Password Functionality (OTG-AUTHN-005)</w:t>
            </w:r>
          </w:p>
        </w:tc>
        <w:tc>
          <w:tcPr>
            <w:tcW w:w="1272" w:type="dxa"/>
            <w:noWrap/>
          </w:tcPr>
          <w:p w14:paraId="61FBA9B3" w14:textId="77777777"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14:paraId="040ED1BD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E9316C7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5BDD9992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Browser Cache Weakness (OTG-AUTHN-006)</w:t>
            </w:r>
          </w:p>
        </w:tc>
        <w:tc>
          <w:tcPr>
            <w:tcW w:w="1272" w:type="dxa"/>
            <w:noWrap/>
          </w:tcPr>
          <w:p w14:paraId="5F59689A" w14:textId="77777777"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14:paraId="7974636D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790E174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1C25F5E9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Weak Password Policy (OTG-AUTHN-007)</w:t>
            </w:r>
          </w:p>
        </w:tc>
        <w:tc>
          <w:tcPr>
            <w:tcW w:w="1272" w:type="dxa"/>
            <w:noWrap/>
          </w:tcPr>
          <w:p w14:paraId="7757AC28" w14:textId="77777777"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14:paraId="5C2EF7DA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1175831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779F128F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Weak Security Questio</w:t>
            </w:r>
            <w:r>
              <w:t>n/A</w:t>
            </w:r>
            <w:r w:rsidRPr="00AD7173">
              <w:t>nswer (OTG-AUTHN-008)</w:t>
            </w:r>
          </w:p>
        </w:tc>
        <w:tc>
          <w:tcPr>
            <w:tcW w:w="1272" w:type="dxa"/>
            <w:noWrap/>
          </w:tcPr>
          <w:p w14:paraId="2C97F216" w14:textId="77777777"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14:paraId="6631B883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0E75970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165EDF1A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Weak Password Change or Reset Functionalities (OTG-AUTHN-009)</w:t>
            </w:r>
          </w:p>
        </w:tc>
        <w:tc>
          <w:tcPr>
            <w:tcW w:w="1272" w:type="dxa"/>
            <w:noWrap/>
          </w:tcPr>
          <w:p w14:paraId="50A1B1E0" w14:textId="77777777"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14:paraId="74ED3213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C806723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050172A0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Weaker Authentication in Alternative Channel (OTG-AUTHN-010)</w:t>
            </w:r>
          </w:p>
        </w:tc>
        <w:tc>
          <w:tcPr>
            <w:tcW w:w="1272" w:type="dxa"/>
            <w:noWrap/>
          </w:tcPr>
          <w:p w14:paraId="23970D7D" w14:textId="77777777"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14:paraId="18DD71FE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4AA6EF8C" w14:textId="77777777" w:rsidR="007B584C" w:rsidRPr="00AD7173" w:rsidRDefault="007B584C" w:rsidP="00D21C2E">
            <w:pPr>
              <w:rPr>
                <w:b w:val="0"/>
                <w:bCs w:val="0"/>
              </w:rPr>
            </w:pPr>
            <w:r w:rsidRPr="00AD7173">
              <w:t>Authorization Testing</w:t>
            </w:r>
          </w:p>
        </w:tc>
        <w:tc>
          <w:tcPr>
            <w:tcW w:w="6237" w:type="dxa"/>
          </w:tcPr>
          <w:p w14:paraId="0140B663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Directory Traversal/File Include (OTG-AUTHZ-001)</w:t>
            </w:r>
          </w:p>
        </w:tc>
        <w:tc>
          <w:tcPr>
            <w:tcW w:w="1272" w:type="dxa"/>
            <w:noWrap/>
          </w:tcPr>
          <w:p w14:paraId="2AA1B65A" w14:textId="77777777"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14:paraId="0D892518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26ACD58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56545D4E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Bypassing Authorization Schema (OTG-AUTHZ-002)</w:t>
            </w:r>
          </w:p>
        </w:tc>
        <w:tc>
          <w:tcPr>
            <w:tcW w:w="1272" w:type="dxa"/>
            <w:noWrap/>
          </w:tcPr>
          <w:p w14:paraId="7D8C6199" w14:textId="77777777"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14:paraId="7EB37BF3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160BC98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572FF9DF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Privilege Escalation (OTG-AUTHZ-003)</w:t>
            </w:r>
          </w:p>
        </w:tc>
        <w:tc>
          <w:tcPr>
            <w:tcW w:w="1272" w:type="dxa"/>
            <w:noWrap/>
          </w:tcPr>
          <w:p w14:paraId="6691B401" w14:textId="77777777"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14:paraId="620B2303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6A72791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15A5BD1F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Insecure Direct Object References (OTG-AUTHZ-004)</w:t>
            </w:r>
          </w:p>
        </w:tc>
        <w:tc>
          <w:tcPr>
            <w:tcW w:w="1272" w:type="dxa"/>
            <w:noWrap/>
          </w:tcPr>
          <w:p w14:paraId="125500C4" w14:textId="77777777"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14:paraId="4199F732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604B12B0" w14:textId="77777777" w:rsidR="007B584C" w:rsidRPr="00AD7173" w:rsidRDefault="007B584C" w:rsidP="00D21C2E">
            <w:pPr>
              <w:rPr>
                <w:b w:val="0"/>
                <w:bCs w:val="0"/>
              </w:rPr>
            </w:pPr>
            <w:r w:rsidRPr="00AD7173">
              <w:t>Session Management Testing</w:t>
            </w:r>
          </w:p>
        </w:tc>
        <w:tc>
          <w:tcPr>
            <w:tcW w:w="6237" w:type="dxa"/>
          </w:tcPr>
          <w:p w14:paraId="3B18D9A8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Bypassing Session Management Schema (OTG-SESS-001)</w:t>
            </w:r>
          </w:p>
        </w:tc>
        <w:tc>
          <w:tcPr>
            <w:tcW w:w="1272" w:type="dxa"/>
            <w:noWrap/>
          </w:tcPr>
          <w:p w14:paraId="4362D534" w14:textId="77777777"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14:paraId="3E5E03C8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AAD01B2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6A26DCE8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Cookies Attributes (OTG-SESS-002)</w:t>
            </w:r>
          </w:p>
        </w:tc>
        <w:tc>
          <w:tcPr>
            <w:tcW w:w="1272" w:type="dxa"/>
            <w:noWrap/>
          </w:tcPr>
          <w:p w14:paraId="6FF5A8EA" w14:textId="77777777"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14:paraId="54A75287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7C3E35A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70F5C969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Session Fixation (OTG-SESS-003)</w:t>
            </w:r>
          </w:p>
        </w:tc>
        <w:tc>
          <w:tcPr>
            <w:tcW w:w="1272" w:type="dxa"/>
            <w:noWrap/>
          </w:tcPr>
          <w:p w14:paraId="203CB98E" w14:textId="77777777"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14:paraId="742BF97F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215EBFF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0E0B5F25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Exposed Session Variables (OTG-SESS-004)</w:t>
            </w:r>
          </w:p>
        </w:tc>
        <w:tc>
          <w:tcPr>
            <w:tcW w:w="1272" w:type="dxa"/>
            <w:noWrap/>
          </w:tcPr>
          <w:p w14:paraId="654DC92F" w14:textId="77777777"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D7173">
              <w:t>Pass</w:t>
            </w:r>
          </w:p>
        </w:tc>
      </w:tr>
      <w:tr w:rsidR="007B584C" w:rsidRPr="00AD7173" w14:paraId="04C73D46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60F6CC7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28CD0103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Cross Site Request Forgery (CSRF) (OTG-SESS-005)</w:t>
            </w:r>
          </w:p>
        </w:tc>
        <w:tc>
          <w:tcPr>
            <w:tcW w:w="1272" w:type="dxa"/>
            <w:noWrap/>
          </w:tcPr>
          <w:p w14:paraId="5BAC8716" w14:textId="77777777"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14:paraId="750486D8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A865795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3EDACEF6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Logout Functionality (OTG-SESS-006)</w:t>
            </w:r>
          </w:p>
        </w:tc>
        <w:tc>
          <w:tcPr>
            <w:tcW w:w="1272" w:type="dxa"/>
            <w:noWrap/>
          </w:tcPr>
          <w:p w14:paraId="6B42996B" w14:textId="77777777"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14:paraId="0360EEEB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9B5F8BD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651456A1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 Session Timeout (OTG-SESS-007)</w:t>
            </w:r>
          </w:p>
        </w:tc>
        <w:tc>
          <w:tcPr>
            <w:tcW w:w="1272" w:type="dxa"/>
            <w:noWrap/>
          </w:tcPr>
          <w:p w14:paraId="584C54E0" w14:textId="77777777"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14:paraId="72935E1F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8BA632C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617B527E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Session Puzzling (OTG-SESS-008)</w:t>
            </w:r>
          </w:p>
        </w:tc>
        <w:tc>
          <w:tcPr>
            <w:tcW w:w="1272" w:type="dxa"/>
            <w:noWrap/>
          </w:tcPr>
          <w:p w14:paraId="53189EDD" w14:textId="77777777"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B133F3" w14:paraId="260FDAC2" w14:textId="77777777" w:rsidTr="0001157D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1A8EC34D" w14:textId="77777777" w:rsidR="007B584C" w:rsidRPr="00AD7173" w:rsidRDefault="007B584C" w:rsidP="00D21C2E">
            <w:pPr>
              <w:rPr>
                <w:b w:val="0"/>
                <w:bCs w:val="0"/>
              </w:rPr>
            </w:pPr>
            <w:r w:rsidRPr="00AD7173">
              <w:t>Input Validation Testing</w:t>
            </w:r>
          </w:p>
        </w:tc>
        <w:tc>
          <w:tcPr>
            <w:tcW w:w="6237" w:type="dxa"/>
          </w:tcPr>
          <w:p w14:paraId="71E71425" w14:textId="77777777" w:rsidR="007B584C" w:rsidRPr="00271CFB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71CFB">
              <w:rPr>
                <w:bCs/>
              </w:rPr>
              <w:t>Testing for Reflected Cross Site Scripting (OTG-INPVAL-001)</w:t>
            </w:r>
          </w:p>
        </w:tc>
        <w:tc>
          <w:tcPr>
            <w:tcW w:w="1272" w:type="dxa"/>
            <w:noWrap/>
          </w:tcPr>
          <w:p w14:paraId="48FCD1F7" w14:textId="77777777" w:rsidR="007B584C" w:rsidRPr="00B133F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71CFB">
              <w:rPr>
                <w:b/>
                <w:color w:val="FF0000"/>
              </w:rPr>
              <w:t>Fail</w:t>
            </w:r>
          </w:p>
        </w:tc>
      </w:tr>
      <w:tr w:rsidR="0001157D" w:rsidRPr="00AD7173" w14:paraId="70AF2598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947F8C7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691FBBE3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Stored Cross Site Scripting (OTG-INPVAL-002)</w:t>
            </w:r>
          </w:p>
        </w:tc>
        <w:tc>
          <w:tcPr>
            <w:tcW w:w="1272" w:type="dxa"/>
            <w:noWrap/>
          </w:tcPr>
          <w:p w14:paraId="0177EC41" w14:textId="77777777"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D7173">
              <w:t>Pass</w:t>
            </w:r>
          </w:p>
        </w:tc>
      </w:tr>
      <w:tr w:rsidR="007B584C" w:rsidRPr="00AD7173" w14:paraId="3063F1BD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A4229F7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27509D68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HTTP Verb Tampering (OTG-INPVAL-003)</w:t>
            </w:r>
          </w:p>
        </w:tc>
        <w:tc>
          <w:tcPr>
            <w:tcW w:w="1272" w:type="dxa"/>
            <w:noWrap/>
          </w:tcPr>
          <w:p w14:paraId="5AB36CDB" w14:textId="77777777"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14:paraId="16725BE5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53DB3E2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2B2A9EDF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HTTP Parameter Pollution (OTG-INPVAL-004)</w:t>
            </w:r>
          </w:p>
        </w:tc>
        <w:tc>
          <w:tcPr>
            <w:tcW w:w="1272" w:type="dxa"/>
            <w:noWrap/>
          </w:tcPr>
          <w:p w14:paraId="1D1DAC94" w14:textId="77777777"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14:paraId="16A73BD3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C3C2786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6AC51685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SQL Injection (OTG-INPVAL-005)</w:t>
            </w:r>
          </w:p>
        </w:tc>
        <w:tc>
          <w:tcPr>
            <w:tcW w:w="1272" w:type="dxa"/>
            <w:noWrap/>
          </w:tcPr>
          <w:p w14:paraId="25FDDA2A" w14:textId="77777777"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14:paraId="4DEB3ECB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8AEDAD5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570DD44D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Oracle Testing</w:t>
            </w:r>
          </w:p>
        </w:tc>
        <w:tc>
          <w:tcPr>
            <w:tcW w:w="1272" w:type="dxa"/>
            <w:noWrap/>
          </w:tcPr>
          <w:p w14:paraId="48966D48" w14:textId="77777777"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14:paraId="095FE4BE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4D4D134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036AA178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MySQL Testing</w:t>
            </w:r>
          </w:p>
        </w:tc>
        <w:tc>
          <w:tcPr>
            <w:tcW w:w="1272" w:type="dxa"/>
            <w:noWrap/>
          </w:tcPr>
          <w:p w14:paraId="2CC12973" w14:textId="77777777"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14:paraId="48CFD3F1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ED6F6D5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57C830DB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SQL Server Testing</w:t>
            </w:r>
          </w:p>
        </w:tc>
        <w:tc>
          <w:tcPr>
            <w:tcW w:w="1272" w:type="dxa"/>
            <w:noWrap/>
          </w:tcPr>
          <w:p w14:paraId="3607157B" w14:textId="77777777"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14:paraId="47D494D3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802B098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4A3DB493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PostgreSQL (from OWASP BSP)</w:t>
            </w:r>
          </w:p>
        </w:tc>
        <w:tc>
          <w:tcPr>
            <w:tcW w:w="1272" w:type="dxa"/>
            <w:noWrap/>
          </w:tcPr>
          <w:p w14:paraId="3C4540D2" w14:textId="77777777"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14:paraId="26E92BED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15E4901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592389D9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MS Access Testing</w:t>
            </w:r>
          </w:p>
        </w:tc>
        <w:tc>
          <w:tcPr>
            <w:tcW w:w="1272" w:type="dxa"/>
            <w:noWrap/>
          </w:tcPr>
          <w:p w14:paraId="436C258B" w14:textId="77777777"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14:paraId="2F8FD3E7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A46E230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6C602307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NoSQL injection</w:t>
            </w:r>
          </w:p>
        </w:tc>
        <w:tc>
          <w:tcPr>
            <w:tcW w:w="1272" w:type="dxa"/>
            <w:noWrap/>
          </w:tcPr>
          <w:p w14:paraId="3F2CAA58" w14:textId="77777777"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14:paraId="64F4D78B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BC107E8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77591197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LDAP Injection (OTG-INPVAL-006)</w:t>
            </w:r>
          </w:p>
        </w:tc>
        <w:tc>
          <w:tcPr>
            <w:tcW w:w="1272" w:type="dxa"/>
            <w:noWrap/>
          </w:tcPr>
          <w:p w14:paraId="2F04C48B" w14:textId="77777777"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14:paraId="5E988BC6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FFDE18A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69C23024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ORM Injection (OTG-INPVAL-007)</w:t>
            </w:r>
          </w:p>
        </w:tc>
        <w:tc>
          <w:tcPr>
            <w:tcW w:w="1272" w:type="dxa"/>
            <w:noWrap/>
          </w:tcPr>
          <w:p w14:paraId="59BDBA15" w14:textId="77777777"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14:paraId="70AA699F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D370419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62A4EC66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XML Injection (OTG-INPVAL-008)</w:t>
            </w:r>
          </w:p>
        </w:tc>
        <w:tc>
          <w:tcPr>
            <w:tcW w:w="1272" w:type="dxa"/>
            <w:noWrap/>
          </w:tcPr>
          <w:p w14:paraId="6C0E0388" w14:textId="77777777"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14:paraId="77720259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4A2E448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081C912D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SSI Injection (OTG-INPVAL-009)</w:t>
            </w:r>
          </w:p>
        </w:tc>
        <w:tc>
          <w:tcPr>
            <w:tcW w:w="1272" w:type="dxa"/>
            <w:noWrap/>
          </w:tcPr>
          <w:p w14:paraId="4AFA17DB" w14:textId="77777777"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14:paraId="2ED403EB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BD10FB5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4E548ADD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XPath Injection (OTG-INPVAL-010)</w:t>
            </w:r>
          </w:p>
        </w:tc>
        <w:tc>
          <w:tcPr>
            <w:tcW w:w="1272" w:type="dxa"/>
            <w:noWrap/>
          </w:tcPr>
          <w:p w14:paraId="1C6020B8" w14:textId="77777777"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14:paraId="7A6AA465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6A71661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23125012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IMAP/SMTP Injection (OTG-INPVAL-011)</w:t>
            </w:r>
          </w:p>
        </w:tc>
        <w:tc>
          <w:tcPr>
            <w:tcW w:w="1272" w:type="dxa"/>
            <w:noWrap/>
          </w:tcPr>
          <w:p w14:paraId="10968B4C" w14:textId="77777777"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14:paraId="31C2CA07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831A2F6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5345A357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Code Injection (OTG-INPVAL-012)</w:t>
            </w:r>
          </w:p>
        </w:tc>
        <w:tc>
          <w:tcPr>
            <w:tcW w:w="1272" w:type="dxa"/>
            <w:noWrap/>
          </w:tcPr>
          <w:p w14:paraId="319810A1" w14:textId="77777777"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14:paraId="59BFEBCC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8CD4AB5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16B7C544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Local File Inclusion</w:t>
            </w:r>
          </w:p>
        </w:tc>
        <w:tc>
          <w:tcPr>
            <w:tcW w:w="1272" w:type="dxa"/>
            <w:noWrap/>
          </w:tcPr>
          <w:p w14:paraId="23178E6F" w14:textId="77777777"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14:paraId="36034C10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2C5E925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6D8E09D4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Remote File Inclusion</w:t>
            </w:r>
          </w:p>
        </w:tc>
        <w:tc>
          <w:tcPr>
            <w:tcW w:w="1272" w:type="dxa"/>
            <w:noWrap/>
          </w:tcPr>
          <w:p w14:paraId="7D1BFE9A" w14:textId="77777777"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14:paraId="1F44588E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789CDDE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3CAB7F23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Command Injection (OTG-INPVAL-013)</w:t>
            </w:r>
          </w:p>
        </w:tc>
        <w:tc>
          <w:tcPr>
            <w:tcW w:w="1272" w:type="dxa"/>
            <w:noWrap/>
          </w:tcPr>
          <w:p w14:paraId="1A39321E" w14:textId="77777777"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14:paraId="12437142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C060725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2E4CDBD4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Buffer overflow (OTG-INPVAL-014)</w:t>
            </w:r>
          </w:p>
        </w:tc>
        <w:tc>
          <w:tcPr>
            <w:tcW w:w="1272" w:type="dxa"/>
            <w:noWrap/>
          </w:tcPr>
          <w:p w14:paraId="559A0F22" w14:textId="77777777"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14:paraId="28D8151D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05CA5A7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3D4BC5BE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Heap overflow</w:t>
            </w:r>
          </w:p>
        </w:tc>
        <w:tc>
          <w:tcPr>
            <w:tcW w:w="1272" w:type="dxa"/>
            <w:noWrap/>
          </w:tcPr>
          <w:p w14:paraId="1EEDEE34" w14:textId="77777777"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14:paraId="374445B1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4AEB34F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3D2192E6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Stack overflow</w:t>
            </w:r>
          </w:p>
        </w:tc>
        <w:tc>
          <w:tcPr>
            <w:tcW w:w="1272" w:type="dxa"/>
            <w:noWrap/>
          </w:tcPr>
          <w:p w14:paraId="4C0D5A0B" w14:textId="77777777"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14:paraId="414D0931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1326E24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16B848ED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Format string</w:t>
            </w:r>
          </w:p>
        </w:tc>
        <w:tc>
          <w:tcPr>
            <w:tcW w:w="1272" w:type="dxa"/>
            <w:noWrap/>
          </w:tcPr>
          <w:p w14:paraId="36D26A84" w14:textId="77777777"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14:paraId="2F8A8C70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3668254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4EA2AF13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Incubated Vulnerabilities (OTG-INPVAL-015)</w:t>
            </w:r>
          </w:p>
        </w:tc>
        <w:tc>
          <w:tcPr>
            <w:tcW w:w="1272" w:type="dxa"/>
            <w:noWrap/>
          </w:tcPr>
          <w:p w14:paraId="52234E95" w14:textId="77777777"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14:paraId="5387A49B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13A6426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6821003C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HTTP Splitting/Smuggling (OTG-INPVAL-016)</w:t>
            </w:r>
          </w:p>
        </w:tc>
        <w:tc>
          <w:tcPr>
            <w:tcW w:w="1272" w:type="dxa"/>
            <w:noWrap/>
          </w:tcPr>
          <w:p w14:paraId="5512F681" w14:textId="77777777"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14:paraId="6E86F85C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5C29DCF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662CDD52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HTTP Incoming Requests (OTG-INPVAL-017)</w:t>
            </w:r>
          </w:p>
        </w:tc>
        <w:tc>
          <w:tcPr>
            <w:tcW w:w="1272" w:type="dxa"/>
            <w:noWrap/>
          </w:tcPr>
          <w:p w14:paraId="62338BCC" w14:textId="77777777"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14:paraId="559EE506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4AF2C6CD" w14:textId="77777777" w:rsidR="007B584C" w:rsidRPr="00AD7173" w:rsidRDefault="007B584C" w:rsidP="00D21C2E">
            <w:pPr>
              <w:rPr>
                <w:b w:val="0"/>
                <w:bCs w:val="0"/>
              </w:rPr>
            </w:pPr>
            <w:r w:rsidRPr="00AD7173">
              <w:t>Testing for Error Handling</w:t>
            </w:r>
          </w:p>
        </w:tc>
        <w:tc>
          <w:tcPr>
            <w:tcW w:w="6237" w:type="dxa"/>
          </w:tcPr>
          <w:p w14:paraId="5EC1772B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Analysis of Error Codes (OTG-ERR-001)</w:t>
            </w:r>
          </w:p>
        </w:tc>
        <w:tc>
          <w:tcPr>
            <w:tcW w:w="1272" w:type="dxa"/>
            <w:noWrap/>
          </w:tcPr>
          <w:p w14:paraId="3F059E83" w14:textId="77777777"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14:paraId="66A5FD36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BC5046D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60479CFE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Analysis of Stack Traces (OTG-ERR-002)</w:t>
            </w:r>
          </w:p>
        </w:tc>
        <w:tc>
          <w:tcPr>
            <w:tcW w:w="1272" w:type="dxa"/>
            <w:noWrap/>
          </w:tcPr>
          <w:p w14:paraId="365E9C7B" w14:textId="77777777"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14:paraId="17D470E7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08EFFB5A" w14:textId="77777777" w:rsidR="007B584C" w:rsidRPr="00AD7173" w:rsidRDefault="007B584C" w:rsidP="00D21C2E">
            <w:pPr>
              <w:rPr>
                <w:b w:val="0"/>
                <w:bCs w:val="0"/>
              </w:rPr>
            </w:pPr>
            <w:r w:rsidRPr="00AD7173">
              <w:t>Testing for Weak Cryptography</w:t>
            </w:r>
          </w:p>
        </w:tc>
        <w:tc>
          <w:tcPr>
            <w:tcW w:w="6237" w:type="dxa"/>
          </w:tcPr>
          <w:p w14:paraId="798A7366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Weak SSL/TLS Ciphers, Insufficient Transport Layer Protection (OTG-CRYPST-001)</w:t>
            </w:r>
          </w:p>
        </w:tc>
        <w:tc>
          <w:tcPr>
            <w:tcW w:w="1272" w:type="dxa"/>
            <w:noWrap/>
          </w:tcPr>
          <w:p w14:paraId="4F7A09BD" w14:textId="77777777"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14:paraId="4968BD3F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BFC0E35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1FB9DB40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Padding Oracle (OTG-CRYPST-002)</w:t>
            </w:r>
          </w:p>
        </w:tc>
        <w:tc>
          <w:tcPr>
            <w:tcW w:w="1272" w:type="dxa"/>
            <w:noWrap/>
          </w:tcPr>
          <w:p w14:paraId="381CF17B" w14:textId="77777777"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14:paraId="5D02F78A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230F141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3AA41C83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Sensitive Information Sent via Unencrypted Channels (OTG-CRYPST-003)</w:t>
            </w:r>
          </w:p>
        </w:tc>
        <w:tc>
          <w:tcPr>
            <w:tcW w:w="1272" w:type="dxa"/>
            <w:noWrap/>
          </w:tcPr>
          <w:p w14:paraId="44E69585" w14:textId="77777777"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14:paraId="2D254734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55DF5C5F" w14:textId="77777777" w:rsidR="007B584C" w:rsidRPr="00AD7173" w:rsidRDefault="007B584C" w:rsidP="00D21C2E">
            <w:pPr>
              <w:rPr>
                <w:b w:val="0"/>
                <w:bCs w:val="0"/>
              </w:rPr>
            </w:pPr>
            <w:r w:rsidRPr="00AD7173">
              <w:t>Business Logic Testing</w:t>
            </w:r>
          </w:p>
        </w:tc>
        <w:tc>
          <w:tcPr>
            <w:tcW w:w="6237" w:type="dxa"/>
          </w:tcPr>
          <w:p w14:paraId="74E79049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 Business Logic Data Validation (OTG-BUSLOGIC-001)</w:t>
            </w:r>
          </w:p>
        </w:tc>
        <w:tc>
          <w:tcPr>
            <w:tcW w:w="1272" w:type="dxa"/>
            <w:noWrap/>
          </w:tcPr>
          <w:p w14:paraId="7297304F" w14:textId="77777777"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14:paraId="1179D00B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A295D27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6FE74AAD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 Ability to Forge Requests (OTG-BUSLOGIC-002)</w:t>
            </w:r>
          </w:p>
        </w:tc>
        <w:tc>
          <w:tcPr>
            <w:tcW w:w="1272" w:type="dxa"/>
            <w:noWrap/>
          </w:tcPr>
          <w:p w14:paraId="1728C0D1" w14:textId="77777777"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14:paraId="18C25F56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92EFFBB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6B155237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 Integrity Checks (OTG-BUSLOGIC-003)</w:t>
            </w:r>
          </w:p>
        </w:tc>
        <w:tc>
          <w:tcPr>
            <w:tcW w:w="1272" w:type="dxa"/>
            <w:noWrap/>
          </w:tcPr>
          <w:p w14:paraId="2C000B68" w14:textId="77777777"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14:paraId="54C9D81A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3D035D0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15AD6905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 for Process Timing (OTG-BUSLOGIC-004)</w:t>
            </w:r>
          </w:p>
        </w:tc>
        <w:tc>
          <w:tcPr>
            <w:tcW w:w="1272" w:type="dxa"/>
            <w:noWrap/>
          </w:tcPr>
          <w:p w14:paraId="38A2B36B" w14:textId="77777777"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14:paraId="224EA292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E743B2E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2C0F3678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 Number of Times a Function Can be Used Limits (OTG-BUSLOGIC-005)</w:t>
            </w:r>
          </w:p>
        </w:tc>
        <w:tc>
          <w:tcPr>
            <w:tcW w:w="1272" w:type="dxa"/>
            <w:noWrap/>
          </w:tcPr>
          <w:p w14:paraId="5EA95C81" w14:textId="77777777"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14:paraId="0B375D79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DBF8F7C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78F056B8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the Circumvention of Work</w:t>
            </w:r>
            <w:r>
              <w:t>f</w:t>
            </w:r>
            <w:r w:rsidRPr="00AD7173">
              <w:t>lows (OTG-BUSLOGIC-006)</w:t>
            </w:r>
          </w:p>
        </w:tc>
        <w:tc>
          <w:tcPr>
            <w:tcW w:w="1272" w:type="dxa"/>
            <w:noWrap/>
          </w:tcPr>
          <w:p w14:paraId="373BC668" w14:textId="77777777"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14:paraId="6D5107C4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609AEB1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1C7F9DEF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 Defenses Against Application Mis</w:t>
            </w:r>
            <w:r>
              <w:t>u</w:t>
            </w:r>
            <w:r w:rsidRPr="00AD7173">
              <w:t>se (OTG-BUSLOGIC-007)</w:t>
            </w:r>
          </w:p>
        </w:tc>
        <w:tc>
          <w:tcPr>
            <w:tcW w:w="1272" w:type="dxa"/>
            <w:noWrap/>
          </w:tcPr>
          <w:p w14:paraId="66DAA74C" w14:textId="77777777"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14:paraId="4F6801D3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8A3DF64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21BDDC77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 Upload of Unexpected File Types (OTG-BUSLOGIC-008)</w:t>
            </w:r>
          </w:p>
        </w:tc>
        <w:tc>
          <w:tcPr>
            <w:tcW w:w="1272" w:type="dxa"/>
            <w:noWrap/>
          </w:tcPr>
          <w:p w14:paraId="0BBF929B" w14:textId="77777777"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71CFB">
              <w:rPr>
                <w:b/>
                <w:color w:val="FF0000"/>
              </w:rPr>
              <w:t>Fail</w:t>
            </w:r>
          </w:p>
        </w:tc>
      </w:tr>
      <w:tr w:rsidR="0001157D" w:rsidRPr="00271CFB" w14:paraId="76B83463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41ADA5C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7537EC09" w14:textId="77777777" w:rsidR="007B584C" w:rsidRPr="00271CFB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71CFB">
              <w:rPr>
                <w:bCs/>
              </w:rPr>
              <w:t>Test Upload of Malicious Files (OTG-BUSLOGIC-009)</w:t>
            </w:r>
          </w:p>
        </w:tc>
        <w:tc>
          <w:tcPr>
            <w:tcW w:w="1272" w:type="dxa"/>
            <w:noWrap/>
          </w:tcPr>
          <w:p w14:paraId="7D6715B1" w14:textId="77777777" w:rsidR="007B584C" w:rsidRPr="00271CFB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71CFB">
              <w:rPr>
                <w:bCs/>
              </w:rPr>
              <w:t>Pass</w:t>
            </w:r>
          </w:p>
        </w:tc>
      </w:tr>
      <w:tr w:rsidR="007B584C" w:rsidRPr="00AD7173" w14:paraId="52D4E393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13BEBB5E" w14:textId="77777777" w:rsidR="007B584C" w:rsidRPr="00AD7173" w:rsidRDefault="007B584C" w:rsidP="00D21C2E">
            <w:pPr>
              <w:rPr>
                <w:b w:val="0"/>
                <w:bCs w:val="0"/>
              </w:rPr>
            </w:pPr>
            <w:r w:rsidRPr="00AD7173">
              <w:t>Client Side Testing</w:t>
            </w:r>
          </w:p>
        </w:tc>
        <w:tc>
          <w:tcPr>
            <w:tcW w:w="6237" w:type="dxa"/>
          </w:tcPr>
          <w:p w14:paraId="1726D34D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DOM based Cross Site Scripting (OTG-CLIENT-001)</w:t>
            </w:r>
          </w:p>
        </w:tc>
        <w:tc>
          <w:tcPr>
            <w:tcW w:w="1272" w:type="dxa"/>
            <w:noWrap/>
          </w:tcPr>
          <w:p w14:paraId="4784F5C2" w14:textId="77777777"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14:paraId="789846DB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C2B5EE9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36E4E8B0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JavaScript Execution (OTG-CLIENT-002)</w:t>
            </w:r>
          </w:p>
        </w:tc>
        <w:tc>
          <w:tcPr>
            <w:tcW w:w="1272" w:type="dxa"/>
            <w:noWrap/>
          </w:tcPr>
          <w:p w14:paraId="06BF6BD4" w14:textId="77777777"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14:paraId="1F2CAAA6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4E32B29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19FB7114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HTML Injection (OTG-CLIENT-003)</w:t>
            </w:r>
          </w:p>
        </w:tc>
        <w:tc>
          <w:tcPr>
            <w:tcW w:w="1272" w:type="dxa"/>
            <w:noWrap/>
          </w:tcPr>
          <w:p w14:paraId="5E2DD40C" w14:textId="77777777"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14:paraId="5BEAD38C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F9B776D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5A415142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Client Side URL Redirect (OTG-CLIENT-004)</w:t>
            </w:r>
          </w:p>
        </w:tc>
        <w:tc>
          <w:tcPr>
            <w:tcW w:w="1272" w:type="dxa"/>
            <w:noWrap/>
          </w:tcPr>
          <w:p w14:paraId="16D747D1" w14:textId="77777777"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14:paraId="23A53970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AC28BA8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74749826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CSS Injection (OTG-CLIENT-005)</w:t>
            </w:r>
          </w:p>
        </w:tc>
        <w:tc>
          <w:tcPr>
            <w:tcW w:w="1272" w:type="dxa"/>
            <w:noWrap/>
          </w:tcPr>
          <w:p w14:paraId="37FDEE21" w14:textId="77777777"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14:paraId="55DD1F73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499422D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568C6C92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Client Side Resource Manipulation (OTG-CLIENT-006)</w:t>
            </w:r>
          </w:p>
        </w:tc>
        <w:tc>
          <w:tcPr>
            <w:tcW w:w="1272" w:type="dxa"/>
            <w:noWrap/>
          </w:tcPr>
          <w:p w14:paraId="642E0E07" w14:textId="77777777"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14:paraId="2E938166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F0C50C0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3682A4A7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 Cross Origin Resource Sharing (OTG-CLIENT-007)</w:t>
            </w:r>
          </w:p>
        </w:tc>
        <w:tc>
          <w:tcPr>
            <w:tcW w:w="1272" w:type="dxa"/>
            <w:noWrap/>
          </w:tcPr>
          <w:p w14:paraId="4CF35869" w14:textId="77777777"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14:paraId="08E12751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BD7E3F1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5450961A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for Cross Site Flashing (OTG-CLIENT-008)</w:t>
            </w:r>
          </w:p>
        </w:tc>
        <w:tc>
          <w:tcPr>
            <w:tcW w:w="1272" w:type="dxa"/>
            <w:noWrap/>
          </w:tcPr>
          <w:p w14:paraId="329B3F89" w14:textId="77777777"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14:paraId="64AF24DA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0ADF8E9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6D32DC1B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Testing for Clickjacking (OTG-CLIENT-009)</w:t>
            </w:r>
          </w:p>
        </w:tc>
        <w:tc>
          <w:tcPr>
            <w:tcW w:w="1272" w:type="dxa"/>
            <w:noWrap/>
          </w:tcPr>
          <w:p w14:paraId="5332F35D" w14:textId="77777777"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14:paraId="2494671A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E25B8E1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783268FA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Testing Web Sockets (OTG-CLIENT-010)</w:t>
            </w:r>
          </w:p>
        </w:tc>
        <w:tc>
          <w:tcPr>
            <w:tcW w:w="1272" w:type="dxa"/>
            <w:noWrap/>
          </w:tcPr>
          <w:p w14:paraId="40F22579" w14:textId="77777777"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7B584C" w:rsidRPr="00AD7173" w14:paraId="5D0A2512" w14:textId="77777777" w:rsidTr="0001157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C44299C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0DFD255C" w14:textId="77777777" w:rsidR="007B584C" w:rsidRPr="00AD7173" w:rsidRDefault="007B584C" w:rsidP="00D21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Test Web Messaging (OTG-CLIENT-011)</w:t>
            </w:r>
          </w:p>
        </w:tc>
        <w:tc>
          <w:tcPr>
            <w:tcW w:w="1272" w:type="dxa"/>
            <w:noWrap/>
          </w:tcPr>
          <w:p w14:paraId="438EEC40" w14:textId="77777777" w:rsidR="007B584C" w:rsidRPr="00AD7173" w:rsidRDefault="007B584C" w:rsidP="00D21C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  <w:tr w:rsidR="0001157D" w:rsidRPr="00AD7173" w14:paraId="3EED5AFE" w14:textId="77777777" w:rsidTr="00011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93D0ADD" w14:textId="77777777" w:rsidR="007B584C" w:rsidRPr="00AD7173" w:rsidRDefault="007B584C" w:rsidP="00D21C2E">
            <w:pPr>
              <w:rPr>
                <w:b w:val="0"/>
                <w:bCs w:val="0"/>
              </w:rPr>
            </w:pPr>
          </w:p>
        </w:tc>
        <w:tc>
          <w:tcPr>
            <w:tcW w:w="6237" w:type="dxa"/>
          </w:tcPr>
          <w:p w14:paraId="65D6ACA1" w14:textId="77777777" w:rsidR="007B584C" w:rsidRPr="00AD7173" w:rsidRDefault="007B584C" w:rsidP="00D21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Test Local Storage (OTG-CLIENT-012)</w:t>
            </w:r>
          </w:p>
        </w:tc>
        <w:tc>
          <w:tcPr>
            <w:tcW w:w="1272" w:type="dxa"/>
            <w:noWrap/>
          </w:tcPr>
          <w:p w14:paraId="77A98F5A" w14:textId="77777777" w:rsidR="007B584C" w:rsidRPr="00AD7173" w:rsidRDefault="007B584C" w:rsidP="00D21C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7173">
              <w:t>Pass</w:t>
            </w:r>
          </w:p>
        </w:tc>
      </w:tr>
    </w:tbl>
    <w:p w14:paraId="32C8A04F" w14:textId="77777777" w:rsidR="000F54D3" w:rsidRPr="000F54D3" w:rsidRDefault="000F54D3" w:rsidP="000F54D3"/>
    <w:p w14:paraId="55BACEF7" w14:textId="77777777" w:rsidR="00363892" w:rsidRPr="00A85694" w:rsidRDefault="00184871" w:rsidP="00363892">
      <w:pPr>
        <w:pStyle w:val="Heading1"/>
        <w:rPr>
          <w:sz w:val="24"/>
          <w:szCs w:val="24"/>
        </w:rPr>
      </w:pPr>
      <w:bookmarkStart w:id="21" w:name="_Toc34146508"/>
      <w:r>
        <w:rPr>
          <w:caps w:val="0"/>
          <w:sz w:val="24"/>
          <w:szCs w:val="24"/>
        </w:rPr>
        <w:lastRenderedPageBreak/>
        <w:t xml:space="preserve">APPENDIX </w:t>
      </w:r>
      <w:r w:rsidR="00281781">
        <w:rPr>
          <w:caps w:val="0"/>
          <w:sz w:val="24"/>
          <w:szCs w:val="24"/>
        </w:rPr>
        <w:t>B</w:t>
      </w:r>
      <w:r w:rsidR="001D667D">
        <w:rPr>
          <w:caps w:val="0"/>
          <w:sz w:val="24"/>
          <w:szCs w:val="24"/>
        </w:rPr>
        <w:t xml:space="preserve">: </w:t>
      </w:r>
      <w:bookmarkEnd w:id="17"/>
      <w:r>
        <w:rPr>
          <w:caps w:val="0"/>
          <w:sz w:val="24"/>
          <w:szCs w:val="24"/>
        </w:rPr>
        <w:t>RISK CLASSIFICATION</w:t>
      </w:r>
      <w:bookmarkEnd w:id="21"/>
    </w:p>
    <w:p w14:paraId="7AA2B284" w14:textId="77777777" w:rsidR="0091053E" w:rsidRDefault="0091053E" w:rsidP="0091053E">
      <w:pPr>
        <w:shd w:val="clear" w:color="auto" w:fill="FFFFFF"/>
        <w:spacing w:line="330" w:lineRule="atLeast"/>
        <w:textAlignment w:val="baseline"/>
        <w:rPr>
          <w:color w:val="333333"/>
        </w:rPr>
      </w:pPr>
      <w:r>
        <w:rPr>
          <w:color w:val="333333"/>
        </w:rPr>
        <w:t>Each risk and possible threat is assigned a severity level base on the OWASP Risk Rating Methodology</w:t>
      </w:r>
    </w:p>
    <w:p w14:paraId="4EA77B85" w14:textId="77777777" w:rsidR="0091053E" w:rsidRDefault="0091053E" w:rsidP="0091053E">
      <w:pPr>
        <w:shd w:val="clear" w:color="auto" w:fill="FFFFFF"/>
        <w:spacing w:line="330" w:lineRule="atLeast"/>
        <w:textAlignment w:val="baseline"/>
        <w:rPr>
          <w:color w:val="333333"/>
        </w:rPr>
      </w:pPr>
      <w:r>
        <w:rPr>
          <w:color w:val="333333"/>
        </w:rPr>
        <w:t>The OWASP approach presented here is based on these standard methodologies and is customized for application security.</w:t>
      </w:r>
    </w:p>
    <w:p w14:paraId="0A3A8A0A" w14:textId="77777777" w:rsidR="00430B4E" w:rsidRDefault="0091053E" w:rsidP="0091053E">
      <w:pPr>
        <w:shd w:val="clear" w:color="auto" w:fill="FFFFFF"/>
        <w:spacing w:line="330" w:lineRule="atLeast"/>
        <w:textAlignment w:val="baseline"/>
        <w:rPr>
          <w:color w:val="333333"/>
        </w:rPr>
      </w:pPr>
      <w:r>
        <w:rPr>
          <w:color w:val="333333"/>
        </w:rPr>
        <w:t>The standard risk model:</w:t>
      </w:r>
    </w:p>
    <w:p w14:paraId="02CE6A9E" w14:textId="77777777" w:rsidR="0091053E" w:rsidRDefault="0091053E" w:rsidP="0001157D">
      <w:pPr>
        <w:shd w:val="clear" w:color="auto" w:fill="FFFFFF"/>
        <w:spacing w:line="330" w:lineRule="atLeast"/>
        <w:ind w:firstLine="720"/>
        <w:textAlignment w:val="baseline"/>
        <w:rPr>
          <w:b/>
          <w:color w:val="333333"/>
        </w:rPr>
      </w:pPr>
      <w:r>
        <w:rPr>
          <w:b/>
          <w:color w:val="333333"/>
        </w:rPr>
        <w:t>Risk = Likelihood * Impact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6"/>
        <w:gridCol w:w="1849"/>
        <w:gridCol w:w="1994"/>
        <w:gridCol w:w="2009"/>
        <w:gridCol w:w="1995"/>
      </w:tblGrid>
      <w:tr w:rsidR="00A21264" w:rsidRPr="002F7E5E" w14:paraId="0B7FC27C" w14:textId="77777777" w:rsidTr="000F54D3">
        <w:tc>
          <w:tcPr>
            <w:tcW w:w="10338" w:type="dxa"/>
            <w:gridSpan w:val="5"/>
            <w:shd w:val="clear" w:color="auto" w:fill="auto"/>
            <w:vAlign w:val="center"/>
          </w:tcPr>
          <w:p w14:paraId="43DCDFBA" w14:textId="77777777" w:rsidR="00A21264" w:rsidRPr="002F7E5E" w:rsidRDefault="000F54D3" w:rsidP="0030517C">
            <w:pPr>
              <w:pStyle w:val="Content"/>
              <w:jc w:val="center"/>
              <w:rPr>
                <w:rFonts w:ascii="Arial" w:hAnsi="Arial" w:cs="Arial"/>
                <w:b/>
                <w:sz w:val="22"/>
              </w:rPr>
            </w:pPr>
            <w:r w:rsidRPr="002F7E5E">
              <w:rPr>
                <w:rFonts w:ascii="Arial" w:hAnsi="Arial" w:cs="Arial"/>
                <w:b/>
                <w:sz w:val="22"/>
              </w:rPr>
              <w:t>OVERALL RISK SEVERITY</w:t>
            </w:r>
          </w:p>
        </w:tc>
      </w:tr>
      <w:tr w:rsidR="00A21264" w:rsidRPr="002F7E5E" w14:paraId="6721C749" w14:textId="77777777" w:rsidTr="000316BB">
        <w:tc>
          <w:tcPr>
            <w:tcW w:w="1838" w:type="dxa"/>
            <w:vMerge w:val="restart"/>
            <w:shd w:val="clear" w:color="auto" w:fill="auto"/>
            <w:vAlign w:val="center"/>
          </w:tcPr>
          <w:p w14:paraId="3F54C658" w14:textId="77777777" w:rsidR="00A21264" w:rsidRPr="002F7E5E" w:rsidRDefault="000F54D3" w:rsidP="0030517C">
            <w:pPr>
              <w:pStyle w:val="Content"/>
              <w:jc w:val="center"/>
              <w:rPr>
                <w:rFonts w:ascii="Arial" w:hAnsi="Arial" w:cs="Arial"/>
                <w:b/>
                <w:sz w:val="22"/>
              </w:rPr>
            </w:pPr>
            <w:r w:rsidRPr="002F7E5E">
              <w:rPr>
                <w:rFonts w:ascii="Arial" w:hAnsi="Arial" w:cs="Arial"/>
                <w:b/>
                <w:sz w:val="22"/>
              </w:rPr>
              <w:t>IMPACT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249F9C2" w14:textId="77777777" w:rsidR="00A21264" w:rsidRPr="002F7E5E" w:rsidRDefault="00A21264" w:rsidP="0030517C">
            <w:pPr>
              <w:pStyle w:val="Content"/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 w:rsidRPr="002F7E5E">
              <w:rPr>
                <w:rFonts w:ascii="Arial" w:hAnsi="Arial" w:cs="Arial"/>
                <w:b/>
                <w:bCs/>
              </w:rPr>
              <w:t>HIGH</w:t>
            </w:r>
          </w:p>
        </w:tc>
        <w:tc>
          <w:tcPr>
            <w:tcW w:w="2171" w:type="dxa"/>
            <w:shd w:val="clear" w:color="auto" w:fill="FFC000"/>
            <w:vAlign w:val="center"/>
          </w:tcPr>
          <w:p w14:paraId="5AFF4E82" w14:textId="77777777" w:rsidR="00A21264" w:rsidRPr="002F7E5E" w:rsidRDefault="00A21264" w:rsidP="0030517C">
            <w:pPr>
              <w:pStyle w:val="Content"/>
              <w:spacing w:after="120"/>
              <w:jc w:val="center"/>
              <w:rPr>
                <w:rFonts w:ascii="Arial" w:hAnsi="Arial" w:cs="Arial"/>
              </w:rPr>
            </w:pPr>
            <w:r w:rsidRPr="002F7E5E">
              <w:rPr>
                <w:rFonts w:ascii="Arial" w:hAnsi="Arial" w:cs="Arial"/>
              </w:rPr>
              <w:t>Medium</w:t>
            </w:r>
          </w:p>
        </w:tc>
        <w:tc>
          <w:tcPr>
            <w:tcW w:w="2172" w:type="dxa"/>
            <w:shd w:val="clear" w:color="auto" w:fill="FF0000"/>
            <w:vAlign w:val="center"/>
          </w:tcPr>
          <w:p w14:paraId="0F73B290" w14:textId="77777777" w:rsidR="00A21264" w:rsidRPr="002F7E5E" w:rsidRDefault="00A21264" w:rsidP="0030517C">
            <w:pPr>
              <w:pStyle w:val="Content"/>
              <w:spacing w:after="120"/>
              <w:jc w:val="center"/>
              <w:rPr>
                <w:rFonts w:ascii="Arial" w:hAnsi="Arial" w:cs="Arial"/>
              </w:rPr>
            </w:pPr>
            <w:r w:rsidRPr="002F7E5E">
              <w:rPr>
                <w:rFonts w:ascii="Arial" w:hAnsi="Arial" w:cs="Arial"/>
              </w:rPr>
              <w:t>High</w:t>
            </w:r>
          </w:p>
        </w:tc>
        <w:tc>
          <w:tcPr>
            <w:tcW w:w="2172" w:type="dxa"/>
            <w:shd w:val="clear" w:color="auto" w:fill="FFC0CB"/>
            <w:vAlign w:val="center"/>
          </w:tcPr>
          <w:p w14:paraId="6495EFEA" w14:textId="77777777" w:rsidR="00A21264" w:rsidRPr="002F7E5E" w:rsidRDefault="00A21264" w:rsidP="0030517C">
            <w:pPr>
              <w:pStyle w:val="Content"/>
              <w:spacing w:after="120"/>
              <w:jc w:val="center"/>
              <w:rPr>
                <w:rFonts w:ascii="Arial" w:hAnsi="Arial" w:cs="Arial"/>
              </w:rPr>
            </w:pPr>
            <w:r w:rsidRPr="002F7E5E">
              <w:rPr>
                <w:rFonts w:ascii="Arial" w:hAnsi="Arial" w:cs="Arial"/>
              </w:rPr>
              <w:t>Critical</w:t>
            </w:r>
          </w:p>
        </w:tc>
      </w:tr>
      <w:tr w:rsidR="00A21264" w:rsidRPr="002F7E5E" w14:paraId="4A5555C5" w14:textId="77777777" w:rsidTr="000F54D3">
        <w:tc>
          <w:tcPr>
            <w:tcW w:w="1838" w:type="dxa"/>
            <w:vMerge/>
            <w:shd w:val="clear" w:color="auto" w:fill="auto"/>
            <w:vAlign w:val="center"/>
          </w:tcPr>
          <w:p w14:paraId="15E72F36" w14:textId="77777777" w:rsidR="00A21264" w:rsidRPr="002F7E5E" w:rsidRDefault="00A21264" w:rsidP="0030517C">
            <w:pPr>
              <w:pStyle w:val="Content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610AEF79" w14:textId="77777777" w:rsidR="00A21264" w:rsidRPr="002F7E5E" w:rsidRDefault="00A21264" w:rsidP="0030517C">
            <w:pPr>
              <w:pStyle w:val="Content"/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 w:rsidRPr="002F7E5E">
              <w:rPr>
                <w:rFonts w:ascii="Arial" w:hAnsi="Arial" w:cs="Arial"/>
                <w:b/>
                <w:bCs/>
              </w:rPr>
              <w:t>MEDIUM</w:t>
            </w:r>
          </w:p>
        </w:tc>
        <w:tc>
          <w:tcPr>
            <w:tcW w:w="2171" w:type="dxa"/>
            <w:shd w:val="clear" w:color="auto" w:fill="FFFF00"/>
            <w:vAlign w:val="center"/>
          </w:tcPr>
          <w:p w14:paraId="7B91F262" w14:textId="77777777" w:rsidR="00A21264" w:rsidRPr="002F7E5E" w:rsidRDefault="00A21264" w:rsidP="0030517C">
            <w:pPr>
              <w:pStyle w:val="Content"/>
              <w:spacing w:after="120"/>
              <w:jc w:val="center"/>
              <w:rPr>
                <w:rFonts w:ascii="Arial" w:hAnsi="Arial" w:cs="Arial"/>
              </w:rPr>
            </w:pPr>
            <w:r w:rsidRPr="002F7E5E">
              <w:rPr>
                <w:rFonts w:ascii="Arial" w:hAnsi="Arial" w:cs="Arial"/>
              </w:rPr>
              <w:t>Low</w:t>
            </w:r>
          </w:p>
        </w:tc>
        <w:tc>
          <w:tcPr>
            <w:tcW w:w="2172" w:type="dxa"/>
            <w:shd w:val="clear" w:color="auto" w:fill="FFC000"/>
            <w:vAlign w:val="center"/>
          </w:tcPr>
          <w:p w14:paraId="290C9C5A" w14:textId="77777777" w:rsidR="00A21264" w:rsidRPr="002F7E5E" w:rsidRDefault="00A21264" w:rsidP="0030517C">
            <w:pPr>
              <w:pStyle w:val="Content"/>
              <w:spacing w:after="120"/>
              <w:jc w:val="center"/>
              <w:rPr>
                <w:rFonts w:ascii="Arial" w:hAnsi="Arial" w:cs="Arial"/>
              </w:rPr>
            </w:pPr>
            <w:r w:rsidRPr="002F7E5E">
              <w:rPr>
                <w:rFonts w:ascii="Arial" w:hAnsi="Arial" w:cs="Arial"/>
              </w:rPr>
              <w:t>Medium</w:t>
            </w:r>
          </w:p>
        </w:tc>
        <w:tc>
          <w:tcPr>
            <w:tcW w:w="2172" w:type="dxa"/>
            <w:shd w:val="clear" w:color="auto" w:fill="FF0000"/>
            <w:vAlign w:val="center"/>
          </w:tcPr>
          <w:p w14:paraId="63D7012F" w14:textId="77777777" w:rsidR="00A21264" w:rsidRPr="002F7E5E" w:rsidRDefault="00A21264" w:rsidP="0030517C">
            <w:pPr>
              <w:pStyle w:val="Content"/>
              <w:spacing w:after="120"/>
              <w:jc w:val="center"/>
              <w:rPr>
                <w:rFonts w:ascii="Arial" w:hAnsi="Arial" w:cs="Arial"/>
              </w:rPr>
            </w:pPr>
            <w:r w:rsidRPr="002F7E5E">
              <w:rPr>
                <w:rFonts w:ascii="Arial" w:hAnsi="Arial" w:cs="Arial"/>
              </w:rPr>
              <w:t>High</w:t>
            </w:r>
          </w:p>
        </w:tc>
      </w:tr>
      <w:tr w:rsidR="00A21264" w:rsidRPr="002F7E5E" w14:paraId="52C18107" w14:textId="77777777" w:rsidTr="000F54D3">
        <w:tc>
          <w:tcPr>
            <w:tcW w:w="1838" w:type="dxa"/>
            <w:vMerge/>
            <w:shd w:val="clear" w:color="auto" w:fill="auto"/>
            <w:vAlign w:val="center"/>
          </w:tcPr>
          <w:p w14:paraId="46C83D69" w14:textId="77777777" w:rsidR="00A21264" w:rsidRPr="002F7E5E" w:rsidRDefault="00A21264" w:rsidP="0030517C">
            <w:pPr>
              <w:pStyle w:val="Content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0AE8ACA1" w14:textId="77777777" w:rsidR="00A21264" w:rsidRPr="002F7E5E" w:rsidRDefault="00A21264" w:rsidP="0030517C">
            <w:pPr>
              <w:pStyle w:val="Content"/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 w:rsidRPr="002F7E5E">
              <w:rPr>
                <w:rFonts w:ascii="Arial" w:hAnsi="Arial" w:cs="Arial"/>
                <w:b/>
                <w:bCs/>
              </w:rPr>
              <w:t>LOW</w:t>
            </w:r>
          </w:p>
        </w:tc>
        <w:tc>
          <w:tcPr>
            <w:tcW w:w="2171" w:type="dxa"/>
            <w:shd w:val="clear" w:color="auto" w:fill="C5E0B3"/>
            <w:vAlign w:val="center"/>
          </w:tcPr>
          <w:p w14:paraId="1B335AE8" w14:textId="77777777" w:rsidR="00A21264" w:rsidRPr="002F7E5E" w:rsidRDefault="00A21264" w:rsidP="0030517C">
            <w:pPr>
              <w:pStyle w:val="Content"/>
              <w:spacing w:after="120"/>
              <w:jc w:val="center"/>
              <w:rPr>
                <w:rFonts w:ascii="Arial" w:hAnsi="Arial" w:cs="Arial"/>
              </w:rPr>
            </w:pPr>
            <w:r w:rsidRPr="002F7E5E">
              <w:rPr>
                <w:rFonts w:ascii="Arial" w:hAnsi="Arial" w:cs="Arial"/>
              </w:rPr>
              <w:t>Note</w:t>
            </w:r>
          </w:p>
        </w:tc>
        <w:tc>
          <w:tcPr>
            <w:tcW w:w="2172" w:type="dxa"/>
            <w:shd w:val="clear" w:color="auto" w:fill="FFFF00"/>
            <w:vAlign w:val="center"/>
          </w:tcPr>
          <w:p w14:paraId="1C333586" w14:textId="77777777" w:rsidR="00A21264" w:rsidRPr="002F7E5E" w:rsidRDefault="00A21264" w:rsidP="0030517C">
            <w:pPr>
              <w:pStyle w:val="Content"/>
              <w:spacing w:after="120"/>
              <w:jc w:val="center"/>
              <w:rPr>
                <w:rFonts w:ascii="Arial" w:hAnsi="Arial" w:cs="Arial"/>
              </w:rPr>
            </w:pPr>
            <w:r w:rsidRPr="002F7E5E">
              <w:rPr>
                <w:rFonts w:ascii="Arial" w:hAnsi="Arial" w:cs="Arial"/>
              </w:rPr>
              <w:t>Low</w:t>
            </w:r>
          </w:p>
        </w:tc>
        <w:tc>
          <w:tcPr>
            <w:tcW w:w="2172" w:type="dxa"/>
            <w:shd w:val="clear" w:color="auto" w:fill="FFC000"/>
            <w:vAlign w:val="center"/>
          </w:tcPr>
          <w:p w14:paraId="739914D7" w14:textId="77777777" w:rsidR="00A21264" w:rsidRPr="002F7E5E" w:rsidRDefault="00A21264" w:rsidP="0030517C">
            <w:pPr>
              <w:pStyle w:val="Content"/>
              <w:spacing w:after="120"/>
              <w:jc w:val="center"/>
              <w:rPr>
                <w:rFonts w:ascii="Arial" w:hAnsi="Arial" w:cs="Arial"/>
              </w:rPr>
            </w:pPr>
            <w:r w:rsidRPr="002F7E5E">
              <w:rPr>
                <w:rFonts w:ascii="Arial" w:hAnsi="Arial" w:cs="Arial"/>
              </w:rPr>
              <w:t>Medium</w:t>
            </w:r>
          </w:p>
        </w:tc>
      </w:tr>
      <w:tr w:rsidR="00A21264" w:rsidRPr="002F7E5E" w14:paraId="59AB2B81" w14:textId="77777777" w:rsidTr="000F54D3">
        <w:tc>
          <w:tcPr>
            <w:tcW w:w="1838" w:type="dxa"/>
            <w:vMerge/>
            <w:shd w:val="clear" w:color="auto" w:fill="auto"/>
            <w:vAlign w:val="center"/>
          </w:tcPr>
          <w:p w14:paraId="647FCC5F" w14:textId="77777777" w:rsidR="00A21264" w:rsidRPr="002F7E5E" w:rsidRDefault="00A21264" w:rsidP="0030517C">
            <w:pPr>
              <w:pStyle w:val="Content"/>
              <w:jc w:val="center"/>
              <w:rPr>
                <w:rFonts w:ascii="Arial" w:hAnsi="Arial" w:cs="Arial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15D048C2" w14:textId="77777777" w:rsidR="00A21264" w:rsidRPr="002F7E5E" w:rsidRDefault="00A21264" w:rsidP="0030517C">
            <w:pPr>
              <w:pStyle w:val="Content"/>
              <w:spacing w:after="120"/>
              <w:jc w:val="center"/>
              <w:rPr>
                <w:rFonts w:ascii="Arial" w:hAnsi="Arial" w:cs="Arial"/>
              </w:rPr>
            </w:pPr>
          </w:p>
        </w:tc>
        <w:tc>
          <w:tcPr>
            <w:tcW w:w="2171" w:type="dxa"/>
            <w:shd w:val="clear" w:color="auto" w:fill="auto"/>
            <w:vAlign w:val="center"/>
          </w:tcPr>
          <w:p w14:paraId="7283F1B2" w14:textId="77777777" w:rsidR="00A21264" w:rsidRPr="002F7E5E" w:rsidRDefault="00A21264" w:rsidP="0030517C">
            <w:pPr>
              <w:pStyle w:val="Content"/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 w:rsidRPr="002F7E5E">
              <w:rPr>
                <w:rFonts w:ascii="Arial" w:hAnsi="Arial" w:cs="Arial"/>
                <w:b/>
                <w:bCs/>
              </w:rPr>
              <w:t>LOW</w:t>
            </w:r>
          </w:p>
        </w:tc>
        <w:tc>
          <w:tcPr>
            <w:tcW w:w="2172" w:type="dxa"/>
            <w:shd w:val="clear" w:color="auto" w:fill="auto"/>
            <w:vAlign w:val="center"/>
          </w:tcPr>
          <w:p w14:paraId="4ADC34D9" w14:textId="77777777" w:rsidR="00A21264" w:rsidRPr="002F7E5E" w:rsidRDefault="00A21264" w:rsidP="0030517C">
            <w:pPr>
              <w:pStyle w:val="Content"/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 w:rsidRPr="002F7E5E">
              <w:rPr>
                <w:rFonts w:ascii="Arial" w:hAnsi="Arial" w:cs="Arial"/>
                <w:b/>
                <w:bCs/>
              </w:rPr>
              <w:t>MEDIUM</w:t>
            </w:r>
          </w:p>
        </w:tc>
        <w:tc>
          <w:tcPr>
            <w:tcW w:w="2172" w:type="dxa"/>
            <w:shd w:val="clear" w:color="auto" w:fill="auto"/>
            <w:vAlign w:val="center"/>
          </w:tcPr>
          <w:p w14:paraId="7CE433FB" w14:textId="77777777" w:rsidR="00A21264" w:rsidRPr="002F7E5E" w:rsidRDefault="00A21264" w:rsidP="0030517C">
            <w:pPr>
              <w:pStyle w:val="Content"/>
              <w:spacing w:after="120"/>
              <w:jc w:val="center"/>
              <w:rPr>
                <w:rFonts w:ascii="Arial" w:hAnsi="Arial" w:cs="Arial"/>
                <w:b/>
                <w:bCs/>
              </w:rPr>
            </w:pPr>
            <w:r w:rsidRPr="002F7E5E">
              <w:rPr>
                <w:rFonts w:ascii="Arial" w:hAnsi="Arial" w:cs="Arial"/>
                <w:b/>
                <w:bCs/>
              </w:rPr>
              <w:t>HIGH</w:t>
            </w:r>
          </w:p>
        </w:tc>
      </w:tr>
      <w:tr w:rsidR="00A21264" w:rsidRPr="002F7E5E" w14:paraId="0269E095" w14:textId="77777777" w:rsidTr="000F54D3">
        <w:tc>
          <w:tcPr>
            <w:tcW w:w="1838" w:type="dxa"/>
            <w:shd w:val="clear" w:color="auto" w:fill="auto"/>
            <w:vAlign w:val="center"/>
          </w:tcPr>
          <w:p w14:paraId="16B0CF81" w14:textId="77777777" w:rsidR="00A21264" w:rsidRPr="002F7E5E" w:rsidRDefault="00A21264" w:rsidP="0030517C">
            <w:pPr>
              <w:pStyle w:val="Content"/>
              <w:jc w:val="center"/>
              <w:rPr>
                <w:rFonts w:ascii="Arial" w:hAnsi="Arial" w:cs="Arial"/>
              </w:rPr>
            </w:pPr>
          </w:p>
        </w:tc>
        <w:tc>
          <w:tcPr>
            <w:tcW w:w="8500" w:type="dxa"/>
            <w:gridSpan w:val="4"/>
            <w:shd w:val="clear" w:color="auto" w:fill="auto"/>
            <w:vAlign w:val="center"/>
          </w:tcPr>
          <w:p w14:paraId="181540F6" w14:textId="77777777" w:rsidR="00A21264" w:rsidRPr="002F7E5E" w:rsidRDefault="000F54D3" w:rsidP="0030517C">
            <w:pPr>
              <w:pStyle w:val="Content"/>
              <w:jc w:val="center"/>
              <w:rPr>
                <w:rFonts w:ascii="Arial" w:hAnsi="Arial" w:cs="Arial"/>
                <w:b/>
                <w:sz w:val="22"/>
              </w:rPr>
            </w:pPr>
            <w:r w:rsidRPr="002F7E5E">
              <w:rPr>
                <w:rFonts w:ascii="Arial" w:hAnsi="Arial" w:cs="Arial"/>
                <w:b/>
                <w:sz w:val="22"/>
              </w:rPr>
              <w:t>LIKELIHOOD</w:t>
            </w:r>
          </w:p>
        </w:tc>
      </w:tr>
    </w:tbl>
    <w:p w14:paraId="32D964FC" w14:textId="77777777" w:rsidR="0002083C" w:rsidRDefault="0002083C" w:rsidP="0091053E"/>
    <w:p w14:paraId="5903DB82" w14:textId="77777777" w:rsidR="0091053E" w:rsidRDefault="0091053E" w:rsidP="0091053E">
      <w:r>
        <w:t xml:space="preserve">For the detail of the rating method, please refer at: </w:t>
      </w:r>
    </w:p>
    <w:p w14:paraId="0408F168" w14:textId="77777777" w:rsidR="00363892" w:rsidRPr="00323A5F" w:rsidRDefault="00977C8B" w:rsidP="0091053E">
      <w:hyperlink r:id="rId24" w:history="1">
        <w:r w:rsidR="0091053E">
          <w:rPr>
            <w:rStyle w:val="Hyperlink"/>
          </w:rPr>
          <w:t>https://www.owasp.org/index.php/OWASP_Risk_Rating_Methodology</w:t>
        </w:r>
      </w:hyperlink>
      <w:r w:rsidR="00363892">
        <w:t xml:space="preserve"> </w:t>
      </w:r>
    </w:p>
    <w:p w14:paraId="6621DAD3" w14:textId="77777777" w:rsidR="00363892" w:rsidRPr="00A74CE6" w:rsidRDefault="00363892" w:rsidP="00363892"/>
    <w:sectPr w:rsidR="00363892" w:rsidRPr="00A74CE6" w:rsidSect="00CC4809">
      <w:type w:val="continuous"/>
      <w:pgSz w:w="11909" w:h="16834" w:code="9"/>
      <w:pgMar w:top="1134" w:right="1134" w:bottom="1134" w:left="1418" w:header="680" w:footer="7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3B0E4" w14:textId="77777777" w:rsidR="00977C8B" w:rsidRDefault="00977C8B">
      <w:r>
        <w:separator/>
      </w:r>
    </w:p>
  </w:endnote>
  <w:endnote w:type="continuationSeparator" w:id="0">
    <w:p w14:paraId="10609A74" w14:textId="77777777" w:rsidR="00977C8B" w:rsidRDefault="00977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B1444" w14:textId="77777777" w:rsidR="0030517C" w:rsidRPr="001446F0" w:rsidRDefault="0030517C" w:rsidP="005430E5">
    <w:pPr>
      <w:pStyle w:val="Footer"/>
      <w:jc w:val="center"/>
      <w:rPr>
        <w:color w:val="0000FF"/>
      </w:rPr>
    </w:pPr>
    <w:r>
      <w:rPr>
        <w:color w:val="0000FF"/>
      </w:rPr>
      <w:t>HCMC, xx/20xx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509C5" w14:textId="77777777" w:rsidR="0030517C" w:rsidRPr="00196125" w:rsidRDefault="0030517C" w:rsidP="00165B5D">
    <w:pPr>
      <w:pStyle w:val="Footer"/>
      <w:pBdr>
        <w:top w:val="single" w:sz="4" w:space="5" w:color="auto"/>
      </w:pBdr>
      <w:tabs>
        <w:tab w:val="clear" w:pos="8640"/>
        <w:tab w:val="left" w:pos="0"/>
        <w:tab w:val="right" w:pos="9100"/>
      </w:tabs>
      <w:rPr>
        <w:lang w:val="vi-VN"/>
      </w:rPr>
    </w:pPr>
    <w:r>
      <w:rPr>
        <w:lang w:val="vi-VN"/>
      </w:rPr>
      <w:t>&lt;Tên hồ sơ giải pháp&gt;</w:t>
    </w:r>
    <w:r>
      <w:rPr>
        <w:lang w:val="vi-VN"/>
      </w:rPr>
      <w:tab/>
    </w:r>
    <w:r>
      <w:rPr>
        <w:lang w:val="vi-VN"/>
      </w:rPr>
      <w:tab/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2-1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00B79" w14:textId="77777777" w:rsidR="0030517C" w:rsidRDefault="0030517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71FE2" w14:textId="77777777" w:rsidR="0030517C" w:rsidRPr="00BF131D" w:rsidRDefault="0030517C" w:rsidP="00BF131D">
    <w:pPr>
      <w:pStyle w:val="Footer"/>
      <w:tabs>
        <w:tab w:val="clear" w:pos="4320"/>
        <w:tab w:val="clear" w:pos="8640"/>
        <w:tab w:val="right" w:pos="9214"/>
      </w:tabs>
      <w:rPr>
        <w:sz w:val="18"/>
        <w:szCs w:val="1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A3279" w14:textId="77777777" w:rsidR="0030517C" w:rsidRDefault="0030517C" w:rsidP="00165B5D">
    <w:pPr>
      <w:pStyle w:val="Footer"/>
      <w:pBdr>
        <w:top w:val="single" w:sz="4" w:space="5" w:color="auto"/>
      </w:pBdr>
      <w:tabs>
        <w:tab w:val="clear" w:pos="8640"/>
        <w:tab w:val="left" w:pos="0"/>
        <w:tab w:val="right" w:pos="9100"/>
      </w:tabs>
      <w:rPr>
        <w:rStyle w:val="PageNumber"/>
        <w:lang w:val="vi-VN"/>
      </w:rPr>
    </w:pPr>
    <w:r w:rsidRPr="00BB56A6">
      <w:rPr>
        <w:i/>
        <w:lang w:val="vi-VN"/>
      </w:rPr>
      <w:t>&lt;Tên hồ sơ giải pháp&gt;</w:t>
    </w:r>
    <w:r>
      <w:rPr>
        <w:lang w:val="vi-VN"/>
      </w:rPr>
      <w:t xml:space="preserve"> </w:t>
    </w:r>
    <w:r>
      <w:rPr>
        <w:lang w:val="vi-VN"/>
      </w:rPr>
      <w:tab/>
    </w:r>
    <w:r>
      <w:rPr>
        <w:lang w:val="vi-VN"/>
      </w:rPr>
      <w:tab/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2-1</w:t>
    </w:r>
    <w:r>
      <w:rPr>
        <w:rStyle w:val="PageNumber"/>
      </w:rPr>
      <w:fldChar w:fldCharType="end"/>
    </w:r>
  </w:p>
  <w:p w14:paraId="7CEF2DA9" w14:textId="77777777" w:rsidR="0030517C" w:rsidRPr="00BB56A6" w:rsidRDefault="0030517C" w:rsidP="00976E60">
    <w:pPr>
      <w:pStyle w:val="Footer"/>
      <w:pBdr>
        <w:top w:val="single" w:sz="4" w:space="5" w:color="auto"/>
      </w:pBdr>
      <w:tabs>
        <w:tab w:val="clear" w:pos="8640"/>
        <w:tab w:val="left" w:pos="0"/>
        <w:tab w:val="right" w:pos="9100"/>
      </w:tabs>
      <w:rPr>
        <w:i/>
        <w:lang w:val="vi-VN"/>
      </w:rPr>
    </w:pPr>
    <w:r w:rsidRPr="00BB56A6">
      <w:rPr>
        <w:i/>
        <w:lang w:val="vi-VN"/>
      </w:rPr>
      <w:t>&lt;Ver.: &gt; &lt;Ngày&gt;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644A3" w14:textId="77777777" w:rsidR="00F708DF" w:rsidRPr="00BF131D" w:rsidRDefault="00F708DF" w:rsidP="00CC4809">
    <w:pPr>
      <w:pStyle w:val="Footer"/>
      <w:tabs>
        <w:tab w:val="clear" w:pos="4320"/>
        <w:tab w:val="clear" w:pos="8640"/>
        <w:tab w:val="right" w:pos="9214"/>
        <w:tab w:val="right" w:pos="9357"/>
      </w:tabs>
      <w:rPr>
        <w:sz w:val="18"/>
        <w:szCs w:val="18"/>
      </w:rPr>
    </w:pPr>
    <w:r w:rsidRPr="00BF131D">
      <w:rPr>
        <w:sz w:val="18"/>
        <w:szCs w:val="18"/>
      </w:rPr>
      <w:t>CONFIDENTIAL DOCUMENT</w:t>
    </w:r>
    <w:r>
      <w:rPr>
        <w:sz w:val="18"/>
        <w:szCs w:val="18"/>
      </w:rPr>
      <w:t>: &lt;KH&gt;</w:t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\* MERGEFORMAT </w:instrText>
    </w:r>
    <w:r>
      <w:rPr>
        <w:sz w:val="18"/>
        <w:szCs w:val="18"/>
      </w:rPr>
      <w:fldChar w:fldCharType="separate"/>
    </w:r>
    <w:r w:rsidR="00760616">
      <w:rPr>
        <w:noProof/>
        <w:sz w:val="18"/>
        <w:szCs w:val="18"/>
      </w:rPr>
      <w:t>4</w:t>
    </w:r>
    <w:r>
      <w:rPr>
        <w:sz w:val="18"/>
        <w:szCs w:val="1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8DDC0" w14:textId="77777777" w:rsidR="00CC4809" w:rsidRPr="00BF131D" w:rsidRDefault="00CC4809" w:rsidP="00CC4809">
    <w:pPr>
      <w:pStyle w:val="Footer"/>
      <w:tabs>
        <w:tab w:val="clear" w:pos="4320"/>
        <w:tab w:val="clear" w:pos="8640"/>
        <w:tab w:val="right" w:pos="9214"/>
        <w:tab w:val="right" w:pos="9357"/>
      </w:tabs>
      <w:rPr>
        <w:sz w:val="18"/>
        <w:szCs w:val="18"/>
      </w:rPr>
    </w:pPr>
    <w:r w:rsidRPr="00BF131D">
      <w:rPr>
        <w:sz w:val="18"/>
        <w:szCs w:val="18"/>
      </w:rPr>
      <w:t>CONFIDENTIAL DOCUMENT</w:t>
    </w:r>
    <w:r>
      <w:rPr>
        <w:sz w:val="18"/>
        <w:szCs w:val="18"/>
      </w:rPr>
      <w:t>: &lt;KH&gt;</w:t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\* MERGEFORMAT </w:instrText>
    </w:r>
    <w:r>
      <w:rPr>
        <w:sz w:val="18"/>
        <w:szCs w:val="18"/>
      </w:rPr>
      <w:fldChar w:fldCharType="separate"/>
    </w:r>
    <w:r w:rsidR="00760616">
      <w:rPr>
        <w:noProof/>
        <w:sz w:val="18"/>
        <w:szCs w:val="18"/>
      </w:rPr>
      <w:t>5</w:t>
    </w:r>
    <w:r>
      <w:rPr>
        <w:sz w:val="18"/>
        <w:szCs w:val="1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F70F5" w14:textId="77777777" w:rsidR="00CC4809" w:rsidRPr="00BF131D" w:rsidRDefault="00CC4809" w:rsidP="00CC4809">
    <w:pPr>
      <w:pStyle w:val="Footer"/>
      <w:tabs>
        <w:tab w:val="clear" w:pos="4320"/>
        <w:tab w:val="clear" w:pos="8640"/>
        <w:tab w:val="right" w:pos="9214"/>
        <w:tab w:val="right" w:pos="9357"/>
      </w:tabs>
      <w:rPr>
        <w:sz w:val="18"/>
        <w:szCs w:val="18"/>
      </w:rPr>
    </w:pPr>
    <w:r w:rsidRPr="00BF131D">
      <w:rPr>
        <w:sz w:val="18"/>
        <w:szCs w:val="18"/>
      </w:rPr>
      <w:t>CONFIDENTIAL DOCUMENT</w:t>
    </w:r>
    <w:r>
      <w:rPr>
        <w:sz w:val="18"/>
        <w:szCs w:val="18"/>
      </w:rPr>
      <w:t>: &lt;KH&gt;</w:t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\* MERGEFORMAT </w:instrText>
    </w:r>
    <w:r>
      <w:rPr>
        <w:sz w:val="18"/>
        <w:szCs w:val="18"/>
      </w:rPr>
      <w:fldChar w:fldCharType="separate"/>
    </w:r>
    <w:r w:rsidR="00760616">
      <w:rPr>
        <w:noProof/>
        <w:sz w:val="18"/>
        <w:szCs w:val="18"/>
      </w:rPr>
      <w:t>6</w:t>
    </w:r>
    <w:r>
      <w:rPr>
        <w:sz w:val="18"/>
        <w:szCs w:val="1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6ED8D" w14:textId="77777777" w:rsidR="00CC4809" w:rsidRPr="00BF131D" w:rsidRDefault="00CC4809" w:rsidP="00CC4809">
    <w:pPr>
      <w:pStyle w:val="Footer"/>
      <w:tabs>
        <w:tab w:val="clear" w:pos="4320"/>
        <w:tab w:val="clear" w:pos="8640"/>
        <w:tab w:val="right" w:pos="9214"/>
        <w:tab w:val="right" w:pos="9357"/>
      </w:tabs>
      <w:rPr>
        <w:sz w:val="18"/>
        <w:szCs w:val="18"/>
      </w:rPr>
    </w:pPr>
    <w:r w:rsidRPr="00BF131D">
      <w:rPr>
        <w:sz w:val="18"/>
        <w:szCs w:val="18"/>
      </w:rPr>
      <w:t>CONFIDENTIAL DOCUMENT</w:t>
    </w:r>
    <w:r>
      <w:rPr>
        <w:sz w:val="18"/>
        <w:szCs w:val="18"/>
      </w:rPr>
      <w:t>: &lt;KH&gt;</w:t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\* MERGEFORMAT </w:instrText>
    </w:r>
    <w:r>
      <w:rPr>
        <w:sz w:val="18"/>
        <w:szCs w:val="18"/>
      </w:rPr>
      <w:fldChar w:fldCharType="separate"/>
    </w:r>
    <w:r w:rsidR="002C21CD">
      <w:rPr>
        <w:noProof/>
        <w:sz w:val="18"/>
        <w:szCs w:val="18"/>
      </w:rPr>
      <w:t>12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1C382" w14:textId="77777777" w:rsidR="00977C8B" w:rsidRDefault="00977C8B">
      <w:r>
        <w:separator/>
      </w:r>
    </w:p>
  </w:footnote>
  <w:footnote w:type="continuationSeparator" w:id="0">
    <w:p w14:paraId="054A77DB" w14:textId="77777777" w:rsidR="00977C8B" w:rsidRDefault="00977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D0AC5" w14:textId="77777777" w:rsidR="0030517C" w:rsidRPr="008A3FAF" w:rsidRDefault="0030517C" w:rsidP="008A3FAF">
    <w:pPr>
      <w:pStyle w:val="Header"/>
      <w:pBdr>
        <w:bottom w:val="single" w:sz="4" w:space="6" w:color="auto"/>
      </w:pBdr>
      <w:rPr>
        <w:lang w:val="vi-VN"/>
      </w:rPr>
    </w:pPr>
    <w:r>
      <w:rPr>
        <w:lang w:val="vi-VN"/>
      </w:rPr>
      <w:t>HPT Vietnam Co., Ltd.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59607" w14:textId="77777777" w:rsidR="0030517C" w:rsidRDefault="003051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6F652" w14:textId="77777777" w:rsidR="0030517C" w:rsidRDefault="0030517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9FD66" w14:textId="77777777" w:rsidR="0030517C" w:rsidRDefault="003051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1" type="#_x0000_t75" style="width:7.8pt;height:7.8pt" o:bullet="t">
        <v:imagedata r:id="rId1" o:title="Word Work File L_1265246123"/>
      </v:shape>
    </w:pict>
  </w:numPicBullet>
  <w:abstractNum w:abstractNumId="0" w15:restartNumberingAfterBreak="0">
    <w:nsid w:val="003B0A7F"/>
    <w:multiLevelType w:val="hybridMultilevel"/>
    <w:tmpl w:val="9D98786A"/>
    <w:lvl w:ilvl="0" w:tplc="B9BE41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30E07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67160"/>
    <w:multiLevelType w:val="hybridMultilevel"/>
    <w:tmpl w:val="C42E8C98"/>
    <w:lvl w:ilvl="0" w:tplc="156400BC">
      <w:start w:val="1"/>
      <w:numFmt w:val="bullet"/>
      <w:pStyle w:val="Style5"/>
      <w:lvlText w:val="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A138A"/>
    <w:multiLevelType w:val="hybridMultilevel"/>
    <w:tmpl w:val="E52C454C"/>
    <w:lvl w:ilvl="0" w:tplc="D3F4CD1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290CF2"/>
    <w:multiLevelType w:val="hybridMultilevel"/>
    <w:tmpl w:val="2E561708"/>
    <w:lvl w:ilvl="0" w:tplc="07F22524">
      <w:start w:val="1"/>
      <w:numFmt w:val="bullet"/>
      <w:pStyle w:val="Index11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C1B39"/>
    <w:multiLevelType w:val="hybridMultilevel"/>
    <w:tmpl w:val="0430F738"/>
    <w:lvl w:ilvl="0" w:tplc="E4D2129C">
      <w:start w:val="1"/>
      <w:numFmt w:val="bullet"/>
      <w:pStyle w:val="BulletTable"/>
      <w:lvlText w:val="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01273"/>
    <w:multiLevelType w:val="hybridMultilevel"/>
    <w:tmpl w:val="79B6A7A4"/>
    <w:lvl w:ilvl="0" w:tplc="FFFFFFFF">
      <w:start w:val="1"/>
      <w:numFmt w:val="bullet"/>
      <w:pStyle w:val="bullet1Char"/>
      <w:lvlText w:val="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20"/>
        <w:szCs w:val="2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  <w:sz w:val="20"/>
        <w:szCs w:val="20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D5EB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6792497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B6FC3"/>
    <w:multiLevelType w:val="hybridMultilevel"/>
    <w:tmpl w:val="AF12DA76"/>
    <w:lvl w:ilvl="0" w:tplc="B9BE41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04F71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60DCD"/>
    <w:multiLevelType w:val="hybridMultilevel"/>
    <w:tmpl w:val="3036E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A7B25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165A1"/>
    <w:multiLevelType w:val="hybridMultilevel"/>
    <w:tmpl w:val="768AFF9A"/>
    <w:lvl w:ilvl="0" w:tplc="C49C1E74">
      <w:start w:val="1"/>
      <w:numFmt w:val="bullet"/>
      <w:pStyle w:val="Index4"/>
      <w:lvlText w:val=""/>
      <w:lvlJc w:val="left"/>
      <w:pPr>
        <w:tabs>
          <w:tab w:val="num" w:pos="1446"/>
        </w:tabs>
        <w:ind w:left="1446" w:hanging="369"/>
      </w:pPr>
      <w:rPr>
        <w:rFonts w:ascii="Wingdings" w:hAnsi="Wingdings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69209D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A66F50"/>
    <w:multiLevelType w:val="hybridMultilevel"/>
    <w:tmpl w:val="39B42B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0F4B12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960031"/>
    <w:multiLevelType w:val="hybridMultilevel"/>
    <w:tmpl w:val="1E8E9646"/>
    <w:lvl w:ilvl="0" w:tplc="B9BE41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3658EA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D282A"/>
    <w:multiLevelType w:val="hybridMultilevel"/>
    <w:tmpl w:val="2CA88D46"/>
    <w:lvl w:ilvl="0" w:tplc="B93E1380">
      <w:start w:val="1"/>
      <w:numFmt w:val="bullet"/>
      <w:lvlText w:val="-"/>
      <w:lvlJc w:val="left"/>
      <w:pPr>
        <w:ind w:left="720" w:hanging="360"/>
      </w:pPr>
      <w:rPr>
        <w:rFonts w:ascii=".VnTime" w:hAnsi=".VnTime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F86A63"/>
    <w:multiLevelType w:val="hybridMultilevel"/>
    <w:tmpl w:val="75363708"/>
    <w:lvl w:ilvl="0" w:tplc="17BCE49C">
      <w:start w:val="1"/>
      <w:numFmt w:val="decimal"/>
      <w:pStyle w:val="Hinhve"/>
      <w:lvlText w:val="Hình  %1."/>
      <w:lvlJc w:val="left"/>
      <w:pPr>
        <w:tabs>
          <w:tab w:val="num" w:pos="4707"/>
        </w:tabs>
        <w:ind w:left="4140" w:firstLine="0"/>
      </w:pPr>
      <w:rPr>
        <w:rFonts w:ascii="Times New Roman" w:hAnsi="Times New Roman" w:hint="default"/>
        <w:b w:val="0"/>
        <w:i/>
        <w:sz w:val="20"/>
        <w:szCs w:val="20"/>
      </w:rPr>
    </w:lvl>
    <w:lvl w:ilvl="1" w:tplc="04090019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/>
        <w:sz w:val="20"/>
        <w:szCs w:val="20"/>
      </w:rPr>
    </w:lvl>
    <w:lvl w:ilvl="2" w:tplc="0409001B">
      <w:start w:val="2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4F68E0"/>
    <w:multiLevelType w:val="hybridMultilevel"/>
    <w:tmpl w:val="380479E8"/>
    <w:lvl w:ilvl="0" w:tplc="B01CA24C">
      <w:start w:val="1"/>
      <w:numFmt w:val="bullet"/>
      <w:pStyle w:val="Index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 w:tplc="0409000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6A377D1"/>
    <w:multiLevelType w:val="singleLevel"/>
    <w:tmpl w:val="86C48FB6"/>
    <w:lvl w:ilvl="0">
      <w:start w:val="1"/>
      <w:numFmt w:val="bullet"/>
      <w:pStyle w:val="Index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57A64D84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BB72EB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EE378D"/>
    <w:multiLevelType w:val="hybridMultilevel"/>
    <w:tmpl w:val="3BEC20E6"/>
    <w:lvl w:ilvl="0" w:tplc="04090001">
      <w:start w:val="1"/>
      <w:numFmt w:val="bullet"/>
      <w:pStyle w:val="StyleJustifi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lang w:val="vi-V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20139A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4A74C4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565A14"/>
    <w:multiLevelType w:val="hybridMultilevel"/>
    <w:tmpl w:val="1C80C782"/>
    <w:lvl w:ilvl="0" w:tplc="560EDB0C">
      <w:start w:val="1"/>
      <w:numFmt w:val="bullet"/>
      <w:pStyle w:val="TableofFigu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68376B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6279C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6A447D7E"/>
    <w:multiLevelType w:val="multilevel"/>
    <w:tmpl w:val="87BE1FDA"/>
    <w:styleLink w:val="StyleBulleted"/>
    <w:lvl w:ilvl="0">
      <w:numFmt w:val="bullet"/>
      <w:lvlText w:val="-"/>
      <w:lvlJc w:val="left"/>
      <w:pPr>
        <w:tabs>
          <w:tab w:val="num" w:pos="340"/>
        </w:tabs>
        <w:ind w:left="284" w:hanging="171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E83938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030012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5E1916"/>
    <w:multiLevelType w:val="singleLevel"/>
    <w:tmpl w:val="0C3E1FC4"/>
    <w:lvl w:ilvl="0">
      <w:start w:val="1"/>
      <w:numFmt w:val="bullet"/>
      <w:pStyle w:val="Index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</w:abstractNum>
  <w:abstractNum w:abstractNumId="35" w15:restartNumberingAfterBreak="0">
    <w:nsid w:val="794D62B2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2A593E"/>
    <w:multiLevelType w:val="hybridMultilevel"/>
    <w:tmpl w:val="6B10D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C219C7"/>
    <w:multiLevelType w:val="multilevel"/>
    <w:tmpl w:val="8C1202F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7"/>
  </w:num>
  <w:num w:numId="2">
    <w:abstractNumId w:val="13"/>
  </w:num>
  <w:num w:numId="3">
    <w:abstractNumId w:val="34"/>
  </w:num>
  <w:num w:numId="4">
    <w:abstractNumId w:val="22"/>
  </w:num>
  <w:num w:numId="5">
    <w:abstractNumId w:val="21"/>
  </w:num>
  <w:num w:numId="6">
    <w:abstractNumId w:val="2"/>
  </w:num>
  <w:num w:numId="7">
    <w:abstractNumId w:val="31"/>
  </w:num>
  <w:num w:numId="8">
    <w:abstractNumId w:val="5"/>
  </w:num>
  <w:num w:numId="9">
    <w:abstractNumId w:val="4"/>
  </w:num>
  <w:num w:numId="10">
    <w:abstractNumId w:val="25"/>
  </w:num>
  <w:num w:numId="11">
    <w:abstractNumId w:val="20"/>
  </w:num>
  <w:num w:numId="12">
    <w:abstractNumId w:val="6"/>
  </w:num>
  <w:num w:numId="13">
    <w:abstractNumId w:val="0"/>
  </w:num>
  <w:num w:numId="14">
    <w:abstractNumId w:val="9"/>
  </w:num>
  <w:num w:numId="15">
    <w:abstractNumId w:val="28"/>
  </w:num>
  <w:num w:numId="16">
    <w:abstractNumId w:val="15"/>
  </w:num>
  <w:num w:numId="17">
    <w:abstractNumId w:val="33"/>
  </w:num>
  <w:num w:numId="18">
    <w:abstractNumId w:val="35"/>
  </w:num>
  <w:num w:numId="19">
    <w:abstractNumId w:val="23"/>
  </w:num>
  <w:num w:numId="20">
    <w:abstractNumId w:val="36"/>
  </w:num>
  <w:num w:numId="21">
    <w:abstractNumId w:val="27"/>
  </w:num>
  <w:num w:numId="22">
    <w:abstractNumId w:val="32"/>
  </w:num>
  <w:num w:numId="23">
    <w:abstractNumId w:val="10"/>
  </w:num>
  <w:num w:numId="24">
    <w:abstractNumId w:val="1"/>
  </w:num>
  <w:num w:numId="25">
    <w:abstractNumId w:val="26"/>
  </w:num>
  <w:num w:numId="26">
    <w:abstractNumId w:val="16"/>
  </w:num>
  <w:num w:numId="27">
    <w:abstractNumId w:val="14"/>
  </w:num>
  <w:num w:numId="28">
    <w:abstractNumId w:val="29"/>
  </w:num>
  <w:num w:numId="29">
    <w:abstractNumId w:val="18"/>
  </w:num>
  <w:num w:numId="30">
    <w:abstractNumId w:val="8"/>
  </w:num>
  <w:num w:numId="31">
    <w:abstractNumId w:val="24"/>
  </w:num>
  <w:num w:numId="32">
    <w:abstractNumId w:val="12"/>
  </w:num>
  <w:num w:numId="33">
    <w:abstractNumId w:val="11"/>
  </w:num>
  <w:num w:numId="34">
    <w:abstractNumId w:val="3"/>
  </w:num>
  <w:num w:numId="35">
    <w:abstractNumId w:val="19"/>
  </w:num>
  <w:num w:numId="36">
    <w:abstractNumId w:val="17"/>
  </w:num>
  <w:num w:numId="37">
    <w:abstractNumId w:val="7"/>
  </w:num>
  <w:num w:numId="38">
    <w:abstractNumId w:val="3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3D8E"/>
    <w:rsid w:val="000000B7"/>
    <w:rsid w:val="00000277"/>
    <w:rsid w:val="000003C8"/>
    <w:rsid w:val="00000812"/>
    <w:rsid w:val="0000158B"/>
    <w:rsid w:val="00001BED"/>
    <w:rsid w:val="00003241"/>
    <w:rsid w:val="0000456E"/>
    <w:rsid w:val="00004D33"/>
    <w:rsid w:val="00005CC1"/>
    <w:rsid w:val="00006E35"/>
    <w:rsid w:val="00007084"/>
    <w:rsid w:val="000073FC"/>
    <w:rsid w:val="0001076C"/>
    <w:rsid w:val="0001157D"/>
    <w:rsid w:val="0001176C"/>
    <w:rsid w:val="00011C37"/>
    <w:rsid w:val="00013478"/>
    <w:rsid w:val="000134D1"/>
    <w:rsid w:val="0001358A"/>
    <w:rsid w:val="00013A35"/>
    <w:rsid w:val="00013BA4"/>
    <w:rsid w:val="00013C5B"/>
    <w:rsid w:val="000140E4"/>
    <w:rsid w:val="00014F02"/>
    <w:rsid w:val="0001584B"/>
    <w:rsid w:val="00015FEB"/>
    <w:rsid w:val="000160C8"/>
    <w:rsid w:val="000162CD"/>
    <w:rsid w:val="0001709C"/>
    <w:rsid w:val="0001776C"/>
    <w:rsid w:val="000177E1"/>
    <w:rsid w:val="00017A13"/>
    <w:rsid w:val="00020185"/>
    <w:rsid w:val="00020383"/>
    <w:rsid w:val="0002083C"/>
    <w:rsid w:val="000217A8"/>
    <w:rsid w:val="00022518"/>
    <w:rsid w:val="00023D9E"/>
    <w:rsid w:val="00025684"/>
    <w:rsid w:val="00025703"/>
    <w:rsid w:val="0002590C"/>
    <w:rsid w:val="00025FFC"/>
    <w:rsid w:val="00026DA5"/>
    <w:rsid w:val="00026DB9"/>
    <w:rsid w:val="00027042"/>
    <w:rsid w:val="000275D4"/>
    <w:rsid w:val="0002796A"/>
    <w:rsid w:val="000300C0"/>
    <w:rsid w:val="000312F7"/>
    <w:rsid w:val="000316BB"/>
    <w:rsid w:val="00031A45"/>
    <w:rsid w:val="000329ED"/>
    <w:rsid w:val="00032BBB"/>
    <w:rsid w:val="000344F2"/>
    <w:rsid w:val="000349E3"/>
    <w:rsid w:val="0003509A"/>
    <w:rsid w:val="0003533D"/>
    <w:rsid w:val="00035EB4"/>
    <w:rsid w:val="00036A1C"/>
    <w:rsid w:val="00036EB5"/>
    <w:rsid w:val="00036FCA"/>
    <w:rsid w:val="000372BD"/>
    <w:rsid w:val="00037E47"/>
    <w:rsid w:val="0004102F"/>
    <w:rsid w:val="00041233"/>
    <w:rsid w:val="000416FE"/>
    <w:rsid w:val="00043CF1"/>
    <w:rsid w:val="00043EE1"/>
    <w:rsid w:val="000441CD"/>
    <w:rsid w:val="0004444B"/>
    <w:rsid w:val="00044700"/>
    <w:rsid w:val="00044C6D"/>
    <w:rsid w:val="000460CF"/>
    <w:rsid w:val="000463FC"/>
    <w:rsid w:val="000469F7"/>
    <w:rsid w:val="00046C90"/>
    <w:rsid w:val="00046E28"/>
    <w:rsid w:val="0005060C"/>
    <w:rsid w:val="0005128A"/>
    <w:rsid w:val="00051777"/>
    <w:rsid w:val="00051F7A"/>
    <w:rsid w:val="0005217B"/>
    <w:rsid w:val="000522AF"/>
    <w:rsid w:val="0005237D"/>
    <w:rsid w:val="00052F08"/>
    <w:rsid w:val="00053688"/>
    <w:rsid w:val="000537DA"/>
    <w:rsid w:val="00053EA9"/>
    <w:rsid w:val="00054160"/>
    <w:rsid w:val="000542B1"/>
    <w:rsid w:val="000545D0"/>
    <w:rsid w:val="00055599"/>
    <w:rsid w:val="000557FF"/>
    <w:rsid w:val="00055D4B"/>
    <w:rsid w:val="00055FA1"/>
    <w:rsid w:val="00055FD2"/>
    <w:rsid w:val="000568D9"/>
    <w:rsid w:val="00060500"/>
    <w:rsid w:val="0006067E"/>
    <w:rsid w:val="00060750"/>
    <w:rsid w:val="00060829"/>
    <w:rsid w:val="000619A2"/>
    <w:rsid w:val="00061D2A"/>
    <w:rsid w:val="00061E96"/>
    <w:rsid w:val="00062164"/>
    <w:rsid w:val="000623B8"/>
    <w:rsid w:val="00062D34"/>
    <w:rsid w:val="00062E6A"/>
    <w:rsid w:val="0006332C"/>
    <w:rsid w:val="00063A1B"/>
    <w:rsid w:val="000641D0"/>
    <w:rsid w:val="000643EA"/>
    <w:rsid w:val="00064990"/>
    <w:rsid w:val="000654CA"/>
    <w:rsid w:val="00065D0C"/>
    <w:rsid w:val="00065FC7"/>
    <w:rsid w:val="0006622F"/>
    <w:rsid w:val="000667DD"/>
    <w:rsid w:val="000672A6"/>
    <w:rsid w:val="000672F2"/>
    <w:rsid w:val="00067B60"/>
    <w:rsid w:val="00070265"/>
    <w:rsid w:val="00070C50"/>
    <w:rsid w:val="0007103B"/>
    <w:rsid w:val="000716EC"/>
    <w:rsid w:val="00071B0F"/>
    <w:rsid w:val="00071FFE"/>
    <w:rsid w:val="000723A0"/>
    <w:rsid w:val="00074838"/>
    <w:rsid w:val="0007483F"/>
    <w:rsid w:val="0007496B"/>
    <w:rsid w:val="00074B5A"/>
    <w:rsid w:val="00074C43"/>
    <w:rsid w:val="00075A97"/>
    <w:rsid w:val="00075EBB"/>
    <w:rsid w:val="00076A5E"/>
    <w:rsid w:val="00076B93"/>
    <w:rsid w:val="00076BEB"/>
    <w:rsid w:val="0007773B"/>
    <w:rsid w:val="00082062"/>
    <w:rsid w:val="00082A19"/>
    <w:rsid w:val="00084568"/>
    <w:rsid w:val="00085BB3"/>
    <w:rsid w:val="00085BB7"/>
    <w:rsid w:val="00086CAC"/>
    <w:rsid w:val="00086CE1"/>
    <w:rsid w:val="00086E78"/>
    <w:rsid w:val="00087106"/>
    <w:rsid w:val="000903DD"/>
    <w:rsid w:val="00090990"/>
    <w:rsid w:val="00090A53"/>
    <w:rsid w:val="00090AA4"/>
    <w:rsid w:val="00091020"/>
    <w:rsid w:val="00091AA7"/>
    <w:rsid w:val="00091C25"/>
    <w:rsid w:val="000922D9"/>
    <w:rsid w:val="0009280E"/>
    <w:rsid w:val="000929BB"/>
    <w:rsid w:val="00092E57"/>
    <w:rsid w:val="0009324A"/>
    <w:rsid w:val="000942A0"/>
    <w:rsid w:val="000942A7"/>
    <w:rsid w:val="00094A3F"/>
    <w:rsid w:val="00095223"/>
    <w:rsid w:val="00095774"/>
    <w:rsid w:val="0009594E"/>
    <w:rsid w:val="00095C43"/>
    <w:rsid w:val="000963E3"/>
    <w:rsid w:val="000969CC"/>
    <w:rsid w:val="00096D79"/>
    <w:rsid w:val="0009744E"/>
    <w:rsid w:val="000A14D4"/>
    <w:rsid w:val="000A2006"/>
    <w:rsid w:val="000A24BE"/>
    <w:rsid w:val="000A276D"/>
    <w:rsid w:val="000A2923"/>
    <w:rsid w:val="000A2E35"/>
    <w:rsid w:val="000A46B7"/>
    <w:rsid w:val="000A46C2"/>
    <w:rsid w:val="000A482C"/>
    <w:rsid w:val="000A5AD9"/>
    <w:rsid w:val="000A5C11"/>
    <w:rsid w:val="000A5FD6"/>
    <w:rsid w:val="000A61D6"/>
    <w:rsid w:val="000A6F01"/>
    <w:rsid w:val="000A713D"/>
    <w:rsid w:val="000A7BA6"/>
    <w:rsid w:val="000B067C"/>
    <w:rsid w:val="000B14E4"/>
    <w:rsid w:val="000B16DC"/>
    <w:rsid w:val="000B1CD3"/>
    <w:rsid w:val="000B2A86"/>
    <w:rsid w:val="000B2BF9"/>
    <w:rsid w:val="000B32F8"/>
    <w:rsid w:val="000B39F0"/>
    <w:rsid w:val="000B3CC6"/>
    <w:rsid w:val="000B463F"/>
    <w:rsid w:val="000B4854"/>
    <w:rsid w:val="000B49D6"/>
    <w:rsid w:val="000B4D56"/>
    <w:rsid w:val="000B5ACF"/>
    <w:rsid w:val="000B5D07"/>
    <w:rsid w:val="000B63B0"/>
    <w:rsid w:val="000B6843"/>
    <w:rsid w:val="000B69FA"/>
    <w:rsid w:val="000B6C76"/>
    <w:rsid w:val="000B723D"/>
    <w:rsid w:val="000B7DC4"/>
    <w:rsid w:val="000C04C2"/>
    <w:rsid w:val="000C2006"/>
    <w:rsid w:val="000C27E4"/>
    <w:rsid w:val="000C3175"/>
    <w:rsid w:val="000C3FFE"/>
    <w:rsid w:val="000C4623"/>
    <w:rsid w:val="000C47D1"/>
    <w:rsid w:val="000C56D8"/>
    <w:rsid w:val="000C57D2"/>
    <w:rsid w:val="000C5919"/>
    <w:rsid w:val="000C60D1"/>
    <w:rsid w:val="000C6D8E"/>
    <w:rsid w:val="000C7208"/>
    <w:rsid w:val="000C7C5B"/>
    <w:rsid w:val="000D0A7F"/>
    <w:rsid w:val="000D10ED"/>
    <w:rsid w:val="000D20E4"/>
    <w:rsid w:val="000D28DD"/>
    <w:rsid w:val="000D2B12"/>
    <w:rsid w:val="000D2D39"/>
    <w:rsid w:val="000D2EB4"/>
    <w:rsid w:val="000D3501"/>
    <w:rsid w:val="000D547F"/>
    <w:rsid w:val="000D54CB"/>
    <w:rsid w:val="000D56C2"/>
    <w:rsid w:val="000D5D8E"/>
    <w:rsid w:val="000D6125"/>
    <w:rsid w:val="000D6162"/>
    <w:rsid w:val="000D6D39"/>
    <w:rsid w:val="000D781B"/>
    <w:rsid w:val="000D7873"/>
    <w:rsid w:val="000E01B4"/>
    <w:rsid w:val="000E0D5D"/>
    <w:rsid w:val="000E1B8B"/>
    <w:rsid w:val="000E26B4"/>
    <w:rsid w:val="000E2A5B"/>
    <w:rsid w:val="000E2E3D"/>
    <w:rsid w:val="000E4171"/>
    <w:rsid w:val="000E49B6"/>
    <w:rsid w:val="000E4A91"/>
    <w:rsid w:val="000E4ACF"/>
    <w:rsid w:val="000E5428"/>
    <w:rsid w:val="000E60B2"/>
    <w:rsid w:val="000E6C8C"/>
    <w:rsid w:val="000E7066"/>
    <w:rsid w:val="000E74C3"/>
    <w:rsid w:val="000E7555"/>
    <w:rsid w:val="000E7B54"/>
    <w:rsid w:val="000F0287"/>
    <w:rsid w:val="000F0D03"/>
    <w:rsid w:val="000F13D9"/>
    <w:rsid w:val="000F1FC7"/>
    <w:rsid w:val="000F24B6"/>
    <w:rsid w:val="000F2585"/>
    <w:rsid w:val="000F2859"/>
    <w:rsid w:val="000F28C4"/>
    <w:rsid w:val="000F2DEA"/>
    <w:rsid w:val="000F3337"/>
    <w:rsid w:val="000F37DC"/>
    <w:rsid w:val="000F3B65"/>
    <w:rsid w:val="000F4448"/>
    <w:rsid w:val="000F4501"/>
    <w:rsid w:val="000F477A"/>
    <w:rsid w:val="000F4983"/>
    <w:rsid w:val="000F54B9"/>
    <w:rsid w:val="000F54D3"/>
    <w:rsid w:val="000F5A40"/>
    <w:rsid w:val="000F5C7F"/>
    <w:rsid w:val="000F634C"/>
    <w:rsid w:val="000F6CDB"/>
    <w:rsid w:val="0010031B"/>
    <w:rsid w:val="00100E30"/>
    <w:rsid w:val="00100E41"/>
    <w:rsid w:val="00100E48"/>
    <w:rsid w:val="00101731"/>
    <w:rsid w:val="00101982"/>
    <w:rsid w:val="00101B38"/>
    <w:rsid w:val="00101ED7"/>
    <w:rsid w:val="00101F7B"/>
    <w:rsid w:val="001020DE"/>
    <w:rsid w:val="0010249E"/>
    <w:rsid w:val="001028EC"/>
    <w:rsid w:val="00103216"/>
    <w:rsid w:val="001033D8"/>
    <w:rsid w:val="001039D6"/>
    <w:rsid w:val="00103C98"/>
    <w:rsid w:val="001040C3"/>
    <w:rsid w:val="00105A34"/>
    <w:rsid w:val="00106236"/>
    <w:rsid w:val="001062DA"/>
    <w:rsid w:val="0010660E"/>
    <w:rsid w:val="00106F93"/>
    <w:rsid w:val="0010706C"/>
    <w:rsid w:val="00107298"/>
    <w:rsid w:val="0010793E"/>
    <w:rsid w:val="00110466"/>
    <w:rsid w:val="0011066B"/>
    <w:rsid w:val="00110FFA"/>
    <w:rsid w:val="0011132E"/>
    <w:rsid w:val="00111FEE"/>
    <w:rsid w:val="00111FF6"/>
    <w:rsid w:val="00112011"/>
    <w:rsid w:val="00112CE1"/>
    <w:rsid w:val="0011350A"/>
    <w:rsid w:val="001137BC"/>
    <w:rsid w:val="001138D7"/>
    <w:rsid w:val="0011476F"/>
    <w:rsid w:val="00115132"/>
    <w:rsid w:val="001158C5"/>
    <w:rsid w:val="0011592F"/>
    <w:rsid w:val="001164B6"/>
    <w:rsid w:val="00116510"/>
    <w:rsid w:val="00116BF1"/>
    <w:rsid w:val="0011752A"/>
    <w:rsid w:val="00117A60"/>
    <w:rsid w:val="00117EF0"/>
    <w:rsid w:val="00120615"/>
    <w:rsid w:val="00120710"/>
    <w:rsid w:val="00120775"/>
    <w:rsid w:val="00120E0E"/>
    <w:rsid w:val="001223BC"/>
    <w:rsid w:val="00122971"/>
    <w:rsid w:val="00123339"/>
    <w:rsid w:val="00124420"/>
    <w:rsid w:val="00124ACC"/>
    <w:rsid w:val="00125086"/>
    <w:rsid w:val="00125719"/>
    <w:rsid w:val="00125AC5"/>
    <w:rsid w:val="00125E5A"/>
    <w:rsid w:val="00126894"/>
    <w:rsid w:val="00126A35"/>
    <w:rsid w:val="00126DF3"/>
    <w:rsid w:val="0012726F"/>
    <w:rsid w:val="00127627"/>
    <w:rsid w:val="00127C9F"/>
    <w:rsid w:val="00130A18"/>
    <w:rsid w:val="00132E13"/>
    <w:rsid w:val="00133A7E"/>
    <w:rsid w:val="00134171"/>
    <w:rsid w:val="00134204"/>
    <w:rsid w:val="001345A2"/>
    <w:rsid w:val="00134827"/>
    <w:rsid w:val="00134E92"/>
    <w:rsid w:val="0013524C"/>
    <w:rsid w:val="00135E69"/>
    <w:rsid w:val="001367D9"/>
    <w:rsid w:val="0013695F"/>
    <w:rsid w:val="00137100"/>
    <w:rsid w:val="00137513"/>
    <w:rsid w:val="001402DA"/>
    <w:rsid w:val="001416DC"/>
    <w:rsid w:val="0014356F"/>
    <w:rsid w:val="001435AA"/>
    <w:rsid w:val="00143A7B"/>
    <w:rsid w:val="00143BC4"/>
    <w:rsid w:val="00144030"/>
    <w:rsid w:val="00144362"/>
    <w:rsid w:val="001446F0"/>
    <w:rsid w:val="00144F10"/>
    <w:rsid w:val="00145877"/>
    <w:rsid w:val="0014606F"/>
    <w:rsid w:val="00146D3A"/>
    <w:rsid w:val="00147159"/>
    <w:rsid w:val="00147AC0"/>
    <w:rsid w:val="00147F21"/>
    <w:rsid w:val="00150787"/>
    <w:rsid w:val="0015109E"/>
    <w:rsid w:val="00151965"/>
    <w:rsid w:val="001529D4"/>
    <w:rsid w:val="00152A79"/>
    <w:rsid w:val="00153053"/>
    <w:rsid w:val="00153D54"/>
    <w:rsid w:val="001540BE"/>
    <w:rsid w:val="001543C6"/>
    <w:rsid w:val="00154A3C"/>
    <w:rsid w:val="00154BB1"/>
    <w:rsid w:val="00155392"/>
    <w:rsid w:val="0015696B"/>
    <w:rsid w:val="00156AFB"/>
    <w:rsid w:val="00156DB1"/>
    <w:rsid w:val="0015703B"/>
    <w:rsid w:val="001572AB"/>
    <w:rsid w:val="00157AE5"/>
    <w:rsid w:val="0016074F"/>
    <w:rsid w:val="0016128C"/>
    <w:rsid w:val="00163423"/>
    <w:rsid w:val="001651FA"/>
    <w:rsid w:val="00165B5D"/>
    <w:rsid w:val="00165E81"/>
    <w:rsid w:val="00166493"/>
    <w:rsid w:val="0016659D"/>
    <w:rsid w:val="00166677"/>
    <w:rsid w:val="00166857"/>
    <w:rsid w:val="001669AF"/>
    <w:rsid w:val="00166AC9"/>
    <w:rsid w:val="00167F93"/>
    <w:rsid w:val="00170F59"/>
    <w:rsid w:val="001721B1"/>
    <w:rsid w:val="00172854"/>
    <w:rsid w:val="00174865"/>
    <w:rsid w:val="0017500C"/>
    <w:rsid w:val="00175204"/>
    <w:rsid w:val="0017568C"/>
    <w:rsid w:val="00175BE2"/>
    <w:rsid w:val="00176433"/>
    <w:rsid w:val="0017682C"/>
    <w:rsid w:val="001775E8"/>
    <w:rsid w:val="00177BA8"/>
    <w:rsid w:val="00180370"/>
    <w:rsid w:val="001804B8"/>
    <w:rsid w:val="00180727"/>
    <w:rsid w:val="00180B92"/>
    <w:rsid w:val="0018198E"/>
    <w:rsid w:val="00181B59"/>
    <w:rsid w:val="00181BE8"/>
    <w:rsid w:val="001821FE"/>
    <w:rsid w:val="001843E0"/>
    <w:rsid w:val="001846C9"/>
    <w:rsid w:val="00184871"/>
    <w:rsid w:val="00184B55"/>
    <w:rsid w:val="00184BA3"/>
    <w:rsid w:val="00184E2D"/>
    <w:rsid w:val="001855EC"/>
    <w:rsid w:val="00185A30"/>
    <w:rsid w:val="00185C29"/>
    <w:rsid w:val="0018643D"/>
    <w:rsid w:val="00187365"/>
    <w:rsid w:val="0018740C"/>
    <w:rsid w:val="00190A0B"/>
    <w:rsid w:val="00190AC5"/>
    <w:rsid w:val="00191094"/>
    <w:rsid w:val="0019206C"/>
    <w:rsid w:val="00192664"/>
    <w:rsid w:val="00192A9E"/>
    <w:rsid w:val="00193068"/>
    <w:rsid w:val="0019349F"/>
    <w:rsid w:val="001938AC"/>
    <w:rsid w:val="00193CFD"/>
    <w:rsid w:val="001947D1"/>
    <w:rsid w:val="001949D5"/>
    <w:rsid w:val="00195794"/>
    <w:rsid w:val="00196125"/>
    <w:rsid w:val="0019618D"/>
    <w:rsid w:val="0019689E"/>
    <w:rsid w:val="00196CF8"/>
    <w:rsid w:val="00197086"/>
    <w:rsid w:val="001A052E"/>
    <w:rsid w:val="001A0826"/>
    <w:rsid w:val="001A0A83"/>
    <w:rsid w:val="001A0D02"/>
    <w:rsid w:val="001A18EA"/>
    <w:rsid w:val="001A1BBD"/>
    <w:rsid w:val="001A280B"/>
    <w:rsid w:val="001A4CA3"/>
    <w:rsid w:val="001A5C84"/>
    <w:rsid w:val="001A7CD9"/>
    <w:rsid w:val="001B0510"/>
    <w:rsid w:val="001B0737"/>
    <w:rsid w:val="001B0831"/>
    <w:rsid w:val="001B0A1E"/>
    <w:rsid w:val="001B0B2F"/>
    <w:rsid w:val="001B1CCE"/>
    <w:rsid w:val="001B1D35"/>
    <w:rsid w:val="001B23DB"/>
    <w:rsid w:val="001B28B4"/>
    <w:rsid w:val="001B295A"/>
    <w:rsid w:val="001B336C"/>
    <w:rsid w:val="001B3E89"/>
    <w:rsid w:val="001B3F5F"/>
    <w:rsid w:val="001B4363"/>
    <w:rsid w:val="001B4DD7"/>
    <w:rsid w:val="001B5116"/>
    <w:rsid w:val="001B516A"/>
    <w:rsid w:val="001B6D1B"/>
    <w:rsid w:val="001B792C"/>
    <w:rsid w:val="001B7A23"/>
    <w:rsid w:val="001C0C4B"/>
    <w:rsid w:val="001C0D4E"/>
    <w:rsid w:val="001C1053"/>
    <w:rsid w:val="001C25C6"/>
    <w:rsid w:val="001C2FE9"/>
    <w:rsid w:val="001C3F02"/>
    <w:rsid w:val="001C439A"/>
    <w:rsid w:val="001C4EC9"/>
    <w:rsid w:val="001C511B"/>
    <w:rsid w:val="001C52C5"/>
    <w:rsid w:val="001C6F9C"/>
    <w:rsid w:val="001C72EA"/>
    <w:rsid w:val="001C787C"/>
    <w:rsid w:val="001C7A6F"/>
    <w:rsid w:val="001D0D27"/>
    <w:rsid w:val="001D1603"/>
    <w:rsid w:val="001D2914"/>
    <w:rsid w:val="001D47AE"/>
    <w:rsid w:val="001D48A9"/>
    <w:rsid w:val="001D626F"/>
    <w:rsid w:val="001D667D"/>
    <w:rsid w:val="001D6F8F"/>
    <w:rsid w:val="001D7212"/>
    <w:rsid w:val="001D74B7"/>
    <w:rsid w:val="001D78E7"/>
    <w:rsid w:val="001E0BD9"/>
    <w:rsid w:val="001E1B7F"/>
    <w:rsid w:val="001E1D58"/>
    <w:rsid w:val="001E29FC"/>
    <w:rsid w:val="001E2E93"/>
    <w:rsid w:val="001E2FCF"/>
    <w:rsid w:val="001E37C5"/>
    <w:rsid w:val="001E3B54"/>
    <w:rsid w:val="001E4E8D"/>
    <w:rsid w:val="001E5943"/>
    <w:rsid w:val="001E6102"/>
    <w:rsid w:val="001E6547"/>
    <w:rsid w:val="001E7058"/>
    <w:rsid w:val="001E7312"/>
    <w:rsid w:val="001E758F"/>
    <w:rsid w:val="001E7987"/>
    <w:rsid w:val="001E7A4B"/>
    <w:rsid w:val="001E7FCD"/>
    <w:rsid w:val="001F02D3"/>
    <w:rsid w:val="001F04C8"/>
    <w:rsid w:val="001F0666"/>
    <w:rsid w:val="001F0A7F"/>
    <w:rsid w:val="001F119E"/>
    <w:rsid w:val="001F1FD8"/>
    <w:rsid w:val="001F231A"/>
    <w:rsid w:val="001F2D82"/>
    <w:rsid w:val="001F4067"/>
    <w:rsid w:val="001F4E9D"/>
    <w:rsid w:val="001F511D"/>
    <w:rsid w:val="001F59C1"/>
    <w:rsid w:val="001F5CF2"/>
    <w:rsid w:val="001F5FE1"/>
    <w:rsid w:val="001F60D5"/>
    <w:rsid w:val="001F636A"/>
    <w:rsid w:val="001F7111"/>
    <w:rsid w:val="001F7C4A"/>
    <w:rsid w:val="001F7EDF"/>
    <w:rsid w:val="002008C9"/>
    <w:rsid w:val="00200E4A"/>
    <w:rsid w:val="0020114A"/>
    <w:rsid w:val="0020134D"/>
    <w:rsid w:val="00201356"/>
    <w:rsid w:val="0020194B"/>
    <w:rsid w:val="00202364"/>
    <w:rsid w:val="0020242E"/>
    <w:rsid w:val="00202A77"/>
    <w:rsid w:val="00202C2D"/>
    <w:rsid w:val="00203452"/>
    <w:rsid w:val="00203CA0"/>
    <w:rsid w:val="00203E14"/>
    <w:rsid w:val="00204E93"/>
    <w:rsid w:val="00205180"/>
    <w:rsid w:val="00206A04"/>
    <w:rsid w:val="00207196"/>
    <w:rsid w:val="002072D9"/>
    <w:rsid w:val="00207487"/>
    <w:rsid w:val="002103D8"/>
    <w:rsid w:val="002103EB"/>
    <w:rsid w:val="00210588"/>
    <w:rsid w:val="00211132"/>
    <w:rsid w:val="0021162C"/>
    <w:rsid w:val="00211A4C"/>
    <w:rsid w:val="00212B34"/>
    <w:rsid w:val="00212F94"/>
    <w:rsid w:val="002130FD"/>
    <w:rsid w:val="0021331D"/>
    <w:rsid w:val="00213EEE"/>
    <w:rsid w:val="0021506E"/>
    <w:rsid w:val="002150B9"/>
    <w:rsid w:val="00215575"/>
    <w:rsid w:val="00215B8D"/>
    <w:rsid w:val="00215F1F"/>
    <w:rsid w:val="002161B4"/>
    <w:rsid w:val="002164AE"/>
    <w:rsid w:val="00216876"/>
    <w:rsid w:val="00216B86"/>
    <w:rsid w:val="00216BF8"/>
    <w:rsid w:val="00216BF9"/>
    <w:rsid w:val="00216D68"/>
    <w:rsid w:val="00217B86"/>
    <w:rsid w:val="00220225"/>
    <w:rsid w:val="0022041A"/>
    <w:rsid w:val="00220B42"/>
    <w:rsid w:val="00221060"/>
    <w:rsid w:val="00221277"/>
    <w:rsid w:val="00221283"/>
    <w:rsid w:val="002214F4"/>
    <w:rsid w:val="002216B2"/>
    <w:rsid w:val="002221B9"/>
    <w:rsid w:val="002225C0"/>
    <w:rsid w:val="002238B1"/>
    <w:rsid w:val="002239F6"/>
    <w:rsid w:val="00223B80"/>
    <w:rsid w:val="002241AC"/>
    <w:rsid w:val="002243B6"/>
    <w:rsid w:val="00224511"/>
    <w:rsid w:val="00224BB2"/>
    <w:rsid w:val="0022599A"/>
    <w:rsid w:val="00225F01"/>
    <w:rsid w:val="002264F0"/>
    <w:rsid w:val="0022777E"/>
    <w:rsid w:val="00230CBD"/>
    <w:rsid w:val="00231AA4"/>
    <w:rsid w:val="00232492"/>
    <w:rsid w:val="00233079"/>
    <w:rsid w:val="0023322D"/>
    <w:rsid w:val="0023337E"/>
    <w:rsid w:val="00233C20"/>
    <w:rsid w:val="00233DFF"/>
    <w:rsid w:val="0023408E"/>
    <w:rsid w:val="0023455F"/>
    <w:rsid w:val="00234BC4"/>
    <w:rsid w:val="00235354"/>
    <w:rsid w:val="002365FD"/>
    <w:rsid w:val="0023684F"/>
    <w:rsid w:val="00236AFE"/>
    <w:rsid w:val="00237277"/>
    <w:rsid w:val="002375CD"/>
    <w:rsid w:val="002403D0"/>
    <w:rsid w:val="0024061C"/>
    <w:rsid w:val="00240871"/>
    <w:rsid w:val="00240C5A"/>
    <w:rsid w:val="00241448"/>
    <w:rsid w:val="002414F7"/>
    <w:rsid w:val="00242128"/>
    <w:rsid w:val="00242168"/>
    <w:rsid w:val="002427BC"/>
    <w:rsid w:val="002442B4"/>
    <w:rsid w:val="002446BC"/>
    <w:rsid w:val="00245F54"/>
    <w:rsid w:val="0024706A"/>
    <w:rsid w:val="0024738B"/>
    <w:rsid w:val="00250AB5"/>
    <w:rsid w:val="0025109C"/>
    <w:rsid w:val="00251621"/>
    <w:rsid w:val="002518C2"/>
    <w:rsid w:val="002528FE"/>
    <w:rsid w:val="00252A71"/>
    <w:rsid w:val="00253616"/>
    <w:rsid w:val="00253660"/>
    <w:rsid w:val="002544D1"/>
    <w:rsid w:val="002549C4"/>
    <w:rsid w:val="00255271"/>
    <w:rsid w:val="002553DE"/>
    <w:rsid w:val="0025590D"/>
    <w:rsid w:val="00255C41"/>
    <w:rsid w:val="00256080"/>
    <w:rsid w:val="00260128"/>
    <w:rsid w:val="00261410"/>
    <w:rsid w:val="0026152A"/>
    <w:rsid w:val="00261D16"/>
    <w:rsid w:val="00263BED"/>
    <w:rsid w:val="002641F5"/>
    <w:rsid w:val="002641F9"/>
    <w:rsid w:val="00264737"/>
    <w:rsid w:val="00264D36"/>
    <w:rsid w:val="002650DB"/>
    <w:rsid w:val="00266120"/>
    <w:rsid w:val="00266C83"/>
    <w:rsid w:val="0026742B"/>
    <w:rsid w:val="00267A1B"/>
    <w:rsid w:val="00267B43"/>
    <w:rsid w:val="002701A4"/>
    <w:rsid w:val="00270A36"/>
    <w:rsid w:val="00271340"/>
    <w:rsid w:val="0027137F"/>
    <w:rsid w:val="00271541"/>
    <w:rsid w:val="00271652"/>
    <w:rsid w:val="00271C05"/>
    <w:rsid w:val="00271E4B"/>
    <w:rsid w:val="0027245B"/>
    <w:rsid w:val="00272EBD"/>
    <w:rsid w:val="00273E61"/>
    <w:rsid w:val="0027455C"/>
    <w:rsid w:val="00275663"/>
    <w:rsid w:val="00275E78"/>
    <w:rsid w:val="00276037"/>
    <w:rsid w:val="00280325"/>
    <w:rsid w:val="002804E2"/>
    <w:rsid w:val="00280DE9"/>
    <w:rsid w:val="0028149D"/>
    <w:rsid w:val="00281781"/>
    <w:rsid w:val="002824BD"/>
    <w:rsid w:val="00282930"/>
    <w:rsid w:val="00283395"/>
    <w:rsid w:val="002833B8"/>
    <w:rsid w:val="00283803"/>
    <w:rsid w:val="00283B40"/>
    <w:rsid w:val="00283C59"/>
    <w:rsid w:val="00285303"/>
    <w:rsid w:val="00285F33"/>
    <w:rsid w:val="00287208"/>
    <w:rsid w:val="002876FE"/>
    <w:rsid w:val="0028773A"/>
    <w:rsid w:val="00291873"/>
    <w:rsid w:val="00291AEF"/>
    <w:rsid w:val="0029284D"/>
    <w:rsid w:val="00292AAB"/>
    <w:rsid w:val="00292CF2"/>
    <w:rsid w:val="00293B2C"/>
    <w:rsid w:val="0029420C"/>
    <w:rsid w:val="002944BE"/>
    <w:rsid w:val="00295216"/>
    <w:rsid w:val="0029521B"/>
    <w:rsid w:val="0029588B"/>
    <w:rsid w:val="00295F4A"/>
    <w:rsid w:val="00296A9F"/>
    <w:rsid w:val="00296B17"/>
    <w:rsid w:val="00297021"/>
    <w:rsid w:val="00297D33"/>
    <w:rsid w:val="00297F3B"/>
    <w:rsid w:val="002A039B"/>
    <w:rsid w:val="002A066C"/>
    <w:rsid w:val="002A0B6C"/>
    <w:rsid w:val="002A127D"/>
    <w:rsid w:val="002A16D4"/>
    <w:rsid w:val="002A1928"/>
    <w:rsid w:val="002A1B35"/>
    <w:rsid w:val="002A2540"/>
    <w:rsid w:val="002A2561"/>
    <w:rsid w:val="002A26B8"/>
    <w:rsid w:val="002A37DD"/>
    <w:rsid w:val="002A3F6A"/>
    <w:rsid w:val="002A429B"/>
    <w:rsid w:val="002A49AE"/>
    <w:rsid w:val="002A4A5A"/>
    <w:rsid w:val="002A4B29"/>
    <w:rsid w:val="002A4D20"/>
    <w:rsid w:val="002A4F04"/>
    <w:rsid w:val="002A5516"/>
    <w:rsid w:val="002A5554"/>
    <w:rsid w:val="002A58DB"/>
    <w:rsid w:val="002A5A95"/>
    <w:rsid w:val="002A5EFB"/>
    <w:rsid w:val="002A6046"/>
    <w:rsid w:val="002A6BFD"/>
    <w:rsid w:val="002A7135"/>
    <w:rsid w:val="002B0751"/>
    <w:rsid w:val="002B1227"/>
    <w:rsid w:val="002B156E"/>
    <w:rsid w:val="002B1597"/>
    <w:rsid w:val="002B176D"/>
    <w:rsid w:val="002B1C2D"/>
    <w:rsid w:val="002B22B5"/>
    <w:rsid w:val="002B280E"/>
    <w:rsid w:val="002B2E16"/>
    <w:rsid w:val="002B2F02"/>
    <w:rsid w:val="002B3303"/>
    <w:rsid w:val="002B3752"/>
    <w:rsid w:val="002B5576"/>
    <w:rsid w:val="002B5ADB"/>
    <w:rsid w:val="002B5EB4"/>
    <w:rsid w:val="002B6033"/>
    <w:rsid w:val="002B616F"/>
    <w:rsid w:val="002B63AB"/>
    <w:rsid w:val="002B6439"/>
    <w:rsid w:val="002B6F02"/>
    <w:rsid w:val="002B7116"/>
    <w:rsid w:val="002B73F1"/>
    <w:rsid w:val="002C0231"/>
    <w:rsid w:val="002C0379"/>
    <w:rsid w:val="002C0E70"/>
    <w:rsid w:val="002C21CD"/>
    <w:rsid w:val="002C2322"/>
    <w:rsid w:val="002C2BDA"/>
    <w:rsid w:val="002C315D"/>
    <w:rsid w:val="002C33FA"/>
    <w:rsid w:val="002C38D3"/>
    <w:rsid w:val="002C39B1"/>
    <w:rsid w:val="002C4377"/>
    <w:rsid w:val="002C4DDD"/>
    <w:rsid w:val="002C577C"/>
    <w:rsid w:val="002C57BB"/>
    <w:rsid w:val="002C5ED5"/>
    <w:rsid w:val="002C6ADE"/>
    <w:rsid w:val="002C6B06"/>
    <w:rsid w:val="002C6C37"/>
    <w:rsid w:val="002C6CDB"/>
    <w:rsid w:val="002C6E75"/>
    <w:rsid w:val="002C6EEC"/>
    <w:rsid w:val="002C7A9E"/>
    <w:rsid w:val="002D0624"/>
    <w:rsid w:val="002D0BEA"/>
    <w:rsid w:val="002D0D07"/>
    <w:rsid w:val="002D10F3"/>
    <w:rsid w:val="002D1190"/>
    <w:rsid w:val="002D1683"/>
    <w:rsid w:val="002D233B"/>
    <w:rsid w:val="002D2E03"/>
    <w:rsid w:val="002D38EB"/>
    <w:rsid w:val="002D3A91"/>
    <w:rsid w:val="002D3C62"/>
    <w:rsid w:val="002D3DFF"/>
    <w:rsid w:val="002D3E6C"/>
    <w:rsid w:val="002D3FEE"/>
    <w:rsid w:val="002D4381"/>
    <w:rsid w:val="002D4B4D"/>
    <w:rsid w:val="002D4F04"/>
    <w:rsid w:val="002D5A01"/>
    <w:rsid w:val="002D5CC5"/>
    <w:rsid w:val="002D639B"/>
    <w:rsid w:val="002D6940"/>
    <w:rsid w:val="002D763B"/>
    <w:rsid w:val="002D7952"/>
    <w:rsid w:val="002E0183"/>
    <w:rsid w:val="002E056F"/>
    <w:rsid w:val="002E1126"/>
    <w:rsid w:val="002E1AA2"/>
    <w:rsid w:val="002E1FE3"/>
    <w:rsid w:val="002E2053"/>
    <w:rsid w:val="002E26F3"/>
    <w:rsid w:val="002E27DE"/>
    <w:rsid w:val="002E2B65"/>
    <w:rsid w:val="002E37FE"/>
    <w:rsid w:val="002E44A9"/>
    <w:rsid w:val="002E44AC"/>
    <w:rsid w:val="002E45E5"/>
    <w:rsid w:val="002E5D35"/>
    <w:rsid w:val="002E5DCA"/>
    <w:rsid w:val="002E5E3A"/>
    <w:rsid w:val="002E614A"/>
    <w:rsid w:val="002E6298"/>
    <w:rsid w:val="002E6600"/>
    <w:rsid w:val="002E6844"/>
    <w:rsid w:val="002E6C76"/>
    <w:rsid w:val="002E6EE3"/>
    <w:rsid w:val="002E75A0"/>
    <w:rsid w:val="002F0626"/>
    <w:rsid w:val="002F1195"/>
    <w:rsid w:val="002F12D1"/>
    <w:rsid w:val="002F1DBE"/>
    <w:rsid w:val="002F1E07"/>
    <w:rsid w:val="002F2000"/>
    <w:rsid w:val="002F2CC9"/>
    <w:rsid w:val="002F2CDA"/>
    <w:rsid w:val="002F38B2"/>
    <w:rsid w:val="002F3C1F"/>
    <w:rsid w:val="002F4132"/>
    <w:rsid w:val="002F4328"/>
    <w:rsid w:val="002F47E8"/>
    <w:rsid w:val="002F4BA4"/>
    <w:rsid w:val="002F518B"/>
    <w:rsid w:val="002F5B4D"/>
    <w:rsid w:val="002F68B4"/>
    <w:rsid w:val="002F718C"/>
    <w:rsid w:val="002F728E"/>
    <w:rsid w:val="002F7914"/>
    <w:rsid w:val="002F7E5E"/>
    <w:rsid w:val="00300C9F"/>
    <w:rsid w:val="003015AC"/>
    <w:rsid w:val="003016A1"/>
    <w:rsid w:val="00301788"/>
    <w:rsid w:val="00301C11"/>
    <w:rsid w:val="00302441"/>
    <w:rsid w:val="00303272"/>
    <w:rsid w:val="00303635"/>
    <w:rsid w:val="00303B5C"/>
    <w:rsid w:val="0030431D"/>
    <w:rsid w:val="003048F7"/>
    <w:rsid w:val="00304A96"/>
    <w:rsid w:val="00304CAD"/>
    <w:rsid w:val="0030517C"/>
    <w:rsid w:val="0030597B"/>
    <w:rsid w:val="0030598D"/>
    <w:rsid w:val="00305BE0"/>
    <w:rsid w:val="00306751"/>
    <w:rsid w:val="00306B60"/>
    <w:rsid w:val="00306D5E"/>
    <w:rsid w:val="00306F3E"/>
    <w:rsid w:val="00307026"/>
    <w:rsid w:val="003071F5"/>
    <w:rsid w:val="00307423"/>
    <w:rsid w:val="00307622"/>
    <w:rsid w:val="00307C6B"/>
    <w:rsid w:val="00307E8D"/>
    <w:rsid w:val="00307FBE"/>
    <w:rsid w:val="00311495"/>
    <w:rsid w:val="00311613"/>
    <w:rsid w:val="00311852"/>
    <w:rsid w:val="00311FF7"/>
    <w:rsid w:val="00312F5B"/>
    <w:rsid w:val="00313426"/>
    <w:rsid w:val="00313895"/>
    <w:rsid w:val="00313D1E"/>
    <w:rsid w:val="00313FCD"/>
    <w:rsid w:val="003147BC"/>
    <w:rsid w:val="003150EC"/>
    <w:rsid w:val="0031556E"/>
    <w:rsid w:val="0031579B"/>
    <w:rsid w:val="00315E86"/>
    <w:rsid w:val="00315F34"/>
    <w:rsid w:val="00316060"/>
    <w:rsid w:val="0031618B"/>
    <w:rsid w:val="00317A90"/>
    <w:rsid w:val="00321C7A"/>
    <w:rsid w:val="00323195"/>
    <w:rsid w:val="00323A5F"/>
    <w:rsid w:val="0032408F"/>
    <w:rsid w:val="003248E0"/>
    <w:rsid w:val="003258A4"/>
    <w:rsid w:val="00325C1E"/>
    <w:rsid w:val="0032619A"/>
    <w:rsid w:val="003264C8"/>
    <w:rsid w:val="003265F4"/>
    <w:rsid w:val="003269D2"/>
    <w:rsid w:val="00326BE6"/>
    <w:rsid w:val="00326CD3"/>
    <w:rsid w:val="00327246"/>
    <w:rsid w:val="0033014B"/>
    <w:rsid w:val="00330B95"/>
    <w:rsid w:val="00330CC9"/>
    <w:rsid w:val="00330EA0"/>
    <w:rsid w:val="003314A9"/>
    <w:rsid w:val="00331AFA"/>
    <w:rsid w:val="003325DD"/>
    <w:rsid w:val="00333872"/>
    <w:rsid w:val="00333D8A"/>
    <w:rsid w:val="00333E0F"/>
    <w:rsid w:val="00334E24"/>
    <w:rsid w:val="00334EE5"/>
    <w:rsid w:val="00337262"/>
    <w:rsid w:val="00337480"/>
    <w:rsid w:val="00340192"/>
    <w:rsid w:val="003404CF"/>
    <w:rsid w:val="00340AF1"/>
    <w:rsid w:val="00340FFD"/>
    <w:rsid w:val="00341578"/>
    <w:rsid w:val="00341ED5"/>
    <w:rsid w:val="00342501"/>
    <w:rsid w:val="00342A9E"/>
    <w:rsid w:val="00342BFE"/>
    <w:rsid w:val="00342D64"/>
    <w:rsid w:val="00343B92"/>
    <w:rsid w:val="00344591"/>
    <w:rsid w:val="003445E6"/>
    <w:rsid w:val="003451A8"/>
    <w:rsid w:val="00345893"/>
    <w:rsid w:val="003458AC"/>
    <w:rsid w:val="00345D6A"/>
    <w:rsid w:val="003468AC"/>
    <w:rsid w:val="00347587"/>
    <w:rsid w:val="003475F9"/>
    <w:rsid w:val="00350320"/>
    <w:rsid w:val="00350A87"/>
    <w:rsid w:val="00351AD8"/>
    <w:rsid w:val="00351FC9"/>
    <w:rsid w:val="00352EC2"/>
    <w:rsid w:val="0035370E"/>
    <w:rsid w:val="00353AAE"/>
    <w:rsid w:val="003549C1"/>
    <w:rsid w:val="00354A59"/>
    <w:rsid w:val="00354ADD"/>
    <w:rsid w:val="003552B3"/>
    <w:rsid w:val="00355447"/>
    <w:rsid w:val="0035573C"/>
    <w:rsid w:val="00355ACD"/>
    <w:rsid w:val="00355F8F"/>
    <w:rsid w:val="00360316"/>
    <w:rsid w:val="003605AE"/>
    <w:rsid w:val="00360F26"/>
    <w:rsid w:val="00362053"/>
    <w:rsid w:val="003622CD"/>
    <w:rsid w:val="0036250A"/>
    <w:rsid w:val="00363892"/>
    <w:rsid w:val="003639E6"/>
    <w:rsid w:val="00363EB0"/>
    <w:rsid w:val="00364ADD"/>
    <w:rsid w:val="00364E4F"/>
    <w:rsid w:val="00365AAE"/>
    <w:rsid w:val="00365CDE"/>
    <w:rsid w:val="00365F11"/>
    <w:rsid w:val="00366106"/>
    <w:rsid w:val="003661E7"/>
    <w:rsid w:val="003664E0"/>
    <w:rsid w:val="00366BA8"/>
    <w:rsid w:val="00367041"/>
    <w:rsid w:val="003670EB"/>
    <w:rsid w:val="00367193"/>
    <w:rsid w:val="003678CB"/>
    <w:rsid w:val="00370312"/>
    <w:rsid w:val="0037120C"/>
    <w:rsid w:val="003712D2"/>
    <w:rsid w:val="0037161F"/>
    <w:rsid w:val="00372E42"/>
    <w:rsid w:val="00373028"/>
    <w:rsid w:val="003730D8"/>
    <w:rsid w:val="00373B6A"/>
    <w:rsid w:val="00374056"/>
    <w:rsid w:val="003750DB"/>
    <w:rsid w:val="0037669B"/>
    <w:rsid w:val="0037703C"/>
    <w:rsid w:val="00377801"/>
    <w:rsid w:val="00377988"/>
    <w:rsid w:val="00377C3A"/>
    <w:rsid w:val="00377DB9"/>
    <w:rsid w:val="00377F3A"/>
    <w:rsid w:val="00377F4D"/>
    <w:rsid w:val="00377F6A"/>
    <w:rsid w:val="00380276"/>
    <w:rsid w:val="00380D98"/>
    <w:rsid w:val="00381276"/>
    <w:rsid w:val="0038132D"/>
    <w:rsid w:val="0038175A"/>
    <w:rsid w:val="003818C5"/>
    <w:rsid w:val="00381C9E"/>
    <w:rsid w:val="00382399"/>
    <w:rsid w:val="00383235"/>
    <w:rsid w:val="003842EC"/>
    <w:rsid w:val="00384B20"/>
    <w:rsid w:val="00384FDC"/>
    <w:rsid w:val="00385405"/>
    <w:rsid w:val="00386412"/>
    <w:rsid w:val="0038675A"/>
    <w:rsid w:val="00386F5C"/>
    <w:rsid w:val="00387721"/>
    <w:rsid w:val="00390036"/>
    <w:rsid w:val="00390230"/>
    <w:rsid w:val="0039046A"/>
    <w:rsid w:val="003914FC"/>
    <w:rsid w:val="00391598"/>
    <w:rsid w:val="003915F7"/>
    <w:rsid w:val="0039164C"/>
    <w:rsid w:val="003918D7"/>
    <w:rsid w:val="00391B5D"/>
    <w:rsid w:val="00392782"/>
    <w:rsid w:val="003937E4"/>
    <w:rsid w:val="00394129"/>
    <w:rsid w:val="003941F8"/>
    <w:rsid w:val="0039439D"/>
    <w:rsid w:val="00394690"/>
    <w:rsid w:val="003948BF"/>
    <w:rsid w:val="00395222"/>
    <w:rsid w:val="00396A14"/>
    <w:rsid w:val="00397AC0"/>
    <w:rsid w:val="00397F0B"/>
    <w:rsid w:val="003A0031"/>
    <w:rsid w:val="003A06F8"/>
    <w:rsid w:val="003A0CC0"/>
    <w:rsid w:val="003A134C"/>
    <w:rsid w:val="003A1535"/>
    <w:rsid w:val="003A2059"/>
    <w:rsid w:val="003A2246"/>
    <w:rsid w:val="003A2922"/>
    <w:rsid w:val="003A2DC3"/>
    <w:rsid w:val="003A3E0C"/>
    <w:rsid w:val="003A3FCF"/>
    <w:rsid w:val="003A4A07"/>
    <w:rsid w:val="003A5362"/>
    <w:rsid w:val="003A56E9"/>
    <w:rsid w:val="003A595B"/>
    <w:rsid w:val="003A59CF"/>
    <w:rsid w:val="003A5E8F"/>
    <w:rsid w:val="003A6ACF"/>
    <w:rsid w:val="003A7058"/>
    <w:rsid w:val="003A7382"/>
    <w:rsid w:val="003A7523"/>
    <w:rsid w:val="003A7CCF"/>
    <w:rsid w:val="003A7D9D"/>
    <w:rsid w:val="003A7FCB"/>
    <w:rsid w:val="003B048E"/>
    <w:rsid w:val="003B0766"/>
    <w:rsid w:val="003B0B88"/>
    <w:rsid w:val="003B14F9"/>
    <w:rsid w:val="003B21A6"/>
    <w:rsid w:val="003B2D4D"/>
    <w:rsid w:val="003B3561"/>
    <w:rsid w:val="003B366F"/>
    <w:rsid w:val="003B3AED"/>
    <w:rsid w:val="003B3B6E"/>
    <w:rsid w:val="003B4EAC"/>
    <w:rsid w:val="003B4FAF"/>
    <w:rsid w:val="003B50A0"/>
    <w:rsid w:val="003B59CF"/>
    <w:rsid w:val="003B622B"/>
    <w:rsid w:val="003B63A2"/>
    <w:rsid w:val="003B691F"/>
    <w:rsid w:val="003B6FE7"/>
    <w:rsid w:val="003B708E"/>
    <w:rsid w:val="003B741C"/>
    <w:rsid w:val="003B77D1"/>
    <w:rsid w:val="003B7823"/>
    <w:rsid w:val="003B7EA7"/>
    <w:rsid w:val="003C0FD8"/>
    <w:rsid w:val="003C1AE9"/>
    <w:rsid w:val="003C1DC8"/>
    <w:rsid w:val="003C2215"/>
    <w:rsid w:val="003C2FF9"/>
    <w:rsid w:val="003C3127"/>
    <w:rsid w:val="003C387E"/>
    <w:rsid w:val="003C38D9"/>
    <w:rsid w:val="003C3BAA"/>
    <w:rsid w:val="003C3CEA"/>
    <w:rsid w:val="003C3E98"/>
    <w:rsid w:val="003C4837"/>
    <w:rsid w:val="003C51DA"/>
    <w:rsid w:val="003C5D56"/>
    <w:rsid w:val="003C6154"/>
    <w:rsid w:val="003C62DE"/>
    <w:rsid w:val="003C6CE9"/>
    <w:rsid w:val="003C6E70"/>
    <w:rsid w:val="003C6E84"/>
    <w:rsid w:val="003D20AA"/>
    <w:rsid w:val="003D2581"/>
    <w:rsid w:val="003D3827"/>
    <w:rsid w:val="003D3BFD"/>
    <w:rsid w:val="003D401C"/>
    <w:rsid w:val="003D4488"/>
    <w:rsid w:val="003D5282"/>
    <w:rsid w:val="003D5377"/>
    <w:rsid w:val="003D5561"/>
    <w:rsid w:val="003D576B"/>
    <w:rsid w:val="003D58AB"/>
    <w:rsid w:val="003D7228"/>
    <w:rsid w:val="003D7289"/>
    <w:rsid w:val="003D76A2"/>
    <w:rsid w:val="003D7A61"/>
    <w:rsid w:val="003D7F5F"/>
    <w:rsid w:val="003E015A"/>
    <w:rsid w:val="003E02E6"/>
    <w:rsid w:val="003E237F"/>
    <w:rsid w:val="003E239E"/>
    <w:rsid w:val="003E2797"/>
    <w:rsid w:val="003E2A73"/>
    <w:rsid w:val="003E3934"/>
    <w:rsid w:val="003E4508"/>
    <w:rsid w:val="003E4722"/>
    <w:rsid w:val="003E4B46"/>
    <w:rsid w:val="003E50D3"/>
    <w:rsid w:val="003E5379"/>
    <w:rsid w:val="003E5512"/>
    <w:rsid w:val="003E7857"/>
    <w:rsid w:val="003E7F62"/>
    <w:rsid w:val="003F1443"/>
    <w:rsid w:val="003F1780"/>
    <w:rsid w:val="003F1DAC"/>
    <w:rsid w:val="003F1E28"/>
    <w:rsid w:val="003F2160"/>
    <w:rsid w:val="003F21CB"/>
    <w:rsid w:val="003F2B58"/>
    <w:rsid w:val="003F3ACF"/>
    <w:rsid w:val="003F3BE8"/>
    <w:rsid w:val="003F5F52"/>
    <w:rsid w:val="003F6495"/>
    <w:rsid w:val="003F66E6"/>
    <w:rsid w:val="003F688A"/>
    <w:rsid w:val="003F6FB0"/>
    <w:rsid w:val="003F7D6C"/>
    <w:rsid w:val="0040080F"/>
    <w:rsid w:val="0040106D"/>
    <w:rsid w:val="00401B67"/>
    <w:rsid w:val="004025ED"/>
    <w:rsid w:val="00402BE1"/>
    <w:rsid w:val="00402C5D"/>
    <w:rsid w:val="004031CF"/>
    <w:rsid w:val="00403B10"/>
    <w:rsid w:val="004041CA"/>
    <w:rsid w:val="004044F5"/>
    <w:rsid w:val="0040498C"/>
    <w:rsid w:val="00405017"/>
    <w:rsid w:val="0040515E"/>
    <w:rsid w:val="004051D2"/>
    <w:rsid w:val="00406122"/>
    <w:rsid w:val="00407893"/>
    <w:rsid w:val="00407DD8"/>
    <w:rsid w:val="00407EB7"/>
    <w:rsid w:val="00410227"/>
    <w:rsid w:val="00410B71"/>
    <w:rsid w:val="00410E4A"/>
    <w:rsid w:val="00411582"/>
    <w:rsid w:val="0041289D"/>
    <w:rsid w:val="00413B6F"/>
    <w:rsid w:val="00413C1D"/>
    <w:rsid w:val="00414027"/>
    <w:rsid w:val="00414762"/>
    <w:rsid w:val="00414CB7"/>
    <w:rsid w:val="00414E8F"/>
    <w:rsid w:val="004152F9"/>
    <w:rsid w:val="0041553F"/>
    <w:rsid w:val="0041580D"/>
    <w:rsid w:val="00415C25"/>
    <w:rsid w:val="00416974"/>
    <w:rsid w:val="0042019A"/>
    <w:rsid w:val="004201CB"/>
    <w:rsid w:val="004202F3"/>
    <w:rsid w:val="0042065F"/>
    <w:rsid w:val="00420C69"/>
    <w:rsid w:val="00420E26"/>
    <w:rsid w:val="00422789"/>
    <w:rsid w:val="004237BF"/>
    <w:rsid w:val="004239AD"/>
    <w:rsid w:val="00423C0C"/>
    <w:rsid w:val="00423C2D"/>
    <w:rsid w:val="00424745"/>
    <w:rsid w:val="004249DE"/>
    <w:rsid w:val="00425060"/>
    <w:rsid w:val="00426565"/>
    <w:rsid w:val="00426879"/>
    <w:rsid w:val="00426B7B"/>
    <w:rsid w:val="0042745E"/>
    <w:rsid w:val="0042771A"/>
    <w:rsid w:val="00427DEC"/>
    <w:rsid w:val="00427EB6"/>
    <w:rsid w:val="00430B4E"/>
    <w:rsid w:val="00431EAF"/>
    <w:rsid w:val="00432AFC"/>
    <w:rsid w:val="00432C69"/>
    <w:rsid w:val="00432CAE"/>
    <w:rsid w:val="0043366E"/>
    <w:rsid w:val="00434B77"/>
    <w:rsid w:val="00435090"/>
    <w:rsid w:val="00435479"/>
    <w:rsid w:val="00435A4A"/>
    <w:rsid w:val="00435C00"/>
    <w:rsid w:val="00435E19"/>
    <w:rsid w:val="00436290"/>
    <w:rsid w:val="004365B7"/>
    <w:rsid w:val="004367A4"/>
    <w:rsid w:val="0043687F"/>
    <w:rsid w:val="0043689C"/>
    <w:rsid w:val="0043702E"/>
    <w:rsid w:val="004411AB"/>
    <w:rsid w:val="004411C4"/>
    <w:rsid w:val="00441597"/>
    <w:rsid w:val="004415B9"/>
    <w:rsid w:val="00442787"/>
    <w:rsid w:val="00442B23"/>
    <w:rsid w:val="00442EDC"/>
    <w:rsid w:val="00444549"/>
    <w:rsid w:val="0044458E"/>
    <w:rsid w:val="0044481E"/>
    <w:rsid w:val="00444B74"/>
    <w:rsid w:val="00445344"/>
    <w:rsid w:val="0044584D"/>
    <w:rsid w:val="00445A2C"/>
    <w:rsid w:val="004460C4"/>
    <w:rsid w:val="0044637E"/>
    <w:rsid w:val="00446FAD"/>
    <w:rsid w:val="00450500"/>
    <w:rsid w:val="0045069F"/>
    <w:rsid w:val="00450ED4"/>
    <w:rsid w:val="004513B5"/>
    <w:rsid w:val="00451706"/>
    <w:rsid w:val="004517AD"/>
    <w:rsid w:val="00451D87"/>
    <w:rsid w:val="0045251A"/>
    <w:rsid w:val="00453422"/>
    <w:rsid w:val="0045461A"/>
    <w:rsid w:val="00455133"/>
    <w:rsid w:val="00455C75"/>
    <w:rsid w:val="00455E4B"/>
    <w:rsid w:val="004568AF"/>
    <w:rsid w:val="00457FA1"/>
    <w:rsid w:val="00460AAE"/>
    <w:rsid w:val="00460EE8"/>
    <w:rsid w:val="0046113F"/>
    <w:rsid w:val="00461293"/>
    <w:rsid w:val="004614F5"/>
    <w:rsid w:val="00461C50"/>
    <w:rsid w:val="004626E0"/>
    <w:rsid w:val="00462AAF"/>
    <w:rsid w:val="00462E7E"/>
    <w:rsid w:val="00462FB9"/>
    <w:rsid w:val="004630B1"/>
    <w:rsid w:val="0046313B"/>
    <w:rsid w:val="00463947"/>
    <w:rsid w:val="00463FE3"/>
    <w:rsid w:val="00464A6D"/>
    <w:rsid w:val="00464B3F"/>
    <w:rsid w:val="00464E12"/>
    <w:rsid w:val="00464FFA"/>
    <w:rsid w:val="00465AC3"/>
    <w:rsid w:val="0046657C"/>
    <w:rsid w:val="004667A4"/>
    <w:rsid w:val="00466C77"/>
    <w:rsid w:val="00467686"/>
    <w:rsid w:val="00471360"/>
    <w:rsid w:val="00471AA3"/>
    <w:rsid w:val="00471AD7"/>
    <w:rsid w:val="00471B59"/>
    <w:rsid w:val="00471EE5"/>
    <w:rsid w:val="0047231E"/>
    <w:rsid w:val="00473BE4"/>
    <w:rsid w:val="00473C00"/>
    <w:rsid w:val="00473F93"/>
    <w:rsid w:val="004752BD"/>
    <w:rsid w:val="00475BA5"/>
    <w:rsid w:val="004765FE"/>
    <w:rsid w:val="00476A6C"/>
    <w:rsid w:val="00477899"/>
    <w:rsid w:val="00477D44"/>
    <w:rsid w:val="004806C5"/>
    <w:rsid w:val="00481207"/>
    <w:rsid w:val="004828E7"/>
    <w:rsid w:val="00482A9C"/>
    <w:rsid w:val="0048359E"/>
    <w:rsid w:val="0048396E"/>
    <w:rsid w:val="00483DD0"/>
    <w:rsid w:val="00483FCB"/>
    <w:rsid w:val="00484709"/>
    <w:rsid w:val="004852BF"/>
    <w:rsid w:val="00485999"/>
    <w:rsid w:val="00486687"/>
    <w:rsid w:val="0048674E"/>
    <w:rsid w:val="0048770E"/>
    <w:rsid w:val="00487B93"/>
    <w:rsid w:val="00490903"/>
    <w:rsid w:val="00491FC5"/>
    <w:rsid w:val="0049215C"/>
    <w:rsid w:val="004921C3"/>
    <w:rsid w:val="00492817"/>
    <w:rsid w:val="00493A40"/>
    <w:rsid w:val="00494F69"/>
    <w:rsid w:val="00495CD2"/>
    <w:rsid w:val="00495E29"/>
    <w:rsid w:val="00496D56"/>
    <w:rsid w:val="00497753"/>
    <w:rsid w:val="004977C6"/>
    <w:rsid w:val="004A00AF"/>
    <w:rsid w:val="004A120D"/>
    <w:rsid w:val="004A193E"/>
    <w:rsid w:val="004A2DA4"/>
    <w:rsid w:val="004A31BD"/>
    <w:rsid w:val="004A36BE"/>
    <w:rsid w:val="004A40E3"/>
    <w:rsid w:val="004A4341"/>
    <w:rsid w:val="004A4B85"/>
    <w:rsid w:val="004A5FB2"/>
    <w:rsid w:val="004A62D6"/>
    <w:rsid w:val="004A6AF5"/>
    <w:rsid w:val="004A6B74"/>
    <w:rsid w:val="004A719C"/>
    <w:rsid w:val="004A7AF5"/>
    <w:rsid w:val="004A7E09"/>
    <w:rsid w:val="004B0DA6"/>
    <w:rsid w:val="004B16E0"/>
    <w:rsid w:val="004B19BC"/>
    <w:rsid w:val="004B1C9E"/>
    <w:rsid w:val="004B1E1E"/>
    <w:rsid w:val="004B39F7"/>
    <w:rsid w:val="004B3F5D"/>
    <w:rsid w:val="004B5653"/>
    <w:rsid w:val="004B5CFC"/>
    <w:rsid w:val="004B5EC7"/>
    <w:rsid w:val="004B6168"/>
    <w:rsid w:val="004B665C"/>
    <w:rsid w:val="004B6CD8"/>
    <w:rsid w:val="004B71C5"/>
    <w:rsid w:val="004B729A"/>
    <w:rsid w:val="004B7A0D"/>
    <w:rsid w:val="004B7D9D"/>
    <w:rsid w:val="004C15C4"/>
    <w:rsid w:val="004C2E93"/>
    <w:rsid w:val="004C30F5"/>
    <w:rsid w:val="004C390E"/>
    <w:rsid w:val="004C40CF"/>
    <w:rsid w:val="004C41DF"/>
    <w:rsid w:val="004C4937"/>
    <w:rsid w:val="004C505A"/>
    <w:rsid w:val="004C52EA"/>
    <w:rsid w:val="004C533E"/>
    <w:rsid w:val="004C53F1"/>
    <w:rsid w:val="004C5D44"/>
    <w:rsid w:val="004C63E3"/>
    <w:rsid w:val="004C714D"/>
    <w:rsid w:val="004C76DD"/>
    <w:rsid w:val="004D046F"/>
    <w:rsid w:val="004D0C02"/>
    <w:rsid w:val="004D0DBC"/>
    <w:rsid w:val="004D20E5"/>
    <w:rsid w:val="004D2250"/>
    <w:rsid w:val="004D2307"/>
    <w:rsid w:val="004D4272"/>
    <w:rsid w:val="004D608B"/>
    <w:rsid w:val="004D6F09"/>
    <w:rsid w:val="004D7EAF"/>
    <w:rsid w:val="004D7FE6"/>
    <w:rsid w:val="004E0638"/>
    <w:rsid w:val="004E06F9"/>
    <w:rsid w:val="004E0F7C"/>
    <w:rsid w:val="004E2714"/>
    <w:rsid w:val="004E2EED"/>
    <w:rsid w:val="004E3365"/>
    <w:rsid w:val="004E4B8E"/>
    <w:rsid w:val="004E4D09"/>
    <w:rsid w:val="004E4ECD"/>
    <w:rsid w:val="004E5298"/>
    <w:rsid w:val="004E5D19"/>
    <w:rsid w:val="004E652B"/>
    <w:rsid w:val="004E6BB1"/>
    <w:rsid w:val="004E75AF"/>
    <w:rsid w:val="004E7CEF"/>
    <w:rsid w:val="004F01BB"/>
    <w:rsid w:val="004F0A8D"/>
    <w:rsid w:val="004F1814"/>
    <w:rsid w:val="004F250B"/>
    <w:rsid w:val="004F2568"/>
    <w:rsid w:val="004F2AFF"/>
    <w:rsid w:val="004F3126"/>
    <w:rsid w:val="004F330C"/>
    <w:rsid w:val="004F34BB"/>
    <w:rsid w:val="004F3C31"/>
    <w:rsid w:val="004F49A8"/>
    <w:rsid w:val="004F5027"/>
    <w:rsid w:val="004F53BD"/>
    <w:rsid w:val="004F559C"/>
    <w:rsid w:val="004F55B7"/>
    <w:rsid w:val="004F5B19"/>
    <w:rsid w:val="004F612C"/>
    <w:rsid w:val="004F6EE4"/>
    <w:rsid w:val="004F728D"/>
    <w:rsid w:val="004F72F9"/>
    <w:rsid w:val="004F7B41"/>
    <w:rsid w:val="005016CB"/>
    <w:rsid w:val="00501F8A"/>
    <w:rsid w:val="00502066"/>
    <w:rsid w:val="00502944"/>
    <w:rsid w:val="00502946"/>
    <w:rsid w:val="0050380E"/>
    <w:rsid w:val="00503A41"/>
    <w:rsid w:val="00503ECA"/>
    <w:rsid w:val="00504ABB"/>
    <w:rsid w:val="00504DA2"/>
    <w:rsid w:val="005053AC"/>
    <w:rsid w:val="005053C1"/>
    <w:rsid w:val="00505416"/>
    <w:rsid w:val="0050547A"/>
    <w:rsid w:val="0050654C"/>
    <w:rsid w:val="00506A4F"/>
    <w:rsid w:val="005071FB"/>
    <w:rsid w:val="00507567"/>
    <w:rsid w:val="00507DB2"/>
    <w:rsid w:val="00510668"/>
    <w:rsid w:val="00510E28"/>
    <w:rsid w:val="00511E71"/>
    <w:rsid w:val="005128D6"/>
    <w:rsid w:val="00512A0C"/>
    <w:rsid w:val="00512C15"/>
    <w:rsid w:val="00512E26"/>
    <w:rsid w:val="0051348D"/>
    <w:rsid w:val="00513B18"/>
    <w:rsid w:val="00513B33"/>
    <w:rsid w:val="00513B8D"/>
    <w:rsid w:val="00513BC5"/>
    <w:rsid w:val="00514698"/>
    <w:rsid w:val="00515C63"/>
    <w:rsid w:val="005160E4"/>
    <w:rsid w:val="00516A23"/>
    <w:rsid w:val="00516E2C"/>
    <w:rsid w:val="00517086"/>
    <w:rsid w:val="00517276"/>
    <w:rsid w:val="00517BE0"/>
    <w:rsid w:val="0052034D"/>
    <w:rsid w:val="00520503"/>
    <w:rsid w:val="0052055F"/>
    <w:rsid w:val="00521806"/>
    <w:rsid w:val="00522F91"/>
    <w:rsid w:val="00523EF4"/>
    <w:rsid w:val="00524BB6"/>
    <w:rsid w:val="00525127"/>
    <w:rsid w:val="005252EC"/>
    <w:rsid w:val="00525761"/>
    <w:rsid w:val="00525895"/>
    <w:rsid w:val="00526B10"/>
    <w:rsid w:val="00527BC3"/>
    <w:rsid w:val="0053038B"/>
    <w:rsid w:val="005308E3"/>
    <w:rsid w:val="005309F4"/>
    <w:rsid w:val="0053288B"/>
    <w:rsid w:val="00533465"/>
    <w:rsid w:val="00534694"/>
    <w:rsid w:val="005362FF"/>
    <w:rsid w:val="00536A08"/>
    <w:rsid w:val="00536BD1"/>
    <w:rsid w:val="0053711A"/>
    <w:rsid w:val="00537646"/>
    <w:rsid w:val="0053766E"/>
    <w:rsid w:val="00540CC8"/>
    <w:rsid w:val="00540CE9"/>
    <w:rsid w:val="00540EF1"/>
    <w:rsid w:val="005412E7"/>
    <w:rsid w:val="00541B7A"/>
    <w:rsid w:val="00541CF6"/>
    <w:rsid w:val="00541D46"/>
    <w:rsid w:val="00541F2F"/>
    <w:rsid w:val="005420E8"/>
    <w:rsid w:val="00542175"/>
    <w:rsid w:val="0054261F"/>
    <w:rsid w:val="00542CE8"/>
    <w:rsid w:val="00543079"/>
    <w:rsid w:val="005430E5"/>
    <w:rsid w:val="005444F1"/>
    <w:rsid w:val="00544966"/>
    <w:rsid w:val="0054520A"/>
    <w:rsid w:val="005452A3"/>
    <w:rsid w:val="00546315"/>
    <w:rsid w:val="00546359"/>
    <w:rsid w:val="00546390"/>
    <w:rsid w:val="005463C9"/>
    <w:rsid w:val="005468D9"/>
    <w:rsid w:val="00546E98"/>
    <w:rsid w:val="0054745F"/>
    <w:rsid w:val="00547FC7"/>
    <w:rsid w:val="0055029F"/>
    <w:rsid w:val="00550548"/>
    <w:rsid w:val="00550796"/>
    <w:rsid w:val="00550E00"/>
    <w:rsid w:val="00551831"/>
    <w:rsid w:val="00551949"/>
    <w:rsid w:val="00551D1C"/>
    <w:rsid w:val="00551D22"/>
    <w:rsid w:val="0055224E"/>
    <w:rsid w:val="0055242B"/>
    <w:rsid w:val="00552911"/>
    <w:rsid w:val="00552FC0"/>
    <w:rsid w:val="0055375C"/>
    <w:rsid w:val="00553DA0"/>
    <w:rsid w:val="00554125"/>
    <w:rsid w:val="00555187"/>
    <w:rsid w:val="0055556D"/>
    <w:rsid w:val="005559AC"/>
    <w:rsid w:val="005559ED"/>
    <w:rsid w:val="00555B0A"/>
    <w:rsid w:val="00555DB8"/>
    <w:rsid w:val="00556D4E"/>
    <w:rsid w:val="0055794F"/>
    <w:rsid w:val="00557A05"/>
    <w:rsid w:val="00557DC9"/>
    <w:rsid w:val="00560018"/>
    <w:rsid w:val="005601F7"/>
    <w:rsid w:val="005606EF"/>
    <w:rsid w:val="00560793"/>
    <w:rsid w:val="00560C4B"/>
    <w:rsid w:val="005610FE"/>
    <w:rsid w:val="00562013"/>
    <w:rsid w:val="005629E3"/>
    <w:rsid w:val="00562BFE"/>
    <w:rsid w:val="00562D2D"/>
    <w:rsid w:val="00562E12"/>
    <w:rsid w:val="00564273"/>
    <w:rsid w:val="00564EFD"/>
    <w:rsid w:val="0056502E"/>
    <w:rsid w:val="005664FF"/>
    <w:rsid w:val="0056691F"/>
    <w:rsid w:val="00566DD8"/>
    <w:rsid w:val="005672A0"/>
    <w:rsid w:val="005673B5"/>
    <w:rsid w:val="00571256"/>
    <w:rsid w:val="005718CE"/>
    <w:rsid w:val="00571F2C"/>
    <w:rsid w:val="00572214"/>
    <w:rsid w:val="005722B2"/>
    <w:rsid w:val="00572426"/>
    <w:rsid w:val="0057246F"/>
    <w:rsid w:val="005724F3"/>
    <w:rsid w:val="00572776"/>
    <w:rsid w:val="00572B81"/>
    <w:rsid w:val="00572D9F"/>
    <w:rsid w:val="00573006"/>
    <w:rsid w:val="005731FD"/>
    <w:rsid w:val="00573BAA"/>
    <w:rsid w:val="00574785"/>
    <w:rsid w:val="00575667"/>
    <w:rsid w:val="00575FFA"/>
    <w:rsid w:val="0057646D"/>
    <w:rsid w:val="00576F2D"/>
    <w:rsid w:val="0057743F"/>
    <w:rsid w:val="0057789A"/>
    <w:rsid w:val="0058003E"/>
    <w:rsid w:val="0058049D"/>
    <w:rsid w:val="00580721"/>
    <w:rsid w:val="00580916"/>
    <w:rsid w:val="00580919"/>
    <w:rsid w:val="005818D7"/>
    <w:rsid w:val="00581AB7"/>
    <w:rsid w:val="00581E9E"/>
    <w:rsid w:val="00582021"/>
    <w:rsid w:val="00582406"/>
    <w:rsid w:val="005826A4"/>
    <w:rsid w:val="00582D25"/>
    <w:rsid w:val="00582EB7"/>
    <w:rsid w:val="0058319E"/>
    <w:rsid w:val="005831E4"/>
    <w:rsid w:val="00585EB9"/>
    <w:rsid w:val="0058691C"/>
    <w:rsid w:val="00586C8F"/>
    <w:rsid w:val="00591290"/>
    <w:rsid w:val="00591DB9"/>
    <w:rsid w:val="00592B32"/>
    <w:rsid w:val="00592C37"/>
    <w:rsid w:val="00593CA2"/>
    <w:rsid w:val="0059438E"/>
    <w:rsid w:val="0059442A"/>
    <w:rsid w:val="00594A86"/>
    <w:rsid w:val="00594C53"/>
    <w:rsid w:val="00594D49"/>
    <w:rsid w:val="00594E53"/>
    <w:rsid w:val="005955E4"/>
    <w:rsid w:val="005956F2"/>
    <w:rsid w:val="00595909"/>
    <w:rsid w:val="005959D8"/>
    <w:rsid w:val="00595D38"/>
    <w:rsid w:val="00596345"/>
    <w:rsid w:val="0059659A"/>
    <w:rsid w:val="005966F9"/>
    <w:rsid w:val="005967AC"/>
    <w:rsid w:val="005967C8"/>
    <w:rsid w:val="00597081"/>
    <w:rsid w:val="005974E6"/>
    <w:rsid w:val="00597779"/>
    <w:rsid w:val="005A00A6"/>
    <w:rsid w:val="005A0264"/>
    <w:rsid w:val="005A07F3"/>
    <w:rsid w:val="005A1554"/>
    <w:rsid w:val="005A173C"/>
    <w:rsid w:val="005A1A00"/>
    <w:rsid w:val="005A2EE1"/>
    <w:rsid w:val="005A40D1"/>
    <w:rsid w:val="005A44BB"/>
    <w:rsid w:val="005A44C2"/>
    <w:rsid w:val="005A4666"/>
    <w:rsid w:val="005A48E0"/>
    <w:rsid w:val="005A48EA"/>
    <w:rsid w:val="005A4E20"/>
    <w:rsid w:val="005A5528"/>
    <w:rsid w:val="005A6387"/>
    <w:rsid w:val="005A6442"/>
    <w:rsid w:val="005A6939"/>
    <w:rsid w:val="005A694C"/>
    <w:rsid w:val="005A69B8"/>
    <w:rsid w:val="005A6A2C"/>
    <w:rsid w:val="005A75D7"/>
    <w:rsid w:val="005A7F43"/>
    <w:rsid w:val="005B1367"/>
    <w:rsid w:val="005B1DBD"/>
    <w:rsid w:val="005B238C"/>
    <w:rsid w:val="005B252D"/>
    <w:rsid w:val="005B2BE1"/>
    <w:rsid w:val="005B32CA"/>
    <w:rsid w:val="005B346E"/>
    <w:rsid w:val="005B40BB"/>
    <w:rsid w:val="005B4B49"/>
    <w:rsid w:val="005B5C21"/>
    <w:rsid w:val="005B684E"/>
    <w:rsid w:val="005B6853"/>
    <w:rsid w:val="005B7C78"/>
    <w:rsid w:val="005C0E73"/>
    <w:rsid w:val="005C12E4"/>
    <w:rsid w:val="005C14FC"/>
    <w:rsid w:val="005C2157"/>
    <w:rsid w:val="005C23C7"/>
    <w:rsid w:val="005C259B"/>
    <w:rsid w:val="005C34E7"/>
    <w:rsid w:val="005C40C5"/>
    <w:rsid w:val="005C4AE7"/>
    <w:rsid w:val="005C5346"/>
    <w:rsid w:val="005C53B9"/>
    <w:rsid w:val="005C55D7"/>
    <w:rsid w:val="005C5A82"/>
    <w:rsid w:val="005C6187"/>
    <w:rsid w:val="005C6A35"/>
    <w:rsid w:val="005C6B7A"/>
    <w:rsid w:val="005C6EB3"/>
    <w:rsid w:val="005C6EF6"/>
    <w:rsid w:val="005C7048"/>
    <w:rsid w:val="005C7138"/>
    <w:rsid w:val="005C73C8"/>
    <w:rsid w:val="005C75B8"/>
    <w:rsid w:val="005C7A9A"/>
    <w:rsid w:val="005D0328"/>
    <w:rsid w:val="005D0DBA"/>
    <w:rsid w:val="005D1C47"/>
    <w:rsid w:val="005D1D79"/>
    <w:rsid w:val="005D2374"/>
    <w:rsid w:val="005D2CE5"/>
    <w:rsid w:val="005D32FB"/>
    <w:rsid w:val="005D37A5"/>
    <w:rsid w:val="005D4B0D"/>
    <w:rsid w:val="005D4D6B"/>
    <w:rsid w:val="005D5463"/>
    <w:rsid w:val="005D5A13"/>
    <w:rsid w:val="005D6C55"/>
    <w:rsid w:val="005D7385"/>
    <w:rsid w:val="005D78CD"/>
    <w:rsid w:val="005D7DF5"/>
    <w:rsid w:val="005E00A6"/>
    <w:rsid w:val="005E0802"/>
    <w:rsid w:val="005E0985"/>
    <w:rsid w:val="005E0B95"/>
    <w:rsid w:val="005E0DDE"/>
    <w:rsid w:val="005E0EC7"/>
    <w:rsid w:val="005E1744"/>
    <w:rsid w:val="005E1759"/>
    <w:rsid w:val="005E1BF2"/>
    <w:rsid w:val="005E1C4E"/>
    <w:rsid w:val="005E2B0B"/>
    <w:rsid w:val="005E47EC"/>
    <w:rsid w:val="005E47F9"/>
    <w:rsid w:val="005E4BD1"/>
    <w:rsid w:val="005E4D3E"/>
    <w:rsid w:val="005E4E45"/>
    <w:rsid w:val="005E4F70"/>
    <w:rsid w:val="005E5AC7"/>
    <w:rsid w:val="005E64A7"/>
    <w:rsid w:val="005E6774"/>
    <w:rsid w:val="005E6FA0"/>
    <w:rsid w:val="005E700A"/>
    <w:rsid w:val="005E7269"/>
    <w:rsid w:val="005E7C89"/>
    <w:rsid w:val="005F0CF6"/>
    <w:rsid w:val="005F185C"/>
    <w:rsid w:val="005F1E0C"/>
    <w:rsid w:val="005F2460"/>
    <w:rsid w:val="005F295A"/>
    <w:rsid w:val="005F2E80"/>
    <w:rsid w:val="005F2F85"/>
    <w:rsid w:val="005F3362"/>
    <w:rsid w:val="005F3C4C"/>
    <w:rsid w:val="005F4438"/>
    <w:rsid w:val="005F44C8"/>
    <w:rsid w:val="005F4595"/>
    <w:rsid w:val="005F495F"/>
    <w:rsid w:val="005F4EB6"/>
    <w:rsid w:val="005F5945"/>
    <w:rsid w:val="005F5CD8"/>
    <w:rsid w:val="005F5F8B"/>
    <w:rsid w:val="005F6598"/>
    <w:rsid w:val="005F6A71"/>
    <w:rsid w:val="005F6EB8"/>
    <w:rsid w:val="0060044B"/>
    <w:rsid w:val="00600DFF"/>
    <w:rsid w:val="006010EC"/>
    <w:rsid w:val="00601CB8"/>
    <w:rsid w:val="00601F8F"/>
    <w:rsid w:val="00604003"/>
    <w:rsid w:val="00604166"/>
    <w:rsid w:val="00604E3A"/>
    <w:rsid w:val="00605A38"/>
    <w:rsid w:val="00605D27"/>
    <w:rsid w:val="006061C4"/>
    <w:rsid w:val="006062D9"/>
    <w:rsid w:val="00606527"/>
    <w:rsid w:val="0060652E"/>
    <w:rsid w:val="006066CE"/>
    <w:rsid w:val="00606F0B"/>
    <w:rsid w:val="006072C8"/>
    <w:rsid w:val="00607A71"/>
    <w:rsid w:val="00607BB2"/>
    <w:rsid w:val="00610BB9"/>
    <w:rsid w:val="00610CF3"/>
    <w:rsid w:val="00610F93"/>
    <w:rsid w:val="006115E4"/>
    <w:rsid w:val="00611A19"/>
    <w:rsid w:val="00612137"/>
    <w:rsid w:val="006126E4"/>
    <w:rsid w:val="00612A5C"/>
    <w:rsid w:val="0061353D"/>
    <w:rsid w:val="00613671"/>
    <w:rsid w:val="006137BD"/>
    <w:rsid w:val="006137DE"/>
    <w:rsid w:val="006141D7"/>
    <w:rsid w:val="006145AB"/>
    <w:rsid w:val="0061468F"/>
    <w:rsid w:val="006147B9"/>
    <w:rsid w:val="00614FF1"/>
    <w:rsid w:val="0061504B"/>
    <w:rsid w:val="00615236"/>
    <w:rsid w:val="0061547D"/>
    <w:rsid w:val="006164D0"/>
    <w:rsid w:val="00616BC1"/>
    <w:rsid w:val="00616CD8"/>
    <w:rsid w:val="00617A7C"/>
    <w:rsid w:val="00617E71"/>
    <w:rsid w:val="006204E3"/>
    <w:rsid w:val="0062052E"/>
    <w:rsid w:val="00620942"/>
    <w:rsid w:val="00620EF1"/>
    <w:rsid w:val="00621256"/>
    <w:rsid w:val="006212B6"/>
    <w:rsid w:val="00621654"/>
    <w:rsid w:val="00621843"/>
    <w:rsid w:val="00621B37"/>
    <w:rsid w:val="00621C08"/>
    <w:rsid w:val="00621F5E"/>
    <w:rsid w:val="00622133"/>
    <w:rsid w:val="006223FA"/>
    <w:rsid w:val="00623DC0"/>
    <w:rsid w:val="006242C7"/>
    <w:rsid w:val="00624BC3"/>
    <w:rsid w:val="00625338"/>
    <w:rsid w:val="006258D9"/>
    <w:rsid w:val="00625DF9"/>
    <w:rsid w:val="0062635E"/>
    <w:rsid w:val="00626B1D"/>
    <w:rsid w:val="00626B7A"/>
    <w:rsid w:val="00627929"/>
    <w:rsid w:val="00627F88"/>
    <w:rsid w:val="00630896"/>
    <w:rsid w:val="00631105"/>
    <w:rsid w:val="006312A9"/>
    <w:rsid w:val="00631378"/>
    <w:rsid w:val="00631D97"/>
    <w:rsid w:val="00632C0F"/>
    <w:rsid w:val="00633BF9"/>
    <w:rsid w:val="00633F76"/>
    <w:rsid w:val="00634948"/>
    <w:rsid w:val="00634D8B"/>
    <w:rsid w:val="00635144"/>
    <w:rsid w:val="00635471"/>
    <w:rsid w:val="00635905"/>
    <w:rsid w:val="00636316"/>
    <w:rsid w:val="00636CB1"/>
    <w:rsid w:val="00637586"/>
    <w:rsid w:val="00640402"/>
    <w:rsid w:val="00640744"/>
    <w:rsid w:val="006408A1"/>
    <w:rsid w:val="00640C95"/>
    <w:rsid w:val="00642357"/>
    <w:rsid w:val="006435B0"/>
    <w:rsid w:val="006435C8"/>
    <w:rsid w:val="0064368E"/>
    <w:rsid w:val="0064422B"/>
    <w:rsid w:val="0064436A"/>
    <w:rsid w:val="006446AC"/>
    <w:rsid w:val="00644991"/>
    <w:rsid w:val="0064530D"/>
    <w:rsid w:val="00645895"/>
    <w:rsid w:val="006459D6"/>
    <w:rsid w:val="006459E9"/>
    <w:rsid w:val="00646290"/>
    <w:rsid w:val="00646516"/>
    <w:rsid w:val="006466FD"/>
    <w:rsid w:val="0064712D"/>
    <w:rsid w:val="00650312"/>
    <w:rsid w:val="00651027"/>
    <w:rsid w:val="00651A5C"/>
    <w:rsid w:val="006521CE"/>
    <w:rsid w:val="00652569"/>
    <w:rsid w:val="00653240"/>
    <w:rsid w:val="00653981"/>
    <w:rsid w:val="00653D73"/>
    <w:rsid w:val="00653F07"/>
    <w:rsid w:val="00654153"/>
    <w:rsid w:val="006546FE"/>
    <w:rsid w:val="00654D04"/>
    <w:rsid w:val="006550AD"/>
    <w:rsid w:val="00655884"/>
    <w:rsid w:val="00655F9F"/>
    <w:rsid w:val="00656D61"/>
    <w:rsid w:val="00656DF5"/>
    <w:rsid w:val="00656F78"/>
    <w:rsid w:val="006575AD"/>
    <w:rsid w:val="00657927"/>
    <w:rsid w:val="00657F0D"/>
    <w:rsid w:val="00660C0F"/>
    <w:rsid w:val="00660E90"/>
    <w:rsid w:val="006614BB"/>
    <w:rsid w:val="00661EA7"/>
    <w:rsid w:val="0066263B"/>
    <w:rsid w:val="00662A5A"/>
    <w:rsid w:val="00663F03"/>
    <w:rsid w:val="006642CF"/>
    <w:rsid w:val="0066440E"/>
    <w:rsid w:val="006652DA"/>
    <w:rsid w:val="00666A24"/>
    <w:rsid w:val="00666C56"/>
    <w:rsid w:val="006677E0"/>
    <w:rsid w:val="006678A9"/>
    <w:rsid w:val="00667A00"/>
    <w:rsid w:val="00667BBC"/>
    <w:rsid w:val="00671586"/>
    <w:rsid w:val="00671E2B"/>
    <w:rsid w:val="00671EA8"/>
    <w:rsid w:val="006720E7"/>
    <w:rsid w:val="0067243F"/>
    <w:rsid w:val="00672641"/>
    <w:rsid w:val="00672787"/>
    <w:rsid w:val="006733E4"/>
    <w:rsid w:val="006744FE"/>
    <w:rsid w:val="006746E7"/>
    <w:rsid w:val="006751B7"/>
    <w:rsid w:val="00675F44"/>
    <w:rsid w:val="00676E65"/>
    <w:rsid w:val="00676EBD"/>
    <w:rsid w:val="00677F7A"/>
    <w:rsid w:val="006802EE"/>
    <w:rsid w:val="006805D9"/>
    <w:rsid w:val="00680A51"/>
    <w:rsid w:val="00680AE3"/>
    <w:rsid w:val="00680E3C"/>
    <w:rsid w:val="00680EDD"/>
    <w:rsid w:val="0068116F"/>
    <w:rsid w:val="006817F7"/>
    <w:rsid w:val="00682DE9"/>
    <w:rsid w:val="00683090"/>
    <w:rsid w:val="00683243"/>
    <w:rsid w:val="00684660"/>
    <w:rsid w:val="00684FE4"/>
    <w:rsid w:val="00685513"/>
    <w:rsid w:val="00686535"/>
    <w:rsid w:val="006865EF"/>
    <w:rsid w:val="0068673E"/>
    <w:rsid w:val="00686C5B"/>
    <w:rsid w:val="006878F9"/>
    <w:rsid w:val="00687C46"/>
    <w:rsid w:val="00690105"/>
    <w:rsid w:val="0069036E"/>
    <w:rsid w:val="0069066E"/>
    <w:rsid w:val="006906DF"/>
    <w:rsid w:val="0069074D"/>
    <w:rsid w:val="006907E0"/>
    <w:rsid w:val="006910B1"/>
    <w:rsid w:val="0069249B"/>
    <w:rsid w:val="00692B9F"/>
    <w:rsid w:val="00692E33"/>
    <w:rsid w:val="00693583"/>
    <w:rsid w:val="006939F6"/>
    <w:rsid w:val="00693EBE"/>
    <w:rsid w:val="00694248"/>
    <w:rsid w:val="00694A1E"/>
    <w:rsid w:val="00694ACD"/>
    <w:rsid w:val="00695335"/>
    <w:rsid w:val="00695E0F"/>
    <w:rsid w:val="00696FB4"/>
    <w:rsid w:val="006971CA"/>
    <w:rsid w:val="00697269"/>
    <w:rsid w:val="006976BC"/>
    <w:rsid w:val="006978B0"/>
    <w:rsid w:val="006A02D3"/>
    <w:rsid w:val="006A1474"/>
    <w:rsid w:val="006A17C4"/>
    <w:rsid w:val="006A31CC"/>
    <w:rsid w:val="006A4734"/>
    <w:rsid w:val="006A63ED"/>
    <w:rsid w:val="006A688A"/>
    <w:rsid w:val="006A6D5D"/>
    <w:rsid w:val="006A6E4C"/>
    <w:rsid w:val="006A6F66"/>
    <w:rsid w:val="006A6F7F"/>
    <w:rsid w:val="006A7C70"/>
    <w:rsid w:val="006B07A6"/>
    <w:rsid w:val="006B0F73"/>
    <w:rsid w:val="006B1B07"/>
    <w:rsid w:val="006B249E"/>
    <w:rsid w:val="006B25B6"/>
    <w:rsid w:val="006B260A"/>
    <w:rsid w:val="006B2E79"/>
    <w:rsid w:val="006B3487"/>
    <w:rsid w:val="006B4DBF"/>
    <w:rsid w:val="006B4E77"/>
    <w:rsid w:val="006B5567"/>
    <w:rsid w:val="006B591E"/>
    <w:rsid w:val="006B5E44"/>
    <w:rsid w:val="006B73A8"/>
    <w:rsid w:val="006B7CFD"/>
    <w:rsid w:val="006C0795"/>
    <w:rsid w:val="006C1DFD"/>
    <w:rsid w:val="006C1F67"/>
    <w:rsid w:val="006C23A0"/>
    <w:rsid w:val="006C2D55"/>
    <w:rsid w:val="006C2DAA"/>
    <w:rsid w:val="006C399E"/>
    <w:rsid w:val="006C3B06"/>
    <w:rsid w:val="006C3C4B"/>
    <w:rsid w:val="006C42E8"/>
    <w:rsid w:val="006C43D8"/>
    <w:rsid w:val="006C46A2"/>
    <w:rsid w:val="006C489C"/>
    <w:rsid w:val="006C4A49"/>
    <w:rsid w:val="006C5324"/>
    <w:rsid w:val="006C54C1"/>
    <w:rsid w:val="006C5921"/>
    <w:rsid w:val="006C6676"/>
    <w:rsid w:val="006C683B"/>
    <w:rsid w:val="006C6E37"/>
    <w:rsid w:val="006D00F5"/>
    <w:rsid w:val="006D02E2"/>
    <w:rsid w:val="006D1884"/>
    <w:rsid w:val="006D1F61"/>
    <w:rsid w:val="006D278C"/>
    <w:rsid w:val="006D295D"/>
    <w:rsid w:val="006D2E8E"/>
    <w:rsid w:val="006D3612"/>
    <w:rsid w:val="006D4839"/>
    <w:rsid w:val="006D4C91"/>
    <w:rsid w:val="006D4D12"/>
    <w:rsid w:val="006D4EA3"/>
    <w:rsid w:val="006D5451"/>
    <w:rsid w:val="006D673D"/>
    <w:rsid w:val="006D69E8"/>
    <w:rsid w:val="006D6B3F"/>
    <w:rsid w:val="006D77C6"/>
    <w:rsid w:val="006D78C4"/>
    <w:rsid w:val="006D7E65"/>
    <w:rsid w:val="006E096B"/>
    <w:rsid w:val="006E1D09"/>
    <w:rsid w:val="006E1ECF"/>
    <w:rsid w:val="006E2868"/>
    <w:rsid w:val="006E4BA8"/>
    <w:rsid w:val="006E4C22"/>
    <w:rsid w:val="006E4F51"/>
    <w:rsid w:val="006E5C54"/>
    <w:rsid w:val="006E5E36"/>
    <w:rsid w:val="006E61D5"/>
    <w:rsid w:val="006E62DD"/>
    <w:rsid w:val="006E68E9"/>
    <w:rsid w:val="006E69EC"/>
    <w:rsid w:val="006E6ABC"/>
    <w:rsid w:val="006E7194"/>
    <w:rsid w:val="006E79D1"/>
    <w:rsid w:val="006F10DB"/>
    <w:rsid w:val="006F12DD"/>
    <w:rsid w:val="006F1B91"/>
    <w:rsid w:val="006F26A4"/>
    <w:rsid w:val="006F28C2"/>
    <w:rsid w:val="006F3443"/>
    <w:rsid w:val="006F428E"/>
    <w:rsid w:val="006F480F"/>
    <w:rsid w:val="006F493A"/>
    <w:rsid w:val="006F4BB0"/>
    <w:rsid w:val="006F4EB6"/>
    <w:rsid w:val="006F5278"/>
    <w:rsid w:val="006F5A27"/>
    <w:rsid w:val="006F5F49"/>
    <w:rsid w:val="006F6952"/>
    <w:rsid w:val="006F70B6"/>
    <w:rsid w:val="006F7B2F"/>
    <w:rsid w:val="006F7B5F"/>
    <w:rsid w:val="007004F6"/>
    <w:rsid w:val="00700FCC"/>
    <w:rsid w:val="0070116C"/>
    <w:rsid w:val="00702D86"/>
    <w:rsid w:val="00703A87"/>
    <w:rsid w:val="00703DAE"/>
    <w:rsid w:val="0070411A"/>
    <w:rsid w:val="00704326"/>
    <w:rsid w:val="0070484E"/>
    <w:rsid w:val="007048DC"/>
    <w:rsid w:val="0070508D"/>
    <w:rsid w:val="0070545A"/>
    <w:rsid w:val="00705B52"/>
    <w:rsid w:val="00706298"/>
    <w:rsid w:val="00706F45"/>
    <w:rsid w:val="00706FAA"/>
    <w:rsid w:val="007079F8"/>
    <w:rsid w:val="00707B01"/>
    <w:rsid w:val="00710F18"/>
    <w:rsid w:val="00711220"/>
    <w:rsid w:val="007112A9"/>
    <w:rsid w:val="007118B0"/>
    <w:rsid w:val="00711B97"/>
    <w:rsid w:val="007127E8"/>
    <w:rsid w:val="007129CF"/>
    <w:rsid w:val="00712D4A"/>
    <w:rsid w:val="007138DF"/>
    <w:rsid w:val="00714000"/>
    <w:rsid w:val="00714424"/>
    <w:rsid w:val="00714CC7"/>
    <w:rsid w:val="00714FEF"/>
    <w:rsid w:val="00715256"/>
    <w:rsid w:val="00715280"/>
    <w:rsid w:val="00715833"/>
    <w:rsid w:val="00715859"/>
    <w:rsid w:val="00716E2D"/>
    <w:rsid w:val="007171F3"/>
    <w:rsid w:val="00717890"/>
    <w:rsid w:val="00721E22"/>
    <w:rsid w:val="00722081"/>
    <w:rsid w:val="00722497"/>
    <w:rsid w:val="00722B0F"/>
    <w:rsid w:val="007231E9"/>
    <w:rsid w:val="00724901"/>
    <w:rsid w:val="00725687"/>
    <w:rsid w:val="00726856"/>
    <w:rsid w:val="00726E74"/>
    <w:rsid w:val="0072703E"/>
    <w:rsid w:val="00727553"/>
    <w:rsid w:val="00727FA4"/>
    <w:rsid w:val="007310DE"/>
    <w:rsid w:val="007318C0"/>
    <w:rsid w:val="0073199E"/>
    <w:rsid w:val="007319E1"/>
    <w:rsid w:val="00731D76"/>
    <w:rsid w:val="0073226D"/>
    <w:rsid w:val="0073261E"/>
    <w:rsid w:val="007328F4"/>
    <w:rsid w:val="00732BA2"/>
    <w:rsid w:val="0073337B"/>
    <w:rsid w:val="00733988"/>
    <w:rsid w:val="00733C21"/>
    <w:rsid w:val="00733DE3"/>
    <w:rsid w:val="007345DF"/>
    <w:rsid w:val="00734B8F"/>
    <w:rsid w:val="00734D46"/>
    <w:rsid w:val="00734EC3"/>
    <w:rsid w:val="00735375"/>
    <w:rsid w:val="007354AC"/>
    <w:rsid w:val="00735898"/>
    <w:rsid w:val="007359DE"/>
    <w:rsid w:val="00735A5D"/>
    <w:rsid w:val="00735F02"/>
    <w:rsid w:val="007360B8"/>
    <w:rsid w:val="00736184"/>
    <w:rsid w:val="00736368"/>
    <w:rsid w:val="007363CD"/>
    <w:rsid w:val="00737ED4"/>
    <w:rsid w:val="0074088C"/>
    <w:rsid w:val="00740B6E"/>
    <w:rsid w:val="00740C19"/>
    <w:rsid w:val="0074167C"/>
    <w:rsid w:val="00741AF8"/>
    <w:rsid w:val="00742034"/>
    <w:rsid w:val="007423AA"/>
    <w:rsid w:val="0074264A"/>
    <w:rsid w:val="00742982"/>
    <w:rsid w:val="007431B2"/>
    <w:rsid w:val="00743212"/>
    <w:rsid w:val="0074391A"/>
    <w:rsid w:val="00743A4E"/>
    <w:rsid w:val="00743D69"/>
    <w:rsid w:val="00743EAA"/>
    <w:rsid w:val="007445A7"/>
    <w:rsid w:val="007453EA"/>
    <w:rsid w:val="00745D33"/>
    <w:rsid w:val="00746304"/>
    <w:rsid w:val="00746703"/>
    <w:rsid w:val="00747181"/>
    <w:rsid w:val="007476B7"/>
    <w:rsid w:val="007501E4"/>
    <w:rsid w:val="00750AE6"/>
    <w:rsid w:val="00752ACE"/>
    <w:rsid w:val="00752D15"/>
    <w:rsid w:val="00752EE3"/>
    <w:rsid w:val="00753191"/>
    <w:rsid w:val="00753773"/>
    <w:rsid w:val="00753BC0"/>
    <w:rsid w:val="00753C7C"/>
    <w:rsid w:val="00753C81"/>
    <w:rsid w:val="00754281"/>
    <w:rsid w:val="00754626"/>
    <w:rsid w:val="0075575D"/>
    <w:rsid w:val="00755B8B"/>
    <w:rsid w:val="00755C37"/>
    <w:rsid w:val="0075606E"/>
    <w:rsid w:val="00756962"/>
    <w:rsid w:val="00757670"/>
    <w:rsid w:val="00757C41"/>
    <w:rsid w:val="00760616"/>
    <w:rsid w:val="0076104F"/>
    <w:rsid w:val="00761062"/>
    <w:rsid w:val="0076119A"/>
    <w:rsid w:val="00761B5B"/>
    <w:rsid w:val="00761D22"/>
    <w:rsid w:val="00761E47"/>
    <w:rsid w:val="007624BC"/>
    <w:rsid w:val="007625EF"/>
    <w:rsid w:val="00762723"/>
    <w:rsid w:val="00763348"/>
    <w:rsid w:val="00764231"/>
    <w:rsid w:val="00764389"/>
    <w:rsid w:val="0076467D"/>
    <w:rsid w:val="00764E33"/>
    <w:rsid w:val="00765FB0"/>
    <w:rsid w:val="00766382"/>
    <w:rsid w:val="0076688B"/>
    <w:rsid w:val="00766F75"/>
    <w:rsid w:val="007670CD"/>
    <w:rsid w:val="00767267"/>
    <w:rsid w:val="0076766C"/>
    <w:rsid w:val="00767D1C"/>
    <w:rsid w:val="00767D37"/>
    <w:rsid w:val="00767EF5"/>
    <w:rsid w:val="0077026D"/>
    <w:rsid w:val="00770EDA"/>
    <w:rsid w:val="007710B6"/>
    <w:rsid w:val="007713E5"/>
    <w:rsid w:val="00771462"/>
    <w:rsid w:val="00771579"/>
    <w:rsid w:val="0077162C"/>
    <w:rsid w:val="007717BA"/>
    <w:rsid w:val="00772A78"/>
    <w:rsid w:val="00772E2F"/>
    <w:rsid w:val="00772E5A"/>
    <w:rsid w:val="00775A34"/>
    <w:rsid w:val="00775E4A"/>
    <w:rsid w:val="007761E6"/>
    <w:rsid w:val="00776641"/>
    <w:rsid w:val="00776FA1"/>
    <w:rsid w:val="0078024F"/>
    <w:rsid w:val="0078041E"/>
    <w:rsid w:val="007808D9"/>
    <w:rsid w:val="00780F62"/>
    <w:rsid w:val="00781781"/>
    <w:rsid w:val="007822CE"/>
    <w:rsid w:val="00782974"/>
    <w:rsid w:val="00782DF0"/>
    <w:rsid w:val="00783C09"/>
    <w:rsid w:val="00783D8E"/>
    <w:rsid w:val="00784582"/>
    <w:rsid w:val="00784842"/>
    <w:rsid w:val="0078513A"/>
    <w:rsid w:val="007853ED"/>
    <w:rsid w:val="00786036"/>
    <w:rsid w:val="007868BE"/>
    <w:rsid w:val="00786B95"/>
    <w:rsid w:val="00787388"/>
    <w:rsid w:val="0078765B"/>
    <w:rsid w:val="00787703"/>
    <w:rsid w:val="007878FD"/>
    <w:rsid w:val="00787993"/>
    <w:rsid w:val="00787BD4"/>
    <w:rsid w:val="00787DCB"/>
    <w:rsid w:val="00787E81"/>
    <w:rsid w:val="00790045"/>
    <w:rsid w:val="00790E58"/>
    <w:rsid w:val="00790F62"/>
    <w:rsid w:val="00791F52"/>
    <w:rsid w:val="007922FB"/>
    <w:rsid w:val="007925BF"/>
    <w:rsid w:val="00792B95"/>
    <w:rsid w:val="00792C6D"/>
    <w:rsid w:val="00793348"/>
    <w:rsid w:val="0079346F"/>
    <w:rsid w:val="007939F2"/>
    <w:rsid w:val="007940E2"/>
    <w:rsid w:val="007947DA"/>
    <w:rsid w:val="007951EF"/>
    <w:rsid w:val="007954FF"/>
    <w:rsid w:val="007959B3"/>
    <w:rsid w:val="00795C9C"/>
    <w:rsid w:val="00796764"/>
    <w:rsid w:val="007967A5"/>
    <w:rsid w:val="00796DB8"/>
    <w:rsid w:val="007975FF"/>
    <w:rsid w:val="007A0B27"/>
    <w:rsid w:val="007A13D6"/>
    <w:rsid w:val="007A20A3"/>
    <w:rsid w:val="007A224C"/>
    <w:rsid w:val="007A34F4"/>
    <w:rsid w:val="007A3E4C"/>
    <w:rsid w:val="007A44A9"/>
    <w:rsid w:val="007A4502"/>
    <w:rsid w:val="007A47A0"/>
    <w:rsid w:val="007A51DC"/>
    <w:rsid w:val="007A5723"/>
    <w:rsid w:val="007A5A79"/>
    <w:rsid w:val="007A6252"/>
    <w:rsid w:val="007A6333"/>
    <w:rsid w:val="007A633C"/>
    <w:rsid w:val="007A65C7"/>
    <w:rsid w:val="007A7148"/>
    <w:rsid w:val="007A71EE"/>
    <w:rsid w:val="007A7CAD"/>
    <w:rsid w:val="007B08BF"/>
    <w:rsid w:val="007B0CA4"/>
    <w:rsid w:val="007B0CAE"/>
    <w:rsid w:val="007B17A9"/>
    <w:rsid w:val="007B1CB5"/>
    <w:rsid w:val="007B1FA9"/>
    <w:rsid w:val="007B212A"/>
    <w:rsid w:val="007B21FC"/>
    <w:rsid w:val="007B2264"/>
    <w:rsid w:val="007B24CB"/>
    <w:rsid w:val="007B264B"/>
    <w:rsid w:val="007B26BC"/>
    <w:rsid w:val="007B31E2"/>
    <w:rsid w:val="007B3976"/>
    <w:rsid w:val="007B3E6D"/>
    <w:rsid w:val="007B43A7"/>
    <w:rsid w:val="007B45FE"/>
    <w:rsid w:val="007B486F"/>
    <w:rsid w:val="007B584C"/>
    <w:rsid w:val="007B5854"/>
    <w:rsid w:val="007B5F82"/>
    <w:rsid w:val="007B7691"/>
    <w:rsid w:val="007C01B3"/>
    <w:rsid w:val="007C01D5"/>
    <w:rsid w:val="007C02B8"/>
    <w:rsid w:val="007C03A6"/>
    <w:rsid w:val="007C046D"/>
    <w:rsid w:val="007C0B2E"/>
    <w:rsid w:val="007C0D4D"/>
    <w:rsid w:val="007C0F00"/>
    <w:rsid w:val="007C128D"/>
    <w:rsid w:val="007C2D15"/>
    <w:rsid w:val="007C2D45"/>
    <w:rsid w:val="007C3451"/>
    <w:rsid w:val="007C44DA"/>
    <w:rsid w:val="007C4A24"/>
    <w:rsid w:val="007C4E78"/>
    <w:rsid w:val="007C5516"/>
    <w:rsid w:val="007C5F35"/>
    <w:rsid w:val="007C663C"/>
    <w:rsid w:val="007C7191"/>
    <w:rsid w:val="007C7320"/>
    <w:rsid w:val="007C7358"/>
    <w:rsid w:val="007C790A"/>
    <w:rsid w:val="007C7D39"/>
    <w:rsid w:val="007D0A49"/>
    <w:rsid w:val="007D200F"/>
    <w:rsid w:val="007D2BFD"/>
    <w:rsid w:val="007D2D44"/>
    <w:rsid w:val="007D31D3"/>
    <w:rsid w:val="007D3206"/>
    <w:rsid w:val="007D3ACA"/>
    <w:rsid w:val="007D4999"/>
    <w:rsid w:val="007D4D7A"/>
    <w:rsid w:val="007D538F"/>
    <w:rsid w:val="007D5C43"/>
    <w:rsid w:val="007D5CA7"/>
    <w:rsid w:val="007D5E78"/>
    <w:rsid w:val="007D5EDA"/>
    <w:rsid w:val="007D6395"/>
    <w:rsid w:val="007D689F"/>
    <w:rsid w:val="007D7316"/>
    <w:rsid w:val="007D736B"/>
    <w:rsid w:val="007D7F8F"/>
    <w:rsid w:val="007E00D7"/>
    <w:rsid w:val="007E02D1"/>
    <w:rsid w:val="007E0BD8"/>
    <w:rsid w:val="007E1CC9"/>
    <w:rsid w:val="007E1EFB"/>
    <w:rsid w:val="007E3444"/>
    <w:rsid w:val="007E38C2"/>
    <w:rsid w:val="007E3BB7"/>
    <w:rsid w:val="007E45A4"/>
    <w:rsid w:val="007E4DD8"/>
    <w:rsid w:val="007E549F"/>
    <w:rsid w:val="007E54BB"/>
    <w:rsid w:val="007E56EE"/>
    <w:rsid w:val="007E6518"/>
    <w:rsid w:val="007E7919"/>
    <w:rsid w:val="007E7925"/>
    <w:rsid w:val="007E7EE0"/>
    <w:rsid w:val="007E7F06"/>
    <w:rsid w:val="007E7F66"/>
    <w:rsid w:val="007F025A"/>
    <w:rsid w:val="007F0DC1"/>
    <w:rsid w:val="007F0F38"/>
    <w:rsid w:val="007F1502"/>
    <w:rsid w:val="007F2DB1"/>
    <w:rsid w:val="007F4ACA"/>
    <w:rsid w:val="007F4E97"/>
    <w:rsid w:val="007F4FFC"/>
    <w:rsid w:val="007F5DC7"/>
    <w:rsid w:val="007F5EBB"/>
    <w:rsid w:val="007F5F83"/>
    <w:rsid w:val="007F65D5"/>
    <w:rsid w:val="007F679F"/>
    <w:rsid w:val="007F71F5"/>
    <w:rsid w:val="007F7379"/>
    <w:rsid w:val="007F77C8"/>
    <w:rsid w:val="007F7BEE"/>
    <w:rsid w:val="007F7FEB"/>
    <w:rsid w:val="00800ED0"/>
    <w:rsid w:val="00802280"/>
    <w:rsid w:val="00802B22"/>
    <w:rsid w:val="00802D61"/>
    <w:rsid w:val="00802D7E"/>
    <w:rsid w:val="008037AF"/>
    <w:rsid w:val="00803FDB"/>
    <w:rsid w:val="00804462"/>
    <w:rsid w:val="00804805"/>
    <w:rsid w:val="0080507A"/>
    <w:rsid w:val="008051CD"/>
    <w:rsid w:val="008053E8"/>
    <w:rsid w:val="00805C36"/>
    <w:rsid w:val="00805C89"/>
    <w:rsid w:val="008066E7"/>
    <w:rsid w:val="00806B4F"/>
    <w:rsid w:val="00806DC3"/>
    <w:rsid w:val="00806E3B"/>
    <w:rsid w:val="00806FF5"/>
    <w:rsid w:val="008075A3"/>
    <w:rsid w:val="00807956"/>
    <w:rsid w:val="00807F84"/>
    <w:rsid w:val="00810242"/>
    <w:rsid w:val="0081064B"/>
    <w:rsid w:val="00810C18"/>
    <w:rsid w:val="00810E6A"/>
    <w:rsid w:val="00811352"/>
    <w:rsid w:val="00811982"/>
    <w:rsid w:val="008120B8"/>
    <w:rsid w:val="0081266D"/>
    <w:rsid w:val="00812B68"/>
    <w:rsid w:val="00813001"/>
    <w:rsid w:val="008143B1"/>
    <w:rsid w:val="00815330"/>
    <w:rsid w:val="0081564B"/>
    <w:rsid w:val="00815F55"/>
    <w:rsid w:val="00816172"/>
    <w:rsid w:val="0081637A"/>
    <w:rsid w:val="008164F8"/>
    <w:rsid w:val="0081693C"/>
    <w:rsid w:val="00816BB0"/>
    <w:rsid w:val="00816DFF"/>
    <w:rsid w:val="0081706D"/>
    <w:rsid w:val="008170D6"/>
    <w:rsid w:val="008174FB"/>
    <w:rsid w:val="00817EB9"/>
    <w:rsid w:val="00820060"/>
    <w:rsid w:val="00820658"/>
    <w:rsid w:val="00820838"/>
    <w:rsid w:val="00820BD1"/>
    <w:rsid w:val="00820F20"/>
    <w:rsid w:val="00820FD4"/>
    <w:rsid w:val="008210BE"/>
    <w:rsid w:val="008214B5"/>
    <w:rsid w:val="00821C00"/>
    <w:rsid w:val="00822468"/>
    <w:rsid w:val="008226C3"/>
    <w:rsid w:val="008226F4"/>
    <w:rsid w:val="00822A93"/>
    <w:rsid w:val="00823A3C"/>
    <w:rsid w:val="00823E73"/>
    <w:rsid w:val="0082479C"/>
    <w:rsid w:val="00824B64"/>
    <w:rsid w:val="00825290"/>
    <w:rsid w:val="00825CB6"/>
    <w:rsid w:val="00826223"/>
    <w:rsid w:val="0082684D"/>
    <w:rsid w:val="00827617"/>
    <w:rsid w:val="008276AE"/>
    <w:rsid w:val="0082796F"/>
    <w:rsid w:val="00827DFD"/>
    <w:rsid w:val="0083014B"/>
    <w:rsid w:val="00830163"/>
    <w:rsid w:val="00830AD9"/>
    <w:rsid w:val="008314B1"/>
    <w:rsid w:val="008315E0"/>
    <w:rsid w:val="008317E8"/>
    <w:rsid w:val="00831E36"/>
    <w:rsid w:val="008321BB"/>
    <w:rsid w:val="00832A99"/>
    <w:rsid w:val="00832FD0"/>
    <w:rsid w:val="008334C4"/>
    <w:rsid w:val="0083350F"/>
    <w:rsid w:val="00833B0E"/>
    <w:rsid w:val="00833C76"/>
    <w:rsid w:val="00833CB8"/>
    <w:rsid w:val="00833DBD"/>
    <w:rsid w:val="0083427F"/>
    <w:rsid w:val="00834296"/>
    <w:rsid w:val="00834394"/>
    <w:rsid w:val="00835088"/>
    <w:rsid w:val="0083509C"/>
    <w:rsid w:val="00835639"/>
    <w:rsid w:val="008357F1"/>
    <w:rsid w:val="00836758"/>
    <w:rsid w:val="00837B17"/>
    <w:rsid w:val="00837EF1"/>
    <w:rsid w:val="00840309"/>
    <w:rsid w:val="00840616"/>
    <w:rsid w:val="00840629"/>
    <w:rsid w:val="00840C78"/>
    <w:rsid w:val="00841008"/>
    <w:rsid w:val="0084105F"/>
    <w:rsid w:val="00841F1A"/>
    <w:rsid w:val="00841F21"/>
    <w:rsid w:val="008425E0"/>
    <w:rsid w:val="008425F7"/>
    <w:rsid w:val="00842E32"/>
    <w:rsid w:val="0084301A"/>
    <w:rsid w:val="00843511"/>
    <w:rsid w:val="008435E4"/>
    <w:rsid w:val="00843679"/>
    <w:rsid w:val="008437A7"/>
    <w:rsid w:val="00843824"/>
    <w:rsid w:val="00843EBB"/>
    <w:rsid w:val="0084430C"/>
    <w:rsid w:val="0084441B"/>
    <w:rsid w:val="00844CE4"/>
    <w:rsid w:val="00844DFC"/>
    <w:rsid w:val="00845FB6"/>
    <w:rsid w:val="00846078"/>
    <w:rsid w:val="008461AD"/>
    <w:rsid w:val="0084798D"/>
    <w:rsid w:val="00847B46"/>
    <w:rsid w:val="00847DC6"/>
    <w:rsid w:val="00850D27"/>
    <w:rsid w:val="00850ECD"/>
    <w:rsid w:val="008511FD"/>
    <w:rsid w:val="00851AE0"/>
    <w:rsid w:val="00852435"/>
    <w:rsid w:val="00853F78"/>
    <w:rsid w:val="008547C8"/>
    <w:rsid w:val="0085483D"/>
    <w:rsid w:val="0085483E"/>
    <w:rsid w:val="00854A4E"/>
    <w:rsid w:val="00854E70"/>
    <w:rsid w:val="00855B6B"/>
    <w:rsid w:val="00855F95"/>
    <w:rsid w:val="008560A4"/>
    <w:rsid w:val="008568F2"/>
    <w:rsid w:val="00856D04"/>
    <w:rsid w:val="008572E3"/>
    <w:rsid w:val="008574C5"/>
    <w:rsid w:val="00857F27"/>
    <w:rsid w:val="00861197"/>
    <w:rsid w:val="0086289A"/>
    <w:rsid w:val="00862929"/>
    <w:rsid w:val="00863D97"/>
    <w:rsid w:val="0086406C"/>
    <w:rsid w:val="008644CA"/>
    <w:rsid w:val="00864D70"/>
    <w:rsid w:val="00865423"/>
    <w:rsid w:val="00865CF1"/>
    <w:rsid w:val="00865D59"/>
    <w:rsid w:val="00870245"/>
    <w:rsid w:val="00870365"/>
    <w:rsid w:val="00870E6F"/>
    <w:rsid w:val="00871409"/>
    <w:rsid w:val="00871573"/>
    <w:rsid w:val="00871B49"/>
    <w:rsid w:val="008725E0"/>
    <w:rsid w:val="00872929"/>
    <w:rsid w:val="00872C60"/>
    <w:rsid w:val="00872CC5"/>
    <w:rsid w:val="00873776"/>
    <w:rsid w:val="008737CA"/>
    <w:rsid w:val="00874657"/>
    <w:rsid w:val="00874800"/>
    <w:rsid w:val="00875A80"/>
    <w:rsid w:val="00876127"/>
    <w:rsid w:val="008767BC"/>
    <w:rsid w:val="00876A14"/>
    <w:rsid w:val="00876A3C"/>
    <w:rsid w:val="00876CC8"/>
    <w:rsid w:val="008772E6"/>
    <w:rsid w:val="00877815"/>
    <w:rsid w:val="00880337"/>
    <w:rsid w:val="00881539"/>
    <w:rsid w:val="00881C79"/>
    <w:rsid w:val="008834CA"/>
    <w:rsid w:val="008836CB"/>
    <w:rsid w:val="00884CF8"/>
    <w:rsid w:val="0088577B"/>
    <w:rsid w:val="00885A02"/>
    <w:rsid w:val="00885A45"/>
    <w:rsid w:val="00885B95"/>
    <w:rsid w:val="00885D3B"/>
    <w:rsid w:val="00886A4E"/>
    <w:rsid w:val="00887754"/>
    <w:rsid w:val="0089065C"/>
    <w:rsid w:val="00890F57"/>
    <w:rsid w:val="00890FB2"/>
    <w:rsid w:val="008913C4"/>
    <w:rsid w:val="00892A95"/>
    <w:rsid w:val="008933E9"/>
    <w:rsid w:val="0089380B"/>
    <w:rsid w:val="00894394"/>
    <w:rsid w:val="008947E8"/>
    <w:rsid w:val="00894F4D"/>
    <w:rsid w:val="00895969"/>
    <w:rsid w:val="00895E0B"/>
    <w:rsid w:val="00895FDE"/>
    <w:rsid w:val="0089602B"/>
    <w:rsid w:val="00896592"/>
    <w:rsid w:val="00896EBC"/>
    <w:rsid w:val="008974CC"/>
    <w:rsid w:val="00897B92"/>
    <w:rsid w:val="008A09A8"/>
    <w:rsid w:val="008A1996"/>
    <w:rsid w:val="008A1A31"/>
    <w:rsid w:val="008A1C1D"/>
    <w:rsid w:val="008A2964"/>
    <w:rsid w:val="008A298B"/>
    <w:rsid w:val="008A2A90"/>
    <w:rsid w:val="008A2B2F"/>
    <w:rsid w:val="008A3FAF"/>
    <w:rsid w:val="008A4931"/>
    <w:rsid w:val="008A4EB8"/>
    <w:rsid w:val="008A5185"/>
    <w:rsid w:val="008A5A71"/>
    <w:rsid w:val="008A5B20"/>
    <w:rsid w:val="008A62F8"/>
    <w:rsid w:val="008A67C4"/>
    <w:rsid w:val="008A6B85"/>
    <w:rsid w:val="008A6D4F"/>
    <w:rsid w:val="008A6F4C"/>
    <w:rsid w:val="008A7386"/>
    <w:rsid w:val="008A74BB"/>
    <w:rsid w:val="008A7DC7"/>
    <w:rsid w:val="008B00CF"/>
    <w:rsid w:val="008B1FC7"/>
    <w:rsid w:val="008B2F0D"/>
    <w:rsid w:val="008B3083"/>
    <w:rsid w:val="008B3D56"/>
    <w:rsid w:val="008B4336"/>
    <w:rsid w:val="008B49A8"/>
    <w:rsid w:val="008B5629"/>
    <w:rsid w:val="008B5F87"/>
    <w:rsid w:val="008B617B"/>
    <w:rsid w:val="008B63AF"/>
    <w:rsid w:val="008B6C2E"/>
    <w:rsid w:val="008B74A7"/>
    <w:rsid w:val="008B76E0"/>
    <w:rsid w:val="008B7D52"/>
    <w:rsid w:val="008C07BC"/>
    <w:rsid w:val="008C080D"/>
    <w:rsid w:val="008C10E3"/>
    <w:rsid w:val="008C19C9"/>
    <w:rsid w:val="008C1A21"/>
    <w:rsid w:val="008C23C8"/>
    <w:rsid w:val="008C242F"/>
    <w:rsid w:val="008C2457"/>
    <w:rsid w:val="008C291C"/>
    <w:rsid w:val="008C2D10"/>
    <w:rsid w:val="008C34CD"/>
    <w:rsid w:val="008C3E1A"/>
    <w:rsid w:val="008C46F3"/>
    <w:rsid w:val="008C482A"/>
    <w:rsid w:val="008C4CAF"/>
    <w:rsid w:val="008C5131"/>
    <w:rsid w:val="008C566C"/>
    <w:rsid w:val="008C62D1"/>
    <w:rsid w:val="008C6331"/>
    <w:rsid w:val="008C67B6"/>
    <w:rsid w:val="008C6B10"/>
    <w:rsid w:val="008C6D46"/>
    <w:rsid w:val="008C7185"/>
    <w:rsid w:val="008C722B"/>
    <w:rsid w:val="008C756A"/>
    <w:rsid w:val="008C7641"/>
    <w:rsid w:val="008C7686"/>
    <w:rsid w:val="008C7CD8"/>
    <w:rsid w:val="008C7D05"/>
    <w:rsid w:val="008D0469"/>
    <w:rsid w:val="008D0DF6"/>
    <w:rsid w:val="008D1204"/>
    <w:rsid w:val="008D1480"/>
    <w:rsid w:val="008D1581"/>
    <w:rsid w:val="008D2D18"/>
    <w:rsid w:val="008D3653"/>
    <w:rsid w:val="008D3E5C"/>
    <w:rsid w:val="008D494C"/>
    <w:rsid w:val="008D4A16"/>
    <w:rsid w:val="008D6351"/>
    <w:rsid w:val="008D63EC"/>
    <w:rsid w:val="008D6553"/>
    <w:rsid w:val="008D65A2"/>
    <w:rsid w:val="008D6E39"/>
    <w:rsid w:val="008D7477"/>
    <w:rsid w:val="008D7AAB"/>
    <w:rsid w:val="008E0588"/>
    <w:rsid w:val="008E0CFC"/>
    <w:rsid w:val="008E0E92"/>
    <w:rsid w:val="008E1688"/>
    <w:rsid w:val="008E1F9C"/>
    <w:rsid w:val="008E31DD"/>
    <w:rsid w:val="008E3CCE"/>
    <w:rsid w:val="008E4B09"/>
    <w:rsid w:val="008E4D46"/>
    <w:rsid w:val="008E6969"/>
    <w:rsid w:val="008E796F"/>
    <w:rsid w:val="008E79B7"/>
    <w:rsid w:val="008F0845"/>
    <w:rsid w:val="008F084D"/>
    <w:rsid w:val="008F1FBC"/>
    <w:rsid w:val="008F2790"/>
    <w:rsid w:val="008F2792"/>
    <w:rsid w:val="008F2976"/>
    <w:rsid w:val="008F3099"/>
    <w:rsid w:val="008F314B"/>
    <w:rsid w:val="008F3395"/>
    <w:rsid w:val="008F3409"/>
    <w:rsid w:val="008F5621"/>
    <w:rsid w:val="008F6694"/>
    <w:rsid w:val="008F696A"/>
    <w:rsid w:val="008F69C7"/>
    <w:rsid w:val="008F77F7"/>
    <w:rsid w:val="008F788C"/>
    <w:rsid w:val="008F7FBA"/>
    <w:rsid w:val="00900DB4"/>
    <w:rsid w:val="00901E09"/>
    <w:rsid w:val="009023F0"/>
    <w:rsid w:val="0090274E"/>
    <w:rsid w:val="00902F61"/>
    <w:rsid w:val="009030BD"/>
    <w:rsid w:val="00903119"/>
    <w:rsid w:val="009036F8"/>
    <w:rsid w:val="009043FE"/>
    <w:rsid w:val="00904439"/>
    <w:rsid w:val="00904744"/>
    <w:rsid w:val="009055DC"/>
    <w:rsid w:val="009055F9"/>
    <w:rsid w:val="00905A1B"/>
    <w:rsid w:val="00905AD0"/>
    <w:rsid w:val="00906383"/>
    <w:rsid w:val="00906564"/>
    <w:rsid w:val="00906787"/>
    <w:rsid w:val="00906AC5"/>
    <w:rsid w:val="00907D2E"/>
    <w:rsid w:val="00907D5C"/>
    <w:rsid w:val="00907E88"/>
    <w:rsid w:val="009100B9"/>
    <w:rsid w:val="009101B9"/>
    <w:rsid w:val="0091031D"/>
    <w:rsid w:val="0091053E"/>
    <w:rsid w:val="009105EB"/>
    <w:rsid w:val="00910BD9"/>
    <w:rsid w:val="009113AF"/>
    <w:rsid w:val="009114C5"/>
    <w:rsid w:val="00911A88"/>
    <w:rsid w:val="00911CE8"/>
    <w:rsid w:val="009120A2"/>
    <w:rsid w:val="00912168"/>
    <w:rsid w:val="009125D4"/>
    <w:rsid w:val="00912CAB"/>
    <w:rsid w:val="0091311C"/>
    <w:rsid w:val="009131AF"/>
    <w:rsid w:val="00913E11"/>
    <w:rsid w:val="00913EB7"/>
    <w:rsid w:val="00913F23"/>
    <w:rsid w:val="00914519"/>
    <w:rsid w:val="00914915"/>
    <w:rsid w:val="00914ED0"/>
    <w:rsid w:val="009151E7"/>
    <w:rsid w:val="0091523D"/>
    <w:rsid w:val="009159D6"/>
    <w:rsid w:val="00915D43"/>
    <w:rsid w:val="00915F8D"/>
    <w:rsid w:val="009206EF"/>
    <w:rsid w:val="00921DC9"/>
    <w:rsid w:val="009227E4"/>
    <w:rsid w:val="0092312F"/>
    <w:rsid w:val="00923653"/>
    <w:rsid w:val="0092366B"/>
    <w:rsid w:val="00923C79"/>
    <w:rsid w:val="00923DFA"/>
    <w:rsid w:val="00923E63"/>
    <w:rsid w:val="0092449E"/>
    <w:rsid w:val="00925AB7"/>
    <w:rsid w:val="00925D5B"/>
    <w:rsid w:val="00925FA8"/>
    <w:rsid w:val="009263C5"/>
    <w:rsid w:val="00926705"/>
    <w:rsid w:val="00930226"/>
    <w:rsid w:val="00930A38"/>
    <w:rsid w:val="00930A88"/>
    <w:rsid w:val="009323B9"/>
    <w:rsid w:val="00932611"/>
    <w:rsid w:val="00932E4A"/>
    <w:rsid w:val="0093342F"/>
    <w:rsid w:val="009342F2"/>
    <w:rsid w:val="009356FB"/>
    <w:rsid w:val="0093652E"/>
    <w:rsid w:val="00936B58"/>
    <w:rsid w:val="00937C2A"/>
    <w:rsid w:val="00941B35"/>
    <w:rsid w:val="00941FBA"/>
    <w:rsid w:val="00942078"/>
    <w:rsid w:val="00943085"/>
    <w:rsid w:val="0094347E"/>
    <w:rsid w:val="00943CC9"/>
    <w:rsid w:val="00943DD6"/>
    <w:rsid w:val="009444AC"/>
    <w:rsid w:val="00944BE2"/>
    <w:rsid w:val="0094590E"/>
    <w:rsid w:val="009466D2"/>
    <w:rsid w:val="009501F5"/>
    <w:rsid w:val="009520F4"/>
    <w:rsid w:val="00952C97"/>
    <w:rsid w:val="00953924"/>
    <w:rsid w:val="0095396E"/>
    <w:rsid w:val="00953B12"/>
    <w:rsid w:val="00953DAB"/>
    <w:rsid w:val="00954373"/>
    <w:rsid w:val="009546E9"/>
    <w:rsid w:val="009547CF"/>
    <w:rsid w:val="00954FF9"/>
    <w:rsid w:val="009551D1"/>
    <w:rsid w:val="009559DB"/>
    <w:rsid w:val="009559DE"/>
    <w:rsid w:val="00955A17"/>
    <w:rsid w:val="00955B28"/>
    <w:rsid w:val="00956251"/>
    <w:rsid w:val="00957D8C"/>
    <w:rsid w:val="00960316"/>
    <w:rsid w:val="00960415"/>
    <w:rsid w:val="009628B7"/>
    <w:rsid w:val="00963354"/>
    <w:rsid w:val="009635E4"/>
    <w:rsid w:val="009636BE"/>
    <w:rsid w:val="009639DC"/>
    <w:rsid w:val="009639E3"/>
    <w:rsid w:val="00963ADF"/>
    <w:rsid w:val="00963DE7"/>
    <w:rsid w:val="00963E2E"/>
    <w:rsid w:val="0096461B"/>
    <w:rsid w:val="00965B14"/>
    <w:rsid w:val="0096727B"/>
    <w:rsid w:val="009672B9"/>
    <w:rsid w:val="00967FA7"/>
    <w:rsid w:val="00970275"/>
    <w:rsid w:val="009706DA"/>
    <w:rsid w:val="00970A41"/>
    <w:rsid w:val="00971C97"/>
    <w:rsid w:val="009722E1"/>
    <w:rsid w:val="0097253B"/>
    <w:rsid w:val="00972B4D"/>
    <w:rsid w:val="00972B6A"/>
    <w:rsid w:val="00972BBD"/>
    <w:rsid w:val="00973566"/>
    <w:rsid w:val="00973D22"/>
    <w:rsid w:val="00974D4E"/>
    <w:rsid w:val="00974FCF"/>
    <w:rsid w:val="00975618"/>
    <w:rsid w:val="00975E5A"/>
    <w:rsid w:val="00975F58"/>
    <w:rsid w:val="00976464"/>
    <w:rsid w:val="00976C9A"/>
    <w:rsid w:val="00976D0C"/>
    <w:rsid w:val="00976E60"/>
    <w:rsid w:val="0097765F"/>
    <w:rsid w:val="0097785D"/>
    <w:rsid w:val="009779C3"/>
    <w:rsid w:val="00977C47"/>
    <w:rsid w:val="00977C8B"/>
    <w:rsid w:val="009800B6"/>
    <w:rsid w:val="009801B9"/>
    <w:rsid w:val="00980736"/>
    <w:rsid w:val="009813A2"/>
    <w:rsid w:val="0098173A"/>
    <w:rsid w:val="00981D4B"/>
    <w:rsid w:val="00981D4C"/>
    <w:rsid w:val="00983251"/>
    <w:rsid w:val="0098325D"/>
    <w:rsid w:val="00984A8D"/>
    <w:rsid w:val="00985B2F"/>
    <w:rsid w:val="0098658F"/>
    <w:rsid w:val="00986E9F"/>
    <w:rsid w:val="00987B89"/>
    <w:rsid w:val="00987BC2"/>
    <w:rsid w:val="009902D3"/>
    <w:rsid w:val="00990BAD"/>
    <w:rsid w:val="00990D80"/>
    <w:rsid w:val="0099129E"/>
    <w:rsid w:val="00991A27"/>
    <w:rsid w:val="00991DE4"/>
    <w:rsid w:val="00992B27"/>
    <w:rsid w:val="00992CA9"/>
    <w:rsid w:val="00993AF3"/>
    <w:rsid w:val="009944AE"/>
    <w:rsid w:val="0099461C"/>
    <w:rsid w:val="009946E5"/>
    <w:rsid w:val="009946FB"/>
    <w:rsid w:val="00995412"/>
    <w:rsid w:val="00995698"/>
    <w:rsid w:val="00995F07"/>
    <w:rsid w:val="009966ED"/>
    <w:rsid w:val="00996C4D"/>
    <w:rsid w:val="0099761A"/>
    <w:rsid w:val="00997FDF"/>
    <w:rsid w:val="009A0108"/>
    <w:rsid w:val="009A09C3"/>
    <w:rsid w:val="009A0CDF"/>
    <w:rsid w:val="009A1039"/>
    <w:rsid w:val="009A1EC5"/>
    <w:rsid w:val="009A2379"/>
    <w:rsid w:val="009A3539"/>
    <w:rsid w:val="009A371E"/>
    <w:rsid w:val="009A3866"/>
    <w:rsid w:val="009A3B31"/>
    <w:rsid w:val="009A3E64"/>
    <w:rsid w:val="009A5196"/>
    <w:rsid w:val="009A5A2E"/>
    <w:rsid w:val="009A5AD3"/>
    <w:rsid w:val="009A6A60"/>
    <w:rsid w:val="009A7CBE"/>
    <w:rsid w:val="009A7DD8"/>
    <w:rsid w:val="009B1059"/>
    <w:rsid w:val="009B18BE"/>
    <w:rsid w:val="009B18E8"/>
    <w:rsid w:val="009B2102"/>
    <w:rsid w:val="009B2C88"/>
    <w:rsid w:val="009B2F90"/>
    <w:rsid w:val="009B301D"/>
    <w:rsid w:val="009B35DD"/>
    <w:rsid w:val="009B3AC5"/>
    <w:rsid w:val="009B3C7A"/>
    <w:rsid w:val="009B4A97"/>
    <w:rsid w:val="009B512F"/>
    <w:rsid w:val="009B5361"/>
    <w:rsid w:val="009B5A22"/>
    <w:rsid w:val="009B5A2F"/>
    <w:rsid w:val="009B5D28"/>
    <w:rsid w:val="009B64A1"/>
    <w:rsid w:val="009B6A0F"/>
    <w:rsid w:val="009B78B5"/>
    <w:rsid w:val="009C0222"/>
    <w:rsid w:val="009C03E7"/>
    <w:rsid w:val="009C0B34"/>
    <w:rsid w:val="009C0D2A"/>
    <w:rsid w:val="009C12D9"/>
    <w:rsid w:val="009C1438"/>
    <w:rsid w:val="009C1841"/>
    <w:rsid w:val="009C1A74"/>
    <w:rsid w:val="009C237A"/>
    <w:rsid w:val="009C283A"/>
    <w:rsid w:val="009C2D5D"/>
    <w:rsid w:val="009C40C7"/>
    <w:rsid w:val="009C4263"/>
    <w:rsid w:val="009C47BD"/>
    <w:rsid w:val="009C4EE0"/>
    <w:rsid w:val="009C51B4"/>
    <w:rsid w:val="009C53EE"/>
    <w:rsid w:val="009C57ED"/>
    <w:rsid w:val="009C5ABC"/>
    <w:rsid w:val="009C5C50"/>
    <w:rsid w:val="009C5C82"/>
    <w:rsid w:val="009C5FC4"/>
    <w:rsid w:val="009C6855"/>
    <w:rsid w:val="009C74D1"/>
    <w:rsid w:val="009C75A4"/>
    <w:rsid w:val="009D0972"/>
    <w:rsid w:val="009D0EA0"/>
    <w:rsid w:val="009D0F7B"/>
    <w:rsid w:val="009D19F9"/>
    <w:rsid w:val="009D1A59"/>
    <w:rsid w:val="009D1B4E"/>
    <w:rsid w:val="009D2824"/>
    <w:rsid w:val="009D41BC"/>
    <w:rsid w:val="009D41CE"/>
    <w:rsid w:val="009D48DC"/>
    <w:rsid w:val="009D537F"/>
    <w:rsid w:val="009D56AC"/>
    <w:rsid w:val="009D596C"/>
    <w:rsid w:val="009D5E9E"/>
    <w:rsid w:val="009D6A94"/>
    <w:rsid w:val="009D7145"/>
    <w:rsid w:val="009D7DC9"/>
    <w:rsid w:val="009E03A6"/>
    <w:rsid w:val="009E03E8"/>
    <w:rsid w:val="009E065F"/>
    <w:rsid w:val="009E125D"/>
    <w:rsid w:val="009E159C"/>
    <w:rsid w:val="009E215F"/>
    <w:rsid w:val="009E2FE6"/>
    <w:rsid w:val="009E37B9"/>
    <w:rsid w:val="009E3B1C"/>
    <w:rsid w:val="009E46E9"/>
    <w:rsid w:val="009E4E23"/>
    <w:rsid w:val="009E5322"/>
    <w:rsid w:val="009E5A9E"/>
    <w:rsid w:val="009E683E"/>
    <w:rsid w:val="009E6E66"/>
    <w:rsid w:val="009E6F93"/>
    <w:rsid w:val="009E7638"/>
    <w:rsid w:val="009F0144"/>
    <w:rsid w:val="009F0428"/>
    <w:rsid w:val="009F0A25"/>
    <w:rsid w:val="009F0A7F"/>
    <w:rsid w:val="009F1080"/>
    <w:rsid w:val="009F191C"/>
    <w:rsid w:val="009F24FD"/>
    <w:rsid w:val="009F2560"/>
    <w:rsid w:val="009F2D76"/>
    <w:rsid w:val="009F306A"/>
    <w:rsid w:val="009F31E5"/>
    <w:rsid w:val="009F369F"/>
    <w:rsid w:val="009F3933"/>
    <w:rsid w:val="009F3C9F"/>
    <w:rsid w:val="009F3D92"/>
    <w:rsid w:val="009F3F5C"/>
    <w:rsid w:val="009F4A99"/>
    <w:rsid w:val="009F4E26"/>
    <w:rsid w:val="009F5295"/>
    <w:rsid w:val="009F5B9F"/>
    <w:rsid w:val="009F6033"/>
    <w:rsid w:val="009F6130"/>
    <w:rsid w:val="009F64F7"/>
    <w:rsid w:val="009F6535"/>
    <w:rsid w:val="009F6A6D"/>
    <w:rsid w:val="009F6CA8"/>
    <w:rsid w:val="009F7B9F"/>
    <w:rsid w:val="00A00A16"/>
    <w:rsid w:val="00A00BE4"/>
    <w:rsid w:val="00A00C0E"/>
    <w:rsid w:val="00A00C39"/>
    <w:rsid w:val="00A00CDA"/>
    <w:rsid w:val="00A00CE5"/>
    <w:rsid w:val="00A022B1"/>
    <w:rsid w:val="00A02C93"/>
    <w:rsid w:val="00A02DC4"/>
    <w:rsid w:val="00A0318F"/>
    <w:rsid w:val="00A034E9"/>
    <w:rsid w:val="00A03E49"/>
    <w:rsid w:val="00A04545"/>
    <w:rsid w:val="00A046AA"/>
    <w:rsid w:val="00A04807"/>
    <w:rsid w:val="00A048F4"/>
    <w:rsid w:val="00A054B1"/>
    <w:rsid w:val="00A0658B"/>
    <w:rsid w:val="00A069FA"/>
    <w:rsid w:val="00A06C60"/>
    <w:rsid w:val="00A07053"/>
    <w:rsid w:val="00A0793E"/>
    <w:rsid w:val="00A07D72"/>
    <w:rsid w:val="00A1048A"/>
    <w:rsid w:val="00A110BA"/>
    <w:rsid w:val="00A116B7"/>
    <w:rsid w:val="00A11732"/>
    <w:rsid w:val="00A12455"/>
    <w:rsid w:val="00A127EE"/>
    <w:rsid w:val="00A128AD"/>
    <w:rsid w:val="00A129A1"/>
    <w:rsid w:val="00A1333E"/>
    <w:rsid w:val="00A13629"/>
    <w:rsid w:val="00A13740"/>
    <w:rsid w:val="00A138EA"/>
    <w:rsid w:val="00A145E9"/>
    <w:rsid w:val="00A14701"/>
    <w:rsid w:val="00A14A93"/>
    <w:rsid w:val="00A14C73"/>
    <w:rsid w:val="00A1577D"/>
    <w:rsid w:val="00A16295"/>
    <w:rsid w:val="00A16904"/>
    <w:rsid w:val="00A170DF"/>
    <w:rsid w:val="00A17345"/>
    <w:rsid w:val="00A20309"/>
    <w:rsid w:val="00A20BDD"/>
    <w:rsid w:val="00A21035"/>
    <w:rsid w:val="00A21264"/>
    <w:rsid w:val="00A21A51"/>
    <w:rsid w:val="00A21BCF"/>
    <w:rsid w:val="00A229D5"/>
    <w:rsid w:val="00A22E18"/>
    <w:rsid w:val="00A22FE0"/>
    <w:rsid w:val="00A24423"/>
    <w:rsid w:val="00A24C66"/>
    <w:rsid w:val="00A24DF2"/>
    <w:rsid w:val="00A25664"/>
    <w:rsid w:val="00A26474"/>
    <w:rsid w:val="00A26E93"/>
    <w:rsid w:val="00A27027"/>
    <w:rsid w:val="00A278D9"/>
    <w:rsid w:val="00A27F4F"/>
    <w:rsid w:val="00A307A3"/>
    <w:rsid w:val="00A30ABB"/>
    <w:rsid w:val="00A30FA1"/>
    <w:rsid w:val="00A3143C"/>
    <w:rsid w:val="00A31A16"/>
    <w:rsid w:val="00A31B36"/>
    <w:rsid w:val="00A3216D"/>
    <w:rsid w:val="00A327D9"/>
    <w:rsid w:val="00A32912"/>
    <w:rsid w:val="00A3310F"/>
    <w:rsid w:val="00A33302"/>
    <w:rsid w:val="00A3334E"/>
    <w:rsid w:val="00A3341F"/>
    <w:rsid w:val="00A344B5"/>
    <w:rsid w:val="00A3481A"/>
    <w:rsid w:val="00A34C26"/>
    <w:rsid w:val="00A35C62"/>
    <w:rsid w:val="00A35E62"/>
    <w:rsid w:val="00A36559"/>
    <w:rsid w:val="00A36B50"/>
    <w:rsid w:val="00A3704B"/>
    <w:rsid w:val="00A37813"/>
    <w:rsid w:val="00A4000D"/>
    <w:rsid w:val="00A40BB3"/>
    <w:rsid w:val="00A41586"/>
    <w:rsid w:val="00A4158D"/>
    <w:rsid w:val="00A4194E"/>
    <w:rsid w:val="00A42257"/>
    <w:rsid w:val="00A425AC"/>
    <w:rsid w:val="00A42BB3"/>
    <w:rsid w:val="00A42C63"/>
    <w:rsid w:val="00A442B3"/>
    <w:rsid w:val="00A443D6"/>
    <w:rsid w:val="00A44490"/>
    <w:rsid w:val="00A449CA"/>
    <w:rsid w:val="00A449CC"/>
    <w:rsid w:val="00A44D2B"/>
    <w:rsid w:val="00A45632"/>
    <w:rsid w:val="00A45638"/>
    <w:rsid w:val="00A45718"/>
    <w:rsid w:val="00A45DF7"/>
    <w:rsid w:val="00A4614C"/>
    <w:rsid w:val="00A4617C"/>
    <w:rsid w:val="00A46504"/>
    <w:rsid w:val="00A46F08"/>
    <w:rsid w:val="00A46FA7"/>
    <w:rsid w:val="00A47C5B"/>
    <w:rsid w:val="00A47D69"/>
    <w:rsid w:val="00A5153B"/>
    <w:rsid w:val="00A51681"/>
    <w:rsid w:val="00A517C5"/>
    <w:rsid w:val="00A532BB"/>
    <w:rsid w:val="00A54B0E"/>
    <w:rsid w:val="00A5519F"/>
    <w:rsid w:val="00A5568B"/>
    <w:rsid w:val="00A563C4"/>
    <w:rsid w:val="00A56FDF"/>
    <w:rsid w:val="00A5724F"/>
    <w:rsid w:val="00A57A58"/>
    <w:rsid w:val="00A57D41"/>
    <w:rsid w:val="00A61953"/>
    <w:rsid w:val="00A61E5D"/>
    <w:rsid w:val="00A61FD0"/>
    <w:rsid w:val="00A623FE"/>
    <w:rsid w:val="00A62970"/>
    <w:rsid w:val="00A63740"/>
    <w:rsid w:val="00A63977"/>
    <w:rsid w:val="00A64867"/>
    <w:rsid w:val="00A64A75"/>
    <w:rsid w:val="00A64B08"/>
    <w:rsid w:val="00A651D2"/>
    <w:rsid w:val="00A6531C"/>
    <w:rsid w:val="00A6546E"/>
    <w:rsid w:val="00A65A6A"/>
    <w:rsid w:val="00A66545"/>
    <w:rsid w:val="00A668B1"/>
    <w:rsid w:val="00A66F24"/>
    <w:rsid w:val="00A66F30"/>
    <w:rsid w:val="00A67546"/>
    <w:rsid w:val="00A6776F"/>
    <w:rsid w:val="00A67A85"/>
    <w:rsid w:val="00A67B0E"/>
    <w:rsid w:val="00A67E43"/>
    <w:rsid w:val="00A703BE"/>
    <w:rsid w:val="00A708C0"/>
    <w:rsid w:val="00A71172"/>
    <w:rsid w:val="00A7132A"/>
    <w:rsid w:val="00A71FEC"/>
    <w:rsid w:val="00A72463"/>
    <w:rsid w:val="00A7256A"/>
    <w:rsid w:val="00A730B3"/>
    <w:rsid w:val="00A73A7C"/>
    <w:rsid w:val="00A73ADD"/>
    <w:rsid w:val="00A74823"/>
    <w:rsid w:val="00A74CE6"/>
    <w:rsid w:val="00A752C6"/>
    <w:rsid w:val="00A752CD"/>
    <w:rsid w:val="00A75A4C"/>
    <w:rsid w:val="00A75AC9"/>
    <w:rsid w:val="00A774B8"/>
    <w:rsid w:val="00A779B0"/>
    <w:rsid w:val="00A77C7F"/>
    <w:rsid w:val="00A77D75"/>
    <w:rsid w:val="00A77D85"/>
    <w:rsid w:val="00A77EF6"/>
    <w:rsid w:val="00A8079A"/>
    <w:rsid w:val="00A826C9"/>
    <w:rsid w:val="00A83C6C"/>
    <w:rsid w:val="00A8443E"/>
    <w:rsid w:val="00A846A7"/>
    <w:rsid w:val="00A846BC"/>
    <w:rsid w:val="00A848CC"/>
    <w:rsid w:val="00A84CB8"/>
    <w:rsid w:val="00A860E0"/>
    <w:rsid w:val="00A86CDC"/>
    <w:rsid w:val="00A86E62"/>
    <w:rsid w:val="00A87033"/>
    <w:rsid w:val="00A903B2"/>
    <w:rsid w:val="00A90663"/>
    <w:rsid w:val="00A906EA"/>
    <w:rsid w:val="00A9072C"/>
    <w:rsid w:val="00A916B2"/>
    <w:rsid w:val="00A91A2D"/>
    <w:rsid w:val="00A91A4D"/>
    <w:rsid w:val="00A91ACC"/>
    <w:rsid w:val="00A92375"/>
    <w:rsid w:val="00A92596"/>
    <w:rsid w:val="00A946C3"/>
    <w:rsid w:val="00A947E2"/>
    <w:rsid w:val="00A949D0"/>
    <w:rsid w:val="00A9530E"/>
    <w:rsid w:val="00A95837"/>
    <w:rsid w:val="00A963B4"/>
    <w:rsid w:val="00A96CED"/>
    <w:rsid w:val="00A96D55"/>
    <w:rsid w:val="00A978DF"/>
    <w:rsid w:val="00A97F57"/>
    <w:rsid w:val="00AA0FC5"/>
    <w:rsid w:val="00AA13F8"/>
    <w:rsid w:val="00AA14F4"/>
    <w:rsid w:val="00AA1F11"/>
    <w:rsid w:val="00AA20BF"/>
    <w:rsid w:val="00AA2E1E"/>
    <w:rsid w:val="00AA2E58"/>
    <w:rsid w:val="00AA3EE8"/>
    <w:rsid w:val="00AA4354"/>
    <w:rsid w:val="00AA4706"/>
    <w:rsid w:val="00AA4DF1"/>
    <w:rsid w:val="00AA5512"/>
    <w:rsid w:val="00AA6859"/>
    <w:rsid w:val="00AA6ECE"/>
    <w:rsid w:val="00AB0065"/>
    <w:rsid w:val="00AB0238"/>
    <w:rsid w:val="00AB27CA"/>
    <w:rsid w:val="00AB2B5E"/>
    <w:rsid w:val="00AB2E59"/>
    <w:rsid w:val="00AB4549"/>
    <w:rsid w:val="00AB4EB6"/>
    <w:rsid w:val="00AB4F70"/>
    <w:rsid w:val="00AB580A"/>
    <w:rsid w:val="00AB594E"/>
    <w:rsid w:val="00AB5FDA"/>
    <w:rsid w:val="00AB680B"/>
    <w:rsid w:val="00AB6F05"/>
    <w:rsid w:val="00AB77A5"/>
    <w:rsid w:val="00AB7AD2"/>
    <w:rsid w:val="00AC059A"/>
    <w:rsid w:val="00AC0C2B"/>
    <w:rsid w:val="00AC1095"/>
    <w:rsid w:val="00AC15D0"/>
    <w:rsid w:val="00AC213D"/>
    <w:rsid w:val="00AC242A"/>
    <w:rsid w:val="00AC2F31"/>
    <w:rsid w:val="00AC2FE8"/>
    <w:rsid w:val="00AC3D1D"/>
    <w:rsid w:val="00AC4197"/>
    <w:rsid w:val="00AC4288"/>
    <w:rsid w:val="00AC4386"/>
    <w:rsid w:val="00AC45EF"/>
    <w:rsid w:val="00AC564A"/>
    <w:rsid w:val="00AC5B9D"/>
    <w:rsid w:val="00AC5D94"/>
    <w:rsid w:val="00AC6BD1"/>
    <w:rsid w:val="00AC7B30"/>
    <w:rsid w:val="00AC7DF9"/>
    <w:rsid w:val="00AD01CB"/>
    <w:rsid w:val="00AD1296"/>
    <w:rsid w:val="00AD13B7"/>
    <w:rsid w:val="00AD1447"/>
    <w:rsid w:val="00AD21BC"/>
    <w:rsid w:val="00AD2463"/>
    <w:rsid w:val="00AD2C53"/>
    <w:rsid w:val="00AD451D"/>
    <w:rsid w:val="00AD4E13"/>
    <w:rsid w:val="00AD52CF"/>
    <w:rsid w:val="00AD53BD"/>
    <w:rsid w:val="00AD5AB2"/>
    <w:rsid w:val="00AD61B0"/>
    <w:rsid w:val="00AD6553"/>
    <w:rsid w:val="00AD65B1"/>
    <w:rsid w:val="00AD6DEC"/>
    <w:rsid w:val="00AD7423"/>
    <w:rsid w:val="00AD779D"/>
    <w:rsid w:val="00AD7AB8"/>
    <w:rsid w:val="00AD7BCA"/>
    <w:rsid w:val="00AE0139"/>
    <w:rsid w:val="00AE0AE6"/>
    <w:rsid w:val="00AE150B"/>
    <w:rsid w:val="00AE171C"/>
    <w:rsid w:val="00AE1BA0"/>
    <w:rsid w:val="00AE1D33"/>
    <w:rsid w:val="00AE2358"/>
    <w:rsid w:val="00AE24D2"/>
    <w:rsid w:val="00AE271F"/>
    <w:rsid w:val="00AE27EF"/>
    <w:rsid w:val="00AE2ADA"/>
    <w:rsid w:val="00AE2F09"/>
    <w:rsid w:val="00AE2FFF"/>
    <w:rsid w:val="00AE31E2"/>
    <w:rsid w:val="00AE33A9"/>
    <w:rsid w:val="00AE3504"/>
    <w:rsid w:val="00AE3A4C"/>
    <w:rsid w:val="00AE3B09"/>
    <w:rsid w:val="00AE40C3"/>
    <w:rsid w:val="00AE46FA"/>
    <w:rsid w:val="00AE4868"/>
    <w:rsid w:val="00AE4AEE"/>
    <w:rsid w:val="00AE5DCA"/>
    <w:rsid w:val="00AE79D5"/>
    <w:rsid w:val="00AE7D9D"/>
    <w:rsid w:val="00AE7DF8"/>
    <w:rsid w:val="00AE7E46"/>
    <w:rsid w:val="00AE7FC8"/>
    <w:rsid w:val="00AF036F"/>
    <w:rsid w:val="00AF071A"/>
    <w:rsid w:val="00AF07D6"/>
    <w:rsid w:val="00AF104F"/>
    <w:rsid w:val="00AF12F5"/>
    <w:rsid w:val="00AF156E"/>
    <w:rsid w:val="00AF1B74"/>
    <w:rsid w:val="00AF233A"/>
    <w:rsid w:val="00AF29E6"/>
    <w:rsid w:val="00AF2FC5"/>
    <w:rsid w:val="00AF337C"/>
    <w:rsid w:val="00AF3ACC"/>
    <w:rsid w:val="00AF4248"/>
    <w:rsid w:val="00AF4368"/>
    <w:rsid w:val="00AF4729"/>
    <w:rsid w:val="00AF47E0"/>
    <w:rsid w:val="00AF579E"/>
    <w:rsid w:val="00AF59F1"/>
    <w:rsid w:val="00AF6359"/>
    <w:rsid w:val="00AF6A39"/>
    <w:rsid w:val="00AF6DF7"/>
    <w:rsid w:val="00AF6F3D"/>
    <w:rsid w:val="00AF6F87"/>
    <w:rsid w:val="00AF754A"/>
    <w:rsid w:val="00AF755F"/>
    <w:rsid w:val="00AF7B08"/>
    <w:rsid w:val="00AF7C37"/>
    <w:rsid w:val="00B00113"/>
    <w:rsid w:val="00B01947"/>
    <w:rsid w:val="00B024AC"/>
    <w:rsid w:val="00B028EA"/>
    <w:rsid w:val="00B031DB"/>
    <w:rsid w:val="00B0352B"/>
    <w:rsid w:val="00B03F7E"/>
    <w:rsid w:val="00B049CB"/>
    <w:rsid w:val="00B04C99"/>
    <w:rsid w:val="00B06CF2"/>
    <w:rsid w:val="00B1000C"/>
    <w:rsid w:val="00B105C0"/>
    <w:rsid w:val="00B10676"/>
    <w:rsid w:val="00B10680"/>
    <w:rsid w:val="00B110EA"/>
    <w:rsid w:val="00B11F79"/>
    <w:rsid w:val="00B1218F"/>
    <w:rsid w:val="00B12552"/>
    <w:rsid w:val="00B12F69"/>
    <w:rsid w:val="00B13142"/>
    <w:rsid w:val="00B1435B"/>
    <w:rsid w:val="00B14443"/>
    <w:rsid w:val="00B17115"/>
    <w:rsid w:val="00B17D7D"/>
    <w:rsid w:val="00B2078F"/>
    <w:rsid w:val="00B2139B"/>
    <w:rsid w:val="00B21E0D"/>
    <w:rsid w:val="00B22294"/>
    <w:rsid w:val="00B22695"/>
    <w:rsid w:val="00B22961"/>
    <w:rsid w:val="00B2362C"/>
    <w:rsid w:val="00B23830"/>
    <w:rsid w:val="00B23953"/>
    <w:rsid w:val="00B23E62"/>
    <w:rsid w:val="00B240AE"/>
    <w:rsid w:val="00B242BF"/>
    <w:rsid w:val="00B25463"/>
    <w:rsid w:val="00B25F11"/>
    <w:rsid w:val="00B272AA"/>
    <w:rsid w:val="00B27ECF"/>
    <w:rsid w:val="00B27F17"/>
    <w:rsid w:val="00B27F8C"/>
    <w:rsid w:val="00B30992"/>
    <w:rsid w:val="00B30C62"/>
    <w:rsid w:val="00B30EE8"/>
    <w:rsid w:val="00B3219A"/>
    <w:rsid w:val="00B32C3E"/>
    <w:rsid w:val="00B32D0E"/>
    <w:rsid w:val="00B33719"/>
    <w:rsid w:val="00B33D4B"/>
    <w:rsid w:val="00B359FD"/>
    <w:rsid w:val="00B35AE3"/>
    <w:rsid w:val="00B35C37"/>
    <w:rsid w:val="00B35DAE"/>
    <w:rsid w:val="00B37187"/>
    <w:rsid w:val="00B37456"/>
    <w:rsid w:val="00B37F76"/>
    <w:rsid w:val="00B40A50"/>
    <w:rsid w:val="00B40AE8"/>
    <w:rsid w:val="00B4101A"/>
    <w:rsid w:val="00B4115F"/>
    <w:rsid w:val="00B41396"/>
    <w:rsid w:val="00B415A3"/>
    <w:rsid w:val="00B4206D"/>
    <w:rsid w:val="00B42341"/>
    <w:rsid w:val="00B42849"/>
    <w:rsid w:val="00B4291D"/>
    <w:rsid w:val="00B4359C"/>
    <w:rsid w:val="00B43995"/>
    <w:rsid w:val="00B43A2E"/>
    <w:rsid w:val="00B4444D"/>
    <w:rsid w:val="00B445E3"/>
    <w:rsid w:val="00B44636"/>
    <w:rsid w:val="00B44BD5"/>
    <w:rsid w:val="00B44C58"/>
    <w:rsid w:val="00B46878"/>
    <w:rsid w:val="00B46B1D"/>
    <w:rsid w:val="00B50456"/>
    <w:rsid w:val="00B50E62"/>
    <w:rsid w:val="00B50FD1"/>
    <w:rsid w:val="00B51D66"/>
    <w:rsid w:val="00B51EDD"/>
    <w:rsid w:val="00B522C4"/>
    <w:rsid w:val="00B522D4"/>
    <w:rsid w:val="00B5239B"/>
    <w:rsid w:val="00B52543"/>
    <w:rsid w:val="00B52626"/>
    <w:rsid w:val="00B52850"/>
    <w:rsid w:val="00B528EA"/>
    <w:rsid w:val="00B52D40"/>
    <w:rsid w:val="00B5347F"/>
    <w:rsid w:val="00B5371B"/>
    <w:rsid w:val="00B541D8"/>
    <w:rsid w:val="00B550A3"/>
    <w:rsid w:val="00B55460"/>
    <w:rsid w:val="00B55B56"/>
    <w:rsid w:val="00B560A9"/>
    <w:rsid w:val="00B565E8"/>
    <w:rsid w:val="00B567C2"/>
    <w:rsid w:val="00B567E9"/>
    <w:rsid w:val="00B572CA"/>
    <w:rsid w:val="00B57A90"/>
    <w:rsid w:val="00B6067C"/>
    <w:rsid w:val="00B612CB"/>
    <w:rsid w:val="00B617FB"/>
    <w:rsid w:val="00B61ABF"/>
    <w:rsid w:val="00B61CB2"/>
    <w:rsid w:val="00B622E7"/>
    <w:rsid w:val="00B62500"/>
    <w:rsid w:val="00B63368"/>
    <w:rsid w:val="00B6343C"/>
    <w:rsid w:val="00B63B08"/>
    <w:rsid w:val="00B63C23"/>
    <w:rsid w:val="00B65E8E"/>
    <w:rsid w:val="00B67C28"/>
    <w:rsid w:val="00B70097"/>
    <w:rsid w:val="00B71E18"/>
    <w:rsid w:val="00B738A2"/>
    <w:rsid w:val="00B74206"/>
    <w:rsid w:val="00B75495"/>
    <w:rsid w:val="00B75661"/>
    <w:rsid w:val="00B757DC"/>
    <w:rsid w:val="00B75FEB"/>
    <w:rsid w:val="00B7607B"/>
    <w:rsid w:val="00B7626B"/>
    <w:rsid w:val="00B76487"/>
    <w:rsid w:val="00B765EE"/>
    <w:rsid w:val="00B76B85"/>
    <w:rsid w:val="00B76D67"/>
    <w:rsid w:val="00B77862"/>
    <w:rsid w:val="00B7789D"/>
    <w:rsid w:val="00B77A23"/>
    <w:rsid w:val="00B77FB4"/>
    <w:rsid w:val="00B81789"/>
    <w:rsid w:val="00B81A36"/>
    <w:rsid w:val="00B824A2"/>
    <w:rsid w:val="00B82695"/>
    <w:rsid w:val="00B8292C"/>
    <w:rsid w:val="00B8292F"/>
    <w:rsid w:val="00B82C7C"/>
    <w:rsid w:val="00B82D3C"/>
    <w:rsid w:val="00B83152"/>
    <w:rsid w:val="00B8347E"/>
    <w:rsid w:val="00B834B7"/>
    <w:rsid w:val="00B83E3F"/>
    <w:rsid w:val="00B84CBA"/>
    <w:rsid w:val="00B84FA9"/>
    <w:rsid w:val="00B84FB3"/>
    <w:rsid w:val="00B85045"/>
    <w:rsid w:val="00B86081"/>
    <w:rsid w:val="00B90E5A"/>
    <w:rsid w:val="00B91109"/>
    <w:rsid w:val="00B91131"/>
    <w:rsid w:val="00B9155E"/>
    <w:rsid w:val="00B92BBF"/>
    <w:rsid w:val="00B92FF9"/>
    <w:rsid w:val="00B93A52"/>
    <w:rsid w:val="00B93B1C"/>
    <w:rsid w:val="00B93C44"/>
    <w:rsid w:val="00B93DE5"/>
    <w:rsid w:val="00B93E46"/>
    <w:rsid w:val="00B942BD"/>
    <w:rsid w:val="00B964CB"/>
    <w:rsid w:val="00B96D1C"/>
    <w:rsid w:val="00B971B7"/>
    <w:rsid w:val="00B9747F"/>
    <w:rsid w:val="00BA01E0"/>
    <w:rsid w:val="00BA0B32"/>
    <w:rsid w:val="00BA0D7B"/>
    <w:rsid w:val="00BA0DEB"/>
    <w:rsid w:val="00BA1193"/>
    <w:rsid w:val="00BA1284"/>
    <w:rsid w:val="00BA1C0A"/>
    <w:rsid w:val="00BA1DCA"/>
    <w:rsid w:val="00BA25E8"/>
    <w:rsid w:val="00BA2798"/>
    <w:rsid w:val="00BA4055"/>
    <w:rsid w:val="00BA43F8"/>
    <w:rsid w:val="00BA4E7C"/>
    <w:rsid w:val="00BA4FA4"/>
    <w:rsid w:val="00BA5A77"/>
    <w:rsid w:val="00BA64DB"/>
    <w:rsid w:val="00BA66E1"/>
    <w:rsid w:val="00BA6710"/>
    <w:rsid w:val="00BA6A75"/>
    <w:rsid w:val="00BA6EED"/>
    <w:rsid w:val="00BB072A"/>
    <w:rsid w:val="00BB0861"/>
    <w:rsid w:val="00BB090C"/>
    <w:rsid w:val="00BB0FD1"/>
    <w:rsid w:val="00BB1112"/>
    <w:rsid w:val="00BB128F"/>
    <w:rsid w:val="00BB1487"/>
    <w:rsid w:val="00BB1739"/>
    <w:rsid w:val="00BB325A"/>
    <w:rsid w:val="00BB357B"/>
    <w:rsid w:val="00BB3ED6"/>
    <w:rsid w:val="00BB423A"/>
    <w:rsid w:val="00BB49ED"/>
    <w:rsid w:val="00BB4A9B"/>
    <w:rsid w:val="00BB4DB1"/>
    <w:rsid w:val="00BB540B"/>
    <w:rsid w:val="00BB55D8"/>
    <w:rsid w:val="00BB56A6"/>
    <w:rsid w:val="00BB6C91"/>
    <w:rsid w:val="00BB6E6B"/>
    <w:rsid w:val="00BB73E9"/>
    <w:rsid w:val="00BB7FC6"/>
    <w:rsid w:val="00BC12C3"/>
    <w:rsid w:val="00BC2773"/>
    <w:rsid w:val="00BC2834"/>
    <w:rsid w:val="00BC3855"/>
    <w:rsid w:val="00BC4750"/>
    <w:rsid w:val="00BC538B"/>
    <w:rsid w:val="00BC5927"/>
    <w:rsid w:val="00BC6CE2"/>
    <w:rsid w:val="00BC6CFB"/>
    <w:rsid w:val="00BC702A"/>
    <w:rsid w:val="00BC7A77"/>
    <w:rsid w:val="00BC7E44"/>
    <w:rsid w:val="00BD012D"/>
    <w:rsid w:val="00BD0157"/>
    <w:rsid w:val="00BD01EF"/>
    <w:rsid w:val="00BD0ECD"/>
    <w:rsid w:val="00BD1035"/>
    <w:rsid w:val="00BD1277"/>
    <w:rsid w:val="00BD15B8"/>
    <w:rsid w:val="00BD1C32"/>
    <w:rsid w:val="00BD1C73"/>
    <w:rsid w:val="00BD3172"/>
    <w:rsid w:val="00BD31DF"/>
    <w:rsid w:val="00BD3415"/>
    <w:rsid w:val="00BD3A03"/>
    <w:rsid w:val="00BD3AB1"/>
    <w:rsid w:val="00BD41A2"/>
    <w:rsid w:val="00BD5E0E"/>
    <w:rsid w:val="00BD6037"/>
    <w:rsid w:val="00BD6A3B"/>
    <w:rsid w:val="00BD6DAF"/>
    <w:rsid w:val="00BD6FF3"/>
    <w:rsid w:val="00BD74E1"/>
    <w:rsid w:val="00BD7CDA"/>
    <w:rsid w:val="00BD7DA4"/>
    <w:rsid w:val="00BE01B6"/>
    <w:rsid w:val="00BE0698"/>
    <w:rsid w:val="00BE0D41"/>
    <w:rsid w:val="00BE12E4"/>
    <w:rsid w:val="00BE1504"/>
    <w:rsid w:val="00BE1704"/>
    <w:rsid w:val="00BE2125"/>
    <w:rsid w:val="00BE26C0"/>
    <w:rsid w:val="00BE2A8D"/>
    <w:rsid w:val="00BE309A"/>
    <w:rsid w:val="00BE30DD"/>
    <w:rsid w:val="00BE31D4"/>
    <w:rsid w:val="00BE364D"/>
    <w:rsid w:val="00BE3D8C"/>
    <w:rsid w:val="00BE4153"/>
    <w:rsid w:val="00BE4655"/>
    <w:rsid w:val="00BE4BC8"/>
    <w:rsid w:val="00BE4D22"/>
    <w:rsid w:val="00BE509D"/>
    <w:rsid w:val="00BE58BD"/>
    <w:rsid w:val="00BE6606"/>
    <w:rsid w:val="00BE68C8"/>
    <w:rsid w:val="00BE732C"/>
    <w:rsid w:val="00BE76E7"/>
    <w:rsid w:val="00BF0431"/>
    <w:rsid w:val="00BF0B9B"/>
    <w:rsid w:val="00BF131D"/>
    <w:rsid w:val="00BF148A"/>
    <w:rsid w:val="00BF18CD"/>
    <w:rsid w:val="00BF238B"/>
    <w:rsid w:val="00BF2C12"/>
    <w:rsid w:val="00BF3146"/>
    <w:rsid w:val="00BF3CAE"/>
    <w:rsid w:val="00BF49C9"/>
    <w:rsid w:val="00BF4BE9"/>
    <w:rsid w:val="00BF4EBD"/>
    <w:rsid w:val="00BF5179"/>
    <w:rsid w:val="00BF5274"/>
    <w:rsid w:val="00BF55DA"/>
    <w:rsid w:val="00BF5A81"/>
    <w:rsid w:val="00BF5B44"/>
    <w:rsid w:val="00BF5D73"/>
    <w:rsid w:val="00BF60F8"/>
    <w:rsid w:val="00BF63BF"/>
    <w:rsid w:val="00BF6C56"/>
    <w:rsid w:val="00BF731B"/>
    <w:rsid w:val="00C01A74"/>
    <w:rsid w:val="00C02FCE"/>
    <w:rsid w:val="00C03214"/>
    <w:rsid w:val="00C038FB"/>
    <w:rsid w:val="00C039C1"/>
    <w:rsid w:val="00C03D89"/>
    <w:rsid w:val="00C03DDC"/>
    <w:rsid w:val="00C044BB"/>
    <w:rsid w:val="00C04C54"/>
    <w:rsid w:val="00C05743"/>
    <w:rsid w:val="00C06AD8"/>
    <w:rsid w:val="00C06C37"/>
    <w:rsid w:val="00C07A67"/>
    <w:rsid w:val="00C10147"/>
    <w:rsid w:val="00C10D41"/>
    <w:rsid w:val="00C11346"/>
    <w:rsid w:val="00C11BAD"/>
    <w:rsid w:val="00C11F72"/>
    <w:rsid w:val="00C12605"/>
    <w:rsid w:val="00C12707"/>
    <w:rsid w:val="00C12809"/>
    <w:rsid w:val="00C14436"/>
    <w:rsid w:val="00C1525E"/>
    <w:rsid w:val="00C1687F"/>
    <w:rsid w:val="00C168C5"/>
    <w:rsid w:val="00C170BC"/>
    <w:rsid w:val="00C170F5"/>
    <w:rsid w:val="00C175AE"/>
    <w:rsid w:val="00C216D5"/>
    <w:rsid w:val="00C216E8"/>
    <w:rsid w:val="00C219EE"/>
    <w:rsid w:val="00C21A3B"/>
    <w:rsid w:val="00C22242"/>
    <w:rsid w:val="00C229F8"/>
    <w:rsid w:val="00C22C64"/>
    <w:rsid w:val="00C235B4"/>
    <w:rsid w:val="00C2374D"/>
    <w:rsid w:val="00C2381D"/>
    <w:rsid w:val="00C246A6"/>
    <w:rsid w:val="00C24C3A"/>
    <w:rsid w:val="00C2509D"/>
    <w:rsid w:val="00C258DC"/>
    <w:rsid w:val="00C259A0"/>
    <w:rsid w:val="00C25DE2"/>
    <w:rsid w:val="00C25F26"/>
    <w:rsid w:val="00C26048"/>
    <w:rsid w:val="00C263E7"/>
    <w:rsid w:val="00C268FC"/>
    <w:rsid w:val="00C309D4"/>
    <w:rsid w:val="00C30B70"/>
    <w:rsid w:val="00C30FC2"/>
    <w:rsid w:val="00C312EF"/>
    <w:rsid w:val="00C31819"/>
    <w:rsid w:val="00C32249"/>
    <w:rsid w:val="00C328A9"/>
    <w:rsid w:val="00C32A40"/>
    <w:rsid w:val="00C3417C"/>
    <w:rsid w:val="00C34BB8"/>
    <w:rsid w:val="00C35689"/>
    <w:rsid w:val="00C35B13"/>
    <w:rsid w:val="00C35BF5"/>
    <w:rsid w:val="00C36845"/>
    <w:rsid w:val="00C3688F"/>
    <w:rsid w:val="00C36916"/>
    <w:rsid w:val="00C36FB7"/>
    <w:rsid w:val="00C40048"/>
    <w:rsid w:val="00C40A0F"/>
    <w:rsid w:val="00C40BA1"/>
    <w:rsid w:val="00C414EA"/>
    <w:rsid w:val="00C42676"/>
    <w:rsid w:val="00C42875"/>
    <w:rsid w:val="00C42D37"/>
    <w:rsid w:val="00C43379"/>
    <w:rsid w:val="00C43454"/>
    <w:rsid w:val="00C43877"/>
    <w:rsid w:val="00C43950"/>
    <w:rsid w:val="00C43A85"/>
    <w:rsid w:val="00C43E12"/>
    <w:rsid w:val="00C440E8"/>
    <w:rsid w:val="00C44A60"/>
    <w:rsid w:val="00C44DC7"/>
    <w:rsid w:val="00C466CD"/>
    <w:rsid w:val="00C46E76"/>
    <w:rsid w:val="00C47858"/>
    <w:rsid w:val="00C47E66"/>
    <w:rsid w:val="00C47F9D"/>
    <w:rsid w:val="00C5017A"/>
    <w:rsid w:val="00C501F6"/>
    <w:rsid w:val="00C50A62"/>
    <w:rsid w:val="00C511B5"/>
    <w:rsid w:val="00C51746"/>
    <w:rsid w:val="00C51D19"/>
    <w:rsid w:val="00C5281F"/>
    <w:rsid w:val="00C5286E"/>
    <w:rsid w:val="00C52C23"/>
    <w:rsid w:val="00C53597"/>
    <w:rsid w:val="00C538DA"/>
    <w:rsid w:val="00C53ACB"/>
    <w:rsid w:val="00C56049"/>
    <w:rsid w:val="00C56393"/>
    <w:rsid w:val="00C573D9"/>
    <w:rsid w:val="00C574FD"/>
    <w:rsid w:val="00C60023"/>
    <w:rsid w:val="00C60433"/>
    <w:rsid w:val="00C60F49"/>
    <w:rsid w:val="00C62672"/>
    <w:rsid w:val="00C626B5"/>
    <w:rsid w:val="00C62CEA"/>
    <w:rsid w:val="00C63B18"/>
    <w:rsid w:val="00C64851"/>
    <w:rsid w:val="00C650EA"/>
    <w:rsid w:val="00C65329"/>
    <w:rsid w:val="00C669EF"/>
    <w:rsid w:val="00C6737C"/>
    <w:rsid w:val="00C67807"/>
    <w:rsid w:val="00C67EA0"/>
    <w:rsid w:val="00C70F98"/>
    <w:rsid w:val="00C7121C"/>
    <w:rsid w:val="00C7149C"/>
    <w:rsid w:val="00C7179B"/>
    <w:rsid w:val="00C729FB"/>
    <w:rsid w:val="00C742B6"/>
    <w:rsid w:val="00C749E4"/>
    <w:rsid w:val="00C74DB2"/>
    <w:rsid w:val="00C75218"/>
    <w:rsid w:val="00C754E3"/>
    <w:rsid w:val="00C76BE3"/>
    <w:rsid w:val="00C7740E"/>
    <w:rsid w:val="00C775EE"/>
    <w:rsid w:val="00C77EA4"/>
    <w:rsid w:val="00C801BB"/>
    <w:rsid w:val="00C80300"/>
    <w:rsid w:val="00C80E90"/>
    <w:rsid w:val="00C812EE"/>
    <w:rsid w:val="00C81457"/>
    <w:rsid w:val="00C81876"/>
    <w:rsid w:val="00C825C3"/>
    <w:rsid w:val="00C82E3C"/>
    <w:rsid w:val="00C83443"/>
    <w:rsid w:val="00C83DC2"/>
    <w:rsid w:val="00C83E91"/>
    <w:rsid w:val="00C83F4F"/>
    <w:rsid w:val="00C8431A"/>
    <w:rsid w:val="00C84336"/>
    <w:rsid w:val="00C846CA"/>
    <w:rsid w:val="00C84AE7"/>
    <w:rsid w:val="00C85085"/>
    <w:rsid w:val="00C85100"/>
    <w:rsid w:val="00C8590C"/>
    <w:rsid w:val="00C85A98"/>
    <w:rsid w:val="00C864AD"/>
    <w:rsid w:val="00C86639"/>
    <w:rsid w:val="00C86DAD"/>
    <w:rsid w:val="00C87757"/>
    <w:rsid w:val="00C87A3F"/>
    <w:rsid w:val="00C87B1E"/>
    <w:rsid w:val="00C87DFB"/>
    <w:rsid w:val="00C903C4"/>
    <w:rsid w:val="00C908E1"/>
    <w:rsid w:val="00C91A87"/>
    <w:rsid w:val="00C91D67"/>
    <w:rsid w:val="00C91D92"/>
    <w:rsid w:val="00C920AB"/>
    <w:rsid w:val="00C92466"/>
    <w:rsid w:val="00C925E8"/>
    <w:rsid w:val="00C92840"/>
    <w:rsid w:val="00C92B4A"/>
    <w:rsid w:val="00C92C65"/>
    <w:rsid w:val="00C92C6D"/>
    <w:rsid w:val="00C93B81"/>
    <w:rsid w:val="00C942B4"/>
    <w:rsid w:val="00C9482C"/>
    <w:rsid w:val="00C94B8C"/>
    <w:rsid w:val="00C95446"/>
    <w:rsid w:val="00C95F5E"/>
    <w:rsid w:val="00C96268"/>
    <w:rsid w:val="00C967DC"/>
    <w:rsid w:val="00C96CA0"/>
    <w:rsid w:val="00C96D31"/>
    <w:rsid w:val="00CA0277"/>
    <w:rsid w:val="00CA133E"/>
    <w:rsid w:val="00CA1743"/>
    <w:rsid w:val="00CA216B"/>
    <w:rsid w:val="00CA2BF8"/>
    <w:rsid w:val="00CA2C40"/>
    <w:rsid w:val="00CA4061"/>
    <w:rsid w:val="00CA42E1"/>
    <w:rsid w:val="00CA4F1A"/>
    <w:rsid w:val="00CA4FBC"/>
    <w:rsid w:val="00CA5967"/>
    <w:rsid w:val="00CA5A23"/>
    <w:rsid w:val="00CA5AEB"/>
    <w:rsid w:val="00CA620F"/>
    <w:rsid w:val="00CA6AC2"/>
    <w:rsid w:val="00CA75AD"/>
    <w:rsid w:val="00CA763E"/>
    <w:rsid w:val="00CA7710"/>
    <w:rsid w:val="00CA7AEA"/>
    <w:rsid w:val="00CB074A"/>
    <w:rsid w:val="00CB082D"/>
    <w:rsid w:val="00CB1442"/>
    <w:rsid w:val="00CB144D"/>
    <w:rsid w:val="00CB1D46"/>
    <w:rsid w:val="00CB2518"/>
    <w:rsid w:val="00CB2551"/>
    <w:rsid w:val="00CB354F"/>
    <w:rsid w:val="00CB37DF"/>
    <w:rsid w:val="00CB3E6D"/>
    <w:rsid w:val="00CB48B2"/>
    <w:rsid w:val="00CB5151"/>
    <w:rsid w:val="00CB5913"/>
    <w:rsid w:val="00CB7B62"/>
    <w:rsid w:val="00CB7F4C"/>
    <w:rsid w:val="00CC00AB"/>
    <w:rsid w:val="00CC19E1"/>
    <w:rsid w:val="00CC1ED6"/>
    <w:rsid w:val="00CC247C"/>
    <w:rsid w:val="00CC24B6"/>
    <w:rsid w:val="00CC2500"/>
    <w:rsid w:val="00CC254A"/>
    <w:rsid w:val="00CC29E4"/>
    <w:rsid w:val="00CC2BDC"/>
    <w:rsid w:val="00CC30BE"/>
    <w:rsid w:val="00CC3724"/>
    <w:rsid w:val="00CC38AC"/>
    <w:rsid w:val="00CC3B22"/>
    <w:rsid w:val="00CC3B6C"/>
    <w:rsid w:val="00CC4141"/>
    <w:rsid w:val="00CC41C2"/>
    <w:rsid w:val="00CC4809"/>
    <w:rsid w:val="00CD0067"/>
    <w:rsid w:val="00CD14FD"/>
    <w:rsid w:val="00CD2740"/>
    <w:rsid w:val="00CD2750"/>
    <w:rsid w:val="00CD2AB5"/>
    <w:rsid w:val="00CD3DF8"/>
    <w:rsid w:val="00CD3E49"/>
    <w:rsid w:val="00CD431D"/>
    <w:rsid w:val="00CD45DC"/>
    <w:rsid w:val="00CD491C"/>
    <w:rsid w:val="00CD531D"/>
    <w:rsid w:val="00CD67C4"/>
    <w:rsid w:val="00CD6B4A"/>
    <w:rsid w:val="00CD6FE3"/>
    <w:rsid w:val="00CD72BF"/>
    <w:rsid w:val="00CD7E7E"/>
    <w:rsid w:val="00CD7FCE"/>
    <w:rsid w:val="00CE0607"/>
    <w:rsid w:val="00CE0CAB"/>
    <w:rsid w:val="00CE23D5"/>
    <w:rsid w:val="00CE2A36"/>
    <w:rsid w:val="00CE300F"/>
    <w:rsid w:val="00CE40CA"/>
    <w:rsid w:val="00CE42EC"/>
    <w:rsid w:val="00CE491A"/>
    <w:rsid w:val="00CE55D4"/>
    <w:rsid w:val="00CE56DA"/>
    <w:rsid w:val="00CE5947"/>
    <w:rsid w:val="00CE5A16"/>
    <w:rsid w:val="00CE5F79"/>
    <w:rsid w:val="00CE6290"/>
    <w:rsid w:val="00CE6586"/>
    <w:rsid w:val="00CE7109"/>
    <w:rsid w:val="00CE7AAE"/>
    <w:rsid w:val="00CF0257"/>
    <w:rsid w:val="00CF1A6E"/>
    <w:rsid w:val="00CF30AC"/>
    <w:rsid w:val="00CF38D0"/>
    <w:rsid w:val="00CF4CF9"/>
    <w:rsid w:val="00CF577E"/>
    <w:rsid w:val="00CF582A"/>
    <w:rsid w:val="00CF5841"/>
    <w:rsid w:val="00CF6C25"/>
    <w:rsid w:val="00CF70A7"/>
    <w:rsid w:val="00CF78E6"/>
    <w:rsid w:val="00CF7925"/>
    <w:rsid w:val="00D001E4"/>
    <w:rsid w:val="00D00541"/>
    <w:rsid w:val="00D005E1"/>
    <w:rsid w:val="00D00F5F"/>
    <w:rsid w:val="00D01B56"/>
    <w:rsid w:val="00D02525"/>
    <w:rsid w:val="00D0340C"/>
    <w:rsid w:val="00D0362B"/>
    <w:rsid w:val="00D03E91"/>
    <w:rsid w:val="00D04464"/>
    <w:rsid w:val="00D048CE"/>
    <w:rsid w:val="00D04AC6"/>
    <w:rsid w:val="00D05405"/>
    <w:rsid w:val="00D05F21"/>
    <w:rsid w:val="00D05F71"/>
    <w:rsid w:val="00D06E76"/>
    <w:rsid w:val="00D070D4"/>
    <w:rsid w:val="00D07174"/>
    <w:rsid w:val="00D0738B"/>
    <w:rsid w:val="00D07ED6"/>
    <w:rsid w:val="00D10043"/>
    <w:rsid w:val="00D10384"/>
    <w:rsid w:val="00D10EB7"/>
    <w:rsid w:val="00D111BF"/>
    <w:rsid w:val="00D11892"/>
    <w:rsid w:val="00D11ABF"/>
    <w:rsid w:val="00D1257D"/>
    <w:rsid w:val="00D127DF"/>
    <w:rsid w:val="00D12D65"/>
    <w:rsid w:val="00D1304D"/>
    <w:rsid w:val="00D13110"/>
    <w:rsid w:val="00D13EFD"/>
    <w:rsid w:val="00D156A7"/>
    <w:rsid w:val="00D15F0D"/>
    <w:rsid w:val="00D17D8B"/>
    <w:rsid w:val="00D20177"/>
    <w:rsid w:val="00D20257"/>
    <w:rsid w:val="00D212EC"/>
    <w:rsid w:val="00D21708"/>
    <w:rsid w:val="00D219EF"/>
    <w:rsid w:val="00D21B15"/>
    <w:rsid w:val="00D22313"/>
    <w:rsid w:val="00D22368"/>
    <w:rsid w:val="00D22AA7"/>
    <w:rsid w:val="00D24185"/>
    <w:rsid w:val="00D242EB"/>
    <w:rsid w:val="00D253CE"/>
    <w:rsid w:val="00D257C1"/>
    <w:rsid w:val="00D2592F"/>
    <w:rsid w:val="00D25CFD"/>
    <w:rsid w:val="00D25EFE"/>
    <w:rsid w:val="00D262FB"/>
    <w:rsid w:val="00D27B16"/>
    <w:rsid w:val="00D301EA"/>
    <w:rsid w:val="00D3046D"/>
    <w:rsid w:val="00D305FE"/>
    <w:rsid w:val="00D312DE"/>
    <w:rsid w:val="00D3149F"/>
    <w:rsid w:val="00D3158E"/>
    <w:rsid w:val="00D31A07"/>
    <w:rsid w:val="00D31CDC"/>
    <w:rsid w:val="00D322A5"/>
    <w:rsid w:val="00D332FE"/>
    <w:rsid w:val="00D3392C"/>
    <w:rsid w:val="00D3421C"/>
    <w:rsid w:val="00D356E1"/>
    <w:rsid w:val="00D36BF9"/>
    <w:rsid w:val="00D36E47"/>
    <w:rsid w:val="00D36FBD"/>
    <w:rsid w:val="00D37EF0"/>
    <w:rsid w:val="00D40165"/>
    <w:rsid w:val="00D41655"/>
    <w:rsid w:val="00D417B4"/>
    <w:rsid w:val="00D41939"/>
    <w:rsid w:val="00D41E85"/>
    <w:rsid w:val="00D427A0"/>
    <w:rsid w:val="00D42DBC"/>
    <w:rsid w:val="00D4334F"/>
    <w:rsid w:val="00D44AC8"/>
    <w:rsid w:val="00D44B2D"/>
    <w:rsid w:val="00D460DF"/>
    <w:rsid w:val="00D46671"/>
    <w:rsid w:val="00D46D42"/>
    <w:rsid w:val="00D46DCB"/>
    <w:rsid w:val="00D47638"/>
    <w:rsid w:val="00D50172"/>
    <w:rsid w:val="00D504C8"/>
    <w:rsid w:val="00D5054A"/>
    <w:rsid w:val="00D50847"/>
    <w:rsid w:val="00D515F4"/>
    <w:rsid w:val="00D5207A"/>
    <w:rsid w:val="00D53D1C"/>
    <w:rsid w:val="00D54FC1"/>
    <w:rsid w:val="00D552DB"/>
    <w:rsid w:val="00D558F6"/>
    <w:rsid w:val="00D55FDF"/>
    <w:rsid w:val="00D56A58"/>
    <w:rsid w:val="00D572E3"/>
    <w:rsid w:val="00D572EE"/>
    <w:rsid w:val="00D605ED"/>
    <w:rsid w:val="00D60DDF"/>
    <w:rsid w:val="00D611FD"/>
    <w:rsid w:val="00D61A00"/>
    <w:rsid w:val="00D61B09"/>
    <w:rsid w:val="00D61B6C"/>
    <w:rsid w:val="00D61D46"/>
    <w:rsid w:val="00D621B8"/>
    <w:rsid w:val="00D627B8"/>
    <w:rsid w:val="00D62D7D"/>
    <w:rsid w:val="00D639DA"/>
    <w:rsid w:val="00D63E7E"/>
    <w:rsid w:val="00D64047"/>
    <w:rsid w:val="00D64100"/>
    <w:rsid w:val="00D642A5"/>
    <w:rsid w:val="00D64855"/>
    <w:rsid w:val="00D6510A"/>
    <w:rsid w:val="00D653B6"/>
    <w:rsid w:val="00D661D6"/>
    <w:rsid w:val="00D6649F"/>
    <w:rsid w:val="00D6650A"/>
    <w:rsid w:val="00D671AC"/>
    <w:rsid w:val="00D6728E"/>
    <w:rsid w:val="00D6790B"/>
    <w:rsid w:val="00D70146"/>
    <w:rsid w:val="00D705BD"/>
    <w:rsid w:val="00D706A9"/>
    <w:rsid w:val="00D71445"/>
    <w:rsid w:val="00D716E7"/>
    <w:rsid w:val="00D71A85"/>
    <w:rsid w:val="00D71BF4"/>
    <w:rsid w:val="00D71CC1"/>
    <w:rsid w:val="00D721E7"/>
    <w:rsid w:val="00D72332"/>
    <w:rsid w:val="00D72B04"/>
    <w:rsid w:val="00D72BF0"/>
    <w:rsid w:val="00D73C9F"/>
    <w:rsid w:val="00D73F48"/>
    <w:rsid w:val="00D74902"/>
    <w:rsid w:val="00D74F81"/>
    <w:rsid w:val="00D76589"/>
    <w:rsid w:val="00D76622"/>
    <w:rsid w:val="00D76A79"/>
    <w:rsid w:val="00D76B1D"/>
    <w:rsid w:val="00D771B4"/>
    <w:rsid w:val="00D77259"/>
    <w:rsid w:val="00D77384"/>
    <w:rsid w:val="00D7772F"/>
    <w:rsid w:val="00D77876"/>
    <w:rsid w:val="00D77B34"/>
    <w:rsid w:val="00D77CE3"/>
    <w:rsid w:val="00D77FD1"/>
    <w:rsid w:val="00D809A3"/>
    <w:rsid w:val="00D80E5D"/>
    <w:rsid w:val="00D80EE1"/>
    <w:rsid w:val="00D81303"/>
    <w:rsid w:val="00D8133B"/>
    <w:rsid w:val="00D815FF"/>
    <w:rsid w:val="00D817FB"/>
    <w:rsid w:val="00D81CC9"/>
    <w:rsid w:val="00D823B5"/>
    <w:rsid w:val="00D82640"/>
    <w:rsid w:val="00D83218"/>
    <w:rsid w:val="00D83E5A"/>
    <w:rsid w:val="00D83FEE"/>
    <w:rsid w:val="00D85551"/>
    <w:rsid w:val="00D8560C"/>
    <w:rsid w:val="00D85633"/>
    <w:rsid w:val="00D85FD4"/>
    <w:rsid w:val="00D8644E"/>
    <w:rsid w:val="00D86787"/>
    <w:rsid w:val="00D870BD"/>
    <w:rsid w:val="00D902D3"/>
    <w:rsid w:val="00D9056E"/>
    <w:rsid w:val="00D90B6D"/>
    <w:rsid w:val="00D92B51"/>
    <w:rsid w:val="00D92CCD"/>
    <w:rsid w:val="00D9476E"/>
    <w:rsid w:val="00D9595B"/>
    <w:rsid w:val="00D96254"/>
    <w:rsid w:val="00D967C6"/>
    <w:rsid w:val="00D9712F"/>
    <w:rsid w:val="00D97867"/>
    <w:rsid w:val="00DA05F8"/>
    <w:rsid w:val="00DA0860"/>
    <w:rsid w:val="00DA0E84"/>
    <w:rsid w:val="00DA1B0A"/>
    <w:rsid w:val="00DA211A"/>
    <w:rsid w:val="00DA21A1"/>
    <w:rsid w:val="00DA24FD"/>
    <w:rsid w:val="00DA3A06"/>
    <w:rsid w:val="00DA3FE0"/>
    <w:rsid w:val="00DA4A9E"/>
    <w:rsid w:val="00DA4F68"/>
    <w:rsid w:val="00DA629F"/>
    <w:rsid w:val="00DA63D0"/>
    <w:rsid w:val="00DA6836"/>
    <w:rsid w:val="00DB02C9"/>
    <w:rsid w:val="00DB0522"/>
    <w:rsid w:val="00DB0720"/>
    <w:rsid w:val="00DB17CD"/>
    <w:rsid w:val="00DB1CAF"/>
    <w:rsid w:val="00DB1FD9"/>
    <w:rsid w:val="00DB233E"/>
    <w:rsid w:val="00DB2356"/>
    <w:rsid w:val="00DB283C"/>
    <w:rsid w:val="00DB287B"/>
    <w:rsid w:val="00DB2948"/>
    <w:rsid w:val="00DB2989"/>
    <w:rsid w:val="00DB30F6"/>
    <w:rsid w:val="00DB3200"/>
    <w:rsid w:val="00DB3AD2"/>
    <w:rsid w:val="00DB3F56"/>
    <w:rsid w:val="00DB3FD1"/>
    <w:rsid w:val="00DB44AB"/>
    <w:rsid w:val="00DB531D"/>
    <w:rsid w:val="00DB5F3B"/>
    <w:rsid w:val="00DB6F7A"/>
    <w:rsid w:val="00DB74DB"/>
    <w:rsid w:val="00DB7588"/>
    <w:rsid w:val="00DB7D9C"/>
    <w:rsid w:val="00DC0A53"/>
    <w:rsid w:val="00DC0BA2"/>
    <w:rsid w:val="00DC10DD"/>
    <w:rsid w:val="00DC27F9"/>
    <w:rsid w:val="00DC2872"/>
    <w:rsid w:val="00DC2DCD"/>
    <w:rsid w:val="00DC2E45"/>
    <w:rsid w:val="00DC3367"/>
    <w:rsid w:val="00DC3738"/>
    <w:rsid w:val="00DC3870"/>
    <w:rsid w:val="00DC4915"/>
    <w:rsid w:val="00DC5955"/>
    <w:rsid w:val="00DC756F"/>
    <w:rsid w:val="00DC76B1"/>
    <w:rsid w:val="00DC7CDB"/>
    <w:rsid w:val="00DD0918"/>
    <w:rsid w:val="00DD104B"/>
    <w:rsid w:val="00DD11A5"/>
    <w:rsid w:val="00DD11DF"/>
    <w:rsid w:val="00DD197D"/>
    <w:rsid w:val="00DD3157"/>
    <w:rsid w:val="00DD32CB"/>
    <w:rsid w:val="00DD3B39"/>
    <w:rsid w:val="00DD4EE6"/>
    <w:rsid w:val="00DD4EF1"/>
    <w:rsid w:val="00DD570F"/>
    <w:rsid w:val="00DD5A49"/>
    <w:rsid w:val="00DD5E1F"/>
    <w:rsid w:val="00DD6682"/>
    <w:rsid w:val="00DD693F"/>
    <w:rsid w:val="00DD6A0A"/>
    <w:rsid w:val="00DD6BCB"/>
    <w:rsid w:val="00DE029C"/>
    <w:rsid w:val="00DE0387"/>
    <w:rsid w:val="00DE058B"/>
    <w:rsid w:val="00DE0CDD"/>
    <w:rsid w:val="00DE1C30"/>
    <w:rsid w:val="00DE1C95"/>
    <w:rsid w:val="00DE26BB"/>
    <w:rsid w:val="00DE329E"/>
    <w:rsid w:val="00DE36BA"/>
    <w:rsid w:val="00DE3DF6"/>
    <w:rsid w:val="00DE4AD3"/>
    <w:rsid w:val="00DE4C1D"/>
    <w:rsid w:val="00DE53C6"/>
    <w:rsid w:val="00DE6068"/>
    <w:rsid w:val="00DE64EF"/>
    <w:rsid w:val="00DE667A"/>
    <w:rsid w:val="00DE680E"/>
    <w:rsid w:val="00DE709A"/>
    <w:rsid w:val="00DE7427"/>
    <w:rsid w:val="00DE7B38"/>
    <w:rsid w:val="00DF074E"/>
    <w:rsid w:val="00DF09E5"/>
    <w:rsid w:val="00DF0B7F"/>
    <w:rsid w:val="00DF0E41"/>
    <w:rsid w:val="00DF0E48"/>
    <w:rsid w:val="00DF26C0"/>
    <w:rsid w:val="00DF3355"/>
    <w:rsid w:val="00DF37E2"/>
    <w:rsid w:val="00DF4BF2"/>
    <w:rsid w:val="00DF4F73"/>
    <w:rsid w:val="00E004B3"/>
    <w:rsid w:val="00E00706"/>
    <w:rsid w:val="00E00902"/>
    <w:rsid w:val="00E00F1F"/>
    <w:rsid w:val="00E02397"/>
    <w:rsid w:val="00E02FEC"/>
    <w:rsid w:val="00E04FD9"/>
    <w:rsid w:val="00E05083"/>
    <w:rsid w:val="00E052C3"/>
    <w:rsid w:val="00E062BB"/>
    <w:rsid w:val="00E065D4"/>
    <w:rsid w:val="00E0676D"/>
    <w:rsid w:val="00E06D69"/>
    <w:rsid w:val="00E06DDE"/>
    <w:rsid w:val="00E07C4D"/>
    <w:rsid w:val="00E10241"/>
    <w:rsid w:val="00E10C2E"/>
    <w:rsid w:val="00E11251"/>
    <w:rsid w:val="00E11427"/>
    <w:rsid w:val="00E121DD"/>
    <w:rsid w:val="00E128F4"/>
    <w:rsid w:val="00E12F5D"/>
    <w:rsid w:val="00E131F7"/>
    <w:rsid w:val="00E1352D"/>
    <w:rsid w:val="00E1388C"/>
    <w:rsid w:val="00E14BED"/>
    <w:rsid w:val="00E14EDC"/>
    <w:rsid w:val="00E15403"/>
    <w:rsid w:val="00E1548D"/>
    <w:rsid w:val="00E1554B"/>
    <w:rsid w:val="00E15CDA"/>
    <w:rsid w:val="00E21811"/>
    <w:rsid w:val="00E21987"/>
    <w:rsid w:val="00E22DCE"/>
    <w:rsid w:val="00E22E22"/>
    <w:rsid w:val="00E2335A"/>
    <w:rsid w:val="00E2350F"/>
    <w:rsid w:val="00E23688"/>
    <w:rsid w:val="00E23C98"/>
    <w:rsid w:val="00E242C7"/>
    <w:rsid w:val="00E24AC1"/>
    <w:rsid w:val="00E24CDF"/>
    <w:rsid w:val="00E25DA1"/>
    <w:rsid w:val="00E262A9"/>
    <w:rsid w:val="00E269D9"/>
    <w:rsid w:val="00E269DB"/>
    <w:rsid w:val="00E26F61"/>
    <w:rsid w:val="00E275A1"/>
    <w:rsid w:val="00E30F4E"/>
    <w:rsid w:val="00E320DF"/>
    <w:rsid w:val="00E32A83"/>
    <w:rsid w:val="00E33895"/>
    <w:rsid w:val="00E3398B"/>
    <w:rsid w:val="00E339EB"/>
    <w:rsid w:val="00E34417"/>
    <w:rsid w:val="00E34726"/>
    <w:rsid w:val="00E34A59"/>
    <w:rsid w:val="00E34B3D"/>
    <w:rsid w:val="00E35898"/>
    <w:rsid w:val="00E3699F"/>
    <w:rsid w:val="00E36DEA"/>
    <w:rsid w:val="00E372EA"/>
    <w:rsid w:val="00E37A65"/>
    <w:rsid w:val="00E4096E"/>
    <w:rsid w:val="00E416F1"/>
    <w:rsid w:val="00E41E5F"/>
    <w:rsid w:val="00E41FA9"/>
    <w:rsid w:val="00E440D7"/>
    <w:rsid w:val="00E44994"/>
    <w:rsid w:val="00E4545A"/>
    <w:rsid w:val="00E45639"/>
    <w:rsid w:val="00E46736"/>
    <w:rsid w:val="00E46D54"/>
    <w:rsid w:val="00E46E27"/>
    <w:rsid w:val="00E4738B"/>
    <w:rsid w:val="00E5016C"/>
    <w:rsid w:val="00E50A3B"/>
    <w:rsid w:val="00E51066"/>
    <w:rsid w:val="00E51717"/>
    <w:rsid w:val="00E51B95"/>
    <w:rsid w:val="00E521E8"/>
    <w:rsid w:val="00E52451"/>
    <w:rsid w:val="00E52645"/>
    <w:rsid w:val="00E527FD"/>
    <w:rsid w:val="00E532A8"/>
    <w:rsid w:val="00E53543"/>
    <w:rsid w:val="00E539F4"/>
    <w:rsid w:val="00E53B74"/>
    <w:rsid w:val="00E5416D"/>
    <w:rsid w:val="00E55101"/>
    <w:rsid w:val="00E55260"/>
    <w:rsid w:val="00E559A6"/>
    <w:rsid w:val="00E55AB6"/>
    <w:rsid w:val="00E56265"/>
    <w:rsid w:val="00E56429"/>
    <w:rsid w:val="00E577DE"/>
    <w:rsid w:val="00E57842"/>
    <w:rsid w:val="00E57F1D"/>
    <w:rsid w:val="00E6174E"/>
    <w:rsid w:val="00E61D99"/>
    <w:rsid w:val="00E62D00"/>
    <w:rsid w:val="00E62EB7"/>
    <w:rsid w:val="00E630FA"/>
    <w:rsid w:val="00E6363A"/>
    <w:rsid w:val="00E63AC3"/>
    <w:rsid w:val="00E63D0D"/>
    <w:rsid w:val="00E6405F"/>
    <w:rsid w:val="00E64E77"/>
    <w:rsid w:val="00E65E19"/>
    <w:rsid w:val="00E6605D"/>
    <w:rsid w:val="00E66200"/>
    <w:rsid w:val="00E66E7B"/>
    <w:rsid w:val="00E66F0D"/>
    <w:rsid w:val="00E6725D"/>
    <w:rsid w:val="00E67274"/>
    <w:rsid w:val="00E67E4E"/>
    <w:rsid w:val="00E7008A"/>
    <w:rsid w:val="00E70A07"/>
    <w:rsid w:val="00E71223"/>
    <w:rsid w:val="00E71260"/>
    <w:rsid w:val="00E716B9"/>
    <w:rsid w:val="00E71DE1"/>
    <w:rsid w:val="00E71DEC"/>
    <w:rsid w:val="00E7268A"/>
    <w:rsid w:val="00E73618"/>
    <w:rsid w:val="00E73F06"/>
    <w:rsid w:val="00E73FEA"/>
    <w:rsid w:val="00E74321"/>
    <w:rsid w:val="00E77092"/>
    <w:rsid w:val="00E8013B"/>
    <w:rsid w:val="00E8099E"/>
    <w:rsid w:val="00E81117"/>
    <w:rsid w:val="00E8190D"/>
    <w:rsid w:val="00E829CB"/>
    <w:rsid w:val="00E82E33"/>
    <w:rsid w:val="00E83D80"/>
    <w:rsid w:val="00E83FF6"/>
    <w:rsid w:val="00E84C31"/>
    <w:rsid w:val="00E85547"/>
    <w:rsid w:val="00E855CD"/>
    <w:rsid w:val="00E8599C"/>
    <w:rsid w:val="00E864D8"/>
    <w:rsid w:val="00E8687B"/>
    <w:rsid w:val="00E86D4A"/>
    <w:rsid w:val="00E87519"/>
    <w:rsid w:val="00E8784A"/>
    <w:rsid w:val="00E879BB"/>
    <w:rsid w:val="00E87C81"/>
    <w:rsid w:val="00E87EB3"/>
    <w:rsid w:val="00E9275E"/>
    <w:rsid w:val="00E92ADE"/>
    <w:rsid w:val="00E92BBA"/>
    <w:rsid w:val="00E92C55"/>
    <w:rsid w:val="00E92DC7"/>
    <w:rsid w:val="00E92F34"/>
    <w:rsid w:val="00E9346C"/>
    <w:rsid w:val="00E944E5"/>
    <w:rsid w:val="00E9464A"/>
    <w:rsid w:val="00E9524D"/>
    <w:rsid w:val="00E9534C"/>
    <w:rsid w:val="00E95510"/>
    <w:rsid w:val="00E955C6"/>
    <w:rsid w:val="00E9673B"/>
    <w:rsid w:val="00E97258"/>
    <w:rsid w:val="00E972DA"/>
    <w:rsid w:val="00EA0125"/>
    <w:rsid w:val="00EA0F21"/>
    <w:rsid w:val="00EA16F2"/>
    <w:rsid w:val="00EA221F"/>
    <w:rsid w:val="00EA255C"/>
    <w:rsid w:val="00EA28D8"/>
    <w:rsid w:val="00EA2A50"/>
    <w:rsid w:val="00EA3DB3"/>
    <w:rsid w:val="00EA451C"/>
    <w:rsid w:val="00EA4D90"/>
    <w:rsid w:val="00EA50C1"/>
    <w:rsid w:val="00EA5398"/>
    <w:rsid w:val="00EA6644"/>
    <w:rsid w:val="00EB0101"/>
    <w:rsid w:val="00EB07FF"/>
    <w:rsid w:val="00EB0B8F"/>
    <w:rsid w:val="00EB17A5"/>
    <w:rsid w:val="00EB1F46"/>
    <w:rsid w:val="00EB23D6"/>
    <w:rsid w:val="00EB2A56"/>
    <w:rsid w:val="00EB2BC2"/>
    <w:rsid w:val="00EB2C2E"/>
    <w:rsid w:val="00EB328A"/>
    <w:rsid w:val="00EB477B"/>
    <w:rsid w:val="00EB4FAE"/>
    <w:rsid w:val="00EB60FB"/>
    <w:rsid w:val="00EB68F6"/>
    <w:rsid w:val="00EB6DB0"/>
    <w:rsid w:val="00EB770C"/>
    <w:rsid w:val="00EB7DEC"/>
    <w:rsid w:val="00EC0818"/>
    <w:rsid w:val="00EC0ECD"/>
    <w:rsid w:val="00EC2499"/>
    <w:rsid w:val="00EC2E3F"/>
    <w:rsid w:val="00EC32DE"/>
    <w:rsid w:val="00EC3701"/>
    <w:rsid w:val="00EC3829"/>
    <w:rsid w:val="00EC5672"/>
    <w:rsid w:val="00EC597E"/>
    <w:rsid w:val="00EC5F25"/>
    <w:rsid w:val="00EC5FD4"/>
    <w:rsid w:val="00EC67B5"/>
    <w:rsid w:val="00EC684E"/>
    <w:rsid w:val="00EC772A"/>
    <w:rsid w:val="00EC7793"/>
    <w:rsid w:val="00EC7874"/>
    <w:rsid w:val="00ED0005"/>
    <w:rsid w:val="00ED0546"/>
    <w:rsid w:val="00ED1044"/>
    <w:rsid w:val="00ED1339"/>
    <w:rsid w:val="00ED1496"/>
    <w:rsid w:val="00ED2358"/>
    <w:rsid w:val="00ED26B3"/>
    <w:rsid w:val="00ED28D8"/>
    <w:rsid w:val="00ED41E3"/>
    <w:rsid w:val="00ED542C"/>
    <w:rsid w:val="00ED548B"/>
    <w:rsid w:val="00ED59CC"/>
    <w:rsid w:val="00ED6252"/>
    <w:rsid w:val="00ED6CFF"/>
    <w:rsid w:val="00ED6E39"/>
    <w:rsid w:val="00EE03A8"/>
    <w:rsid w:val="00EE080F"/>
    <w:rsid w:val="00EE140E"/>
    <w:rsid w:val="00EE16A5"/>
    <w:rsid w:val="00EE1C8C"/>
    <w:rsid w:val="00EE1C94"/>
    <w:rsid w:val="00EE204F"/>
    <w:rsid w:val="00EE21EB"/>
    <w:rsid w:val="00EE2630"/>
    <w:rsid w:val="00EE304A"/>
    <w:rsid w:val="00EE3146"/>
    <w:rsid w:val="00EE3334"/>
    <w:rsid w:val="00EE33E5"/>
    <w:rsid w:val="00EE3692"/>
    <w:rsid w:val="00EE37C4"/>
    <w:rsid w:val="00EE569F"/>
    <w:rsid w:val="00EE5D62"/>
    <w:rsid w:val="00EE742B"/>
    <w:rsid w:val="00EF0E8F"/>
    <w:rsid w:val="00EF0F80"/>
    <w:rsid w:val="00EF162F"/>
    <w:rsid w:val="00EF1C4A"/>
    <w:rsid w:val="00EF1C55"/>
    <w:rsid w:val="00EF1E54"/>
    <w:rsid w:val="00EF221B"/>
    <w:rsid w:val="00EF2CD5"/>
    <w:rsid w:val="00EF3410"/>
    <w:rsid w:val="00EF3B4E"/>
    <w:rsid w:val="00EF4231"/>
    <w:rsid w:val="00EF4255"/>
    <w:rsid w:val="00EF4259"/>
    <w:rsid w:val="00EF434D"/>
    <w:rsid w:val="00EF4844"/>
    <w:rsid w:val="00EF4F67"/>
    <w:rsid w:val="00EF69F5"/>
    <w:rsid w:val="00EF6E6D"/>
    <w:rsid w:val="00EF7706"/>
    <w:rsid w:val="00EF7740"/>
    <w:rsid w:val="00F006F9"/>
    <w:rsid w:val="00F011E5"/>
    <w:rsid w:val="00F01E18"/>
    <w:rsid w:val="00F02A04"/>
    <w:rsid w:val="00F046B9"/>
    <w:rsid w:val="00F04A84"/>
    <w:rsid w:val="00F04B03"/>
    <w:rsid w:val="00F04CFA"/>
    <w:rsid w:val="00F05901"/>
    <w:rsid w:val="00F05AC4"/>
    <w:rsid w:val="00F05B01"/>
    <w:rsid w:val="00F05C8E"/>
    <w:rsid w:val="00F05DE1"/>
    <w:rsid w:val="00F064EC"/>
    <w:rsid w:val="00F06BE0"/>
    <w:rsid w:val="00F06D51"/>
    <w:rsid w:val="00F1037C"/>
    <w:rsid w:val="00F1060D"/>
    <w:rsid w:val="00F106AB"/>
    <w:rsid w:val="00F10880"/>
    <w:rsid w:val="00F109C5"/>
    <w:rsid w:val="00F10A66"/>
    <w:rsid w:val="00F11B10"/>
    <w:rsid w:val="00F11CFB"/>
    <w:rsid w:val="00F1224C"/>
    <w:rsid w:val="00F12E17"/>
    <w:rsid w:val="00F13331"/>
    <w:rsid w:val="00F1335D"/>
    <w:rsid w:val="00F1369D"/>
    <w:rsid w:val="00F13AC4"/>
    <w:rsid w:val="00F1485D"/>
    <w:rsid w:val="00F14CF1"/>
    <w:rsid w:val="00F15DF6"/>
    <w:rsid w:val="00F15F02"/>
    <w:rsid w:val="00F1609E"/>
    <w:rsid w:val="00F1624B"/>
    <w:rsid w:val="00F16911"/>
    <w:rsid w:val="00F16EB1"/>
    <w:rsid w:val="00F172AC"/>
    <w:rsid w:val="00F17D6C"/>
    <w:rsid w:val="00F2011D"/>
    <w:rsid w:val="00F205C6"/>
    <w:rsid w:val="00F2082A"/>
    <w:rsid w:val="00F21EB4"/>
    <w:rsid w:val="00F220C4"/>
    <w:rsid w:val="00F22240"/>
    <w:rsid w:val="00F23454"/>
    <w:rsid w:val="00F2356B"/>
    <w:rsid w:val="00F23BAF"/>
    <w:rsid w:val="00F23F37"/>
    <w:rsid w:val="00F244DB"/>
    <w:rsid w:val="00F246A7"/>
    <w:rsid w:val="00F24872"/>
    <w:rsid w:val="00F2571D"/>
    <w:rsid w:val="00F257D9"/>
    <w:rsid w:val="00F2589B"/>
    <w:rsid w:val="00F25971"/>
    <w:rsid w:val="00F266E5"/>
    <w:rsid w:val="00F27052"/>
    <w:rsid w:val="00F272B6"/>
    <w:rsid w:val="00F27B87"/>
    <w:rsid w:val="00F3072F"/>
    <w:rsid w:val="00F31809"/>
    <w:rsid w:val="00F31F2C"/>
    <w:rsid w:val="00F321C4"/>
    <w:rsid w:val="00F329E7"/>
    <w:rsid w:val="00F33255"/>
    <w:rsid w:val="00F33623"/>
    <w:rsid w:val="00F33CE8"/>
    <w:rsid w:val="00F34353"/>
    <w:rsid w:val="00F3469C"/>
    <w:rsid w:val="00F34E47"/>
    <w:rsid w:val="00F34ECA"/>
    <w:rsid w:val="00F3518D"/>
    <w:rsid w:val="00F3554C"/>
    <w:rsid w:val="00F35B13"/>
    <w:rsid w:val="00F35F96"/>
    <w:rsid w:val="00F36630"/>
    <w:rsid w:val="00F3737A"/>
    <w:rsid w:val="00F37C02"/>
    <w:rsid w:val="00F4053B"/>
    <w:rsid w:val="00F4197A"/>
    <w:rsid w:val="00F41A98"/>
    <w:rsid w:val="00F42054"/>
    <w:rsid w:val="00F42874"/>
    <w:rsid w:val="00F42C23"/>
    <w:rsid w:val="00F42EE2"/>
    <w:rsid w:val="00F42FAB"/>
    <w:rsid w:val="00F43974"/>
    <w:rsid w:val="00F439E7"/>
    <w:rsid w:val="00F43D81"/>
    <w:rsid w:val="00F44F60"/>
    <w:rsid w:val="00F456B5"/>
    <w:rsid w:val="00F456EF"/>
    <w:rsid w:val="00F45E29"/>
    <w:rsid w:val="00F471F0"/>
    <w:rsid w:val="00F502E0"/>
    <w:rsid w:val="00F5033D"/>
    <w:rsid w:val="00F504A1"/>
    <w:rsid w:val="00F5090C"/>
    <w:rsid w:val="00F50CB8"/>
    <w:rsid w:val="00F50D20"/>
    <w:rsid w:val="00F51B13"/>
    <w:rsid w:val="00F51B70"/>
    <w:rsid w:val="00F52B8C"/>
    <w:rsid w:val="00F537F1"/>
    <w:rsid w:val="00F53FC2"/>
    <w:rsid w:val="00F55339"/>
    <w:rsid w:val="00F553BC"/>
    <w:rsid w:val="00F553F0"/>
    <w:rsid w:val="00F55D4B"/>
    <w:rsid w:val="00F56500"/>
    <w:rsid w:val="00F5738E"/>
    <w:rsid w:val="00F5793C"/>
    <w:rsid w:val="00F57E04"/>
    <w:rsid w:val="00F60F03"/>
    <w:rsid w:val="00F61E87"/>
    <w:rsid w:val="00F61ED7"/>
    <w:rsid w:val="00F62380"/>
    <w:rsid w:val="00F62D54"/>
    <w:rsid w:val="00F635D8"/>
    <w:rsid w:val="00F636EB"/>
    <w:rsid w:val="00F638CF"/>
    <w:rsid w:val="00F63B0C"/>
    <w:rsid w:val="00F63DB3"/>
    <w:rsid w:val="00F63F9B"/>
    <w:rsid w:val="00F647E6"/>
    <w:rsid w:val="00F64C7D"/>
    <w:rsid w:val="00F650DB"/>
    <w:rsid w:val="00F65A43"/>
    <w:rsid w:val="00F66169"/>
    <w:rsid w:val="00F66A9C"/>
    <w:rsid w:val="00F6709D"/>
    <w:rsid w:val="00F675FA"/>
    <w:rsid w:val="00F70667"/>
    <w:rsid w:val="00F708DF"/>
    <w:rsid w:val="00F72192"/>
    <w:rsid w:val="00F723C4"/>
    <w:rsid w:val="00F7247F"/>
    <w:rsid w:val="00F72F9D"/>
    <w:rsid w:val="00F74DF4"/>
    <w:rsid w:val="00F752EB"/>
    <w:rsid w:val="00F7704C"/>
    <w:rsid w:val="00F7708A"/>
    <w:rsid w:val="00F777E4"/>
    <w:rsid w:val="00F77D5B"/>
    <w:rsid w:val="00F77E70"/>
    <w:rsid w:val="00F804FE"/>
    <w:rsid w:val="00F805DE"/>
    <w:rsid w:val="00F80D4F"/>
    <w:rsid w:val="00F81025"/>
    <w:rsid w:val="00F814B8"/>
    <w:rsid w:val="00F81C08"/>
    <w:rsid w:val="00F82D9D"/>
    <w:rsid w:val="00F84A91"/>
    <w:rsid w:val="00F84DEF"/>
    <w:rsid w:val="00F84F7B"/>
    <w:rsid w:val="00F85507"/>
    <w:rsid w:val="00F85938"/>
    <w:rsid w:val="00F85A63"/>
    <w:rsid w:val="00F90F97"/>
    <w:rsid w:val="00F9177B"/>
    <w:rsid w:val="00F91B10"/>
    <w:rsid w:val="00F9308D"/>
    <w:rsid w:val="00F936BC"/>
    <w:rsid w:val="00F94226"/>
    <w:rsid w:val="00F943C6"/>
    <w:rsid w:val="00F94C74"/>
    <w:rsid w:val="00F9591D"/>
    <w:rsid w:val="00F95B67"/>
    <w:rsid w:val="00F961A7"/>
    <w:rsid w:val="00F9620E"/>
    <w:rsid w:val="00F9689B"/>
    <w:rsid w:val="00F96AA4"/>
    <w:rsid w:val="00F96CC2"/>
    <w:rsid w:val="00F97FE3"/>
    <w:rsid w:val="00FA07DC"/>
    <w:rsid w:val="00FA094F"/>
    <w:rsid w:val="00FA2B86"/>
    <w:rsid w:val="00FA3369"/>
    <w:rsid w:val="00FA3A42"/>
    <w:rsid w:val="00FA3AB4"/>
    <w:rsid w:val="00FA3C3C"/>
    <w:rsid w:val="00FA4A97"/>
    <w:rsid w:val="00FA5606"/>
    <w:rsid w:val="00FA5645"/>
    <w:rsid w:val="00FA5A1E"/>
    <w:rsid w:val="00FA5ACE"/>
    <w:rsid w:val="00FA6324"/>
    <w:rsid w:val="00FA681E"/>
    <w:rsid w:val="00FA6930"/>
    <w:rsid w:val="00FA6C42"/>
    <w:rsid w:val="00FA77F8"/>
    <w:rsid w:val="00FA7BAA"/>
    <w:rsid w:val="00FB0A45"/>
    <w:rsid w:val="00FB0A72"/>
    <w:rsid w:val="00FB0F8E"/>
    <w:rsid w:val="00FB1376"/>
    <w:rsid w:val="00FB1917"/>
    <w:rsid w:val="00FB2598"/>
    <w:rsid w:val="00FB280A"/>
    <w:rsid w:val="00FB30D8"/>
    <w:rsid w:val="00FB3869"/>
    <w:rsid w:val="00FB466C"/>
    <w:rsid w:val="00FB4E1D"/>
    <w:rsid w:val="00FB50A6"/>
    <w:rsid w:val="00FB5A46"/>
    <w:rsid w:val="00FB645A"/>
    <w:rsid w:val="00FB6B32"/>
    <w:rsid w:val="00FC0C9F"/>
    <w:rsid w:val="00FC107E"/>
    <w:rsid w:val="00FC12AE"/>
    <w:rsid w:val="00FC15F8"/>
    <w:rsid w:val="00FC1D3C"/>
    <w:rsid w:val="00FC2612"/>
    <w:rsid w:val="00FC282C"/>
    <w:rsid w:val="00FC2CC9"/>
    <w:rsid w:val="00FC4E46"/>
    <w:rsid w:val="00FC4F25"/>
    <w:rsid w:val="00FC51DD"/>
    <w:rsid w:val="00FC5838"/>
    <w:rsid w:val="00FC6840"/>
    <w:rsid w:val="00FC6881"/>
    <w:rsid w:val="00FC6917"/>
    <w:rsid w:val="00FC6E5F"/>
    <w:rsid w:val="00FC71C4"/>
    <w:rsid w:val="00FC7533"/>
    <w:rsid w:val="00FC7547"/>
    <w:rsid w:val="00FD0379"/>
    <w:rsid w:val="00FD0708"/>
    <w:rsid w:val="00FD13B2"/>
    <w:rsid w:val="00FD1487"/>
    <w:rsid w:val="00FD163D"/>
    <w:rsid w:val="00FD1A11"/>
    <w:rsid w:val="00FD22E0"/>
    <w:rsid w:val="00FD2330"/>
    <w:rsid w:val="00FD296C"/>
    <w:rsid w:val="00FD410F"/>
    <w:rsid w:val="00FD4462"/>
    <w:rsid w:val="00FD4596"/>
    <w:rsid w:val="00FD45F5"/>
    <w:rsid w:val="00FD4B35"/>
    <w:rsid w:val="00FD4DF5"/>
    <w:rsid w:val="00FD5383"/>
    <w:rsid w:val="00FD59FE"/>
    <w:rsid w:val="00FD5A0E"/>
    <w:rsid w:val="00FD6304"/>
    <w:rsid w:val="00FD67D5"/>
    <w:rsid w:val="00FD6AA9"/>
    <w:rsid w:val="00FD6D52"/>
    <w:rsid w:val="00FD71A3"/>
    <w:rsid w:val="00FD72D9"/>
    <w:rsid w:val="00FD7868"/>
    <w:rsid w:val="00FD7B35"/>
    <w:rsid w:val="00FE0192"/>
    <w:rsid w:val="00FE04D5"/>
    <w:rsid w:val="00FE1657"/>
    <w:rsid w:val="00FE17F4"/>
    <w:rsid w:val="00FE18FC"/>
    <w:rsid w:val="00FE2F8D"/>
    <w:rsid w:val="00FE4402"/>
    <w:rsid w:val="00FE44F7"/>
    <w:rsid w:val="00FE4753"/>
    <w:rsid w:val="00FE4993"/>
    <w:rsid w:val="00FE5DAE"/>
    <w:rsid w:val="00FE67A7"/>
    <w:rsid w:val="00FE68A8"/>
    <w:rsid w:val="00FE6BA0"/>
    <w:rsid w:val="00FE70FA"/>
    <w:rsid w:val="00FE7383"/>
    <w:rsid w:val="00FE7A0F"/>
    <w:rsid w:val="00FE7D62"/>
    <w:rsid w:val="00FE7FDF"/>
    <w:rsid w:val="00FF03C8"/>
    <w:rsid w:val="00FF12D2"/>
    <w:rsid w:val="00FF1685"/>
    <w:rsid w:val="00FF1ECB"/>
    <w:rsid w:val="00FF2AA3"/>
    <w:rsid w:val="00FF2E81"/>
    <w:rsid w:val="00FF35CB"/>
    <w:rsid w:val="00FF373B"/>
    <w:rsid w:val="00FF3D69"/>
    <w:rsid w:val="00FF45E5"/>
    <w:rsid w:val="00FF5377"/>
    <w:rsid w:val="00FF55AE"/>
    <w:rsid w:val="00FF5C38"/>
    <w:rsid w:val="00FF5D4E"/>
    <w:rsid w:val="00FF6FA6"/>
    <w:rsid w:val="00FF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1062A997"/>
  <w15:docId w15:val="{C25D4A7C-1867-4736-A5CD-60F7E0430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4F04"/>
    <w:pPr>
      <w:spacing w:before="120" w:after="120" w:line="276" w:lineRule="auto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2A4F04"/>
    <w:pPr>
      <w:keepNext/>
      <w:pageBreakBefore/>
      <w:numPr>
        <w:numId w:val="1"/>
      </w:numPr>
      <w:outlineLvl w:val="0"/>
    </w:pPr>
    <w:rPr>
      <w:b/>
      <w:bCs/>
      <w:caps/>
      <w:color w:val="0000FF"/>
      <w:sz w:val="26"/>
      <w:szCs w:val="26"/>
    </w:rPr>
  </w:style>
  <w:style w:type="paragraph" w:styleId="Heading2">
    <w:name w:val="heading 2"/>
    <w:basedOn w:val="Normal"/>
    <w:next w:val="Normal"/>
    <w:link w:val="Heading2Char"/>
    <w:qFormat/>
    <w:rsid w:val="007967A5"/>
    <w:pPr>
      <w:keepNext/>
      <w:numPr>
        <w:ilvl w:val="1"/>
        <w:numId w:val="1"/>
      </w:numPr>
      <w:outlineLvl w:val="1"/>
    </w:pPr>
    <w:rPr>
      <w:rFonts w:cs="Arial"/>
      <w:b/>
      <w:caps/>
      <w:color w:val="0000FF"/>
      <w:sz w:val="22"/>
    </w:rPr>
  </w:style>
  <w:style w:type="paragraph" w:styleId="Heading3">
    <w:name w:val="heading 3"/>
    <w:basedOn w:val="Normal"/>
    <w:next w:val="Normal"/>
    <w:link w:val="Heading3Char"/>
    <w:qFormat/>
    <w:rsid w:val="007967A5"/>
    <w:pPr>
      <w:numPr>
        <w:ilvl w:val="2"/>
        <w:numId w:val="1"/>
      </w:numPr>
      <w:outlineLvl w:val="2"/>
    </w:pPr>
    <w:rPr>
      <w:rFonts w:cs="Arial"/>
      <w:b/>
      <w:bCs/>
      <w:caps/>
      <w:color w:val="0000FF"/>
      <w:sz w:val="22"/>
      <w:szCs w:val="22"/>
    </w:rPr>
  </w:style>
  <w:style w:type="paragraph" w:styleId="Heading4">
    <w:name w:val="heading 4"/>
    <w:basedOn w:val="Normal"/>
    <w:next w:val="Normal"/>
    <w:qFormat/>
    <w:rsid w:val="007967A5"/>
    <w:pPr>
      <w:keepNext/>
      <w:numPr>
        <w:ilvl w:val="3"/>
        <w:numId w:val="1"/>
      </w:numPr>
      <w:outlineLvl w:val="3"/>
    </w:pPr>
    <w:rPr>
      <w:b/>
      <w:bCs/>
      <w:caps/>
      <w:color w:val="0000FF"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7967A5"/>
    <w:pPr>
      <w:numPr>
        <w:ilvl w:val="4"/>
        <w:numId w:val="1"/>
      </w:numPr>
      <w:outlineLvl w:val="4"/>
    </w:pPr>
    <w:rPr>
      <w:b/>
      <w:bCs/>
      <w:iCs/>
      <w:color w:val="0000FF"/>
      <w:sz w:val="22"/>
      <w:szCs w:val="26"/>
    </w:rPr>
  </w:style>
  <w:style w:type="paragraph" w:styleId="Heading6">
    <w:name w:val="heading 6"/>
    <w:aliases w:val="L6,H6,Heading6,Heading61,Heading62,Heading611,Heading63,Heading612,6,h6,Requirement,Heading64,Heading613,Heading621,Heading6111,Heading631,Heading6121,61,h61,Requirement1,Heading65,Heading614,Heading622,Heading6112,Heading632,Heading6122,62"/>
    <w:basedOn w:val="Normal"/>
    <w:next w:val="Normal"/>
    <w:rsid w:val="00DE029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aliases w:val="L7,Heading 7(unused)"/>
    <w:basedOn w:val="Normal"/>
    <w:next w:val="Normal"/>
    <w:rsid w:val="00DE029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aliases w:val="Heading 8(unused)"/>
    <w:basedOn w:val="Normal"/>
    <w:next w:val="Normal"/>
    <w:rsid w:val="00DE029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aliases w:val="Heading 9(unused)"/>
    <w:basedOn w:val="Normal"/>
    <w:next w:val="Normal"/>
    <w:rsid w:val="00DE029C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ind w:left="426"/>
      <w:jc w:val="both"/>
    </w:pPr>
  </w:style>
  <w:style w:type="paragraph" w:styleId="Index1">
    <w:name w:val="index 1"/>
    <w:aliases w:val="Chi muc cap 1,Index 1 Char,Chi muc cap 1 Char Char,Index 1 Char1 Char Char Char1 Char Char Char Char,Index 1 Char1 Char1 Char Char Char Char Char Char Char Char,Index 1 Char2 Char1 Char Char Char Char Char Char Char Char Char, Char"/>
    <w:basedOn w:val="Normal"/>
    <w:next w:val="Normal"/>
    <w:link w:val="Index1Char1"/>
    <w:autoRedefine/>
    <w:semiHidden/>
    <w:rsid w:val="00415C25"/>
    <w:pPr>
      <w:numPr>
        <w:numId w:val="3"/>
      </w:numPr>
    </w:pPr>
  </w:style>
  <w:style w:type="paragraph" w:styleId="Index2">
    <w:name w:val="index 2"/>
    <w:aliases w:val="Index 2 Char2 Char,Index 2 Char1 Char Char,Index 2 Char Char Char Char Char Char,Index 2 Char Char Char Char1 Char,Index 2 Char Char Char Char1 Char Char Char,Index 2 Char1 Char1,Chi muc cap 2 Char,Index 2 Char Char Char Char"/>
    <w:basedOn w:val="Normal"/>
    <w:next w:val="Normal"/>
    <w:link w:val="Index2Char"/>
    <w:autoRedefine/>
    <w:semiHidden/>
    <w:rsid w:val="00415C25"/>
    <w:pPr>
      <w:numPr>
        <w:numId w:val="4"/>
      </w:numPr>
    </w:pPr>
    <w:rPr>
      <w:color w:val="000000"/>
    </w:rPr>
  </w:style>
  <w:style w:type="paragraph" w:styleId="Caption">
    <w:name w:val="caption"/>
    <w:basedOn w:val="Normal"/>
    <w:next w:val="Normal"/>
    <w:qFormat/>
    <w:rsid w:val="00DE029C"/>
    <w:pPr>
      <w:jc w:val="center"/>
    </w:pPr>
    <w:rPr>
      <w:iCs/>
      <w:sz w:val="22"/>
      <w:szCs w:val="18"/>
    </w:rPr>
  </w:style>
  <w:style w:type="paragraph" w:styleId="BodyText">
    <w:name w:val="Body Text"/>
    <w:aliases w:val="bt,body text,BODY TEXT,t"/>
    <w:basedOn w:val="Normal"/>
    <w:link w:val="BodyTextChar"/>
    <w:rPr>
      <w:color w:val="000000"/>
    </w:rPr>
  </w:style>
  <w:style w:type="paragraph" w:styleId="Index3">
    <w:name w:val="index 3"/>
    <w:basedOn w:val="Normal"/>
    <w:next w:val="Normal"/>
    <w:autoRedefine/>
    <w:semiHidden/>
    <w:rsid w:val="00415C25"/>
    <w:pPr>
      <w:numPr>
        <w:numId w:val="5"/>
      </w:numPr>
    </w:pPr>
  </w:style>
  <w:style w:type="paragraph" w:styleId="TOC1">
    <w:name w:val="toc 1"/>
    <w:basedOn w:val="Normal"/>
    <w:next w:val="Normal"/>
    <w:autoRedefine/>
    <w:uiPriority w:val="39"/>
    <w:rsid w:val="00022518"/>
    <w:pPr>
      <w:tabs>
        <w:tab w:val="left" w:pos="400"/>
        <w:tab w:val="right" w:leader="dot" w:pos="9100"/>
      </w:tabs>
      <w:spacing w:before="240"/>
    </w:pPr>
    <w:rPr>
      <w:b/>
      <w:bCs/>
      <w:caps/>
      <w:color w:val="0000FF"/>
    </w:rPr>
  </w:style>
  <w:style w:type="paragraph" w:styleId="TOC2">
    <w:name w:val="toc 2"/>
    <w:basedOn w:val="Normal"/>
    <w:next w:val="Normal"/>
    <w:autoRedefine/>
    <w:uiPriority w:val="39"/>
    <w:rsid w:val="00656F78"/>
    <w:pPr>
      <w:tabs>
        <w:tab w:val="left" w:pos="1000"/>
        <w:tab w:val="right" w:leader="dot" w:pos="9100"/>
      </w:tabs>
      <w:ind w:left="1000" w:hanging="600"/>
    </w:pPr>
    <w:rPr>
      <w:iCs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DF3355"/>
    <w:pPr>
      <w:tabs>
        <w:tab w:val="left" w:pos="1700"/>
        <w:tab w:val="right" w:leader="dot" w:pos="9100"/>
      </w:tabs>
      <w:ind w:left="1700" w:hanging="706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hAnsi="Arial Unicode MS" w:cs="Arial Unicode MS"/>
    </w:rPr>
  </w:style>
  <w:style w:type="paragraph" w:styleId="Title">
    <w:name w:val="Title"/>
    <w:basedOn w:val="Normal"/>
    <w:qFormat/>
    <w:pPr>
      <w:jc w:val="center"/>
    </w:pPr>
    <w:rPr>
      <w:b/>
      <w:bCs/>
      <w:sz w:val="28"/>
      <w:szCs w:val="28"/>
    </w:rPr>
  </w:style>
  <w:style w:type="paragraph" w:styleId="BodyTextIndent">
    <w:name w:val="Body Text Indent"/>
    <w:basedOn w:val="Normal"/>
    <w:pPr>
      <w:spacing w:line="480" w:lineRule="auto"/>
    </w:pPr>
  </w:style>
  <w:style w:type="paragraph" w:styleId="BodyTextIndent2">
    <w:name w:val="Body Text Indent 2"/>
    <w:basedOn w:val="Normal"/>
    <w:pPr>
      <w:spacing w:line="480" w:lineRule="auto"/>
      <w:ind w:left="360"/>
    </w:pPr>
  </w:style>
  <w:style w:type="character" w:styleId="CommentReference">
    <w:name w:val="annotation reference"/>
    <w:semiHidden/>
    <w:rsid w:val="0011066B"/>
    <w:rPr>
      <w:sz w:val="16"/>
      <w:szCs w:val="16"/>
    </w:rPr>
  </w:style>
  <w:style w:type="paragraph" w:styleId="CommentText">
    <w:name w:val="annotation text"/>
    <w:basedOn w:val="Normal"/>
    <w:semiHidden/>
    <w:rsid w:val="0011066B"/>
  </w:style>
  <w:style w:type="paragraph" w:styleId="CommentSubject">
    <w:name w:val="annotation subject"/>
    <w:basedOn w:val="CommentText"/>
    <w:next w:val="CommentText"/>
    <w:semiHidden/>
    <w:rsid w:val="0011066B"/>
    <w:rPr>
      <w:b/>
      <w:bCs/>
    </w:rPr>
  </w:style>
  <w:style w:type="paragraph" w:styleId="BalloonText">
    <w:name w:val="Balloon Text"/>
    <w:basedOn w:val="Normal"/>
    <w:semiHidden/>
    <w:rsid w:val="0011066B"/>
    <w:rPr>
      <w:rFonts w:ascii="Tahoma" w:hAnsi="Tahoma" w:cs="Tahoma"/>
      <w:sz w:val="16"/>
      <w:szCs w:val="16"/>
    </w:rPr>
  </w:style>
  <w:style w:type="paragraph" w:customStyle="1" w:styleId="Chuthich">
    <w:name w:val="Chu thich"/>
    <w:basedOn w:val="Caption"/>
    <w:autoRedefine/>
    <w:rsid w:val="00A4617C"/>
    <w:rPr>
      <w:color w:val="000000"/>
    </w:rPr>
  </w:style>
  <w:style w:type="paragraph" w:customStyle="1" w:styleId="Picturenotes">
    <w:name w:val="Picture notes"/>
    <w:basedOn w:val="Normal"/>
    <w:next w:val="Normal"/>
    <w:autoRedefine/>
    <w:rsid w:val="00464B3F"/>
    <w:pPr>
      <w:jc w:val="center"/>
    </w:pPr>
    <w:rPr>
      <w:rFonts w:cs="Arial"/>
      <w:i/>
      <w:sz w:val="18"/>
      <w:lang w:val="vi-VN"/>
    </w:rPr>
  </w:style>
  <w:style w:type="paragraph" w:customStyle="1" w:styleId="Notes">
    <w:name w:val="Notes"/>
    <w:basedOn w:val="Normal"/>
    <w:link w:val="NotesChar"/>
    <w:rsid w:val="00E855CD"/>
    <w:rPr>
      <w:rFonts w:cs="Arial"/>
      <w:i/>
      <w:iCs/>
    </w:rPr>
  </w:style>
  <w:style w:type="table" w:styleId="TableGrid">
    <w:name w:val="Table Grid"/>
    <w:basedOn w:val="TableNormal"/>
    <w:uiPriority w:val="39"/>
    <w:rsid w:val="005606EF"/>
    <w:pPr>
      <w:spacing w:before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sChar">
    <w:name w:val="Notes Char"/>
    <w:link w:val="Notes"/>
    <w:rsid w:val="00394129"/>
    <w:rPr>
      <w:rFonts w:ascii="Arial" w:hAnsi="Arial" w:cs="Arial"/>
      <w:i/>
      <w:iCs/>
      <w:lang w:val="en-US" w:eastAsia="en-US" w:bidi="ar-SA"/>
    </w:rPr>
  </w:style>
  <w:style w:type="character" w:styleId="FollowedHyperlink">
    <w:name w:val="FollowedHyperlink"/>
    <w:rsid w:val="00F2589B"/>
    <w:rPr>
      <w:color w:val="800080"/>
      <w:u w:val="single"/>
    </w:rPr>
  </w:style>
  <w:style w:type="character" w:customStyle="1" w:styleId="HighlightedVariable">
    <w:name w:val="Highlighted Variable"/>
    <w:rsid w:val="00746304"/>
    <w:rPr>
      <w:color w:val="0000FF"/>
    </w:rPr>
  </w:style>
  <w:style w:type="paragraph" w:customStyle="1" w:styleId="Index1B">
    <w:name w:val="Index 1B"/>
    <w:basedOn w:val="Index1"/>
    <w:next w:val="Normal"/>
    <w:autoRedefine/>
    <w:rsid w:val="0057646D"/>
    <w:pPr>
      <w:widowControl w:val="0"/>
      <w:numPr>
        <w:numId w:val="0"/>
      </w:numPr>
    </w:pPr>
  </w:style>
  <w:style w:type="paragraph" w:customStyle="1" w:styleId="Index2B">
    <w:name w:val="Index 2B"/>
    <w:basedOn w:val="Index2"/>
    <w:next w:val="Normal"/>
    <w:autoRedefine/>
    <w:rsid w:val="003325DD"/>
    <w:pPr>
      <w:numPr>
        <w:numId w:val="0"/>
      </w:numPr>
    </w:pPr>
  </w:style>
  <w:style w:type="paragraph" w:customStyle="1" w:styleId="Index3B">
    <w:name w:val="Index 3B"/>
    <w:basedOn w:val="Index3"/>
    <w:next w:val="Normal"/>
    <w:autoRedefine/>
    <w:rsid w:val="00415C25"/>
    <w:pPr>
      <w:numPr>
        <w:numId w:val="0"/>
      </w:numPr>
    </w:pPr>
  </w:style>
  <w:style w:type="paragraph" w:styleId="Index4">
    <w:name w:val="index 4"/>
    <w:basedOn w:val="Normal"/>
    <w:next w:val="Normal"/>
    <w:autoRedefine/>
    <w:semiHidden/>
    <w:rsid w:val="00BF0431"/>
    <w:pPr>
      <w:numPr>
        <w:numId w:val="2"/>
      </w:numPr>
    </w:pPr>
  </w:style>
  <w:style w:type="paragraph" w:customStyle="1" w:styleId="Index4B">
    <w:name w:val="Index 4B"/>
    <w:basedOn w:val="Index4"/>
    <w:next w:val="Normal"/>
    <w:autoRedefine/>
    <w:rsid w:val="00BF0431"/>
    <w:rPr>
      <w:b/>
    </w:rPr>
  </w:style>
  <w:style w:type="paragraph" w:customStyle="1" w:styleId="CharCharCharChar">
    <w:name w:val="Char Char Char Char"/>
    <w:basedOn w:val="Normal"/>
    <w:rsid w:val="00CC3B6C"/>
    <w:pPr>
      <w:spacing w:after="160" w:line="240" w:lineRule="exact"/>
    </w:pPr>
    <w:rPr>
      <w:rFonts w:ascii="Verdana" w:hAnsi="Verdana"/>
      <w:color w:val="0000FF"/>
    </w:rPr>
  </w:style>
  <w:style w:type="paragraph" w:customStyle="1" w:styleId="Normal1">
    <w:name w:val="Normal1"/>
    <w:basedOn w:val="Normal"/>
    <w:link w:val="normalChar"/>
    <w:rsid w:val="004D2250"/>
    <w:pPr>
      <w:suppressAutoHyphens/>
      <w:jc w:val="both"/>
    </w:pPr>
    <w:rPr>
      <w:lang w:eastAsia="ar-SA"/>
    </w:rPr>
  </w:style>
  <w:style w:type="character" w:customStyle="1" w:styleId="normalChar">
    <w:name w:val="normal Char"/>
    <w:link w:val="Normal1"/>
    <w:rsid w:val="004D2250"/>
    <w:rPr>
      <w:rFonts w:ascii="Arial" w:hAnsi="Arial"/>
      <w:lang w:val="en-US" w:eastAsia="ar-SA" w:bidi="ar-SA"/>
    </w:rPr>
  </w:style>
  <w:style w:type="paragraph" w:customStyle="1" w:styleId="Style5">
    <w:name w:val="Style5"/>
    <w:basedOn w:val="Normal"/>
    <w:rsid w:val="004D2250"/>
    <w:pPr>
      <w:keepLines/>
      <w:numPr>
        <w:numId w:val="6"/>
      </w:numPr>
      <w:suppressAutoHyphens/>
      <w:spacing w:before="60"/>
    </w:pPr>
    <w:rPr>
      <w:bCs/>
      <w:iCs/>
      <w:lang w:val="vi-VN" w:eastAsia="ar-SA"/>
    </w:rPr>
  </w:style>
  <w:style w:type="character" w:customStyle="1" w:styleId="Index1Char1">
    <w:name w:val="Index 1 Char1"/>
    <w:aliases w:val="Chi muc cap 1 Char1,Index 1 Char Char,Chi muc cap 1 Char Char Char,Index 1 Char1 Char Char Char1 Char Char Char Char Char,Index 1 Char1 Char1 Char Char Char Char Char Char Char Char Char, Char Char"/>
    <w:link w:val="Index1"/>
    <w:semiHidden/>
    <w:rsid w:val="004D2250"/>
    <w:rPr>
      <w:sz w:val="24"/>
      <w:szCs w:val="24"/>
    </w:rPr>
  </w:style>
  <w:style w:type="paragraph" w:customStyle="1" w:styleId="Heading31">
    <w:name w:val="Heading 31"/>
    <w:basedOn w:val="Heading3"/>
    <w:rsid w:val="004D2250"/>
    <w:pPr>
      <w:keepNext/>
      <w:widowControl w:val="0"/>
      <w:overflowPunct w:val="0"/>
      <w:autoSpaceDE w:val="0"/>
      <w:autoSpaceDN w:val="0"/>
      <w:adjustRightInd w:val="0"/>
      <w:spacing w:before="0" w:line="340" w:lineRule="atLeast"/>
      <w:textAlignment w:val="baseline"/>
    </w:pPr>
    <w:rPr>
      <w:rFonts w:cs="Times New Roman"/>
      <w:caps w:val="0"/>
      <w:sz w:val="20"/>
      <w:szCs w:val="20"/>
      <w:u w:val="words"/>
      <w:lang w:eastAsia="ar-SA"/>
    </w:rPr>
  </w:style>
  <w:style w:type="character" w:customStyle="1" w:styleId="BodyTextChar">
    <w:name w:val="Body Text Char"/>
    <w:aliases w:val="bt Char,body text Char,BODY TEXT Char,t Char"/>
    <w:link w:val="BodyText"/>
    <w:rsid w:val="00FD59FE"/>
    <w:rPr>
      <w:rFonts w:ascii="Arial" w:hAnsi="Arial" w:cs="Helvetica"/>
      <w:color w:val="000000"/>
      <w:lang w:val="en-US" w:eastAsia="en-US" w:bidi="ar-SA"/>
    </w:rPr>
  </w:style>
  <w:style w:type="character" w:customStyle="1" w:styleId="CharChar">
    <w:name w:val="Char Char"/>
    <w:rsid w:val="003325DD"/>
    <w:rPr>
      <w:rFonts w:ascii="Arial" w:hAnsi="Arial" w:cs="Helvetica"/>
      <w:color w:val="000000"/>
      <w:lang w:val="vi-VN" w:eastAsia="en-US" w:bidi="ar-SA"/>
    </w:rPr>
  </w:style>
  <w:style w:type="numbering" w:customStyle="1" w:styleId="StyleBulleted">
    <w:name w:val="Style Bulleted"/>
    <w:basedOn w:val="NoList"/>
    <w:rsid w:val="003325DD"/>
    <w:pPr>
      <w:numPr>
        <w:numId w:val="7"/>
      </w:numPr>
    </w:pPr>
  </w:style>
  <w:style w:type="character" w:customStyle="1" w:styleId="Index2Char">
    <w:name w:val="Index 2 Char"/>
    <w:aliases w:val="Index 2 Char2 Char Char,Index 2 Char1 Char Char Char,Index 2 Char Char Char Char Char Char Char,Index 2 Char Char Char Char1 Char Char,Index 2 Char Char Char Char1 Char Char Char Char,Index 2 Char1 Char1 Char,Chi muc cap 2 Char Char"/>
    <w:link w:val="Index2"/>
    <w:semiHidden/>
    <w:rsid w:val="003325DD"/>
    <w:rPr>
      <w:color w:val="000000"/>
      <w:sz w:val="24"/>
      <w:szCs w:val="24"/>
    </w:rPr>
  </w:style>
  <w:style w:type="paragraph" w:customStyle="1" w:styleId="Index1B0">
    <w:name w:val="Index 1 B"/>
    <w:basedOn w:val="Index1"/>
    <w:next w:val="Normal"/>
    <w:autoRedefine/>
    <w:rsid w:val="00DA629F"/>
    <w:pPr>
      <w:numPr>
        <w:numId w:val="0"/>
      </w:numPr>
      <w:tabs>
        <w:tab w:val="num" w:pos="432"/>
      </w:tabs>
      <w:ind w:left="432" w:hanging="432"/>
    </w:pPr>
    <w:rPr>
      <w:bCs/>
      <w:color w:val="000000"/>
    </w:rPr>
  </w:style>
  <w:style w:type="paragraph" w:customStyle="1" w:styleId="BulletTable">
    <w:name w:val="Bullet Table"/>
    <w:basedOn w:val="Index2"/>
    <w:link w:val="BulletTableCharChar"/>
    <w:autoRedefine/>
    <w:rsid w:val="00CD67C4"/>
    <w:pPr>
      <w:numPr>
        <w:numId w:val="8"/>
      </w:numPr>
      <w:spacing w:before="60"/>
    </w:pPr>
  </w:style>
  <w:style w:type="character" w:customStyle="1" w:styleId="BulletTableCharChar">
    <w:name w:val="Bullet Table Char Char"/>
    <w:link w:val="BulletTable"/>
    <w:rsid w:val="00CD67C4"/>
    <w:rPr>
      <w:color w:val="000000"/>
      <w:sz w:val="24"/>
      <w:szCs w:val="24"/>
    </w:rPr>
  </w:style>
  <w:style w:type="paragraph" w:customStyle="1" w:styleId="Index2B0">
    <w:name w:val="Index 2 B"/>
    <w:basedOn w:val="Index2"/>
    <w:next w:val="Normal"/>
    <w:autoRedefine/>
    <w:rsid w:val="006459E9"/>
    <w:rPr>
      <w:color w:val="auto"/>
      <w:lang w:val="vi-VN"/>
    </w:rPr>
  </w:style>
  <w:style w:type="paragraph" w:customStyle="1" w:styleId="Index11">
    <w:name w:val="Index 11"/>
    <w:basedOn w:val="Index1"/>
    <w:link w:val="index1CharChar"/>
    <w:rsid w:val="006459E9"/>
    <w:pPr>
      <w:numPr>
        <w:numId w:val="9"/>
      </w:numPr>
      <w:tabs>
        <w:tab w:val="left" w:pos="5342"/>
        <w:tab w:val="right" w:pos="7400"/>
      </w:tabs>
    </w:pPr>
    <w:rPr>
      <w:color w:val="000000"/>
      <w:lang w:val="vi-VN"/>
    </w:rPr>
  </w:style>
  <w:style w:type="paragraph" w:customStyle="1" w:styleId="StyleJustified">
    <w:name w:val="Style Justified"/>
    <w:basedOn w:val="Normal"/>
    <w:rsid w:val="000E74C3"/>
    <w:pPr>
      <w:numPr>
        <w:numId w:val="10"/>
      </w:numPr>
      <w:jc w:val="both"/>
    </w:pPr>
  </w:style>
  <w:style w:type="paragraph" w:customStyle="1" w:styleId="Default">
    <w:name w:val="Default"/>
    <w:rsid w:val="0068551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mall">
    <w:name w:val="small"/>
    <w:basedOn w:val="DefaultParagraphFont"/>
    <w:rsid w:val="002A4D20"/>
  </w:style>
  <w:style w:type="paragraph" w:customStyle="1" w:styleId="Char1CharCharChar1">
    <w:name w:val="Char1 Char Char Char1"/>
    <w:basedOn w:val="Normal"/>
    <w:rsid w:val="00726856"/>
    <w:pPr>
      <w:pageBreakBefore/>
      <w:spacing w:before="100" w:beforeAutospacing="1" w:after="100" w:afterAutospacing="1"/>
    </w:pPr>
    <w:rPr>
      <w:rFonts w:ascii="Tahoma" w:hAnsi="Tahoma"/>
    </w:rPr>
  </w:style>
  <w:style w:type="character" w:styleId="Strong">
    <w:name w:val="Strong"/>
    <w:uiPriority w:val="22"/>
    <w:qFormat/>
    <w:rsid w:val="00C83F4F"/>
    <w:rPr>
      <w:b/>
      <w:bCs/>
    </w:rPr>
  </w:style>
  <w:style w:type="character" w:customStyle="1" w:styleId="Heading5Char">
    <w:name w:val="Heading 5 Char"/>
    <w:link w:val="Heading5"/>
    <w:rsid w:val="007967A5"/>
    <w:rPr>
      <w:rFonts w:ascii="Arial" w:hAnsi="Arial"/>
      <w:b/>
      <w:bCs/>
      <w:iCs/>
      <w:color w:val="0000FF"/>
      <w:sz w:val="22"/>
      <w:szCs w:val="26"/>
    </w:rPr>
  </w:style>
  <w:style w:type="paragraph" w:customStyle="1" w:styleId="Hinhve">
    <w:name w:val="Hinh ve"/>
    <w:basedOn w:val="Normal"/>
    <w:link w:val="HinhveCharChar"/>
    <w:rsid w:val="00B6067C"/>
    <w:pPr>
      <w:numPr>
        <w:numId w:val="11"/>
      </w:numPr>
      <w:jc w:val="center"/>
    </w:pPr>
    <w:rPr>
      <w:i/>
      <w:lang w:val="vi-VN"/>
    </w:rPr>
  </w:style>
  <w:style w:type="character" w:customStyle="1" w:styleId="HinhveCharChar">
    <w:name w:val="Hinh ve Char Char"/>
    <w:link w:val="Hinhve"/>
    <w:rsid w:val="00B6067C"/>
    <w:rPr>
      <w:i/>
      <w:sz w:val="24"/>
      <w:szCs w:val="24"/>
      <w:lang w:val="vi-VN"/>
    </w:rPr>
  </w:style>
  <w:style w:type="paragraph" w:customStyle="1" w:styleId="DefaultText">
    <w:name w:val="Default Text"/>
    <w:basedOn w:val="Normal"/>
    <w:rsid w:val="00B6067C"/>
    <w:rPr>
      <w:rFonts w:ascii="TimesNewRomanPS" w:hAnsi="TimesNewRomanPS"/>
      <w:noProof/>
      <w:lang w:val="en-GB"/>
    </w:rPr>
  </w:style>
  <w:style w:type="paragraph" w:customStyle="1" w:styleId="bullet1Char">
    <w:name w:val="bullet1 Char"/>
    <w:basedOn w:val="Normal"/>
    <w:semiHidden/>
    <w:rsid w:val="00B6067C"/>
    <w:pPr>
      <w:keepNext/>
      <w:numPr>
        <w:numId w:val="12"/>
      </w:numPr>
      <w:tabs>
        <w:tab w:val="left" w:pos="1152"/>
      </w:tabs>
      <w:spacing w:before="60" w:after="60" w:line="320" w:lineRule="atLeast"/>
      <w:jc w:val="both"/>
    </w:pPr>
  </w:style>
  <w:style w:type="character" w:customStyle="1" w:styleId="index1CharChar">
    <w:name w:val="index 1 Char Char"/>
    <w:link w:val="Index11"/>
    <w:rsid w:val="00B6067C"/>
    <w:rPr>
      <w:color w:val="000000"/>
      <w:sz w:val="24"/>
      <w:szCs w:val="24"/>
      <w:lang w:val="vi-VN"/>
    </w:rPr>
  </w:style>
  <w:style w:type="paragraph" w:customStyle="1" w:styleId="Norm">
    <w:name w:val="Norm"/>
    <w:link w:val="NormChar"/>
    <w:rsid w:val="00843824"/>
    <w:pPr>
      <w:spacing w:before="120"/>
      <w:jc w:val="both"/>
    </w:pPr>
    <w:rPr>
      <w:color w:val="000000"/>
      <w:sz w:val="22"/>
      <w:szCs w:val="22"/>
    </w:rPr>
  </w:style>
  <w:style w:type="paragraph" w:customStyle="1" w:styleId="NBullet1">
    <w:name w:val="N Bullet 1"/>
    <w:basedOn w:val="Norm"/>
    <w:rsid w:val="00843824"/>
    <w:pPr>
      <w:tabs>
        <w:tab w:val="left" w:pos="576"/>
      </w:tabs>
      <w:ind w:left="576" w:hanging="288"/>
      <w:jc w:val="left"/>
    </w:pPr>
    <w:rPr>
      <w:szCs w:val="20"/>
    </w:rPr>
  </w:style>
  <w:style w:type="character" w:customStyle="1" w:styleId="NormChar">
    <w:name w:val="Norm Char"/>
    <w:link w:val="Norm"/>
    <w:rsid w:val="00843824"/>
    <w:rPr>
      <w:color w:val="000000"/>
      <w:sz w:val="22"/>
      <w:szCs w:val="22"/>
      <w:lang w:val="en-US" w:eastAsia="en-US" w:bidi="ar-SA"/>
    </w:rPr>
  </w:style>
  <w:style w:type="character" w:customStyle="1" w:styleId="Heading1Char">
    <w:name w:val="Heading 1 Char"/>
    <w:link w:val="Heading1"/>
    <w:rsid w:val="002A4F04"/>
    <w:rPr>
      <w:rFonts w:ascii="Arial" w:hAnsi="Arial"/>
      <w:b/>
      <w:bCs/>
      <w:caps/>
      <w:color w:val="0000FF"/>
      <w:sz w:val="26"/>
      <w:szCs w:val="26"/>
    </w:rPr>
  </w:style>
  <w:style w:type="character" w:customStyle="1" w:styleId="Heading2Char">
    <w:name w:val="Heading 2 Char"/>
    <w:link w:val="Heading2"/>
    <w:rsid w:val="007967A5"/>
    <w:rPr>
      <w:rFonts w:ascii="Arial" w:hAnsi="Arial" w:cs="Arial"/>
      <w:b/>
      <w:caps/>
      <w:color w:val="0000FF"/>
      <w:sz w:val="22"/>
      <w:szCs w:val="24"/>
    </w:rPr>
  </w:style>
  <w:style w:type="paragraph" w:customStyle="1" w:styleId="BodyText0">
    <w:name w:val="BodyText"/>
    <w:basedOn w:val="Normal"/>
    <w:link w:val="BodyTextChar0"/>
    <w:rsid w:val="00887754"/>
    <w:pPr>
      <w:spacing w:line="360" w:lineRule="auto"/>
      <w:jc w:val="both"/>
    </w:pPr>
    <w:rPr>
      <w:sz w:val="22"/>
    </w:rPr>
  </w:style>
  <w:style w:type="character" w:customStyle="1" w:styleId="BodyTextChar0">
    <w:name w:val="BodyText Char"/>
    <w:link w:val="BodyText0"/>
    <w:rsid w:val="00887754"/>
    <w:rPr>
      <w:rFonts w:ascii="Arial" w:hAnsi="Arial"/>
      <w:sz w:val="22"/>
      <w:szCs w:val="24"/>
      <w:lang w:val="en-US" w:eastAsia="en-US" w:bidi="ar-SA"/>
    </w:rPr>
  </w:style>
  <w:style w:type="character" w:customStyle="1" w:styleId="Chimuccap1CharCharCharCharCharCharCharCharCharCharCharChar">
    <w:name w:val="Chi muc cap 1 Char Char Char Char Char Char Char Char Char Char Char Char"/>
    <w:aliases w:val="Chi muc cap 1 Char Char Char Char Char Char Char Char Char Char Char1,Chi muc cap 1 Char Char Char Char,Chi muc cap 1 Char Char Char1,Chi muc cap 1 Char"/>
    <w:rsid w:val="00887754"/>
    <w:rPr>
      <w:rFonts w:ascii="Arial" w:hAnsi="Arial" w:cs="Arial"/>
      <w:bCs/>
      <w:lang w:val="fr-FR"/>
    </w:rPr>
  </w:style>
  <w:style w:type="paragraph" w:styleId="DocumentMap">
    <w:name w:val="Document Map"/>
    <w:basedOn w:val="Normal"/>
    <w:semiHidden/>
    <w:rsid w:val="00F723C4"/>
    <w:pPr>
      <w:shd w:val="clear" w:color="auto" w:fill="000080"/>
    </w:pPr>
    <w:rPr>
      <w:rFonts w:ascii="Tahoma" w:hAnsi="Tahoma" w:cs="Tahoma"/>
    </w:rPr>
  </w:style>
  <w:style w:type="paragraph" w:customStyle="1" w:styleId="CharCharCharChar0">
    <w:name w:val="Char Char Char Char"/>
    <w:basedOn w:val="Normal"/>
    <w:rsid w:val="00EC2499"/>
    <w:pPr>
      <w:spacing w:after="160" w:line="240" w:lineRule="exact"/>
    </w:pPr>
    <w:rPr>
      <w:rFonts w:ascii="Verdana" w:hAnsi="Verdana"/>
    </w:rPr>
  </w:style>
  <w:style w:type="character" w:customStyle="1" w:styleId="detail">
    <w:name w:val="detail"/>
    <w:basedOn w:val="DefaultParagraphFont"/>
    <w:rsid w:val="00082A19"/>
  </w:style>
  <w:style w:type="paragraph" w:customStyle="1" w:styleId="doctext">
    <w:name w:val="doctext"/>
    <w:basedOn w:val="Normal"/>
    <w:rsid w:val="00F439E7"/>
    <w:pPr>
      <w:spacing w:before="100" w:beforeAutospacing="1" w:after="100" w:afterAutospacing="1"/>
    </w:pPr>
  </w:style>
  <w:style w:type="character" w:customStyle="1" w:styleId="docemphstrong">
    <w:name w:val="docemphstrong"/>
    <w:basedOn w:val="DefaultParagraphFont"/>
    <w:rsid w:val="00F439E7"/>
  </w:style>
  <w:style w:type="paragraph" w:customStyle="1" w:styleId="doclist">
    <w:name w:val="doclist"/>
    <w:basedOn w:val="Normal"/>
    <w:rsid w:val="002E1FE3"/>
    <w:pPr>
      <w:spacing w:before="100" w:beforeAutospacing="1" w:after="100" w:afterAutospacing="1"/>
    </w:pPr>
  </w:style>
  <w:style w:type="character" w:styleId="Emphasis">
    <w:name w:val="Emphasis"/>
    <w:rsid w:val="000C4623"/>
    <w:rPr>
      <w:i/>
      <w:iCs/>
    </w:rPr>
  </w:style>
  <w:style w:type="character" w:customStyle="1" w:styleId="topiclinefirst">
    <w:name w:val="topiclinefirst"/>
    <w:basedOn w:val="DefaultParagraphFont"/>
    <w:rsid w:val="00FC4F25"/>
  </w:style>
  <w:style w:type="character" w:customStyle="1" w:styleId="topicline">
    <w:name w:val="topicline"/>
    <w:basedOn w:val="DefaultParagraphFont"/>
    <w:rsid w:val="000460CF"/>
  </w:style>
  <w:style w:type="character" w:customStyle="1" w:styleId="outlinenumber">
    <w:name w:val="outlinenumber"/>
    <w:basedOn w:val="DefaultParagraphFont"/>
    <w:rsid w:val="0000158B"/>
  </w:style>
  <w:style w:type="paragraph" w:styleId="ListParagraph">
    <w:name w:val="List Paragraph"/>
    <w:aliases w:val="lp1,List Paragraph2,Bullet_1,List Paragraph 1,List Paragraph-rfp content,bullet,List Paragraph level1,Normal_ List Paragraph - 1,List Paragraph11,Nga 3,Đoạn của Danh sách,liet ke,lp11,Bullet L1,Colorful List - Accent 11,CONTENT,b1"/>
    <w:basedOn w:val="Normal"/>
    <w:rsid w:val="00EC0818"/>
    <w:pPr>
      <w:spacing w:after="200"/>
      <w:ind w:left="720"/>
      <w:contextualSpacing/>
    </w:pPr>
    <w:rPr>
      <w:szCs w:val="22"/>
    </w:rPr>
  </w:style>
  <w:style w:type="character" w:customStyle="1" w:styleId="Bullets">
    <w:name w:val="Bullets"/>
    <w:rsid w:val="00E6405F"/>
    <w:rPr>
      <w:rFonts w:ascii="OpenSymbol" w:eastAsia="OpenSymbol" w:hAnsi="OpenSymbol" w:cs="OpenSymbol"/>
    </w:rPr>
  </w:style>
  <w:style w:type="paragraph" w:styleId="EndnoteText">
    <w:name w:val="endnote text"/>
    <w:basedOn w:val="Normal"/>
    <w:link w:val="EndnoteTextChar"/>
    <w:rsid w:val="009A5AD3"/>
  </w:style>
  <w:style w:type="character" w:customStyle="1" w:styleId="EndnoteTextChar">
    <w:name w:val="Endnote Text Char"/>
    <w:link w:val="EndnoteText"/>
    <w:rsid w:val="009A5AD3"/>
    <w:rPr>
      <w:rFonts w:ascii="Arial" w:hAnsi="Arial" w:cs="Helvetica"/>
    </w:rPr>
  </w:style>
  <w:style w:type="character" w:styleId="EndnoteReference">
    <w:name w:val="endnote reference"/>
    <w:rsid w:val="009A5AD3"/>
    <w:rPr>
      <w:vertAlign w:val="superscript"/>
    </w:rPr>
  </w:style>
  <w:style w:type="character" w:customStyle="1" w:styleId="apple-converted-space">
    <w:name w:val="apple-converted-space"/>
    <w:rsid w:val="00653D73"/>
  </w:style>
  <w:style w:type="paragraph" w:customStyle="1" w:styleId="Content">
    <w:name w:val="Content"/>
    <w:basedOn w:val="Normal"/>
    <w:link w:val="ContentChar"/>
    <w:rsid w:val="00541B7A"/>
    <w:pPr>
      <w:spacing w:after="160" w:line="259" w:lineRule="auto"/>
      <w:jc w:val="both"/>
    </w:pPr>
    <w:rPr>
      <w:rFonts w:ascii="Calibri" w:eastAsia="Calibri" w:hAnsi="Calibri"/>
      <w:szCs w:val="20"/>
    </w:rPr>
  </w:style>
  <w:style w:type="character" w:customStyle="1" w:styleId="ContentChar">
    <w:name w:val="Content Char"/>
    <w:link w:val="Content"/>
    <w:rsid w:val="00541B7A"/>
    <w:rPr>
      <w:rFonts w:ascii="Calibri" w:eastAsia="Calibri" w:hAnsi="Calibri"/>
    </w:rPr>
  </w:style>
  <w:style w:type="character" w:customStyle="1" w:styleId="FooterChar">
    <w:name w:val="Footer Char"/>
    <w:link w:val="Footer"/>
    <w:uiPriority w:val="99"/>
    <w:rsid w:val="007E7919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7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link w:val="HTMLPreformatted"/>
    <w:uiPriority w:val="99"/>
    <w:rsid w:val="00DE7427"/>
    <w:rPr>
      <w:rFonts w:ascii="Courier New" w:hAnsi="Courier New" w:cs="Courier New"/>
    </w:rPr>
  </w:style>
  <w:style w:type="character" w:customStyle="1" w:styleId="start-tag">
    <w:name w:val="start-tag"/>
    <w:rsid w:val="00DE7427"/>
  </w:style>
  <w:style w:type="character" w:customStyle="1" w:styleId="attribute-name">
    <w:name w:val="attribute-name"/>
    <w:rsid w:val="00DE7427"/>
  </w:style>
  <w:style w:type="character" w:customStyle="1" w:styleId="error">
    <w:name w:val="error"/>
    <w:rsid w:val="00DE7427"/>
  </w:style>
  <w:style w:type="character" w:customStyle="1" w:styleId="end-tag">
    <w:name w:val="end-tag"/>
    <w:rsid w:val="00DE7427"/>
  </w:style>
  <w:style w:type="paragraph" w:customStyle="1" w:styleId="tableheadercell">
    <w:name w:val="tableheadercell"/>
    <w:uiPriority w:val="99"/>
    <w:rsid w:val="0038132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18"/>
      <w:szCs w:val="18"/>
    </w:rPr>
  </w:style>
  <w:style w:type="character" w:customStyle="1" w:styleId="Heading3Char">
    <w:name w:val="Heading 3 Char"/>
    <w:link w:val="Heading3"/>
    <w:rsid w:val="007967A5"/>
    <w:rPr>
      <w:rFonts w:ascii="Arial" w:hAnsi="Arial" w:cs="Arial"/>
      <w:b/>
      <w:bCs/>
      <w:caps/>
      <w:color w:val="0000FF"/>
      <w:sz w:val="22"/>
      <w:szCs w:val="22"/>
    </w:rPr>
  </w:style>
  <w:style w:type="paragraph" w:customStyle="1" w:styleId="Request-Payload">
    <w:name w:val="Request-Payload"/>
    <w:basedOn w:val="Normal"/>
    <w:link w:val="Request-PayloadChar"/>
    <w:qFormat/>
    <w:rsid w:val="00524BB6"/>
    <w:pPr>
      <w:jc w:val="both"/>
    </w:pPr>
    <w:rPr>
      <w:rFonts w:ascii="Tahoma" w:hAnsi="Tahoma" w:cs="Tahoma"/>
      <w:szCs w:val="20"/>
    </w:rPr>
  </w:style>
  <w:style w:type="character" w:customStyle="1" w:styleId="Request-PayloadChar">
    <w:name w:val="Request-Payload Char"/>
    <w:basedOn w:val="DefaultParagraphFont"/>
    <w:link w:val="Request-Payload"/>
    <w:rsid w:val="00524BB6"/>
    <w:rPr>
      <w:rFonts w:ascii="Tahoma" w:hAnsi="Tahoma" w:cs="Tahoma"/>
    </w:rPr>
  </w:style>
  <w:style w:type="paragraph" w:customStyle="1" w:styleId="HTTPREQUEST">
    <w:name w:val="HTTP REQUEST"/>
    <w:basedOn w:val="Normal"/>
    <w:link w:val="HTTPREQUESTChar"/>
    <w:rsid w:val="00363892"/>
    <w:rPr>
      <w:rFonts w:ascii="Tahoma" w:hAnsi="Tahoma" w:cs="Tahoma"/>
      <w:sz w:val="16"/>
      <w:szCs w:val="16"/>
    </w:rPr>
  </w:style>
  <w:style w:type="character" w:customStyle="1" w:styleId="HTTPREQUESTChar">
    <w:name w:val="HTTP REQUEST Char"/>
    <w:basedOn w:val="DefaultParagraphFont"/>
    <w:link w:val="HTTPREQUEST"/>
    <w:rsid w:val="00363892"/>
    <w:rPr>
      <w:rFonts w:ascii="Tahoma" w:hAnsi="Tahoma" w:cs="Tahoma"/>
      <w:sz w:val="16"/>
      <w:szCs w:val="16"/>
    </w:rPr>
  </w:style>
  <w:style w:type="character" w:customStyle="1" w:styleId="InternetLink">
    <w:name w:val="Internet Link"/>
    <w:uiPriority w:val="99"/>
    <w:rsid w:val="002C7A9E"/>
    <w:rPr>
      <w:color w:val="0000FF"/>
      <w:u w:val="single"/>
    </w:rPr>
  </w:style>
  <w:style w:type="paragraph" w:styleId="FootnoteText">
    <w:name w:val="footnote text"/>
    <w:basedOn w:val="Normal"/>
    <w:link w:val="FootnoteTextChar"/>
    <w:unhideWhenUsed/>
    <w:rsid w:val="009F7B9F"/>
  </w:style>
  <w:style w:type="character" w:customStyle="1" w:styleId="FootnoteTextChar">
    <w:name w:val="Footnote Text Char"/>
    <w:basedOn w:val="DefaultParagraphFont"/>
    <w:link w:val="FootnoteText"/>
    <w:rsid w:val="009F7B9F"/>
    <w:rPr>
      <w:sz w:val="24"/>
      <w:szCs w:val="24"/>
    </w:rPr>
  </w:style>
  <w:style w:type="character" w:styleId="FootnoteReference">
    <w:name w:val="footnote reference"/>
    <w:basedOn w:val="DefaultParagraphFont"/>
    <w:unhideWhenUsed/>
    <w:rsid w:val="009F7B9F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EF4231"/>
    <w:rPr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CA4FBC"/>
    <w:pPr>
      <w:numPr>
        <w:numId w:val="15"/>
      </w:numPr>
    </w:pPr>
  </w:style>
  <w:style w:type="paragraph" w:styleId="Revision">
    <w:name w:val="Revision"/>
    <w:hidden/>
    <w:uiPriority w:val="99"/>
    <w:semiHidden/>
    <w:rsid w:val="009B5A22"/>
    <w:rPr>
      <w:sz w:val="24"/>
      <w:szCs w:val="24"/>
    </w:rPr>
  </w:style>
  <w:style w:type="table" w:customStyle="1" w:styleId="GridTable1Light-Accent21">
    <w:name w:val="Grid Table 1 Light - Accent 21"/>
    <w:basedOn w:val="TableNormal"/>
    <w:uiPriority w:val="46"/>
    <w:rsid w:val="005128D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11">
    <w:name w:val="Grid Table 4 - Accent 11"/>
    <w:basedOn w:val="TableNormal"/>
    <w:uiPriority w:val="49"/>
    <w:rsid w:val="005128D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110">
    <w:name w:val="Grid Table 4 - Accent 11"/>
    <w:basedOn w:val="TableNormal"/>
    <w:uiPriority w:val="49"/>
    <w:rsid w:val="00714CC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UnresolvedMention1">
    <w:name w:val="Unresolved Mention1"/>
    <w:basedOn w:val="DefaultParagraphFont"/>
    <w:rsid w:val="00557A0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E5943"/>
    <w:rPr>
      <w:color w:val="808080"/>
    </w:rPr>
  </w:style>
  <w:style w:type="table" w:styleId="MediumShading1-Accent1">
    <w:name w:val="Medium Shading 1 Accent 1"/>
    <w:basedOn w:val="TableNormal"/>
    <w:uiPriority w:val="63"/>
    <w:rsid w:val="001E5943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6D295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4-Accent1100">
    <w:name w:val="Grid Table 4 - Accent 1100"/>
    <w:basedOn w:val="TableNormal"/>
    <w:uiPriority w:val="49"/>
    <w:rsid w:val="005629E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1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7994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</w:divsChild>
    </w:div>
    <w:div w:id="1008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770">
          <w:marLeft w:val="0"/>
          <w:marRight w:val="0"/>
          <w:marTop w:val="0"/>
          <w:marBottom w:val="0"/>
          <w:divBdr>
            <w:top w:val="single" w:sz="2" w:space="0" w:color="DDDDDD"/>
            <w:left w:val="single" w:sz="6" w:space="0" w:color="DDDDDD"/>
            <w:bottom w:val="single" w:sz="2" w:space="0" w:color="DDDDDD"/>
            <w:right w:val="single" w:sz="6" w:space="0" w:color="DDDDDD"/>
          </w:divBdr>
          <w:divsChild>
            <w:div w:id="1267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5207">
                  <w:marLeft w:val="2880"/>
                  <w:marRight w:val="297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4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1490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</w:divsChild>
    </w:div>
    <w:div w:id="13482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3466">
          <w:blockQuote w:val="1"/>
          <w:marLeft w:val="576"/>
          <w:marRight w:val="720"/>
          <w:marTop w:val="100"/>
          <w:marBottom w:val="100"/>
          <w:divBdr>
            <w:top w:val="none" w:sz="0" w:space="0" w:color="auto"/>
            <w:left w:val="single" w:sz="18" w:space="7" w:color="E0E0E0"/>
            <w:bottom w:val="none" w:sz="0" w:space="0" w:color="auto"/>
            <w:right w:val="none" w:sz="0" w:space="0" w:color="auto"/>
          </w:divBdr>
        </w:div>
      </w:divsChild>
    </w:div>
    <w:div w:id="15051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s://www.owasp.org/index.php/OWASP_Risk_Rating_Methodology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9.xml"/><Relationship Id="rId10" Type="http://schemas.openxmlformats.org/officeDocument/2006/relationships/footer" Target="footer1.xml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3.xml"/><Relationship Id="rId22" Type="http://schemas.openxmlformats.org/officeDocument/2006/relationships/footer" Target="footer8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Quy%20dinh%20ve%20ho%20so\Qui%20dinh%20ve%20hs%20thiet%20ke\Template%20ho%20so%20giai%20phap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sz="1600" b="1" i="0" baseline="0">
                <a:solidFill>
                  <a:schemeClr val="tx2"/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VULNERABILITIES STATISTICS CHART </a:t>
            </a:r>
            <a:endParaRPr lang="x-none" sz="1200">
              <a:solidFill>
                <a:schemeClr val="tx2"/>
              </a:solidFill>
              <a:effectLst/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0391513560804905E-2"/>
          <c:y val="0.14321428571428574"/>
          <c:w val="0.92960848643919514"/>
          <c:h val="0.7183923884514436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VULNERABILITIES STATISTICS CHART </c:v>
                </c:pt>
              </c:strCache>
            </c:strRef>
          </c:tx>
          <c:spPr>
            <a:solidFill>
              <a:srgbClr val="FFC0CB"/>
            </a:solidFill>
            <a:ln>
              <a:noFill/>
            </a:ln>
            <a:effectLst/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</c:f>
              <c:strCache>
                <c:ptCount val="1"/>
                <c:pt idx="0">
                  <c:v>[[pie.name]]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459-494B-AD3E-271B6A16D9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0394E-F9D0-4CCF-9A5C-D1357376E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ho so giai phap.dot</Template>
  <TotalTime>14</TotalTime>
  <Pages>13</Pages>
  <Words>2145</Words>
  <Characters>12230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HPT VIETNAM</vt:lpstr>
    </vt:vector>
  </TitlesOfParts>
  <Company/>
  <LinksUpToDate>false</LinksUpToDate>
  <CharactersWithSpaces>14347</CharactersWithSpaces>
  <SharedDoc>false</SharedDoc>
  <HLinks>
    <vt:vector size="138" baseType="variant">
      <vt:variant>
        <vt:i4>1245234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_Toc421454269</vt:lpwstr>
      </vt:variant>
      <vt:variant>
        <vt:i4>1245234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_Toc421454268</vt:lpwstr>
      </vt:variant>
      <vt:variant>
        <vt:i4>1245234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_Toc421454267</vt:lpwstr>
      </vt:variant>
      <vt:variant>
        <vt:i4>1245234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_Toc421454266</vt:lpwstr>
      </vt:variant>
      <vt:variant>
        <vt:i4>1245234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_Toc421454265</vt:lpwstr>
      </vt:variant>
      <vt:variant>
        <vt:i4>1245234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_Toc421454264</vt:lpwstr>
      </vt:variant>
      <vt:variant>
        <vt:i4>1245234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_Toc421454263</vt:lpwstr>
      </vt:variant>
      <vt:variant>
        <vt:i4>1245234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_Toc421454262</vt:lpwstr>
      </vt:variant>
      <vt:variant>
        <vt:i4>1245234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_Toc421454261</vt:lpwstr>
      </vt:variant>
      <vt:variant>
        <vt:i4>1245234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_Toc421454260</vt:lpwstr>
      </vt:variant>
      <vt:variant>
        <vt:i4>1048626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_Toc421454259</vt:lpwstr>
      </vt:variant>
      <vt:variant>
        <vt:i4>1048626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_Toc421454258</vt:lpwstr>
      </vt:variant>
      <vt:variant>
        <vt:i4>1048626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_Toc421454257</vt:lpwstr>
      </vt:variant>
      <vt:variant>
        <vt:i4>1048626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_Toc421454256</vt:lpwstr>
      </vt:variant>
      <vt:variant>
        <vt:i4>1048626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_Toc421454255</vt:lpwstr>
      </vt:variant>
      <vt:variant>
        <vt:i4>1048626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_Toc421454254</vt:lpwstr>
      </vt:variant>
      <vt:variant>
        <vt:i4>1048626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_Toc421454253</vt:lpwstr>
      </vt:variant>
      <vt:variant>
        <vt:i4>1048626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_Toc421454252</vt:lpwstr>
      </vt:variant>
      <vt:variant>
        <vt:i4>1048626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_Toc421454251</vt:lpwstr>
      </vt:variant>
      <vt:variant>
        <vt:i4>1048626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_Toc421454250</vt:lpwstr>
      </vt:variant>
      <vt:variant>
        <vt:i4>1114162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_Toc421454249</vt:lpwstr>
      </vt:variant>
      <vt:variant>
        <vt:i4>1114162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_Toc421454248</vt:lpwstr>
      </vt:variant>
      <vt:variant>
        <vt:i4>1114162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_Toc421454247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HPT VIETNAM</dc:title>
  <dc:creator>SENSITIVE DOCUMENT</dc:creator>
  <cp:keywords>Cybersec</cp:keywords>
  <cp:lastModifiedBy>Sơn Lê Ngọc</cp:lastModifiedBy>
  <cp:revision>38</cp:revision>
  <cp:lastPrinted>2021-06-06T09:38:00Z</cp:lastPrinted>
  <dcterms:created xsi:type="dcterms:W3CDTF">2021-06-06T11:14:00Z</dcterms:created>
  <dcterms:modified xsi:type="dcterms:W3CDTF">2021-06-09T13:31:00Z</dcterms:modified>
</cp:coreProperties>
</file>